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C56E" w14:textId="77777777" w:rsidR="00000000" w:rsidRDefault="00851A70">
      <w:pPr>
        <w:pStyle w:val="a5"/>
      </w:pPr>
      <w:r>
        <w:t>ВНУТРЕННИЙ ПРЕДИКТОР СССР</w:t>
      </w:r>
    </w:p>
    <w:p w14:paraId="6014C634" w14:textId="77777777" w:rsidR="00000000" w:rsidRDefault="00851A70">
      <w:pPr>
        <w:pStyle w:val="a5"/>
      </w:pPr>
    </w:p>
    <w:p w14:paraId="1804B067" w14:textId="77777777" w:rsidR="00000000" w:rsidRDefault="00851A70">
      <w:pPr>
        <w:pStyle w:val="a5"/>
      </w:pPr>
    </w:p>
    <w:p w14:paraId="06F02E65" w14:textId="77777777" w:rsidR="00000000" w:rsidRDefault="00851A70"/>
    <w:p w14:paraId="47309D67" w14:textId="77777777" w:rsidR="00000000" w:rsidRDefault="00851A70"/>
    <w:p w14:paraId="2F13418D" w14:textId="77777777" w:rsidR="00000000" w:rsidRDefault="00851A70"/>
    <w:p w14:paraId="10C67C7E" w14:textId="77777777" w:rsidR="00000000" w:rsidRDefault="00851A70"/>
    <w:p w14:paraId="29A29F14" w14:textId="77777777" w:rsidR="00000000" w:rsidRDefault="00851A70">
      <w:pPr>
        <w:pStyle w:val="a5"/>
      </w:pPr>
    </w:p>
    <w:p w14:paraId="5EBD89AC" w14:textId="77777777" w:rsidR="00000000" w:rsidRDefault="00851A70">
      <w:pPr>
        <w:pStyle w:val="a5"/>
      </w:pPr>
      <w:r>
        <w:rPr>
          <w:rFonts w:ascii="Izhitsa Cyr" w:hAnsi="Izhitsa Cyr"/>
          <w:i/>
        </w:rPr>
        <w:t>В</w:t>
      </w:r>
      <w:r>
        <w:rPr>
          <w:rFonts w:ascii="Izhitsa" w:hAnsi="Izhitsa"/>
          <w:i/>
          <w:lang w:val="en-US"/>
        </w:rPr>
        <w:t>h</w:t>
      </w:r>
      <w:r>
        <w:rPr>
          <w:rFonts w:ascii="Izhitsa Cyr" w:hAnsi="Izhitsa Cyr"/>
          <w:i/>
        </w:rPr>
        <w:t>ра и М</w:t>
      </w:r>
      <w:r>
        <w:rPr>
          <w:rFonts w:ascii="Izhitsa" w:hAnsi="Izhitsa"/>
          <w:i/>
          <w:lang w:val="en-US"/>
        </w:rPr>
        <w:t>h</w:t>
      </w:r>
      <w:r>
        <w:rPr>
          <w:rFonts w:ascii="Izhitsa Cyr" w:hAnsi="Izhitsa Cyr"/>
          <w:i/>
        </w:rPr>
        <w:t>ра</w:t>
      </w:r>
    </w:p>
    <w:p w14:paraId="2857694C" w14:textId="77777777" w:rsidR="00000000" w:rsidRDefault="00851A70">
      <w:pPr>
        <w:pStyle w:val="Fe8"/>
      </w:pPr>
    </w:p>
    <w:p w14:paraId="3C6F4BF8" w14:textId="77777777" w:rsidR="00000000" w:rsidRDefault="00851A70"/>
    <w:p w14:paraId="14C24E40" w14:textId="77777777" w:rsidR="00000000" w:rsidRDefault="00851A70">
      <w:pPr>
        <w:pStyle w:val="a9"/>
      </w:pPr>
    </w:p>
    <w:p w14:paraId="7D40A8F7" w14:textId="77777777" w:rsidR="00000000" w:rsidRDefault="00851A70"/>
    <w:p w14:paraId="349F0304" w14:textId="77777777" w:rsidR="00000000" w:rsidRDefault="00851A70"/>
    <w:p w14:paraId="534390E3" w14:textId="77777777" w:rsidR="00000000" w:rsidRDefault="00851A70"/>
    <w:p w14:paraId="621A2589" w14:textId="77777777" w:rsidR="00000000" w:rsidRDefault="00851A70"/>
    <w:p w14:paraId="201EE724" w14:textId="77777777" w:rsidR="00000000" w:rsidRDefault="00851A70"/>
    <w:p w14:paraId="5C9618E8" w14:textId="77777777" w:rsidR="00000000" w:rsidRDefault="00851A70"/>
    <w:p w14:paraId="05466B67" w14:textId="77777777" w:rsidR="00000000" w:rsidRDefault="00851A70"/>
    <w:p w14:paraId="79931034" w14:textId="77777777" w:rsidR="00000000" w:rsidRDefault="00851A70"/>
    <w:p w14:paraId="19E1872A" w14:textId="77777777" w:rsidR="00000000" w:rsidRDefault="00851A70"/>
    <w:p w14:paraId="7C0B1BDD" w14:textId="77777777" w:rsidR="00000000" w:rsidRDefault="00851A70"/>
    <w:p w14:paraId="5138E3AC" w14:textId="77777777" w:rsidR="00000000" w:rsidRDefault="00851A70"/>
    <w:p w14:paraId="0E831707" w14:textId="77777777" w:rsidR="00000000" w:rsidRDefault="00851A70"/>
    <w:p w14:paraId="56171D57" w14:textId="77777777" w:rsidR="00000000" w:rsidRDefault="00851A70"/>
    <w:p w14:paraId="4FCD7C7A" w14:textId="77777777" w:rsidR="00000000" w:rsidRDefault="00851A70">
      <w:pPr>
        <w:pStyle w:val="a9"/>
      </w:pPr>
      <w:r>
        <w:t>Санкт-Петербург</w:t>
      </w:r>
    </w:p>
    <w:p w14:paraId="192D476A" w14:textId="77777777" w:rsidR="00000000" w:rsidRDefault="00851A70">
      <w:pPr>
        <w:pStyle w:val="a9"/>
        <w:spacing w:before="240"/>
      </w:pPr>
      <w:r>
        <w:t>1999 г.</w:t>
      </w:r>
    </w:p>
    <w:p w14:paraId="791960FB" w14:textId="77777777" w:rsidR="00000000" w:rsidRDefault="00851A70">
      <w:pPr>
        <w:pStyle w:val="a9"/>
        <w:spacing w:before="240"/>
      </w:pPr>
      <w:r>
        <w:br w:type="page"/>
      </w:r>
      <w:r>
        <w:lastRenderedPageBreak/>
        <w:t>Страница, зарезервированная для выходных типографских данных</w:t>
      </w:r>
    </w:p>
    <w:p w14:paraId="5DAA7538" w14:textId="72DF8F03" w:rsidR="00B70147" w:rsidRDefault="00851A70">
      <w:pPr>
        <w:pStyle w:val="Copyright"/>
      </w:pPr>
      <w:r>
        <w:t>© Публикуемые материалы являются достоянием Русской культуры, по какой причине никто не обладает в о</w:t>
      </w:r>
      <w:r>
        <w:t>т</w:t>
      </w:r>
      <w:r>
        <w:t xml:space="preserve">ношении </w:t>
      </w:r>
      <w:r>
        <w:t xml:space="preserve">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w:t>
      </w:r>
      <w:r>
        <w:t>е</w:t>
      </w:r>
      <w:r>
        <w:t>ским лицом, совершивший это столкнется с возда</w:t>
      </w:r>
      <w:r>
        <w:t>я</w:t>
      </w:r>
      <w:r>
        <w:t>нием за воровство, выражающемся в неприятной “мистике”, выходящей за пределы юриспруденции. Тем не менее, каждый желающий имеет полное пр</w:t>
      </w:r>
      <w:r>
        <w:t>а</w:t>
      </w:r>
      <w:r>
        <w:t xml:space="preserve">во, исходя из свойственного ему понимания </w:t>
      </w:r>
      <w:r>
        <w:rPr>
          <w:i/>
        </w:rPr>
        <w:t>общ</w:t>
      </w:r>
      <w:r>
        <w:rPr>
          <w:i/>
        </w:rPr>
        <w:t>е</w:t>
      </w:r>
      <w:r>
        <w:rPr>
          <w:i/>
        </w:rPr>
        <w:t>ственной пользы</w:t>
      </w:r>
      <w:r>
        <w:t>, копировать и тиражировать,</w:t>
      </w:r>
      <w:r>
        <w:rPr>
          <w:i/>
        </w:rPr>
        <w:t xml:space="preserve"> в том числе с коммерческими целями</w:t>
      </w:r>
      <w:r>
        <w:t>, насто</w:t>
      </w:r>
      <w:r>
        <w:softHyphen/>
        <w:t>ящие матери</w:t>
      </w:r>
      <w:r>
        <w:t>а</w:t>
      </w:r>
      <w:r>
        <w:t>лы в полном объеме или фрагментарно всеми до</w:t>
      </w:r>
      <w:r>
        <w:t>с</w:t>
      </w:r>
      <w:r>
        <w:t>тупным</w:t>
      </w:r>
      <w:r>
        <w:t>и ему средствами. Использующий насто</w:t>
      </w:r>
      <w:r>
        <w:t>я</w:t>
      </w:r>
      <w:r>
        <w:t>щие материалы в своей деятельности, при фрагме</w:t>
      </w:r>
      <w:r>
        <w:t>н</w:t>
      </w:r>
      <w:r>
        <w:t>тарном их цитировании, либо же при ссылках на них, принимает на себя персональную ответственность, и в случае порождения им смыслового контекста, и</w:t>
      </w:r>
      <w:r>
        <w:t>з</w:t>
      </w:r>
      <w:r>
        <w:t>вращающего смысл</w:t>
      </w:r>
      <w:r>
        <w:rPr>
          <w:i/>
        </w:rPr>
        <w:t xml:space="preserve"> настоящих материалов, как целостности</w:t>
      </w:r>
      <w:r>
        <w:t>, он имеет шансы столкнуться с “мистическим”, вне</w:t>
      </w:r>
      <w:r>
        <w:softHyphen/>
        <w:t xml:space="preserve">юридическим воздаянием. </w:t>
      </w:r>
      <w:r w:rsidR="00CE1068" w:rsidRPr="00CE1068">
        <w:rPr>
          <w:rStyle w:val="af2"/>
          <w:vertAlign w:val="baseline"/>
        </w:rPr>
        <w:t>[I]</w:t>
      </w:r>
    </w:p>
    <w:p w14:paraId="6F5FBEE1" w14:textId="77777777" w:rsidR="00B70147" w:rsidRDefault="00B70147"/>
    <w:p w14:paraId="472AC043" w14:textId="77777777" w:rsidR="00B70147" w:rsidRDefault="00B70147"/>
    <w:p w14:paraId="4E1EB45D" w14:textId="77777777" w:rsidR="00B70147" w:rsidRDefault="00B70147">
      <w:pPr>
        <w:pStyle w:val="af4"/>
      </w:pPr>
    </w:p>
    <w:p w14:paraId="0AFA2E74" w14:textId="77777777" w:rsidR="00B70147" w:rsidRDefault="00B70147"/>
    <w:p w14:paraId="3AD4C360" w14:textId="77777777" w:rsidR="00B70147" w:rsidRDefault="00B70147">
      <w:r>
        <w:br w:type="page"/>
      </w:r>
    </w:p>
    <w:p w14:paraId="0F580C4D" w14:textId="77777777" w:rsidR="00B70147" w:rsidRDefault="00B70147">
      <w:pPr>
        <w:pStyle w:val="a9"/>
        <w:rPr>
          <w:sz w:val="28"/>
        </w:rPr>
      </w:pPr>
      <w:r>
        <w:rPr>
          <w:sz w:val="28"/>
        </w:rPr>
        <w:lastRenderedPageBreak/>
        <w:t>ОГЛАВЛЕНИЕ</w:t>
      </w:r>
    </w:p>
    <w:p w14:paraId="3FDC91F5" w14:textId="77777777" w:rsidR="00B70147" w:rsidRDefault="00B70147">
      <w:pPr>
        <w:spacing w:before="240"/>
      </w:pPr>
      <w:r>
        <w:t>В связи с тем, что разные системы один и тот же файл по-разному ра</w:t>
      </w:r>
      <w:r>
        <w:t>с</w:t>
      </w:r>
      <w:r>
        <w:t>кладывают по страницам, необходимо обновить оглавление. Для обновл</w:t>
      </w:r>
      <w:r>
        <w:t>е</w:t>
      </w:r>
      <w:r>
        <w:t>ния оглавления перейти в режим просмотра страницы и ввести в оглавл</w:t>
      </w:r>
      <w:r>
        <w:t>е</w:t>
      </w:r>
      <w:r>
        <w:t>ние курсор, после чего нажать “F9”. Избрать «Обновить номера страниц». В случае, если Ваша система работает некорректно, и автоматически будут заданы ошибочные номера страниц, то в режиме просмотра страницы следует ввести правильные номера страниц в оглавление вручную. При необходимости после обновления в тексте оглавления для слов «В</w:t>
      </w:r>
      <w:r>
        <w:rPr>
          <w:lang w:val="en-US"/>
        </w:rPr>
        <w:t>h</w:t>
      </w:r>
      <w:r>
        <w:t>ры и М</w:t>
      </w:r>
      <w:r>
        <w:rPr>
          <w:lang w:val="en-US"/>
        </w:rPr>
        <w:t>h</w:t>
      </w:r>
      <w:r>
        <w:t xml:space="preserve">ры» задать шрифт “Ижица”. Настоящий </w:t>
      </w:r>
      <w:r>
        <w:rPr>
          <w:u w:val="single"/>
        </w:rPr>
        <w:t xml:space="preserve">абзац </w:t>
      </w:r>
      <w:r>
        <w:t>удалить до начала о</w:t>
      </w:r>
      <w:r>
        <w:t>б</w:t>
      </w:r>
      <w:r>
        <w:t>новления перед распечаткой ориг</w:t>
      </w:r>
      <w:r>
        <w:t>и</w:t>
      </w:r>
      <w:r>
        <w:t>нал-макета.</w:t>
      </w:r>
    </w:p>
    <w:p w14:paraId="0BD82F63" w14:textId="77777777" w:rsidR="00B70147" w:rsidRDefault="00B70147"/>
    <w:p w14:paraId="7F9E9219" w14:textId="77777777" w:rsidR="00B70147" w:rsidRDefault="00B70147">
      <w:pPr>
        <w:pStyle w:val="TOC2"/>
        <w:rPr>
          <w:noProof/>
        </w:rPr>
      </w:pPr>
      <w:r>
        <w:fldChar w:fldCharType="begin"/>
      </w:r>
      <w:r>
        <w:instrText xml:space="preserve"> TOC \o "1-3" </w:instrText>
      </w:r>
      <w:r>
        <w:fldChar w:fldCharType="separate"/>
      </w:r>
      <w:r>
        <w:rPr>
          <w:noProof/>
        </w:rPr>
        <w:t>Часть I.  От “двойных стандартов” к истинной мере</w:t>
      </w:r>
      <w:r>
        <w:rPr>
          <w:noProof/>
        </w:rPr>
        <w:tab/>
      </w:r>
      <w:r>
        <w:rPr>
          <w:noProof/>
        </w:rPr>
        <w:fldChar w:fldCharType="begin"/>
      </w:r>
      <w:r>
        <w:rPr>
          <w:noProof/>
        </w:rPr>
        <w:instrText xml:space="preserve"> GOTOBUTTON _Toc446574831  </w:instrText>
      </w:r>
      <w:r>
        <w:rPr>
          <w:noProof/>
        </w:rPr>
        <w:fldChar w:fldCharType="begin"/>
      </w:r>
      <w:r>
        <w:rPr>
          <w:noProof/>
        </w:rPr>
        <w:instrText xml:space="preserve"> PAGEREF _Toc446574831 </w:instrText>
      </w:r>
      <w:r>
        <w:rPr>
          <w:noProof/>
        </w:rPr>
        <w:fldChar w:fldCharType="separate"/>
      </w:r>
      <w:r>
        <w:rPr>
          <w:noProof/>
        </w:rPr>
        <w:instrText>5</w:instrText>
      </w:r>
      <w:r>
        <w:rPr>
          <w:noProof/>
        </w:rPr>
        <w:fldChar w:fldCharType="end"/>
      </w:r>
      <w:r>
        <w:rPr>
          <w:noProof/>
        </w:rPr>
        <w:fldChar w:fldCharType="end"/>
      </w:r>
    </w:p>
    <w:p w14:paraId="0157BE93" w14:textId="77777777" w:rsidR="00B70147" w:rsidRDefault="00B70147">
      <w:pPr>
        <w:pStyle w:val="TOC2"/>
        <w:rPr>
          <w:noProof/>
        </w:rPr>
      </w:pPr>
      <w:r>
        <w:rPr>
          <w:noProof/>
        </w:rPr>
        <w:t xml:space="preserve">Часть II. Единство смысла </w:t>
      </w:r>
      <w:r>
        <w:rPr>
          <w:rFonts w:ascii="Izhitsa" w:hAnsi="Izhitsa"/>
          <w:b w:val="0"/>
          <w:noProof/>
        </w:rPr>
        <w:t>Вhры и Мhры</w:t>
      </w:r>
      <w:r>
        <w:rPr>
          <w:rFonts w:ascii="Izhitsa Cyr" w:hAnsi="Izhitsa Cyr"/>
          <w:noProof/>
        </w:rPr>
        <w:t xml:space="preserve"> — </w:t>
      </w:r>
      <w:r>
        <w:rPr>
          <w:noProof/>
        </w:rPr>
        <w:t>либо “таинства”, как покров для лицемерия</w:t>
      </w:r>
      <w:r>
        <w:rPr>
          <w:noProof/>
        </w:rPr>
        <w:tab/>
      </w:r>
      <w:r>
        <w:rPr>
          <w:noProof/>
        </w:rPr>
        <w:fldChar w:fldCharType="begin"/>
      </w:r>
      <w:r>
        <w:rPr>
          <w:noProof/>
        </w:rPr>
        <w:instrText xml:space="preserve"> GOTOBUTTON _Toc446574832  </w:instrText>
      </w:r>
      <w:r>
        <w:rPr>
          <w:noProof/>
        </w:rPr>
        <w:fldChar w:fldCharType="begin"/>
      </w:r>
      <w:r>
        <w:rPr>
          <w:noProof/>
        </w:rPr>
        <w:instrText xml:space="preserve"> PAGEREF _Toc446574832 </w:instrText>
      </w:r>
      <w:r>
        <w:rPr>
          <w:noProof/>
        </w:rPr>
        <w:fldChar w:fldCharType="separate"/>
      </w:r>
      <w:r>
        <w:rPr>
          <w:noProof/>
        </w:rPr>
        <w:instrText>38</w:instrText>
      </w:r>
      <w:r>
        <w:rPr>
          <w:noProof/>
        </w:rPr>
        <w:fldChar w:fldCharType="end"/>
      </w:r>
      <w:r>
        <w:rPr>
          <w:noProof/>
        </w:rPr>
        <w:fldChar w:fldCharType="end"/>
      </w:r>
    </w:p>
    <w:p w14:paraId="1E36B9B0" w14:textId="77777777" w:rsidR="00B70147" w:rsidRDefault="00B70147">
      <w:pPr>
        <w:pStyle w:val="TOC2"/>
        <w:rPr>
          <w:noProof/>
        </w:rPr>
      </w:pPr>
      <w:r>
        <w:rPr>
          <w:noProof/>
        </w:rPr>
        <w:t>Часть III. Россия: россказни, сказки и правда Жизни</w:t>
      </w:r>
      <w:r>
        <w:rPr>
          <w:noProof/>
        </w:rPr>
        <w:tab/>
      </w:r>
      <w:r>
        <w:rPr>
          <w:noProof/>
        </w:rPr>
        <w:fldChar w:fldCharType="begin"/>
      </w:r>
      <w:r>
        <w:rPr>
          <w:noProof/>
        </w:rPr>
        <w:instrText xml:space="preserve"> GOTOBUTTON _Toc446574833  </w:instrText>
      </w:r>
      <w:r>
        <w:rPr>
          <w:noProof/>
        </w:rPr>
        <w:fldChar w:fldCharType="begin"/>
      </w:r>
      <w:r>
        <w:rPr>
          <w:noProof/>
        </w:rPr>
        <w:instrText xml:space="preserve"> PAGEREF _Toc446574833 </w:instrText>
      </w:r>
      <w:r>
        <w:rPr>
          <w:noProof/>
        </w:rPr>
        <w:fldChar w:fldCharType="separate"/>
      </w:r>
      <w:r>
        <w:rPr>
          <w:noProof/>
        </w:rPr>
        <w:instrText>79</w:instrText>
      </w:r>
      <w:r>
        <w:rPr>
          <w:noProof/>
        </w:rPr>
        <w:fldChar w:fldCharType="end"/>
      </w:r>
      <w:r>
        <w:rPr>
          <w:noProof/>
        </w:rPr>
        <w:fldChar w:fldCharType="end"/>
      </w:r>
    </w:p>
    <w:p w14:paraId="347E55D4" w14:textId="77777777" w:rsidR="00B70147" w:rsidRDefault="00B70147">
      <w:pPr>
        <w:pStyle w:val="TOC2"/>
        <w:rPr>
          <w:noProof/>
        </w:rPr>
      </w:pPr>
      <w:r>
        <w:rPr>
          <w:noProof/>
        </w:rPr>
        <w:t>Часть IV. Ведическая иерархия лучше Библейской? — один чёрт, да морды разные</w:t>
      </w:r>
      <w:r>
        <w:rPr>
          <w:noProof/>
        </w:rPr>
        <w:tab/>
      </w:r>
      <w:r>
        <w:rPr>
          <w:noProof/>
        </w:rPr>
        <w:fldChar w:fldCharType="begin"/>
      </w:r>
      <w:r>
        <w:rPr>
          <w:noProof/>
        </w:rPr>
        <w:instrText xml:space="preserve"> GOTOBUTTON _Toc446574834  </w:instrText>
      </w:r>
      <w:r>
        <w:rPr>
          <w:noProof/>
        </w:rPr>
        <w:fldChar w:fldCharType="begin"/>
      </w:r>
      <w:r>
        <w:rPr>
          <w:noProof/>
        </w:rPr>
        <w:instrText xml:space="preserve"> PAGEREF _Toc446574834 </w:instrText>
      </w:r>
      <w:r>
        <w:rPr>
          <w:noProof/>
        </w:rPr>
        <w:fldChar w:fldCharType="separate"/>
      </w:r>
      <w:r>
        <w:rPr>
          <w:noProof/>
        </w:rPr>
        <w:instrText>110</w:instrText>
      </w:r>
      <w:r>
        <w:rPr>
          <w:noProof/>
        </w:rPr>
        <w:fldChar w:fldCharType="end"/>
      </w:r>
      <w:r>
        <w:rPr>
          <w:noProof/>
        </w:rPr>
        <w:fldChar w:fldCharType="end"/>
      </w:r>
    </w:p>
    <w:p w14:paraId="6DAF7088" w14:textId="77777777" w:rsidR="00B70147" w:rsidRDefault="00B70147">
      <w:r>
        <w:fldChar w:fldCharType="end"/>
      </w:r>
    </w:p>
    <w:p w14:paraId="7E7CF0AD" w14:textId="77777777" w:rsidR="00B70147" w:rsidRDefault="00B70147">
      <w:pPr>
        <w:sectPr w:rsidR="00B70147">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6840" w:h="11907" w:orient="landscape" w:code="9"/>
          <w:pgMar w:top="851" w:right="851" w:bottom="851" w:left="9667" w:header="680" w:footer="680" w:gutter="0"/>
          <w:cols w:space="720"/>
          <w:titlePg/>
        </w:sectPr>
      </w:pPr>
    </w:p>
    <w:p w14:paraId="1A2A0839" w14:textId="77777777" w:rsidR="00B70147" w:rsidRDefault="00B70147"/>
    <w:p w14:paraId="598A316C" w14:textId="77777777" w:rsidR="00B70147" w:rsidRDefault="00B70147">
      <w:pPr>
        <w:pStyle w:val="af0"/>
        <w:jc w:val="center"/>
        <w:rPr>
          <w:rFonts w:ascii="Izhitsa Cyr" w:hAnsi="Izhitsa Cyr"/>
          <w:sz w:val="36"/>
        </w:rPr>
      </w:pPr>
      <w:r>
        <w:rPr>
          <w:rFonts w:ascii="Izhitsa Cyr" w:hAnsi="Izhitsa Cyr"/>
          <w:sz w:val="36"/>
        </w:rPr>
        <w:t>В</w:t>
      </w:r>
      <w:r>
        <w:rPr>
          <w:rFonts w:ascii="Izhitsa" w:hAnsi="Izhitsa"/>
          <w:sz w:val="36"/>
          <w:lang w:val="en-US"/>
        </w:rPr>
        <w:t>h</w:t>
      </w:r>
      <w:r>
        <w:rPr>
          <w:rFonts w:ascii="Izhitsa Cyr" w:hAnsi="Izhitsa Cyr"/>
          <w:sz w:val="36"/>
        </w:rPr>
        <w:t>ра и М</w:t>
      </w:r>
      <w:r>
        <w:rPr>
          <w:rFonts w:ascii="Izhitsa" w:hAnsi="Izhitsa"/>
          <w:sz w:val="36"/>
          <w:lang w:val="en-US"/>
        </w:rPr>
        <w:t>h</w:t>
      </w:r>
      <w:r>
        <w:rPr>
          <w:rFonts w:ascii="Izhitsa Cyr" w:hAnsi="Izhitsa Cyr"/>
          <w:sz w:val="36"/>
        </w:rPr>
        <w:t>ра</w:t>
      </w:r>
    </w:p>
    <w:p w14:paraId="2596D759" w14:textId="77777777" w:rsidR="00B70147" w:rsidRDefault="00B70147"/>
    <w:p w14:paraId="26D04661" w14:textId="77777777" w:rsidR="00B70147" w:rsidRDefault="00B70147"/>
    <w:p w14:paraId="1F28B0EF" w14:textId="77777777" w:rsidR="00B70147" w:rsidRDefault="00B70147"/>
    <w:p w14:paraId="7718956A" w14:textId="768E34CA" w:rsidR="00B70147" w:rsidRDefault="00B70147">
      <w:pPr>
        <w:pStyle w:val="ad"/>
        <w:framePr w:hSpace="181" w:wrap="around" w:vAnchor="text" w:hAnchor="text" w:y="1"/>
        <w:pBdr>
          <w:top w:val="single" w:sz="6" w:space="1" w:color="auto"/>
          <w:left w:val="single" w:sz="6" w:space="1" w:color="auto"/>
          <w:bottom w:val="single" w:sz="6" w:space="1" w:color="auto"/>
          <w:right w:val="single" w:sz="6" w:space="1" w:color="auto"/>
        </w:pBdr>
      </w:pPr>
      <w:r>
        <w:rPr>
          <w:noProof/>
        </w:rPr>
        <w:drawing>
          <wp:inline distT="0" distB="0" distL="0" distR="0" wp14:anchorId="069F09EE" wp14:editId="2389BFC2">
            <wp:extent cx="18669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495550"/>
                    </a:xfrm>
                    <a:prstGeom prst="rect">
                      <a:avLst/>
                    </a:prstGeom>
                    <a:noFill/>
                    <a:ln>
                      <a:noFill/>
                    </a:ln>
                  </pic:spPr>
                </pic:pic>
              </a:graphicData>
            </a:graphic>
          </wp:inline>
        </w:drawing>
      </w:r>
    </w:p>
    <w:p w14:paraId="0529067D" w14:textId="77777777" w:rsidR="00B70147" w:rsidRDefault="00B70147">
      <w:pPr>
        <w:pStyle w:val="a3"/>
        <w:spacing w:before="240"/>
        <w:ind w:left="0"/>
        <w:rPr>
          <w:rFonts w:ascii="Decor Cyr" w:hAnsi="Decor Cyr"/>
        </w:rPr>
      </w:pPr>
      <w:r>
        <w:rPr>
          <w:rFonts w:ascii="Decor Cyr" w:hAnsi="Decor Cyr"/>
        </w:rPr>
        <w:t>— Зачем же ты, бродяга, на базаре смущал народ, рассказывая про истину, о которой ты не им</w:t>
      </w:r>
      <w:r>
        <w:rPr>
          <w:rFonts w:ascii="Decor Cyr" w:hAnsi="Decor Cyr"/>
        </w:rPr>
        <w:t>е</w:t>
      </w:r>
      <w:r>
        <w:rPr>
          <w:rFonts w:ascii="Decor Cyr" w:hAnsi="Decor Cyr"/>
        </w:rPr>
        <w:t>ешь представления? Что такое и</w:t>
      </w:r>
      <w:r>
        <w:rPr>
          <w:rFonts w:ascii="Decor Cyr" w:hAnsi="Decor Cyr"/>
        </w:rPr>
        <w:t>с</w:t>
      </w:r>
      <w:r>
        <w:rPr>
          <w:rFonts w:ascii="Decor Cyr" w:hAnsi="Decor Cyr"/>
        </w:rPr>
        <w:t>тина? (…)</w:t>
      </w:r>
    </w:p>
    <w:p w14:paraId="11EA8A02" w14:textId="77777777" w:rsidR="00B70147" w:rsidRDefault="00B70147">
      <w:pPr>
        <w:pStyle w:val="a3"/>
        <w:ind w:left="0"/>
        <w:rPr>
          <w:rFonts w:ascii="Decor Cyr" w:hAnsi="Decor Cyr"/>
        </w:rPr>
      </w:pPr>
      <w:r>
        <w:rPr>
          <w:rFonts w:ascii="Decor Cyr" w:hAnsi="Decor Cyr"/>
        </w:rPr>
        <w:t>— Истина прежде всего в том, что у тебя болит голова, и болит так сильно, что ты малодушно п</w:t>
      </w:r>
      <w:r>
        <w:rPr>
          <w:rFonts w:ascii="Decor Cyr" w:hAnsi="Decor Cyr"/>
        </w:rPr>
        <w:t>о</w:t>
      </w:r>
      <w:r>
        <w:rPr>
          <w:rFonts w:ascii="Decor Cyr" w:hAnsi="Decor Cyr"/>
        </w:rPr>
        <w:t>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w:t>
      </w:r>
    </w:p>
    <w:p w14:paraId="6DBD22B9" w14:textId="776529E2" w:rsidR="00B70147" w:rsidRDefault="00B70147">
      <w:pPr>
        <w:pStyle w:val="a3"/>
        <w:spacing w:before="240"/>
        <w:ind w:left="0"/>
        <w:jc w:val="right"/>
        <w:rPr>
          <w:rFonts w:ascii="Decor Cyr" w:hAnsi="Decor Cyr"/>
        </w:rPr>
      </w:pPr>
      <w:r>
        <w:rPr>
          <w:rFonts w:ascii="Decor Cyr" w:hAnsi="Decor Cyr"/>
        </w:rPr>
        <w:t>М.Булгаков.</w:t>
      </w:r>
      <w:r>
        <w:rPr>
          <w:rFonts w:ascii="Decor Cyr" w:hAnsi="Decor Cyr"/>
        </w:rPr>
        <w:br/>
        <w:t xml:space="preserve"> “Мастер и Ма</w:t>
      </w:r>
      <w:r>
        <w:rPr>
          <w:rFonts w:ascii="Decor Cyr" w:hAnsi="Decor Cyr"/>
        </w:rPr>
        <w:t>р</w:t>
      </w:r>
      <w:r>
        <w:rPr>
          <w:rFonts w:ascii="Decor Cyr" w:hAnsi="Decor Cyr"/>
        </w:rPr>
        <w:t>гарита”, гл. 2.</w:t>
      </w:r>
      <w:r w:rsidR="00CE1068" w:rsidRPr="00CE1068">
        <w:rPr>
          <w:rStyle w:val="af2"/>
          <w:vertAlign w:val="baseline"/>
        </w:rPr>
        <w:t>[II]</w:t>
      </w:r>
    </w:p>
    <w:p w14:paraId="0BEA15A9" w14:textId="77777777" w:rsidR="00B70147" w:rsidRDefault="00B70147">
      <w:pPr>
        <w:sectPr w:rsidR="00B70147">
          <w:headerReference w:type="default" r:id="rId15"/>
          <w:footerReference w:type="default" r:id="rId16"/>
          <w:headerReference w:type="first" r:id="rId17"/>
          <w:footerReference w:type="first" r:id="rId18"/>
          <w:footnotePr>
            <w:numRestart w:val="eachPage"/>
          </w:footnotePr>
          <w:pgSz w:w="16840" w:h="11907" w:orient="landscape" w:code="9"/>
          <w:pgMar w:top="851" w:right="851" w:bottom="851" w:left="9667" w:header="680" w:footer="680" w:gutter="0"/>
          <w:pgNumType w:start="4"/>
          <w:cols w:space="720"/>
          <w:titlePg/>
        </w:sectPr>
      </w:pPr>
    </w:p>
    <w:p w14:paraId="2E4DB103" w14:textId="77777777" w:rsidR="00B70147" w:rsidRDefault="00B70147">
      <w:pPr>
        <w:pStyle w:val="Heading2"/>
      </w:pPr>
      <w:bookmarkStart w:id="0" w:name="_Toc446574781"/>
      <w:bookmarkStart w:id="1" w:name="_Toc446574831"/>
      <w:r>
        <w:lastRenderedPageBreak/>
        <w:t>Часть </w:t>
      </w:r>
      <w:r>
        <w:rPr>
          <w:lang w:val="en-US"/>
        </w:rPr>
        <w:t>I</w:t>
      </w:r>
      <w:r>
        <w:t xml:space="preserve">. </w:t>
      </w:r>
      <w:r>
        <w:br/>
        <w:t>От “двойных стандартов” к истинной мере</w:t>
      </w:r>
      <w:bookmarkEnd w:id="0"/>
      <w:bookmarkEnd w:id="1"/>
    </w:p>
    <w:p w14:paraId="758C97E7" w14:textId="77777777" w:rsidR="00B70147" w:rsidRDefault="00B70147">
      <w:r>
        <w:t>В газете “Русский вестник” № 48 - 50, 1998 г. опубликована статья Александра Кротова “Река жизни, река смерти… (Особый путь России)”. А.Кротов — главный редактор журнала “Молодая гвардия”, и в силу св</w:t>
      </w:r>
      <w:r>
        <w:t>о</w:t>
      </w:r>
      <w:r>
        <w:t>его служебного положения он — один из воевод на интеллектуальном фронте борьбы “патриотической оппозиции” против нынешнего росси</w:t>
      </w:r>
      <w:r>
        <w:t>й</w:t>
      </w:r>
      <w:r>
        <w:t>ского режима и его закулисных хозяев; а для многих — один из авторит</w:t>
      </w:r>
      <w:r>
        <w:t>е</w:t>
      </w:r>
      <w:r>
        <w:t>тов патриотической общественности. Он пишет:</w:t>
      </w:r>
    </w:p>
    <w:p w14:paraId="2DAC74A0" w14:textId="77777777" w:rsidR="00B70147" w:rsidRDefault="00B70147">
      <w:pPr>
        <w:pStyle w:val="a"/>
        <w:rPr>
          <w:rFonts w:ascii="Academy Cyr" w:hAnsi="Academy Cyr"/>
        </w:rPr>
      </w:pPr>
      <w:r>
        <w:rPr>
          <w:rFonts w:ascii="Academy Cyr" w:hAnsi="Academy Cyr"/>
        </w:rPr>
        <w:t>«Реформаторы уже не скрывают своего цинизма, говоря нам: “А зачем вам знать вечные законы мирозданья? Не надо напрягать свой ум. Мы тут написали для вас программку, будете жить по этой пр</w:t>
      </w:r>
      <w:r>
        <w:rPr>
          <w:rFonts w:ascii="Academy Cyr" w:hAnsi="Academy Cyr"/>
        </w:rPr>
        <w:t>о</w:t>
      </w:r>
      <w:r>
        <w:rPr>
          <w:rFonts w:ascii="Academy Cyr" w:hAnsi="Academy Cyr"/>
        </w:rPr>
        <w:t>граммке и больше ни о чем не следует беспокоиться”.</w:t>
      </w:r>
    </w:p>
    <w:p w14:paraId="4C02F3C5" w14:textId="77777777" w:rsidR="00B70147" w:rsidRDefault="00B70147">
      <w:pPr>
        <w:pStyle w:val="a"/>
        <w:rPr>
          <w:rFonts w:ascii="Academy Cyr" w:hAnsi="Academy Cyr"/>
        </w:rPr>
      </w:pPr>
      <w:r>
        <w:rPr>
          <w:rFonts w:ascii="Academy Cyr" w:hAnsi="Academy Cyr"/>
        </w:rPr>
        <w:t>Но мы жили уже совсем по иной программке!</w:t>
      </w:r>
    </w:p>
    <w:p w14:paraId="284E97A5" w14:textId="77777777" w:rsidR="00B70147" w:rsidRDefault="00B70147">
      <w:pPr>
        <w:pStyle w:val="a"/>
        <w:rPr>
          <w:rFonts w:ascii="Academy Cyr" w:hAnsi="Academy Cyr"/>
        </w:rPr>
      </w:pPr>
      <w:r>
        <w:rPr>
          <w:rFonts w:ascii="Academy Cyr" w:hAnsi="Academy Cyr"/>
        </w:rPr>
        <w:t>Подобных коммивояжеров (неизменно терпевших крах в собстве</w:t>
      </w:r>
      <w:r>
        <w:rPr>
          <w:rFonts w:ascii="Academy Cyr" w:hAnsi="Academy Cyr"/>
        </w:rPr>
        <w:t>н</w:t>
      </w:r>
      <w:r>
        <w:rPr>
          <w:rFonts w:ascii="Academy Cyr" w:hAnsi="Academy Cyr"/>
        </w:rPr>
        <w:t>ных странах) наши доморощенные умы всегда представляли как свет</w:t>
      </w:r>
      <w:r>
        <w:rPr>
          <w:rFonts w:ascii="Academy Cyr" w:hAnsi="Academy Cyr"/>
        </w:rPr>
        <w:t>о</w:t>
      </w:r>
      <w:r>
        <w:rPr>
          <w:rFonts w:ascii="Academy Cyr" w:hAnsi="Academy Cyr"/>
        </w:rPr>
        <w:t>чей человечества, но всегда при этом завозили и завозят мертвые д</w:t>
      </w:r>
      <w:r>
        <w:rPr>
          <w:rFonts w:ascii="Academy Cyr" w:hAnsi="Academy Cyr"/>
        </w:rPr>
        <w:t>у</w:t>
      </w:r>
      <w:r>
        <w:rPr>
          <w:rFonts w:ascii="Academy Cyr" w:hAnsi="Academy Cyr"/>
        </w:rPr>
        <w:t>ши, делая на них свой гешефт и капитал, как незабвенный Павел Иванович Чичиков в гог</w:t>
      </w:r>
      <w:r>
        <w:rPr>
          <w:rFonts w:ascii="Academy Cyr" w:hAnsi="Academy Cyr"/>
        </w:rPr>
        <w:t>о</w:t>
      </w:r>
      <w:r>
        <w:rPr>
          <w:rFonts w:ascii="Academy Cyr" w:hAnsi="Academy Cyr"/>
        </w:rPr>
        <w:t>левской России.</w:t>
      </w:r>
    </w:p>
    <w:p w14:paraId="6A1C6EEE" w14:textId="77777777" w:rsidR="00B70147" w:rsidRDefault="00B70147">
      <w:pPr>
        <w:pStyle w:val="a"/>
        <w:rPr>
          <w:rFonts w:ascii="Academy Cyr" w:hAnsi="Academy Cyr"/>
        </w:rPr>
      </w:pPr>
      <w:r>
        <w:rPr>
          <w:rFonts w:ascii="Academy Cyr" w:hAnsi="Academy Cyr"/>
        </w:rPr>
        <w:t>Какое дело в конце концов всем новоявленным Чичиковым до ве</w:t>
      </w:r>
      <w:r>
        <w:rPr>
          <w:rFonts w:ascii="Academy Cyr" w:hAnsi="Academy Cyr"/>
        </w:rPr>
        <w:t>ч</w:t>
      </w:r>
      <w:r>
        <w:rPr>
          <w:rFonts w:ascii="Academy Cyr" w:hAnsi="Academy Cyr"/>
        </w:rPr>
        <w:t>ных законов мирозданья?! До России?! До нас с вами?!</w:t>
      </w:r>
    </w:p>
    <w:p w14:paraId="5FD88011" w14:textId="77777777" w:rsidR="00B70147" w:rsidRDefault="00B70147">
      <w:pPr>
        <w:pStyle w:val="a"/>
        <w:rPr>
          <w:rFonts w:ascii="Academy Cyr" w:hAnsi="Academy Cyr"/>
        </w:rPr>
      </w:pPr>
      <w:r>
        <w:rPr>
          <w:rFonts w:ascii="Academy Cyr" w:hAnsi="Academy Cyr"/>
        </w:rPr>
        <w:t>Но если мертвое становится частью живого, наша живая природа начинает болеть и бороться с мертвой.</w:t>
      </w:r>
    </w:p>
    <w:p w14:paraId="0FB603B1" w14:textId="77777777" w:rsidR="00B70147" w:rsidRDefault="00B70147">
      <w:pPr>
        <w:pStyle w:val="a"/>
        <w:rPr>
          <w:rFonts w:ascii="Academy Cyr" w:hAnsi="Academy Cyr"/>
        </w:rPr>
      </w:pPr>
      <w:r>
        <w:rPr>
          <w:rFonts w:ascii="Academy Cyr" w:hAnsi="Academy Cyr"/>
        </w:rPr>
        <w:t>А тут еще и само “государство” с помощью бесчисленных чино</w:t>
      </w:r>
      <w:r>
        <w:rPr>
          <w:rFonts w:ascii="Academy Cyr" w:hAnsi="Academy Cyr"/>
        </w:rPr>
        <w:t>в</w:t>
      </w:r>
      <w:r>
        <w:rPr>
          <w:rFonts w:ascii="Academy Cyr" w:hAnsi="Academy Cyr"/>
        </w:rPr>
        <w:t>ников тоже начинает выбивать из нас всё живое, обесценивая всё и вся.</w:t>
      </w:r>
    </w:p>
    <w:p w14:paraId="54B845E9" w14:textId="7CCB4D04" w:rsidR="00B70147" w:rsidRDefault="00B70147">
      <w:pPr>
        <w:pStyle w:val="a"/>
        <w:rPr>
          <w:rFonts w:ascii="Academy Cyr" w:hAnsi="Academy Cyr"/>
        </w:rPr>
      </w:pPr>
      <w:r>
        <w:rPr>
          <w:rFonts w:ascii="Academy Cyr" w:hAnsi="Academy Cyr"/>
        </w:rPr>
        <w:t>Но удивительные вещи происходят на белом свете, господа</w:t>
      </w:r>
      <w:r w:rsidR="00CE1068" w:rsidRPr="00CE1068">
        <w:rPr>
          <w:rStyle w:val="af2"/>
          <w:vertAlign w:val="baseline"/>
        </w:rPr>
        <w:t>[III]</w:t>
      </w:r>
      <w:r>
        <w:rPr>
          <w:rFonts w:ascii="Academy Cyr" w:hAnsi="Academy Cyr"/>
        </w:rPr>
        <w:t>! Наши лучшие умы тотчас оборачиваются к истории да при этом еще негод</w:t>
      </w:r>
      <w:r>
        <w:rPr>
          <w:rFonts w:ascii="Academy Cyr" w:hAnsi="Academy Cyr"/>
        </w:rPr>
        <w:t>у</w:t>
      </w:r>
      <w:r>
        <w:rPr>
          <w:rFonts w:ascii="Academy Cyr" w:hAnsi="Academy Cyr"/>
        </w:rPr>
        <w:t>ют: “никакие уроки не идут ни России, ни её народам впрок!”</w:t>
      </w:r>
    </w:p>
    <w:p w14:paraId="3C5EE6B8" w14:textId="0B3E1DD8" w:rsidR="00B70147" w:rsidRDefault="00B70147">
      <w:pPr>
        <w:pStyle w:val="a"/>
        <w:rPr>
          <w:rFonts w:ascii="Academy Cyr" w:hAnsi="Academy Cyr"/>
        </w:rPr>
      </w:pPr>
      <w:r>
        <w:rPr>
          <w:rFonts w:ascii="Academy Cyr" w:hAnsi="Academy Cyr"/>
        </w:rPr>
        <w:t>Вполне понятно, что не пойдут никогда впрок, если саму историю многократно переписывать, чтобы уничтожить любой мало-мальски заметный след действующих законов в мирозданье</w:t>
      </w:r>
      <w:r w:rsidR="00CE1068" w:rsidRPr="00CE1068">
        <w:rPr>
          <w:rStyle w:val="af2"/>
          <w:vertAlign w:val="baseline"/>
        </w:rPr>
        <w:t>[IV]</w:t>
      </w:r>
      <w:r>
        <w:rPr>
          <w:rFonts w:ascii="Academy Cyr" w:hAnsi="Academy Cyr"/>
        </w:rPr>
        <w:t>.</w:t>
      </w:r>
    </w:p>
    <w:p w14:paraId="1FC5E9FA" w14:textId="0E90A9F0" w:rsidR="00B70147" w:rsidRDefault="00B70147">
      <w:pPr>
        <w:pStyle w:val="a"/>
        <w:rPr>
          <w:rFonts w:ascii="Academy Cyr" w:hAnsi="Academy Cyr"/>
        </w:rPr>
      </w:pPr>
      <w:r>
        <w:rPr>
          <w:rFonts w:ascii="Academy Cyr" w:hAnsi="Academy Cyr"/>
        </w:rPr>
        <w:lastRenderedPageBreak/>
        <w:t>Разумеется, рано или поздно тайное становится явным. И разве нам уже не известно, что есть книги</w:t>
      </w:r>
      <w:r w:rsidR="00CE1068" w:rsidRPr="00CE1068">
        <w:rPr>
          <w:vertAlign w:val="superscript"/>
        </w:rPr>
        <w:t>[V]</w:t>
      </w:r>
      <w:r>
        <w:rPr>
          <w:rFonts w:ascii="Academy Cyr" w:hAnsi="Academy Cyr"/>
        </w:rPr>
        <w:t>, есть вещества и есть иные сре</w:t>
      </w:r>
      <w:r>
        <w:rPr>
          <w:rFonts w:ascii="Academy Cyr" w:hAnsi="Academy Cyr"/>
        </w:rPr>
        <w:t>д</w:t>
      </w:r>
      <w:r>
        <w:rPr>
          <w:rFonts w:ascii="Academy Cyr" w:hAnsi="Academy Cyr"/>
        </w:rPr>
        <w:t>ства, чтобы манипулировать сознанием, да и самим общес</w:t>
      </w:r>
      <w:r>
        <w:rPr>
          <w:rFonts w:ascii="Academy Cyr" w:hAnsi="Academy Cyr"/>
        </w:rPr>
        <w:t>т</w:t>
      </w:r>
      <w:r>
        <w:rPr>
          <w:rFonts w:ascii="Academy Cyr" w:hAnsi="Academy Cyr"/>
        </w:rPr>
        <w:t>вом?</w:t>
      </w:r>
    </w:p>
    <w:p w14:paraId="06ADDA17" w14:textId="77777777" w:rsidR="00B70147" w:rsidRDefault="00B70147">
      <w:pPr>
        <w:pStyle w:val="a"/>
        <w:rPr>
          <w:rFonts w:ascii="Academy Cyr" w:hAnsi="Academy Cyr"/>
        </w:rPr>
      </w:pPr>
      <w:r>
        <w:rPr>
          <w:rFonts w:ascii="Academy Cyr" w:hAnsi="Academy Cyr"/>
        </w:rPr>
        <w:t>Если им дать приоритет, как это делают наши реформаторы в России, при этом вытесняя всё иное, то о каких “уроках” можно гов</w:t>
      </w:r>
      <w:r>
        <w:rPr>
          <w:rFonts w:ascii="Academy Cyr" w:hAnsi="Academy Cyr"/>
        </w:rPr>
        <w:t>о</w:t>
      </w:r>
      <w:r>
        <w:rPr>
          <w:rFonts w:ascii="Academy Cyr" w:hAnsi="Academy Cyr"/>
        </w:rPr>
        <w:t>рить?</w:t>
      </w:r>
    </w:p>
    <w:p w14:paraId="569455A8" w14:textId="77777777" w:rsidR="00B70147" w:rsidRDefault="00B70147">
      <w:pPr>
        <w:pStyle w:val="a"/>
        <w:rPr>
          <w:rFonts w:ascii="Academy Cyr" w:hAnsi="Academy Cyr"/>
        </w:rPr>
      </w:pPr>
      <w:r>
        <w:rPr>
          <w:rFonts w:ascii="Academy Cyr" w:hAnsi="Academy Cyr"/>
        </w:rPr>
        <w:t>Чтобы мы полюбовались, во что превращается на наших глазах ч</w:t>
      </w:r>
      <w:r>
        <w:rPr>
          <w:rFonts w:ascii="Academy Cyr" w:hAnsi="Academy Cyr"/>
        </w:rPr>
        <w:t>е</w:t>
      </w:r>
      <w:r>
        <w:rPr>
          <w:rFonts w:ascii="Academy Cyr" w:hAnsi="Academy Cyr"/>
        </w:rPr>
        <w:t>ловек и мы сами, наше общ</w:t>
      </w:r>
      <w:r>
        <w:rPr>
          <w:rFonts w:ascii="Academy Cyr" w:hAnsi="Academy Cyr"/>
        </w:rPr>
        <w:t>е</w:t>
      </w:r>
      <w:r>
        <w:rPr>
          <w:rFonts w:ascii="Academy Cyr" w:hAnsi="Academy Cyr"/>
        </w:rPr>
        <w:t>ство?</w:t>
      </w:r>
    </w:p>
    <w:p w14:paraId="13A6FBCE" w14:textId="77777777" w:rsidR="00B70147" w:rsidRDefault="00B70147">
      <w:pPr>
        <w:pStyle w:val="a"/>
        <w:rPr>
          <w:rFonts w:ascii="Academy Cyr" w:hAnsi="Academy Cyr"/>
        </w:rPr>
      </w:pPr>
      <w:r>
        <w:rPr>
          <w:rFonts w:ascii="Academy Cyr" w:hAnsi="Academy Cyr"/>
        </w:rPr>
        <w:t>А ведь нынче в России свобода дикости беспредельна! Воры уп</w:t>
      </w:r>
      <w:r>
        <w:rPr>
          <w:rFonts w:ascii="Academy Cyr" w:hAnsi="Academy Cyr"/>
        </w:rPr>
        <w:t>о</w:t>
      </w:r>
      <w:r>
        <w:rPr>
          <w:rFonts w:ascii="Academy Cyr" w:hAnsi="Academy Cyr"/>
        </w:rPr>
        <w:t>вают на закон, который признает легитимным их воровство и защитит их от правосудия, народного гнева, возвысив их выше морали, нравс</w:t>
      </w:r>
      <w:r>
        <w:rPr>
          <w:rFonts w:ascii="Academy Cyr" w:hAnsi="Academy Cyr"/>
        </w:rPr>
        <w:t>т</w:t>
      </w:r>
      <w:r>
        <w:rPr>
          <w:rFonts w:ascii="Academy Cyr" w:hAnsi="Academy Cyr"/>
        </w:rPr>
        <w:t>венности и фактически провозгласив их солью Земли.</w:t>
      </w:r>
    </w:p>
    <w:p w14:paraId="0816C549" w14:textId="77777777" w:rsidR="00B70147" w:rsidRDefault="00B70147">
      <w:pPr>
        <w:pStyle w:val="a"/>
        <w:rPr>
          <w:rFonts w:ascii="Academy Cyr" w:hAnsi="Academy Cyr"/>
        </w:rPr>
      </w:pPr>
      <w:r>
        <w:rPr>
          <w:rFonts w:ascii="Academy Cyr" w:hAnsi="Academy Cyr"/>
        </w:rPr>
        <w:t>Однако вспомним Маугли Киплинга. Его сделала таким беспр</w:t>
      </w:r>
      <w:r>
        <w:rPr>
          <w:rFonts w:ascii="Academy Cyr" w:hAnsi="Academy Cyr"/>
        </w:rPr>
        <w:t>е</w:t>
      </w:r>
      <w:r>
        <w:rPr>
          <w:rFonts w:ascii="Academy Cyr" w:hAnsi="Academy Cyr"/>
        </w:rPr>
        <w:t>дельная свобода и “девственные” джунгли.</w:t>
      </w:r>
    </w:p>
    <w:p w14:paraId="6C9B44E1" w14:textId="77777777" w:rsidR="00B70147" w:rsidRDefault="00B70147">
      <w:pPr>
        <w:pStyle w:val="a"/>
        <w:rPr>
          <w:rFonts w:ascii="Academy Cyr" w:hAnsi="Academy Cyr"/>
        </w:rPr>
      </w:pPr>
      <w:r>
        <w:rPr>
          <w:rFonts w:ascii="Academy Cyr" w:hAnsi="Academy Cyr"/>
        </w:rPr>
        <w:t>Сегодня мы прекрасно знаем, что девственные джунгли — вовсе не обязательное условие для деградации человека, не понимающего уже человеческую речь, — тут достаточно любых джунглей: в полит</w:t>
      </w:r>
      <w:r>
        <w:rPr>
          <w:rFonts w:ascii="Academy Cyr" w:hAnsi="Academy Cyr"/>
        </w:rPr>
        <w:t>и</w:t>
      </w:r>
      <w:r>
        <w:rPr>
          <w:rFonts w:ascii="Academy Cyr" w:hAnsi="Academy Cyr"/>
        </w:rPr>
        <w:t>ке, экономике, правительстве, в литературе и искусстве.</w:t>
      </w:r>
    </w:p>
    <w:p w14:paraId="1BAE50E5" w14:textId="26A7365F" w:rsidR="00B70147" w:rsidRDefault="00B70147">
      <w:pPr>
        <w:pStyle w:val="a"/>
        <w:rPr>
          <w:rFonts w:ascii="Academy Cyr" w:hAnsi="Academy Cyr"/>
        </w:rPr>
      </w:pPr>
      <w:r>
        <w:rPr>
          <w:rFonts w:ascii="Academy Cyr" w:hAnsi="Academy Cyr"/>
        </w:rPr>
        <w:t>Человек в этих джунглях начинает, как Маугли, “осознавать” язык диких зверей, при этом утрачивая и свой человеческий потенциал, наработанный многими и многими поколениями земной цивил</w:t>
      </w:r>
      <w:r>
        <w:rPr>
          <w:rFonts w:ascii="Academy Cyr" w:hAnsi="Academy Cyr"/>
        </w:rPr>
        <w:t>и</w:t>
      </w:r>
      <w:r>
        <w:rPr>
          <w:rFonts w:ascii="Academy Cyr" w:hAnsi="Academy Cyr"/>
        </w:rPr>
        <w:t>зации.</w:t>
      </w:r>
      <w:r w:rsidR="00CE1068" w:rsidRPr="00CE1068">
        <w:rPr>
          <w:rStyle w:val="af2"/>
          <w:vertAlign w:val="baseline"/>
        </w:rPr>
        <w:t>[VI]</w:t>
      </w:r>
    </w:p>
    <w:p w14:paraId="09621D10" w14:textId="77777777" w:rsidR="00B70147" w:rsidRDefault="00B70147">
      <w:pPr>
        <w:pStyle w:val="a"/>
        <w:rPr>
          <w:rFonts w:ascii="Academy Cyr" w:hAnsi="Academy Cyr"/>
        </w:rPr>
      </w:pPr>
      <w:r>
        <w:rPr>
          <w:rFonts w:ascii="Academy Cyr" w:hAnsi="Academy Cyr"/>
        </w:rPr>
        <w:t>Это — тоже закон мирозданья, и “уроки истории” тут ни причем. У нас в России народ молчит не из-за своего великого терпенья, хотя русскому человеку в этом не откажешь, а лишь потому, что хорошо знает цену “двойного стандарта”, и этот “двойной стандарт” ему сво</w:t>
      </w:r>
      <w:r>
        <w:rPr>
          <w:rFonts w:ascii="Academy Cyr" w:hAnsi="Academy Cyr"/>
        </w:rPr>
        <w:t>й</w:t>
      </w:r>
      <w:r>
        <w:rPr>
          <w:rFonts w:ascii="Academy Cyr" w:hAnsi="Academy Cyr"/>
        </w:rPr>
        <w:t>ственен точно в такой же степени, как и на “самом верху”.</w:t>
      </w:r>
    </w:p>
    <w:p w14:paraId="1401A750" w14:textId="77777777" w:rsidR="00B70147" w:rsidRDefault="00B70147">
      <w:pPr>
        <w:pStyle w:val="a"/>
        <w:rPr>
          <w:rFonts w:ascii="Academy Cyr" w:hAnsi="Academy Cyr"/>
        </w:rPr>
      </w:pPr>
      <w:r>
        <w:rPr>
          <w:rFonts w:ascii="Academy Cyr" w:hAnsi="Academy Cyr"/>
        </w:rPr>
        <w:t>Цена его немоты — “двойной стандарт”! Цена немоты наших правителей и родителей — та же!</w:t>
      </w:r>
    </w:p>
    <w:p w14:paraId="1E7C59E4" w14:textId="58639BD2" w:rsidR="00B70147" w:rsidRDefault="00B70147">
      <w:pPr>
        <w:pStyle w:val="a"/>
        <w:rPr>
          <w:rFonts w:ascii="Academy Cyr" w:hAnsi="Academy Cyr"/>
        </w:rPr>
      </w:pPr>
      <w:r>
        <w:rPr>
          <w:rFonts w:ascii="Academy Cyr" w:hAnsi="Academy Cyr"/>
        </w:rPr>
        <w:t xml:space="preserve">Россия запылает, сгорит и вновь воссияет, когда исчезнет в нашей жизни “двойной стандарт”: когда подонков и проходимцев не будут принимать в благородном обществе и подавать им руки, </w:t>
      </w:r>
      <w:r>
        <w:rPr>
          <w:rFonts w:ascii="Academy Cyr" w:hAnsi="Academy Cyr"/>
        </w:rPr>
        <w:lastRenderedPageBreak/>
        <w:t>когда мораль и нравственность будут выше любого закона, сочиненного под себя “двуногим зверьем”</w:t>
      </w:r>
      <w:r w:rsidR="00CE1068" w:rsidRPr="00CE1068">
        <w:rPr>
          <w:rStyle w:val="af2"/>
          <w:vertAlign w:val="baseline"/>
        </w:rPr>
        <w:t>[VII]</w:t>
      </w:r>
      <w:r>
        <w:rPr>
          <w:rFonts w:ascii="Academy Cyr" w:hAnsi="Academy Cyr"/>
        </w:rPr>
        <w:t>».</w:t>
      </w:r>
    </w:p>
    <w:p w14:paraId="239151A7" w14:textId="25698100" w:rsidR="00B70147" w:rsidRDefault="00B70147">
      <w:r>
        <w:t>Комментарии к этому фрагменту могут быть обширными, поскольку в нём, как в зеркале, отразились объективные и субъективные явления как в жизни режима, так и в позиции всевозможных “оппозиций” ему. Но мы затронем только одну тему, которую считаем главной: об отличиях дейс</w:t>
      </w:r>
      <w:r>
        <w:t>т</w:t>
      </w:r>
      <w:r>
        <w:t>вительной оппозиции режиму и его кукловодам от множества кукольных оппозиций (как известно, у режима есть и “демократическая оппозиция”, которую “патриотическая оппозиция” не рассматривает в качестве опп</w:t>
      </w:r>
      <w:r>
        <w:t>о</w:t>
      </w:r>
      <w:r>
        <w:t>зиции, поскольку считает режим её порождением; “демократическая о</w:t>
      </w:r>
      <w:r>
        <w:t>п</w:t>
      </w:r>
      <w:r>
        <w:t>позиция”, в свою очередь, рассматривает “патриотическую оппозицию” как порождение спецслужб режима, а её массовку в качестве «хари, в</w:t>
      </w:r>
      <w:r>
        <w:t>ы</w:t>
      </w:r>
      <w:r>
        <w:t>ползающей из-под красного знамени»</w:t>
      </w:r>
      <w:r w:rsidR="00CE1068" w:rsidRPr="00CE1068">
        <w:rPr>
          <w:rStyle w:val="af2"/>
          <w:vertAlign w:val="baseline"/>
        </w:rPr>
        <w:t>[VIII]</w:t>
      </w:r>
      <w:r>
        <w:t>). Это, если говорить словами сам</w:t>
      </w:r>
      <w:r>
        <w:t>о</w:t>
      </w:r>
      <w:r>
        <w:t xml:space="preserve">го А.Кротова, — тема о «вечных законах мирозданья». </w:t>
      </w:r>
    </w:p>
    <w:p w14:paraId="18F634A2" w14:textId="768AF230" w:rsidR="00B70147" w:rsidRDefault="00B70147">
      <w:r>
        <w:t xml:space="preserve">Прежде всего, следует поднять историю вопроса. В те времена, когда еще становления нынешнего режима можно было избежать </w:t>
      </w:r>
      <w:r>
        <w:rPr>
          <w:i/>
        </w:rPr>
        <w:t>при ином отношении политически активной части населения к жизни,</w:t>
      </w:r>
      <w:r>
        <w:t xml:space="preserve"> в “Молодой гвардии” (№ 2, 1990) была опубликована статья “Концептуальная власть: миф или реальность?” Так редакция “Молодой гвардии”, при личном уч</w:t>
      </w:r>
      <w:r>
        <w:t>а</w:t>
      </w:r>
      <w:r>
        <w:t>стии А.Кротова, переименовала (перед тем как опубликовать в версии, отличной от оригинальной) статью “Для чего быть науке”, представля</w:t>
      </w:r>
      <w:r>
        <w:t>в</w:t>
      </w:r>
      <w:r>
        <w:t>шую собой наш ответ на выступление тогдашнего президента Академии наук СССР Г.И.Марчука</w:t>
      </w:r>
      <w:r w:rsidR="00CE1068" w:rsidRPr="00CE1068">
        <w:rPr>
          <w:rStyle w:val="af2"/>
          <w:vertAlign w:val="baseline"/>
        </w:rPr>
        <w:t>[IX]</w:t>
      </w:r>
      <w:r>
        <w:t xml:space="preserve"> в академической многотиражке “Поиск”. В этом выступлении Г.И.Марчук, демонстрируя свою якобы обеспокоенность местом науки в провозглашенной перестройке, предлагал открыть диску</w:t>
      </w:r>
      <w:r>
        <w:t>с</w:t>
      </w:r>
      <w:r>
        <w:t>сию на тему “Какой быть науке?”.</w:t>
      </w:r>
    </w:p>
    <w:p w14:paraId="384DF0D6" w14:textId="77777777" w:rsidR="00B70147" w:rsidRDefault="00B70147">
      <w:r>
        <w:t>Прочитав выступление Г.И.Марчука, группа, впоследствии принявшая самоназвание Внутренний Предиктор СССР, указала научной обществе</w:t>
      </w:r>
      <w:r>
        <w:t>н</w:t>
      </w:r>
      <w:r>
        <w:t>ности в лице редколлегии органа печати АН СССР на то обстоятельство, что на вопрос “Какой быть науке?” можно ответить только после того, как уже дан определённый ответ на другой вопрос: “Для чего быть науке?” Но мировоззренчески отгородившись математико-техническим образованием от обществоведческих дисциплин, Г.И.Марчук этого вопроса, предшес</w:t>
      </w:r>
      <w:r>
        <w:t>т</w:t>
      </w:r>
      <w:r>
        <w:t>вующего им поставленному, верноподданно “не увидел”, хотя с 1981 г. был членом ЦК правящей партии и по своему должностному положению в партии и в государстве обязан был вникать в проблемы общественной жизни, понимать их как таковые и знать, как они отражаются в обществ</w:t>
      </w:r>
      <w:r>
        <w:t>о</w:t>
      </w:r>
      <w:r>
        <w:t>ведч</w:t>
      </w:r>
      <w:r>
        <w:t>е</w:t>
      </w:r>
      <w:r>
        <w:t xml:space="preserve">ских научных дисциплинах. </w:t>
      </w:r>
    </w:p>
    <w:p w14:paraId="211D0E3F" w14:textId="77777777" w:rsidR="00B70147" w:rsidRDefault="00B70147">
      <w:pPr>
        <w:pStyle w:val="af0"/>
      </w:pPr>
      <w:r>
        <w:lastRenderedPageBreak/>
        <w:t>В нашем ответе на предложение начать дискуссию (так и не опу</w:t>
      </w:r>
      <w:r>
        <w:t>б</w:t>
      </w:r>
      <w:r>
        <w:t>ликованном многотиражкой АН СССР) было показано, что в зав</w:t>
      </w:r>
      <w:r>
        <w:t>и</w:t>
      </w:r>
      <w:r>
        <w:t xml:space="preserve">симости от того, какой ответ дан на вопрос “Для чего быть науке?”, получится либо та, либо </w:t>
      </w:r>
      <w:r>
        <w:rPr>
          <w:i/>
        </w:rPr>
        <w:t xml:space="preserve">качественно иная </w:t>
      </w:r>
      <w:r>
        <w:t xml:space="preserve">наука; и, как следствие, — либо та, либо качественно иная </w:t>
      </w:r>
      <w:r>
        <w:rPr>
          <w:i/>
        </w:rPr>
        <w:t>н</w:t>
      </w:r>
      <w:r>
        <w:rPr>
          <w:i/>
        </w:rPr>
        <w:t>а</w:t>
      </w:r>
      <w:r>
        <w:rPr>
          <w:i/>
        </w:rPr>
        <w:t>учно обоснованная политика.</w:t>
      </w:r>
      <w:r>
        <w:t xml:space="preserve"> </w:t>
      </w:r>
    </w:p>
    <w:p w14:paraId="72B84BD1" w14:textId="0056F5F0" w:rsidR="00B70147" w:rsidRDefault="00B70147">
      <w:r>
        <w:t>Также было указано, что ответ на вопрос “Для чего быть науке?” л</w:t>
      </w:r>
      <w:r>
        <w:t>е</w:t>
      </w:r>
      <w:r>
        <w:t>жит не в сфере естествознания и абстрактных точных наук, а в области исторического и социологического знания. Хотя человечество, общество — порождение Природы, а естествознание — как наука — начало разв</w:t>
      </w:r>
      <w:r>
        <w:t>и</w:t>
      </w:r>
      <w:r>
        <w:t xml:space="preserve">ваться раньше, чем </w:t>
      </w:r>
      <w:r>
        <w:rPr>
          <w:i/>
        </w:rPr>
        <w:t>история и социология, как отрасли научной деятел</w:t>
      </w:r>
      <w:r>
        <w:rPr>
          <w:i/>
        </w:rPr>
        <w:t>ь</w:t>
      </w:r>
      <w:r>
        <w:rPr>
          <w:i/>
        </w:rPr>
        <w:t>ности и научного знания</w:t>
      </w:r>
      <w:r w:rsidR="00CE1068" w:rsidRPr="00CE1068">
        <w:rPr>
          <w:rStyle w:val="af2"/>
          <w:i/>
          <w:vertAlign w:val="baseline"/>
        </w:rPr>
        <w:t>[X]</w:t>
      </w:r>
      <w:r>
        <w:rPr>
          <w:i/>
        </w:rPr>
        <w:t xml:space="preserve">, </w:t>
      </w:r>
      <w:r>
        <w:t xml:space="preserve">но в современных условиях естественнонаучное знание обусловлено историко-социологически и, прежде всего, тем, как общие закономерности бытия Мироздания, Объективной реальности в целом, </w:t>
      </w:r>
      <w:r>
        <w:rPr>
          <w:i/>
        </w:rPr>
        <w:t xml:space="preserve">наука </w:t>
      </w:r>
      <w:r>
        <w:t>интерпретирует по отношению к жизни общества и природы, объемлющей жизнь общества. Если конкретно, то статья, опубликованная в “Молодой гвардии”, завершалась следующими словами:</w:t>
      </w:r>
    </w:p>
    <w:p w14:paraId="23419553" w14:textId="31F4FAF8" w:rsidR="00B70147" w:rsidRDefault="00B70147">
      <w:pPr>
        <w:pStyle w:val="a"/>
        <w:rPr>
          <w:rFonts w:ascii="Academy Cyr" w:hAnsi="Academy Cyr"/>
        </w:rPr>
      </w:pPr>
      <w:r>
        <w:rPr>
          <w:rFonts w:ascii="Academy Cyr" w:hAnsi="Academy Cyr"/>
        </w:rPr>
        <w:t xml:space="preserve"> «…При таком положении вещей</w:t>
      </w:r>
      <w:r w:rsidR="00CE1068" w:rsidRPr="00CE1068">
        <w:rPr>
          <w:rStyle w:val="af2"/>
          <w:vertAlign w:val="baseline"/>
        </w:rPr>
        <w:t>[XI]</w:t>
      </w:r>
      <w:r>
        <w:rPr>
          <w:rFonts w:ascii="Academy Cyr" w:hAnsi="Academy Cyr"/>
        </w:rPr>
        <w:t xml:space="preserve"> фактология науки обесценивае</w:t>
      </w:r>
      <w:r>
        <w:rPr>
          <w:rFonts w:ascii="Academy Cyr" w:hAnsi="Academy Cyr"/>
        </w:rPr>
        <w:t>т</w:t>
      </w:r>
      <w:r>
        <w:rPr>
          <w:rFonts w:ascii="Academy Cyr" w:hAnsi="Academy Cyr"/>
        </w:rPr>
        <w:t xml:space="preserve">ся, но резко возрастает общественная значимость </w:t>
      </w:r>
      <w:r>
        <w:rPr>
          <w:rFonts w:ascii="Academy Cyr" w:hAnsi="Academy Cyr"/>
          <w:spacing w:val="60"/>
        </w:rPr>
        <w:t>методологии</w:t>
      </w:r>
      <w:r>
        <w:rPr>
          <w:rFonts w:ascii="Academy Cyr" w:hAnsi="Academy Cyr"/>
        </w:rPr>
        <w:t>, в том числе методологии поиска Знания, необходимого для прогноза развития любой общественной системы.</w:t>
      </w:r>
    </w:p>
    <w:p w14:paraId="260A697F" w14:textId="63DF4DCE" w:rsidR="00B70147" w:rsidRDefault="00B70147">
      <w:pPr>
        <w:pStyle w:val="a"/>
        <w:rPr>
          <w:rFonts w:ascii="Academy Cyr" w:hAnsi="Academy Cyr"/>
        </w:rPr>
      </w:pPr>
      <w:r>
        <w:rPr>
          <w:rFonts w:ascii="Academy Cyr" w:hAnsi="Academy Cyr"/>
        </w:rPr>
        <w:t>Есть научно технические вопросы, на которые можно дать пр</w:t>
      </w:r>
      <w:r>
        <w:rPr>
          <w:rFonts w:ascii="Academy Cyr" w:hAnsi="Academy Cyr"/>
        </w:rPr>
        <w:t>а</w:t>
      </w:r>
      <w:r>
        <w:rPr>
          <w:rFonts w:ascii="Academy Cyr" w:hAnsi="Academy Cyr"/>
        </w:rPr>
        <w:t>вильные ответы, не выходя за пределы узкой отрасли знания. Напр</w:t>
      </w:r>
      <w:r>
        <w:rPr>
          <w:rFonts w:ascii="Academy Cyr" w:hAnsi="Academy Cyr"/>
        </w:rPr>
        <w:t>и</w:t>
      </w:r>
      <w:r>
        <w:rPr>
          <w:rFonts w:ascii="Academy Cyr" w:hAnsi="Academy Cyr"/>
        </w:rPr>
        <w:t>мер: “Как построить атомную электростанцию или создать космич</w:t>
      </w:r>
      <w:r>
        <w:rPr>
          <w:rFonts w:ascii="Academy Cyr" w:hAnsi="Academy Cyr"/>
        </w:rPr>
        <w:t>е</w:t>
      </w:r>
      <w:r>
        <w:rPr>
          <w:rFonts w:ascii="Academy Cyr" w:hAnsi="Academy Cyr"/>
        </w:rPr>
        <w:t>ский корабль для полета на Марс?” Но на вопрос: “Надо ли строить атомную электростанцию и посылать на Марс космические корабли</w:t>
      </w:r>
      <w:r w:rsidR="00CE1068" w:rsidRPr="00CE1068">
        <w:rPr>
          <w:rStyle w:val="af2"/>
          <w:vertAlign w:val="baseline"/>
        </w:rPr>
        <w:t>[XII]</w:t>
      </w:r>
      <w:r>
        <w:rPr>
          <w:rFonts w:ascii="Academy Cyr" w:hAnsi="Academy Cyr"/>
        </w:rPr>
        <w:t>?” — не следует искать ответа в области технического и даже эконом</w:t>
      </w:r>
      <w:r>
        <w:rPr>
          <w:rFonts w:ascii="Academy Cyr" w:hAnsi="Academy Cyr"/>
        </w:rPr>
        <w:t>и</w:t>
      </w:r>
      <w:r>
        <w:rPr>
          <w:rFonts w:ascii="Academy Cyr" w:hAnsi="Academy Cyr"/>
        </w:rPr>
        <w:t>ческого знания. Для ответа на такие вопросы необходимо найти место прикладного фактологического материала частной отрасли знания в общей фактологии истории. Только при этом условии можно построить прогноз развития частной отрасли науки и техники и получить дост</w:t>
      </w:r>
      <w:r>
        <w:rPr>
          <w:rFonts w:ascii="Academy Cyr" w:hAnsi="Academy Cyr"/>
        </w:rPr>
        <w:t>о</w:t>
      </w:r>
      <w:r>
        <w:rPr>
          <w:rFonts w:ascii="Academy Cyr" w:hAnsi="Academy Cyr"/>
        </w:rPr>
        <w:t xml:space="preserve">верные ответы на такого рода вопросы, то есть ответы, подкрепляемые практикой с течением времени. Данные утверждения предполагают, что История не является цепью случайно следующих друг за другом фактов, а через цепь случайностей пролагает себе дорогу </w:t>
      </w:r>
      <w:r>
        <w:rPr>
          <w:rFonts w:ascii="Academy Cyr" w:hAnsi="Academy Cyr"/>
        </w:rPr>
        <w:lastRenderedPageBreak/>
        <w:t>закономе</w:t>
      </w:r>
      <w:r>
        <w:rPr>
          <w:rFonts w:ascii="Academy Cyr" w:hAnsi="Academy Cyr"/>
        </w:rPr>
        <w:t>р</w:t>
      </w:r>
      <w:r>
        <w:rPr>
          <w:rFonts w:ascii="Academy Cyr" w:hAnsi="Academy Cyr"/>
        </w:rPr>
        <w:t>ность. Эта закономерность истории познаваема (то есть независима от сознания). Понимание разного рода объективных закономерностей позволяет “пророчить” варианты устойчивого будущего с точностью до общественного явления, а в отдельных случаях — с точностью до и</w:t>
      </w:r>
      <w:r>
        <w:rPr>
          <w:rFonts w:ascii="Academy Cyr" w:hAnsi="Academy Cyr"/>
        </w:rPr>
        <w:t>с</w:t>
      </w:r>
      <w:r>
        <w:rPr>
          <w:rFonts w:ascii="Academy Cyr" w:hAnsi="Academy Cyr"/>
        </w:rPr>
        <w:t>торического факта. Это и дает возможность направлять производ</w:t>
      </w:r>
      <w:r>
        <w:rPr>
          <w:rFonts w:ascii="Academy Cyr" w:hAnsi="Academy Cyr"/>
        </w:rPr>
        <w:t>и</w:t>
      </w:r>
      <w:r>
        <w:rPr>
          <w:rFonts w:ascii="Academy Cyr" w:hAnsi="Academy Cyr"/>
        </w:rPr>
        <w:t>тельные силы общества на реализацию предпочтительного для конце</w:t>
      </w:r>
      <w:r>
        <w:rPr>
          <w:rFonts w:ascii="Academy Cyr" w:hAnsi="Academy Cyr"/>
        </w:rPr>
        <w:t>п</w:t>
      </w:r>
      <w:r>
        <w:rPr>
          <w:rFonts w:ascii="Academy Cyr" w:hAnsi="Academy Cyr"/>
        </w:rPr>
        <w:t>туальной власти варианта устойчивого будущего. Осознание этого фа</w:t>
      </w:r>
      <w:r>
        <w:rPr>
          <w:rFonts w:ascii="Academy Cyr" w:hAnsi="Academy Cyr"/>
        </w:rPr>
        <w:t>к</w:t>
      </w:r>
      <w:r>
        <w:rPr>
          <w:rFonts w:ascii="Academy Cyr" w:hAnsi="Academy Cyr"/>
        </w:rPr>
        <w:t>та чуждой нам концептуальной властью при упорном нежелании п</w:t>
      </w:r>
      <w:r>
        <w:rPr>
          <w:rFonts w:ascii="Academy Cyr" w:hAnsi="Academy Cyr"/>
        </w:rPr>
        <w:t>о</w:t>
      </w:r>
      <w:r>
        <w:rPr>
          <w:rFonts w:ascii="Academy Cyr" w:hAnsi="Academy Cyr"/>
        </w:rPr>
        <w:t>нять его нашей политической, законодательной и исполнительной вл</w:t>
      </w:r>
      <w:r>
        <w:rPr>
          <w:rFonts w:ascii="Academy Cyr" w:hAnsi="Academy Cyr"/>
        </w:rPr>
        <w:t>а</w:t>
      </w:r>
      <w:r>
        <w:rPr>
          <w:rFonts w:ascii="Academy Cyr" w:hAnsi="Academy Cyr"/>
        </w:rPr>
        <w:t xml:space="preserve">стью и обеспечивает столь высокое совпадение </w:t>
      </w:r>
      <w:r w:rsidRPr="00B70147">
        <w:t>&lt;</w:t>
      </w:r>
      <w:r>
        <w:rPr>
          <w:rFonts w:ascii="Academy Cyr" w:hAnsi="Academy Cyr"/>
        </w:rPr>
        <w:t>исторической реал</w:t>
      </w:r>
      <w:r>
        <w:rPr>
          <w:rFonts w:ascii="Academy Cyr" w:hAnsi="Academy Cyr"/>
        </w:rPr>
        <w:t>ь</w:t>
      </w:r>
      <w:r>
        <w:rPr>
          <w:rFonts w:ascii="Academy Cyr" w:hAnsi="Academy Cyr"/>
        </w:rPr>
        <w:t>ности наших дней: наше пояснение при цитировании</w:t>
      </w:r>
      <w:r w:rsidRPr="00B70147">
        <w:t xml:space="preserve">&gt; </w:t>
      </w:r>
      <w:r>
        <w:rPr>
          <w:lang w:val="en-US"/>
        </w:rPr>
        <w:t>c</w:t>
      </w:r>
      <w:r w:rsidRPr="00B70147">
        <w:t xml:space="preserve"> </w:t>
      </w:r>
      <w:r>
        <w:rPr>
          <w:rFonts w:ascii="Academy Cyr" w:hAnsi="Academy Cyr"/>
        </w:rPr>
        <w:t>вышерассмо</w:t>
      </w:r>
      <w:r>
        <w:rPr>
          <w:rFonts w:ascii="Academy Cyr" w:hAnsi="Academy Cyr"/>
        </w:rPr>
        <w:t>т</w:t>
      </w:r>
      <w:r>
        <w:rPr>
          <w:rFonts w:ascii="Academy Cyr" w:hAnsi="Academy Cyr"/>
        </w:rPr>
        <w:t>ренными америка</w:t>
      </w:r>
      <w:r>
        <w:rPr>
          <w:rFonts w:ascii="Academy Cyr" w:hAnsi="Academy Cyr"/>
        </w:rPr>
        <w:t>н</w:t>
      </w:r>
      <w:r>
        <w:rPr>
          <w:rFonts w:ascii="Academy Cyr" w:hAnsi="Academy Cyr"/>
        </w:rPr>
        <w:t>скими прогнозами 40-летней давности</w:t>
      </w:r>
      <w:r w:rsidR="00CE1068" w:rsidRPr="00CE1068">
        <w:rPr>
          <w:rStyle w:val="af2"/>
          <w:vertAlign w:val="baseline"/>
        </w:rPr>
        <w:t>[XIII]</w:t>
      </w:r>
      <w:r>
        <w:rPr>
          <w:rFonts w:ascii="Academy Cyr" w:hAnsi="Academy Cyr"/>
        </w:rPr>
        <w:t>».</w:t>
      </w:r>
    </w:p>
    <w:p w14:paraId="787DE687" w14:textId="77777777" w:rsidR="00B70147" w:rsidRDefault="00B70147">
      <w:r>
        <w:t>Кроме того, даже в варианте статьи, напечатанном “Молодой гвард</w:t>
      </w:r>
      <w:r>
        <w:t>и</w:t>
      </w:r>
      <w:r>
        <w:t>ей”, сохранился фрагмент текста, в котором рассматривались в качестве обобщенного оружия средства воздействия одной социальной системы (группы) на другие на исторически длительных интервалах времени и ук</w:t>
      </w:r>
      <w:r>
        <w:t>а</w:t>
      </w:r>
      <w:r>
        <w:t>зывалось, что:</w:t>
      </w:r>
    </w:p>
    <w:p w14:paraId="1101CE7E" w14:textId="77777777" w:rsidR="00B70147" w:rsidRDefault="00B70147">
      <w:pPr>
        <w:pStyle w:val="a"/>
        <w:rPr>
          <w:rFonts w:ascii="Academy Cyr" w:hAnsi="Academy Cyr"/>
        </w:rPr>
      </w:pPr>
      <w:r>
        <w:rPr>
          <w:rFonts w:ascii="Academy Cyr" w:hAnsi="Academy Cyr"/>
        </w:rPr>
        <w:t>«Много лет нам твердили о решающей роли ядерного оружия и других видов оружия массового поражения в глобальном противоборс</w:t>
      </w:r>
      <w:r>
        <w:rPr>
          <w:rFonts w:ascii="Academy Cyr" w:hAnsi="Academy Cyr"/>
        </w:rPr>
        <w:t>т</w:t>
      </w:r>
      <w:r>
        <w:rPr>
          <w:rFonts w:ascii="Academy Cyr" w:hAnsi="Academy Cyr"/>
        </w:rPr>
        <w:t>ве двух систем. Теперь ясно, что это неверно.</w:t>
      </w:r>
    </w:p>
    <w:p w14:paraId="0D5B7E96" w14:textId="77777777" w:rsidR="00B70147" w:rsidRDefault="00B70147">
      <w:pPr>
        <w:pStyle w:val="a"/>
        <w:rPr>
          <w:rFonts w:ascii="Academy Cyr" w:hAnsi="Academy Cyr"/>
        </w:rPr>
      </w:pPr>
      <w:r>
        <w:rPr>
          <w:rFonts w:ascii="Academy Cyr" w:hAnsi="Academy Cyr"/>
        </w:rPr>
        <w:t>Если под оружием понимать любые средства борьбы противосто</w:t>
      </w:r>
      <w:r>
        <w:rPr>
          <w:rFonts w:ascii="Academy Cyr" w:hAnsi="Academy Cyr"/>
        </w:rPr>
        <w:t>я</w:t>
      </w:r>
      <w:r>
        <w:rPr>
          <w:rFonts w:ascii="Academy Cyr" w:hAnsi="Academy Cyr"/>
        </w:rPr>
        <w:t>щих общественных групп, в том числе и государств, и расставить его приоритеты в порядке убывания губительности, мы получим следу</w:t>
      </w:r>
      <w:r>
        <w:rPr>
          <w:rFonts w:ascii="Academy Cyr" w:hAnsi="Academy Cyr"/>
        </w:rPr>
        <w:t>ю</w:t>
      </w:r>
      <w:r>
        <w:rPr>
          <w:rFonts w:ascii="Academy Cyr" w:hAnsi="Academy Cyr"/>
        </w:rPr>
        <w:t>щее.</w:t>
      </w:r>
    </w:p>
    <w:p w14:paraId="0A13E68F" w14:textId="77777777" w:rsidR="00B70147" w:rsidRDefault="00B70147">
      <w:pPr>
        <w:pStyle w:val="a"/>
        <w:rPr>
          <w:rFonts w:ascii="Academy Cyr" w:hAnsi="Academy Cyr"/>
        </w:rPr>
      </w:pPr>
      <w:r>
        <w:rPr>
          <w:rFonts w:ascii="Academy Cyr" w:hAnsi="Academy Cyr"/>
        </w:rPr>
        <w:t>ИНФОРМАЦИОННОЕ ОРУЖИЕ: 1. Информация фил</w:t>
      </w:r>
      <w:r>
        <w:rPr>
          <w:rFonts w:ascii="Academy Cyr" w:hAnsi="Academy Cyr"/>
        </w:rPr>
        <w:t>о</w:t>
      </w:r>
      <w:r>
        <w:rPr>
          <w:rFonts w:ascii="Academy Cyr" w:hAnsi="Academy Cyr"/>
        </w:rPr>
        <w:t>софского, мировоззренческого характера. 2. Информация летописного, исторического, хронологического характера каждой отрасли знания. 3. Информация прикладного фактологического характера каждой о</w:t>
      </w:r>
      <w:r>
        <w:rPr>
          <w:rFonts w:ascii="Academy Cyr" w:hAnsi="Academy Cyr"/>
        </w:rPr>
        <w:t>т</w:t>
      </w:r>
      <w:r>
        <w:rPr>
          <w:rFonts w:ascii="Academy Cyr" w:hAnsi="Academy Cyr"/>
        </w:rPr>
        <w:t>расли знания (идеология, технология и т.п.)</w:t>
      </w:r>
    </w:p>
    <w:p w14:paraId="3880B9EA" w14:textId="77777777" w:rsidR="00B70147" w:rsidRDefault="00B70147">
      <w:pPr>
        <w:pStyle w:val="a"/>
        <w:rPr>
          <w:rFonts w:ascii="Academy Cyr" w:hAnsi="Academy Cyr"/>
        </w:rPr>
      </w:pPr>
      <w:r>
        <w:rPr>
          <w:rFonts w:ascii="Academy Cyr" w:hAnsi="Academy Cyr"/>
        </w:rPr>
        <w:t>МАТЕРИАЛЬНОЕ ОРУЖИЕ: 4. Экономика и междунаро</w:t>
      </w:r>
      <w:r>
        <w:rPr>
          <w:rFonts w:ascii="Academy Cyr" w:hAnsi="Academy Cyr"/>
        </w:rPr>
        <w:t>д</w:t>
      </w:r>
      <w:r>
        <w:rPr>
          <w:rFonts w:ascii="Academy Cyr" w:hAnsi="Academy Cyr"/>
        </w:rPr>
        <w:t>ная торговля. Борьба за мировые деньги. 5. Угроза применения ор</w:t>
      </w:r>
      <w:r>
        <w:rPr>
          <w:rFonts w:ascii="Academy Cyr" w:hAnsi="Academy Cyr"/>
        </w:rPr>
        <w:t>у</w:t>
      </w:r>
      <w:r>
        <w:rPr>
          <w:rFonts w:ascii="Academy Cyr" w:hAnsi="Academy Cyr"/>
        </w:rPr>
        <w:t>жия массового поражения (не уничтожения, а поражения!). 6. Прочие виды оружия.</w:t>
      </w:r>
    </w:p>
    <w:p w14:paraId="3D69282A" w14:textId="77777777" w:rsidR="00B70147" w:rsidRDefault="00B70147">
      <w:pPr>
        <w:pStyle w:val="a"/>
        <w:rPr>
          <w:rFonts w:ascii="Academy Cyr" w:hAnsi="Academy Cyr"/>
        </w:rPr>
      </w:pPr>
      <w:r>
        <w:rPr>
          <w:rFonts w:ascii="Academy Cyr" w:hAnsi="Academy Cyr"/>
        </w:rPr>
        <w:lastRenderedPageBreak/>
        <w:t>По первому приоритету в официальной науке мы не имеем ничего, кроме высокопарных слов типа: “Учение Маркса всесильно, потому что оно верно”.</w:t>
      </w:r>
    </w:p>
    <w:p w14:paraId="0636AB27" w14:textId="77777777" w:rsidR="00B70147" w:rsidRDefault="00B70147">
      <w:pPr>
        <w:pStyle w:val="a"/>
        <w:rPr>
          <w:rFonts w:ascii="Academy Cyr" w:hAnsi="Academy Cyr"/>
        </w:rPr>
      </w:pPr>
      <w:r>
        <w:rPr>
          <w:rFonts w:ascii="Academy Cyr" w:hAnsi="Academy Cyr"/>
        </w:rPr>
        <w:t>По второму приоритету мы не знаем о себе и окружающих ничего, что выходит за пределы п</w:t>
      </w:r>
      <w:r>
        <w:rPr>
          <w:rFonts w:ascii="Academy Cyr" w:hAnsi="Academy Cyr"/>
        </w:rPr>
        <w:t>а</w:t>
      </w:r>
      <w:r>
        <w:rPr>
          <w:rFonts w:ascii="Academy Cyr" w:hAnsi="Academy Cyr"/>
        </w:rPr>
        <w:t>мяти одного поколения.</w:t>
      </w:r>
    </w:p>
    <w:p w14:paraId="7A50AD1D" w14:textId="77777777" w:rsidR="00B70147" w:rsidRDefault="00B70147">
      <w:pPr>
        <w:pStyle w:val="a"/>
        <w:rPr>
          <w:rFonts w:ascii="Academy Cyr" w:hAnsi="Academy Cyr"/>
        </w:rPr>
      </w:pPr>
      <w:r>
        <w:rPr>
          <w:rFonts w:ascii="Academy Cyr" w:hAnsi="Academy Cyr"/>
        </w:rPr>
        <w:t>По третьему приоритету существующая система режима секретн</w:t>
      </w:r>
      <w:r>
        <w:rPr>
          <w:rFonts w:ascii="Academy Cyr" w:hAnsi="Academy Cyr"/>
        </w:rPr>
        <w:t>о</w:t>
      </w:r>
      <w:r>
        <w:rPr>
          <w:rFonts w:ascii="Academy Cyr" w:hAnsi="Academy Cyr"/>
        </w:rPr>
        <w:t>сти работ не позволяет нам самим знать о себе ничего, но позволяет получать с Запада до 80 процентов наших разработок, спустя 10 — 15 лет после их завершения в СССР.</w:t>
      </w:r>
    </w:p>
    <w:p w14:paraId="040E2959" w14:textId="77777777" w:rsidR="00B70147" w:rsidRDefault="00B70147">
      <w:pPr>
        <w:pStyle w:val="a"/>
        <w:rPr>
          <w:rFonts w:ascii="Academy Cyr" w:hAnsi="Academy Cyr"/>
        </w:rPr>
      </w:pPr>
      <w:r>
        <w:rPr>
          <w:rFonts w:ascii="Academy Cyr" w:hAnsi="Academy Cyr"/>
        </w:rPr>
        <w:t>По четвертому приоритету мы ограничивались только восторгами по поводу поднятия отдельных разработок нашей промышленности на уровень мировых образцов и выше, хотя покупают у нас только сырье.</w:t>
      </w:r>
    </w:p>
    <w:p w14:paraId="2E54FFE5" w14:textId="77777777" w:rsidR="00B70147" w:rsidRDefault="00B70147">
      <w:pPr>
        <w:pStyle w:val="a"/>
        <w:rPr>
          <w:rFonts w:ascii="Academy Cyr" w:hAnsi="Academy Cyr"/>
        </w:rPr>
      </w:pPr>
      <w:r>
        <w:rPr>
          <w:rFonts w:ascii="Academy Cyr" w:hAnsi="Academy Cyr"/>
        </w:rPr>
        <w:t>По пятому и шестому приоритету мы разорили страну и народ, создав иллюзорную мощь своих вооруженных сил».</w:t>
      </w:r>
    </w:p>
    <w:p w14:paraId="0DE9AF63" w14:textId="77777777" w:rsidR="00B70147" w:rsidRDefault="00B70147">
      <w:r>
        <w:t>Как можно понять из приведенных отрывков, в статье как раз и шла речь о необходимости познания именно общих законов бытия человечес</w:t>
      </w:r>
      <w:r>
        <w:t>т</w:t>
      </w:r>
      <w:r>
        <w:t>ва в Объективной реальности — «вечных законов мироздания» в термин</w:t>
      </w:r>
      <w:r>
        <w:t>о</w:t>
      </w:r>
      <w:r>
        <w:t>логии А.Кротова. Причем основные положения, оставшиеся по существу неизменными с тех пор, но получившие детальное развитие в последу</w:t>
      </w:r>
      <w:r>
        <w:t>ю</w:t>
      </w:r>
      <w:r>
        <w:t xml:space="preserve">щих наших работах, были высказаны нами уже тогда. </w:t>
      </w:r>
    </w:p>
    <w:p w14:paraId="58FA2F79" w14:textId="29C1E64E" w:rsidR="00B70147" w:rsidRDefault="00B70147">
      <w:r>
        <w:t>Опубликовав под другим названием и со значительными, во многом искажающими смысл изменениями</w:t>
      </w:r>
      <w:r w:rsidR="00CE1068" w:rsidRPr="00CE1068">
        <w:rPr>
          <w:rStyle w:val="af2"/>
          <w:vertAlign w:val="baseline"/>
        </w:rPr>
        <w:t>[XIV]</w:t>
      </w:r>
      <w:r>
        <w:t>, статью “Для чего быть науке”, р</w:t>
      </w:r>
      <w:r>
        <w:t>е</w:t>
      </w:r>
      <w:r>
        <w:t>дакция “Молодой гвардии” в 1990 г. сыграла в детскую игру “испорченный телефон”, но так и не развернула тогда в стане патриотов обсуждения темы «вечных законов мироздания» и их выражения в жизни цивилизации. И хотя тираж “Молодой гвардии” в те времена составлял 700 000 экз., кот</w:t>
      </w:r>
      <w:r>
        <w:t>о</w:t>
      </w:r>
      <w:r>
        <w:t>рые расходились среди патриотически обеспокоенной части общества, поставленный вопрос о первенстве освоения философской информации — по существу самостоятельного познания Мира каждым на основе м</w:t>
      </w:r>
      <w:r>
        <w:t>е</w:t>
      </w:r>
      <w:r>
        <w:t>тодологической культуры — остался не понятым ни читателями, ни реда</w:t>
      </w:r>
      <w:r>
        <w:t>к</w:t>
      </w:r>
      <w:r>
        <w:t>цией, вследствие чего его рассмотрение и обсу</w:t>
      </w:r>
      <w:r>
        <w:t>ж</w:t>
      </w:r>
      <w:r>
        <w:t>дение тогда не состоялось.</w:t>
      </w:r>
    </w:p>
    <w:p w14:paraId="10FC0BE1" w14:textId="77777777" w:rsidR="00B70147" w:rsidRDefault="00B70147">
      <w:r>
        <w:t>Как видно из выступления А.Кротова в “Русском вестнике”, воевод и</w:t>
      </w:r>
      <w:r>
        <w:t>н</w:t>
      </w:r>
      <w:r>
        <w:t>теллектуального фронта борьбы “патриотической оппозиции” всё же н</w:t>
      </w:r>
      <w:r>
        <w:t>а</w:t>
      </w:r>
      <w:r>
        <w:t xml:space="preserve">чинает допекать то, мимо чего они многие годы </w:t>
      </w:r>
      <w:r>
        <w:rPr>
          <w:i/>
        </w:rPr>
        <w:t xml:space="preserve">упорно </w:t>
      </w:r>
      <w:r>
        <w:t>проходили стор</w:t>
      </w:r>
      <w:r>
        <w:t>о</w:t>
      </w:r>
      <w:r>
        <w:t>ной, хотя их внимание неоднократно обращали на необходимость обр</w:t>
      </w:r>
      <w:r>
        <w:t>а</w:t>
      </w:r>
      <w:r>
        <w:t xml:space="preserve">титься к изучению и освоению именно этого. </w:t>
      </w:r>
    </w:p>
    <w:p w14:paraId="30605ED4" w14:textId="45CD5EEA" w:rsidR="00B70147" w:rsidRDefault="00B70147">
      <w:pPr>
        <w:pStyle w:val="af0"/>
      </w:pPr>
      <w:r>
        <w:lastRenderedPageBreak/>
        <w:t>Иными словами, с того момента, как воеводам патриотизма на фронте интеллектуальной борьбы была предложена тема познания наиболее общих законов бытия и объяснено, для чего это необх</w:t>
      </w:r>
      <w:r>
        <w:t>о</w:t>
      </w:r>
      <w:r>
        <w:t>димо</w:t>
      </w:r>
      <w:r w:rsidR="00CE1068" w:rsidRPr="00CE1068">
        <w:rPr>
          <w:rStyle w:val="af2"/>
          <w:vertAlign w:val="baseline"/>
        </w:rPr>
        <w:t>[XV]</w:t>
      </w:r>
      <w:r>
        <w:t>, до того момента, как один из них под непреодолимым давл</w:t>
      </w:r>
      <w:r>
        <w:t>е</w:t>
      </w:r>
      <w:r>
        <w:t>нием обстоятельств всё же выразил мнение о необходимости п</w:t>
      </w:r>
      <w:r>
        <w:t>о</w:t>
      </w:r>
      <w:r>
        <w:t>знания «вечных законов мирозданья» в их связи с историей и пе</w:t>
      </w:r>
      <w:r>
        <w:t>р</w:t>
      </w:r>
      <w:r>
        <w:t xml:space="preserve">спективами человечества, прошло девять лет. </w:t>
      </w:r>
    </w:p>
    <w:p w14:paraId="7C22A54E" w14:textId="77777777" w:rsidR="00B70147" w:rsidRDefault="00B70147">
      <w:r>
        <w:t>Девять лет — это большой срок. За девять лет под руководством И.В.Сталина государство Союз Советских Социалистических Республик успело:</w:t>
      </w:r>
    </w:p>
    <w:p w14:paraId="582CADAD" w14:textId="77777777" w:rsidR="00B70147" w:rsidRDefault="00B70147" w:rsidP="00B70147">
      <w:pPr>
        <w:pStyle w:val="ac"/>
        <w:numPr>
          <w:ilvl w:val="0"/>
          <w:numId w:val="1"/>
        </w:numPr>
      </w:pPr>
      <w:r>
        <w:t xml:space="preserve">разгромить гитлеровскую Германию, </w:t>
      </w:r>
    </w:p>
    <w:p w14:paraId="450FA7EE" w14:textId="77777777" w:rsidR="00B70147" w:rsidRDefault="00B70147" w:rsidP="00B70147">
      <w:pPr>
        <w:pStyle w:val="ac"/>
        <w:numPr>
          <w:ilvl w:val="0"/>
          <w:numId w:val="1"/>
        </w:numPr>
      </w:pPr>
      <w:r>
        <w:t xml:space="preserve">разгромить вооруженные силы Японии на континенте, </w:t>
      </w:r>
    </w:p>
    <w:p w14:paraId="04AA2663" w14:textId="77777777" w:rsidR="00B70147" w:rsidRDefault="00B70147" w:rsidP="00B70147">
      <w:pPr>
        <w:pStyle w:val="ac"/>
        <w:numPr>
          <w:ilvl w:val="0"/>
          <w:numId w:val="1"/>
        </w:numPr>
      </w:pPr>
      <w:r>
        <w:t xml:space="preserve">восстановить на своей территории разрушенное в ходе войны, </w:t>
      </w:r>
    </w:p>
    <w:p w14:paraId="0E8F5E0A" w14:textId="77777777" w:rsidR="00B70147" w:rsidRDefault="00B70147" w:rsidP="00B70147">
      <w:pPr>
        <w:pStyle w:val="ac"/>
        <w:numPr>
          <w:ilvl w:val="0"/>
          <w:numId w:val="1"/>
        </w:numPr>
      </w:pPr>
      <w:r>
        <w:t>процентов на пятьдесят перевооружить вооруженные силы с уч</w:t>
      </w:r>
      <w:r>
        <w:t>е</w:t>
      </w:r>
      <w:r>
        <w:t>том опыта завершившейся во</w:t>
      </w:r>
      <w:r>
        <w:t>й</w:t>
      </w:r>
      <w:r>
        <w:t xml:space="preserve">ны, </w:t>
      </w:r>
    </w:p>
    <w:p w14:paraId="2D175058" w14:textId="77777777" w:rsidR="00B70147" w:rsidRDefault="00B70147" w:rsidP="00B70147">
      <w:pPr>
        <w:pStyle w:val="ac"/>
        <w:numPr>
          <w:ilvl w:val="0"/>
          <w:numId w:val="1"/>
        </w:numPr>
      </w:pPr>
      <w:r>
        <w:t>ликвидировать ядерную монополию возглавивших НАТО США, принявших от Гитлера его миссию борьбы со строительством р</w:t>
      </w:r>
      <w:r>
        <w:t>е</w:t>
      </w:r>
      <w:r>
        <w:t xml:space="preserve">ального, а не декларируемого социализма, </w:t>
      </w:r>
    </w:p>
    <w:p w14:paraId="727207F9" w14:textId="77777777" w:rsidR="00B70147" w:rsidRDefault="00B70147" w:rsidP="00B70147">
      <w:pPr>
        <w:pStyle w:val="ac"/>
        <w:numPr>
          <w:ilvl w:val="0"/>
          <w:numId w:val="1"/>
        </w:numPr>
      </w:pPr>
      <w:r>
        <w:t>оказать действительную помощь странам, вступившим на социал</w:t>
      </w:r>
      <w:r>
        <w:t>и</w:t>
      </w:r>
      <w:r>
        <w:t>стический путь развития,</w:t>
      </w:r>
    </w:p>
    <w:p w14:paraId="1BA8CAA7" w14:textId="77777777" w:rsidR="00B70147" w:rsidRDefault="00B70147" w:rsidP="00B70147">
      <w:pPr>
        <w:pStyle w:val="ac"/>
        <w:numPr>
          <w:ilvl w:val="0"/>
          <w:numId w:val="1"/>
        </w:numPr>
      </w:pPr>
      <w:r>
        <w:t>заложить фундамент для своего лидерства в космических исслед</w:t>
      </w:r>
      <w:r>
        <w:t>о</w:t>
      </w:r>
      <w:r>
        <w:t>ваниях в последующие двадцать пять лет и</w:t>
      </w:r>
    </w:p>
    <w:p w14:paraId="3573316D" w14:textId="77777777" w:rsidR="00B70147" w:rsidRDefault="00B70147" w:rsidP="00B70147">
      <w:pPr>
        <w:pStyle w:val="ac"/>
        <w:numPr>
          <w:ilvl w:val="0"/>
          <w:numId w:val="1"/>
        </w:numPr>
      </w:pPr>
      <w:r>
        <w:rPr>
          <w:b/>
        </w:rPr>
        <w:t>начать систематически ежегодно снижать цены на товары масс</w:t>
      </w:r>
      <w:r>
        <w:rPr>
          <w:b/>
        </w:rPr>
        <w:t>о</w:t>
      </w:r>
      <w:r>
        <w:rPr>
          <w:b/>
        </w:rPr>
        <w:t>вого спроса</w:t>
      </w:r>
      <w:r>
        <w:t>, в результате чего большинство населения имело во</w:t>
      </w:r>
      <w:r>
        <w:t>з</w:t>
      </w:r>
      <w:r>
        <w:t>можность вкусить плоды своего добросовестного участия в общ</w:t>
      </w:r>
      <w:r>
        <w:t>е</w:t>
      </w:r>
      <w:r>
        <w:t>ственном объединении труда и начинало жить год от года лучше, обретало уверенность в завтрашнем дне, наращивало квалифик</w:t>
      </w:r>
      <w:r>
        <w:t>а</w:t>
      </w:r>
      <w:r>
        <w:t xml:space="preserve">цию, а не искало места, где бы </w:t>
      </w:r>
      <w:r>
        <w:rPr>
          <w:i/>
        </w:rPr>
        <w:t xml:space="preserve">паразитически беззаботно </w:t>
      </w:r>
      <w:r>
        <w:t xml:space="preserve">урвать побольше. </w:t>
      </w:r>
    </w:p>
    <w:p w14:paraId="1F3BE463" w14:textId="665BBD51" w:rsidR="00B70147" w:rsidRDefault="00B70147">
      <w:pPr>
        <w:spacing w:before="240"/>
      </w:pPr>
      <w:r>
        <w:t>В сравнении с этим, как явствует из публикаций во многочисленных изданиях, в течение таких же 9 астрономических лет</w:t>
      </w:r>
      <w:r w:rsidR="00CE1068" w:rsidRPr="00CE1068">
        <w:rPr>
          <w:rStyle w:val="af2"/>
          <w:vertAlign w:val="baseline"/>
        </w:rPr>
        <w:t>[XVI]</w:t>
      </w:r>
      <w:r>
        <w:t xml:space="preserve"> интеллектуальные вожди патриотизма искали платформу для объединения остального нар</w:t>
      </w:r>
      <w:r>
        <w:t>о</w:t>
      </w:r>
      <w:r>
        <w:t>да, но мало продвинулись на своих тусовках в её определении от позиции, известной по классической русской литературе XIX века в адаптирова</w:t>
      </w:r>
      <w:r>
        <w:t>н</w:t>
      </w:r>
      <w:r>
        <w:t>ном пересказе</w:t>
      </w:r>
      <w:r w:rsidR="00CE1068" w:rsidRPr="00CE1068">
        <w:rPr>
          <w:rStyle w:val="af2"/>
          <w:vertAlign w:val="baseline"/>
        </w:rPr>
        <w:t>[XVII]</w:t>
      </w:r>
      <w:r>
        <w:t>: «</w:t>
      </w:r>
      <w:r>
        <w:rPr>
          <w:b/>
        </w:rPr>
        <w:t>В Христа веруешь? Водку пьешь? Перекрестись и в</w:t>
      </w:r>
      <w:r>
        <w:rPr>
          <w:b/>
        </w:rPr>
        <w:t>ы</w:t>
      </w:r>
      <w:r>
        <w:rPr>
          <w:b/>
        </w:rPr>
        <w:t xml:space="preserve">пей… Перекрестился, выпил, крякнул, шматом сала закусил, рыгнул, — значит, русский» </w:t>
      </w:r>
      <w:r>
        <w:t xml:space="preserve">— патриот. </w:t>
      </w:r>
    </w:p>
    <w:p w14:paraId="57B56FDF" w14:textId="77777777" w:rsidR="00B70147" w:rsidRDefault="00B70147">
      <w:r>
        <w:t>Теперь же слова о «вечных законах мирозданья» уже произнесены о</w:t>
      </w:r>
      <w:r>
        <w:t>д</w:t>
      </w:r>
      <w:r>
        <w:t xml:space="preserve">ним из вождей на фронте интеллектуальной борьбы, но, сколько </w:t>
      </w:r>
      <w:r>
        <w:lastRenderedPageBreak/>
        <w:t>времени потребуется воеводам, действующим на этом фронте борьбы с жидом</w:t>
      </w:r>
      <w:r>
        <w:t>а</w:t>
      </w:r>
      <w:r>
        <w:t xml:space="preserve">сонским заговором, чтобы от слов о необходимости познания перейти </w:t>
      </w:r>
      <w:r>
        <w:rPr>
          <w:u w:val="single"/>
        </w:rPr>
        <w:t>собственно к познанию и к жизни в соответствии с познанным</w:t>
      </w:r>
      <w:r>
        <w:t xml:space="preserve">, — остается только гадать… </w:t>
      </w:r>
    </w:p>
    <w:p w14:paraId="6691A9E8" w14:textId="77777777" w:rsidR="00B70147" w:rsidRDefault="00B70147">
      <w:pPr>
        <w:pStyle w:val="af0"/>
        <w:rPr>
          <w:b/>
        </w:rPr>
      </w:pPr>
      <w:r>
        <w:rPr>
          <w:b/>
        </w:rPr>
        <w:t>Произнесенное или напечатанное слово ни к чему не обязывает н</w:t>
      </w:r>
      <w:r>
        <w:rPr>
          <w:b/>
        </w:rPr>
        <w:t>о</w:t>
      </w:r>
      <w:r>
        <w:rPr>
          <w:b/>
        </w:rPr>
        <w:t>сителей двойных нравственно-этических стандартов; а тем более “бандерлогов”, которые есть и в оппозиции, а не только в кадр</w:t>
      </w:r>
      <w:r>
        <w:rPr>
          <w:b/>
        </w:rPr>
        <w:t>о</w:t>
      </w:r>
      <w:r>
        <w:rPr>
          <w:b/>
        </w:rPr>
        <w:t>вом корпусе режима и в рядах его массовки.</w:t>
      </w:r>
    </w:p>
    <w:p w14:paraId="7D3018B2" w14:textId="77777777" w:rsidR="00B70147" w:rsidRDefault="00B70147">
      <w:r>
        <w:t>Совсем иначе обстоит дело у закулисных кукловодов режима и всех псевдооппозиций.</w:t>
      </w:r>
    </w:p>
    <w:p w14:paraId="393068B0" w14:textId="77777777" w:rsidR="00B70147" w:rsidRDefault="00B70147">
      <w:pPr>
        <w:pStyle w:val="af0"/>
        <w:rPr>
          <w:i/>
        </w:rPr>
      </w:pPr>
      <w:r>
        <w:t>Для участников жидомасонского заговора «вечные законы мир</w:t>
      </w:r>
      <w:r>
        <w:t>о</w:t>
      </w:r>
      <w:r>
        <w:t>зданья» изложены в обильной литературе, прямо или косвенно сс</w:t>
      </w:r>
      <w:r>
        <w:t>ы</w:t>
      </w:r>
      <w:r>
        <w:t>лающейся на “Изумрудную скрижаль Гермеса”. Ученики, подма</w:t>
      </w:r>
      <w:r>
        <w:t>с</w:t>
      </w:r>
      <w:r>
        <w:t>терья, мастера и прочие — по мере продвижения по жидомасо</w:t>
      </w:r>
      <w:r>
        <w:t>н</w:t>
      </w:r>
      <w:r>
        <w:t>ской иерархии — штудируют вечные законы мироздания в свойс</w:t>
      </w:r>
      <w:r>
        <w:t>т</w:t>
      </w:r>
      <w:r>
        <w:t xml:space="preserve">венных уровню их посвящения различных редакциях, </w:t>
      </w:r>
      <w:r>
        <w:rPr>
          <w:i/>
        </w:rPr>
        <w:t>что и обесп</w:t>
      </w:r>
      <w:r>
        <w:rPr>
          <w:i/>
        </w:rPr>
        <w:t>е</w:t>
      </w:r>
      <w:r>
        <w:rPr>
          <w:i/>
        </w:rPr>
        <w:t>чивает известное —</w:t>
      </w:r>
      <w:r>
        <w:rPr>
          <w:b/>
        </w:rPr>
        <w:t xml:space="preserve"> концептуально целесообразное</w:t>
      </w:r>
      <w:r>
        <w:rPr>
          <w:i/>
        </w:rPr>
        <w:t xml:space="preserve"> — единообр</w:t>
      </w:r>
      <w:r>
        <w:rPr>
          <w:i/>
        </w:rPr>
        <w:t>а</w:t>
      </w:r>
      <w:r>
        <w:rPr>
          <w:i/>
        </w:rPr>
        <w:t>зие произвольных действий жидомасонов во всех обстоятельс</w:t>
      </w:r>
      <w:r>
        <w:rPr>
          <w:i/>
        </w:rPr>
        <w:t>т</w:t>
      </w:r>
      <w:r>
        <w:rPr>
          <w:i/>
        </w:rPr>
        <w:t>вах на протяжении всей истории на основе их нравственно об</w:t>
      </w:r>
      <w:r>
        <w:rPr>
          <w:i/>
        </w:rPr>
        <w:t>у</w:t>
      </w:r>
      <w:r>
        <w:rPr>
          <w:i/>
        </w:rPr>
        <w:t>словленной личной инициативы даже без отдания прямых расп</w:t>
      </w:r>
      <w:r>
        <w:rPr>
          <w:i/>
        </w:rPr>
        <w:t>о</w:t>
      </w:r>
      <w:r>
        <w:rPr>
          <w:i/>
        </w:rPr>
        <w:t>ряжений вышестоящими иерархами системы посвящений</w:t>
      </w:r>
      <w:r>
        <w:t>.</w:t>
      </w:r>
      <w:r>
        <w:rPr>
          <w:i/>
        </w:rPr>
        <w:t xml:space="preserve"> </w:t>
      </w:r>
    </w:p>
    <w:p w14:paraId="112D03E1" w14:textId="77777777" w:rsidR="00B70147" w:rsidRDefault="00B70147">
      <w:r>
        <w:t>Их же противники</w:t>
      </w:r>
      <w:r>
        <w:rPr>
          <w:i/>
        </w:rPr>
        <w:t>, избегая труда по разработке и освоению знаний, выражающих общие законы бытия Объективной реальности,</w:t>
      </w:r>
      <w:r>
        <w:t xml:space="preserve"> на прот</w:t>
      </w:r>
      <w:r>
        <w:t>я</w:t>
      </w:r>
      <w:r>
        <w:t xml:space="preserve">жении той же истории стенают, что не могут объединиться и безуспешно ищут какую-то иную платформу объединения, кроме осознанной </w:t>
      </w:r>
      <w:r>
        <w:rPr>
          <w:b/>
        </w:rPr>
        <w:t>метод</w:t>
      </w:r>
      <w:r>
        <w:rPr>
          <w:b/>
        </w:rPr>
        <w:t>о</w:t>
      </w:r>
      <w:r>
        <w:rPr>
          <w:b/>
        </w:rPr>
        <w:t>логии познания,</w:t>
      </w:r>
      <w:r>
        <w:t xml:space="preserve"> выражающей в культуре общества и в личностной кул</w:t>
      </w:r>
      <w:r>
        <w:t>ь</w:t>
      </w:r>
      <w:r>
        <w:t>туре мышления, в частности, эти законы, и открывающей разнородные прикладные знания по мере возникновения в них жизненной необходим</w:t>
      </w:r>
      <w:r>
        <w:t>о</w:t>
      </w:r>
      <w:r>
        <w:t>сти.</w:t>
      </w:r>
    </w:p>
    <w:p w14:paraId="06FA7D59" w14:textId="77777777" w:rsidR="00B70147" w:rsidRDefault="00B70147">
      <w:r>
        <w:t xml:space="preserve">Иными словами, это приводит к вопросам: </w:t>
      </w:r>
    </w:p>
    <w:p w14:paraId="52A7720F" w14:textId="77777777" w:rsidR="00B70147" w:rsidRDefault="00B70147" w:rsidP="00B70147">
      <w:pPr>
        <w:pStyle w:val="ac"/>
        <w:numPr>
          <w:ilvl w:val="0"/>
          <w:numId w:val="1"/>
        </w:numPr>
      </w:pPr>
      <w:r>
        <w:t>следует ли городить огород и самим прилагать усилия к познанию «вечных законов мирозданья», либо достаточно воспользоваться “Изумрудной скрижалью Гермеса” и прочей ссылающейся на неё литературой, которой с устранением из жизни общества мирово</w:t>
      </w:r>
      <w:r>
        <w:t>з</w:t>
      </w:r>
      <w:r>
        <w:t xml:space="preserve">зренческой монополии марксизма, завалены все книжные развалы и прилавки, и после этого обратить “Изумрудную скрижаль” </w:t>
      </w:r>
      <w:r>
        <w:rPr>
          <w:b/>
        </w:rPr>
        <w:t>пр</w:t>
      </w:r>
      <w:r>
        <w:rPr>
          <w:b/>
        </w:rPr>
        <w:t>о</w:t>
      </w:r>
      <w:r>
        <w:rPr>
          <w:b/>
        </w:rPr>
        <w:t>тив</w:t>
      </w:r>
      <w:r>
        <w:t xml:space="preserve"> самих жидомасонов и </w:t>
      </w:r>
      <w:r>
        <w:rPr>
          <w:b/>
        </w:rPr>
        <w:t>их</w:t>
      </w:r>
      <w:r>
        <w:t xml:space="preserve"> </w:t>
      </w:r>
      <w:r>
        <w:rPr>
          <w:b/>
        </w:rPr>
        <w:t>хозяев</w:t>
      </w:r>
      <w:r>
        <w:t xml:space="preserve">? </w:t>
      </w:r>
    </w:p>
    <w:p w14:paraId="7CCF8229" w14:textId="4BE83CFC" w:rsidR="00B70147" w:rsidRDefault="00B70147" w:rsidP="00B70147">
      <w:pPr>
        <w:pStyle w:val="ac"/>
        <w:numPr>
          <w:ilvl w:val="0"/>
          <w:numId w:val="1"/>
        </w:numPr>
      </w:pPr>
      <w:r>
        <w:t xml:space="preserve">либо “Изумрудная скрижаль” — неотъемлемая мировоззренческая основа жидомасонства, по какой причине освоение «вечных </w:t>
      </w:r>
      <w:r>
        <w:lastRenderedPageBreak/>
        <w:t>зак</w:t>
      </w:r>
      <w:r>
        <w:t>о</w:t>
      </w:r>
      <w:r>
        <w:t>нов мирозданья» в редакции, нашедшей выражение в ней и в сс</w:t>
      </w:r>
      <w:r>
        <w:t>ы</w:t>
      </w:r>
      <w:r>
        <w:t>лающихся на неё источниках, есть приобщение к регулярному ж</w:t>
      </w:r>
      <w:r>
        <w:t>и</w:t>
      </w:r>
      <w:r>
        <w:t>домасонства (если дело происходит в ложе под руководством лег</w:t>
      </w:r>
      <w:r>
        <w:t>и</w:t>
      </w:r>
      <w:r>
        <w:t>тимных наставников) или к его самодеятельной массовке (если дело происходит в самочинном порядке), вследствие чего информация “Изумрудной скрижали” в принципе не пригодна для противобо</w:t>
      </w:r>
      <w:r>
        <w:t>р</w:t>
      </w:r>
      <w:r>
        <w:t>ства жидом</w:t>
      </w:r>
      <w:r>
        <w:t>а</w:t>
      </w:r>
      <w:r>
        <w:t>сонству?</w:t>
      </w:r>
      <w:r w:rsidR="00CE1068" w:rsidRPr="00CE1068">
        <w:rPr>
          <w:vertAlign w:val="superscript"/>
        </w:rPr>
        <w:t>[XVIII]</w:t>
      </w:r>
    </w:p>
    <w:p w14:paraId="3FC1617F" w14:textId="77777777" w:rsidR="00B70147" w:rsidRDefault="00B70147">
      <w:r>
        <w:t>Выяснить ответ на второй вопрос возможно, только начав “городить собственный огород”, прилагая усилия к познанию наиболее общих зак</w:t>
      </w:r>
      <w:r>
        <w:t>о</w:t>
      </w:r>
      <w:r>
        <w:t xml:space="preserve">нов бытия Объективной реальности. </w:t>
      </w:r>
    </w:p>
    <w:p w14:paraId="78C60FB0" w14:textId="77777777" w:rsidR="00B70147" w:rsidRDefault="00B70147">
      <w:r>
        <w:t>Если получится иная редакция этих общих законов, то придется выя</w:t>
      </w:r>
      <w:r>
        <w:t>с</w:t>
      </w:r>
      <w:r>
        <w:t>нить, кто и в чём ошибается: “Изумрудная скрижаль” (в её дошедшем до нас виде), либо ошибочен результат самостоятельного познания. Если результат, полученный в собственном творчестве, будет ближе к Истине, то это означает, что жидомасоны — жертвы дошедшей до нашего времени редакции “Изумрудной скрижали”. Если получится дубликат “Изумрудной скрижали”, то придется отвечать на вопрос: злоупотребляют ли “Изумрудной скрижалью” жидомасоны? либо их противники чего-то явно не понимают?</w:t>
      </w:r>
    </w:p>
    <w:p w14:paraId="6154C8DF" w14:textId="7AD44C45" w:rsidR="00B70147" w:rsidRDefault="00B70147">
      <w:r>
        <w:t>Но, как можно понять из остальных публикаций того же самого ном</w:t>
      </w:r>
      <w:r>
        <w:t>е</w:t>
      </w:r>
      <w:r>
        <w:t>ра “Рус</w:t>
      </w:r>
      <w:r>
        <w:softHyphen/>
        <w:t>ского вестника”, его редакция, предоставившая целую страницу А.Кротову, существа вопроса, который он всё же огласил, не понимает и предпочитает неограниченно долго задерживаться на достигнутых рубежах развития сознания изрядной части патриотической “элиты” России: «В Христа веруешь? Водку пьешь? — значит, русский»</w:t>
      </w:r>
      <w:r w:rsidR="00CE1068" w:rsidRPr="00CE1068">
        <w:rPr>
          <w:rStyle w:val="af2"/>
          <w:vertAlign w:val="baseline"/>
        </w:rPr>
        <w:t>[XIX]</w:t>
      </w:r>
      <w:r>
        <w:t xml:space="preserve">. </w:t>
      </w:r>
    </w:p>
    <w:p w14:paraId="0CAB0F9F" w14:textId="77777777" w:rsidR="00B70147" w:rsidRDefault="00B70147">
      <w:r>
        <w:t>На с. 14 того же номера “Русского вестника” опубликовано “Обраще</w:t>
      </w:r>
      <w:r>
        <w:softHyphen/>
        <w:t>ние участников Конференции «Духовная безопасность России» к През</w:t>
      </w:r>
      <w:r>
        <w:t>и</w:t>
      </w:r>
      <w:r>
        <w:t xml:space="preserve">денту, Правительству, Федеральному Собранию, Совету безопасности и Генеральной прокуратуре России”. </w:t>
      </w:r>
    </w:p>
    <w:p w14:paraId="1982FCDD" w14:textId="6D2F54D5" w:rsidR="00B70147" w:rsidRDefault="00B70147">
      <w:r>
        <w:t>Сообщается, что упомянутая конференция состоялась 11 декабря 1998 г. в Москве в штаб-квартире Партии Народного Согласия</w:t>
      </w:r>
      <w:r w:rsidR="00CE1068" w:rsidRPr="00CE1068">
        <w:rPr>
          <w:rStyle w:val="af2"/>
          <w:vertAlign w:val="baseline"/>
        </w:rPr>
        <w:t>[XX]</w:t>
      </w:r>
      <w:r>
        <w:t>. О составе участников не сообщается ничего, но из того факта, что дело было “в штаб-квартире”, следует, что, вряд ли участников было много, и что обы</w:t>
      </w:r>
      <w:r>
        <w:t>ч</w:t>
      </w:r>
      <w:r>
        <w:t>ная тусовка, вряд ли обошедшаяся без застолья с возлияниями, была н</w:t>
      </w:r>
      <w:r>
        <w:t>а</w:t>
      </w:r>
      <w:r>
        <w:t>звана “Конферен</w:t>
      </w:r>
      <w:r>
        <w:softHyphen/>
        <w:t>цией”</w:t>
      </w:r>
      <w:r w:rsidR="00CE1068" w:rsidRPr="00CE1068">
        <w:rPr>
          <w:rStyle w:val="af2"/>
          <w:vertAlign w:val="baseline"/>
        </w:rPr>
        <w:t>[XXI]</w:t>
      </w:r>
      <w:r>
        <w:t>. Тем не менее “патриотической общественн</w:t>
      </w:r>
      <w:r>
        <w:t>о</w:t>
      </w:r>
      <w:r>
        <w:t>стью” в лице “Конференции” были «при</w:t>
      </w:r>
      <w:r>
        <w:softHyphen/>
        <w:t>няты важные документы, обр</w:t>
      </w:r>
      <w:r>
        <w:t>а</w:t>
      </w:r>
      <w:r>
        <w:t>щающие внимание властей</w:t>
      </w:r>
      <w:r w:rsidR="00CE1068" w:rsidRPr="00CE1068">
        <w:rPr>
          <w:rStyle w:val="af2"/>
          <w:vertAlign w:val="baseline"/>
        </w:rPr>
        <w:t>[XXII]</w:t>
      </w:r>
      <w:r>
        <w:t xml:space="preserve"> и общественности на религиозную экспансию со стороны ряда стран Запада и иностранных спецслужб против России». За сим уведомл</w:t>
      </w:r>
      <w:r>
        <w:t>е</w:t>
      </w:r>
      <w:r>
        <w:t xml:space="preserve">нием публикуется текст Обращения. </w:t>
      </w:r>
    </w:p>
    <w:p w14:paraId="512B634E" w14:textId="03ADD13E" w:rsidR="00B70147" w:rsidRDefault="00B70147">
      <w:r>
        <w:lastRenderedPageBreak/>
        <w:t>Из него можно узнать, что «на территории нашей страны уже дейс</w:t>
      </w:r>
      <w:r>
        <w:t>т</w:t>
      </w:r>
      <w:r>
        <w:t>вуют свыше 2000 религиозных организаций деструктивного и оккультного характера». И несколько далее приводится малая часть этого 2000-пунктного списка. Кроме организаций прямо провозглашающих свою приверженность культу сатаны и черной магии, среди названных в Обр</w:t>
      </w:r>
      <w:r>
        <w:t>а</w:t>
      </w:r>
      <w:r>
        <w:t>щении оказались, в частности, “Церковь саентологии”, “Богородичный центр”, “Свидетели Иеговы”, “Белое братство”, “Международный центр Рерихов”, «последователи концепции “Мертвая вода”»</w:t>
      </w:r>
      <w:r w:rsidR="00CE1068" w:rsidRPr="00CE1068">
        <w:rPr>
          <w:rStyle w:val="af2"/>
          <w:vertAlign w:val="baseline"/>
        </w:rPr>
        <w:t>[XXIII]</w:t>
      </w:r>
      <w:r>
        <w:t>, ваххабиты и мн</w:t>
      </w:r>
      <w:r>
        <w:t>о</w:t>
      </w:r>
      <w:r>
        <w:t>гие другие, так или иначе, не согласные с господствующими исторически более ранними вероучениями и мировоззрениями, вероучителя и массо</w:t>
      </w:r>
      <w:r>
        <w:t>в</w:t>
      </w:r>
      <w:r>
        <w:t>ка которых увидели в новых учениях угрозу своему привычному сущес</w:t>
      </w:r>
      <w:r>
        <w:t>т</w:t>
      </w:r>
      <w:r>
        <w:t>вованию.</w:t>
      </w:r>
    </w:p>
    <w:p w14:paraId="088D89F2" w14:textId="77777777" w:rsidR="00B70147" w:rsidRDefault="00B70147">
      <w:r>
        <w:t xml:space="preserve">Безусловно, мы не знакомы с воззрениями и практикой деятельности каждой из попавших в список организаций, точно так же, как с нею не знакомы и подавляющее большинство читателей “Русского вестника” и его редакция. Но то, что мы определённо знаем, позволяет утверждать, что </w:t>
      </w:r>
      <w:r>
        <w:rPr>
          <w:b/>
        </w:rPr>
        <w:t xml:space="preserve">в проект </w:t>
      </w:r>
      <w:r>
        <w:rPr>
          <w:b/>
          <w:i/>
        </w:rPr>
        <w:t xml:space="preserve">проскрипционного списка </w:t>
      </w:r>
      <w:r>
        <w:rPr>
          <w:b/>
        </w:rPr>
        <w:t>включены только организации, чья деятельность лишает паствы, как иерархов Русской православной цер</w:t>
      </w:r>
      <w:r>
        <w:rPr>
          <w:b/>
        </w:rPr>
        <w:t>к</w:t>
      </w:r>
      <w:r>
        <w:rPr>
          <w:b/>
        </w:rPr>
        <w:t>ви, так и предводителей иных конфессий, традиционных для России в границах 1918 г., с которыми православие успело разграничить в стране и обществе “пастбища”, т.е. сферы влияния</w:t>
      </w:r>
      <w:r>
        <w:t xml:space="preserve">. </w:t>
      </w:r>
    </w:p>
    <w:p w14:paraId="38F1BDE4" w14:textId="77777777" w:rsidR="00B70147" w:rsidRDefault="00B70147">
      <w:r>
        <w:t>По умолчанию подразумевается господство православия и сою</w:t>
      </w:r>
      <w:r>
        <w:t>з</w:t>
      </w:r>
      <w:r>
        <w:t>но-подчиненное по отношению к нему положение иных вероисповеданий, которые были свойственны народам Российской империи и нынешней РФ. И это — лояльность иерархии, возглавляемой Алексием </w:t>
      </w:r>
      <w:r>
        <w:rPr>
          <w:lang w:val="en-US"/>
        </w:rPr>
        <w:t>II</w:t>
      </w:r>
      <w:r>
        <w:t>, — единс</w:t>
      </w:r>
      <w:r>
        <w:t>т</w:t>
      </w:r>
      <w:r>
        <w:t>венный значащий признак, определивший состав списка “деструк</w:t>
      </w:r>
      <w:r>
        <w:softHyphen/>
        <w:t xml:space="preserve">тивных и оккультных организаций”, приведенного в Обращении конференции. </w:t>
      </w:r>
    </w:p>
    <w:p w14:paraId="2D0E976A" w14:textId="77777777" w:rsidR="00B70147" w:rsidRDefault="00B70147">
      <w:r>
        <w:t>В Обращении многократно порицается оккультизм, или, если по с</w:t>
      </w:r>
      <w:r>
        <w:t>у</w:t>
      </w:r>
      <w:r>
        <w:t>ществу, то мировоззрение и духовные практики, в основе которых лежит выражение «вечных законов мирозданья» в редакции “Изумрудной скр</w:t>
      </w:r>
      <w:r>
        <w:t>и</w:t>
      </w:r>
      <w:r>
        <w:t>жали Гермеса” (оригинал которой, точно также как и оба экземпляра ор</w:t>
      </w:r>
      <w:r>
        <w:t>и</w:t>
      </w:r>
      <w:r>
        <w:t>гинальных скрижалей Моисея, ныне для изучения недоступен, поскольку затерялся в веках или скрывается высшими иерархами от остальной толпы профанов, если изумруд уже давно не распилен на поделочные камни “практичными делов</w:t>
      </w:r>
      <w:r>
        <w:t>ы</w:t>
      </w:r>
      <w:r>
        <w:t xml:space="preserve">ми людьми”). </w:t>
      </w:r>
    </w:p>
    <w:p w14:paraId="23D39134" w14:textId="77777777" w:rsidR="00B70147" w:rsidRDefault="00B70147">
      <w:r>
        <w:t xml:space="preserve">Из всего этого можно понять, что у редакции “Русского вестника” в голове мировоззренческий дурманящий коктейль, вследствие чего они одновременно осуществляют взаимно отрицающие друг друга действия: </w:t>
      </w:r>
    </w:p>
    <w:p w14:paraId="06764D9D" w14:textId="77777777" w:rsidR="00B70147" w:rsidRDefault="00B70147" w:rsidP="00B70147">
      <w:pPr>
        <w:pStyle w:val="ac"/>
        <w:numPr>
          <w:ilvl w:val="0"/>
          <w:numId w:val="1"/>
        </w:numPr>
      </w:pPr>
      <w:r>
        <w:t>предоставляют газетные полосы А.Кротову, который прямо ставит вопрос о необходимости осознания «вечных законов мироздания»;</w:t>
      </w:r>
    </w:p>
    <w:p w14:paraId="038C2BB9" w14:textId="1D19F449" w:rsidR="00B70147" w:rsidRDefault="00B70147" w:rsidP="00B70147">
      <w:pPr>
        <w:pStyle w:val="ac"/>
        <w:numPr>
          <w:ilvl w:val="0"/>
          <w:numId w:val="1"/>
        </w:numPr>
      </w:pPr>
      <w:r>
        <w:lastRenderedPageBreak/>
        <w:t>отрицают необходимость осознания этих «вечных законов мир</w:t>
      </w:r>
      <w:r>
        <w:t>о</w:t>
      </w:r>
      <w:r>
        <w:t>здания», ополчившись против распространения в России разных версий мировоззрения, в основе которого лежит “Изумрудная скрижаль Гермеса” или Веды (в их индийской редакции), не давая никакого ясно выраженного мировоззрения, альтернативного в</w:t>
      </w:r>
      <w:r>
        <w:t>е</w:t>
      </w:r>
      <w:r>
        <w:t>дическо-герметическому</w:t>
      </w:r>
      <w:r w:rsidR="00CE1068" w:rsidRPr="00CE1068">
        <w:rPr>
          <w:rStyle w:val="af2"/>
          <w:vertAlign w:val="baseline"/>
        </w:rPr>
        <w:t>[XXIV]</w:t>
      </w:r>
      <w:r>
        <w:t>;</w:t>
      </w:r>
    </w:p>
    <w:p w14:paraId="337607B6" w14:textId="77777777" w:rsidR="00B70147" w:rsidRDefault="00B70147" w:rsidP="00B70147">
      <w:pPr>
        <w:pStyle w:val="ac"/>
        <w:numPr>
          <w:ilvl w:val="0"/>
          <w:numId w:val="1"/>
        </w:numPr>
      </w:pPr>
      <w:r>
        <w:t>альтернативное “Скрижали Гермеса” (и основанному на ней о</w:t>
      </w:r>
      <w:r>
        <w:t>к</w:t>
      </w:r>
      <w:r>
        <w:t>культизму) мировоззрение, выраженное во множестве наших р</w:t>
      </w:r>
      <w:r>
        <w:t>а</w:t>
      </w:r>
      <w:r>
        <w:t>бот, они включают в оккультизм, вопреки тому что, если говорить о религиозно-мировоззренческих аспектах “Мертвой воды” и др</w:t>
      </w:r>
      <w:r>
        <w:t>у</w:t>
      </w:r>
      <w:r>
        <w:t>гих наших работ, то они проистекают из того, что прямо и одн</w:t>
      </w:r>
      <w:r>
        <w:t>о</w:t>
      </w:r>
      <w:r>
        <w:t>значно сказано в Коране, неприе</w:t>
      </w:r>
      <w:r>
        <w:t>м</w:t>
      </w:r>
      <w:r>
        <w:t>лемом для всей ведическо-оккультной традиции как Запада, так и Востока.</w:t>
      </w:r>
    </w:p>
    <w:p w14:paraId="5212B119" w14:textId="77777777" w:rsidR="00B70147" w:rsidRDefault="00B70147">
      <w:r>
        <w:t xml:space="preserve">Тем не менее, в Обращении читаем: </w:t>
      </w:r>
    </w:p>
    <w:p w14:paraId="32210012" w14:textId="77777777" w:rsidR="00B70147" w:rsidRDefault="00B70147">
      <w:pPr>
        <w:pStyle w:val="a"/>
        <w:rPr>
          <w:rFonts w:ascii="Academy Cyr" w:hAnsi="Academy Cyr"/>
        </w:rPr>
      </w:pPr>
      <w:r>
        <w:rPr>
          <w:rFonts w:ascii="Academy Cyr" w:hAnsi="Academy Cyr"/>
        </w:rPr>
        <w:t>«Мы считаем абсолютно недопустимым тиражирование в России книги Салмана Рушди “Сатанинские стихи”, до глубины души о</w:t>
      </w:r>
      <w:r>
        <w:rPr>
          <w:rFonts w:ascii="Academy Cyr" w:hAnsi="Academy Cyr"/>
        </w:rPr>
        <w:t>с</w:t>
      </w:r>
      <w:r>
        <w:rPr>
          <w:rFonts w:ascii="Academy Cyr" w:hAnsi="Academy Cyr"/>
        </w:rPr>
        <w:t xml:space="preserve">корбляющей религиозные чувства мусульман». </w:t>
      </w:r>
    </w:p>
    <w:p w14:paraId="370C9346" w14:textId="77777777" w:rsidR="00B70147" w:rsidRDefault="00B70147">
      <w:r>
        <w:t>Таков образцово показной мировоззренческий стандарт терпимости к потенциальным союзникам, предназначенный для всеобщего обозрения.</w:t>
      </w:r>
    </w:p>
    <w:p w14:paraId="787AAB02" w14:textId="77777777" w:rsidR="00B70147" w:rsidRDefault="00B70147">
      <w:pPr>
        <w:rPr>
          <w:i/>
        </w:rPr>
      </w:pPr>
      <w:r>
        <w:t>Но по существу это — обыкновенное лицемерие, проявление двойных стандартов, о необходимости изжить которые для возрождения России — региональной цивилизации — напомнил А.Кротов (в том числе и редко</w:t>
      </w:r>
      <w:r>
        <w:t>л</w:t>
      </w:r>
      <w:r>
        <w:t>легии “Русского вестника”), поскольку смысл сказанного в Коране и ссы</w:t>
      </w:r>
      <w:r>
        <w:t>л</w:t>
      </w:r>
      <w:r>
        <w:t>ки на него в наших работах противны тем, кто намеревается держать м</w:t>
      </w:r>
      <w:r>
        <w:t>у</w:t>
      </w:r>
      <w:r>
        <w:t>сульманскую составляющую в патриотическом движении России за по</w:t>
      </w:r>
      <w:r>
        <w:t>д</w:t>
      </w:r>
      <w:r>
        <w:t>чиненных и временных союзников, проявляя при этом формальную вне</w:t>
      </w:r>
      <w:r>
        <w:t>ш</w:t>
      </w:r>
      <w:r>
        <w:t>нюю веро- и обрядотерпимость к мусульманскому ритуалу богослуж</w:t>
      </w:r>
      <w:r>
        <w:t>е</w:t>
      </w:r>
      <w:r>
        <w:t xml:space="preserve">ния, в котором Коран читается </w:t>
      </w:r>
      <w:r>
        <w:rPr>
          <w:i/>
        </w:rPr>
        <w:t xml:space="preserve">повсеместно </w:t>
      </w:r>
      <w:r>
        <w:t>на ара</w:t>
      </w:r>
      <w:r>
        <w:t>б</w:t>
      </w:r>
      <w:r>
        <w:t>ском языке.</w:t>
      </w:r>
      <w:r>
        <w:rPr>
          <w:i/>
        </w:rPr>
        <w:t xml:space="preserve"> </w:t>
      </w:r>
    </w:p>
    <w:p w14:paraId="14FF6FFA" w14:textId="77777777" w:rsidR="00B70147" w:rsidRDefault="00B70147">
      <w:pPr>
        <w:rPr>
          <w:i/>
        </w:rPr>
      </w:pPr>
      <w:r>
        <w:rPr>
          <w:i/>
        </w:rPr>
        <w:t>Вследствие этой особенности ритуала исторически реального и</w:t>
      </w:r>
      <w:r>
        <w:rPr>
          <w:i/>
        </w:rPr>
        <w:t>с</w:t>
      </w:r>
      <w:r>
        <w:rPr>
          <w:i/>
        </w:rPr>
        <w:t>лама смысл Корана остается недоступным для многих неарабоязычных мусульман, а тем более — для остального населения. И эта недосту</w:t>
      </w:r>
      <w:r>
        <w:rPr>
          <w:i/>
        </w:rPr>
        <w:t>п</w:t>
      </w:r>
      <w:r>
        <w:rPr>
          <w:i/>
        </w:rPr>
        <w:t>ность смысла Корана вполне устраивает вождей патриотизма, из чи</w:t>
      </w:r>
      <w:r>
        <w:rPr>
          <w:i/>
        </w:rPr>
        <w:t>с</w:t>
      </w:r>
      <w:r>
        <w:rPr>
          <w:i/>
        </w:rPr>
        <w:t>ла верноподданных православной иерархии.</w:t>
      </w:r>
    </w:p>
    <w:p w14:paraId="2677943A" w14:textId="77777777" w:rsidR="00B70147" w:rsidRDefault="00B70147">
      <w:r>
        <w:t>Но как только смысл Корана, затрагивающего проблемы, далеко вых</w:t>
      </w:r>
      <w:r>
        <w:t>о</w:t>
      </w:r>
      <w:r>
        <w:t>дящие за границы мусульманской культовой обрядности, начинает изл</w:t>
      </w:r>
      <w:r>
        <w:t>а</w:t>
      </w:r>
      <w:r>
        <w:t xml:space="preserve">гаться открыто русским языком для всех, то это немедленно называется «разрушительным воздействием оккультизма на человеческое сознание и общество», поскольку для внутреннего употребления и “боевого” стада православных патриотов предназначен качественно иной </w:t>
      </w:r>
      <w:r>
        <w:lastRenderedPageBreak/>
        <w:t xml:space="preserve">стандарт: «Только одна вера истинная — православная, а </w:t>
      </w:r>
      <w:r>
        <w:rPr>
          <w:i/>
        </w:rPr>
        <w:t>остальные веры ложные, они измышлены дьяволом и челов</w:t>
      </w:r>
      <w:r>
        <w:rPr>
          <w:i/>
        </w:rPr>
        <w:t>е</w:t>
      </w:r>
      <w:r>
        <w:rPr>
          <w:i/>
        </w:rPr>
        <w:t>ческой гордостью».</w:t>
      </w:r>
      <w:r>
        <w:t xml:space="preserve"> </w:t>
      </w:r>
    </w:p>
    <w:p w14:paraId="547E36B5" w14:textId="77777777" w:rsidR="00B70147" w:rsidRDefault="00B70147">
      <w:r>
        <w:t>Последнее мнение по отношению к Исламу и высказал С.Рушди, на книгу которого ополчились участники конференции в своем Обращении, вряд ли дав себе труд прочитать и Коран, и книгу С.Рушди, что необходимо для того, чтобы иметь содержательно обоснованное мнение.</w:t>
      </w:r>
    </w:p>
    <w:p w14:paraId="09059C18" w14:textId="77777777" w:rsidR="00B70147" w:rsidRDefault="00B70147">
      <w:r>
        <w:t xml:space="preserve">Приведенный </w:t>
      </w:r>
      <w:r>
        <w:rPr>
          <w:b/>
        </w:rPr>
        <w:t>мировоззренческий стандарт для внутреннего прав</w:t>
      </w:r>
      <w:r>
        <w:rPr>
          <w:b/>
        </w:rPr>
        <w:t>о</w:t>
      </w:r>
      <w:r>
        <w:rPr>
          <w:b/>
        </w:rPr>
        <w:t xml:space="preserve">славного употребления </w:t>
      </w:r>
      <w:r>
        <w:t>взят из публикации в еженедельнике “Итоги” от 24 ноября 1998 г., где освещается попытка ликвидации в судебном порядке московской организации “Свидетелей Иеговы” по иску прокуратуры С</w:t>
      </w:r>
      <w:r>
        <w:t>е</w:t>
      </w:r>
      <w:r>
        <w:t>верного округа столицы. Среди всего прочего была предпринята попытка обвинить иеговистов в разжигании рел</w:t>
      </w:r>
      <w:r>
        <w:t>и</w:t>
      </w:r>
      <w:r>
        <w:t>гиозной розни.</w:t>
      </w:r>
    </w:p>
    <w:p w14:paraId="3741EC22" w14:textId="77777777" w:rsidR="00B70147" w:rsidRDefault="00B70147">
      <w:pPr>
        <w:pStyle w:val="a"/>
        <w:rPr>
          <w:rFonts w:ascii="Academy Cyr" w:hAnsi="Academy Cyr"/>
        </w:rPr>
      </w:pPr>
      <w:r>
        <w:rPr>
          <w:rFonts w:ascii="Academy Cyr" w:hAnsi="Academy Cyr"/>
        </w:rPr>
        <w:t>«Обвинение в разжигании религиозной розни основывается на у</w:t>
      </w:r>
      <w:r>
        <w:rPr>
          <w:rFonts w:ascii="Academy Cyr" w:hAnsi="Academy Cyr"/>
        </w:rPr>
        <w:t>т</w:t>
      </w:r>
      <w:r>
        <w:rPr>
          <w:rFonts w:ascii="Academy Cyr" w:hAnsi="Academy Cyr"/>
        </w:rPr>
        <w:t>верждении “Свидетелей”, что их религия — единственно верная. Первый же вопрос представителя “Свидетелей” Артура Леонтьева поставил представителя прокуратуры, Наталью Адамову, в тупик. Адвокат Леонтьев поинтересовался, можно ли считать разжиганием религиозной розни высказывание “Только одна вера истинная — пр</w:t>
      </w:r>
      <w:r>
        <w:rPr>
          <w:rFonts w:ascii="Academy Cyr" w:hAnsi="Academy Cyr"/>
        </w:rPr>
        <w:t>а</w:t>
      </w:r>
      <w:r>
        <w:rPr>
          <w:rFonts w:ascii="Academy Cyr" w:hAnsi="Academy Cyr"/>
        </w:rPr>
        <w:t>вославная, а остальные измышлены дьяволом и человеческой горд</w:t>
      </w:r>
      <w:r>
        <w:rPr>
          <w:rFonts w:ascii="Academy Cyr" w:hAnsi="Academy Cyr"/>
        </w:rPr>
        <w:t>о</w:t>
      </w:r>
      <w:r>
        <w:rPr>
          <w:rFonts w:ascii="Academy Cyr" w:hAnsi="Academy Cyr"/>
        </w:rPr>
        <w:t>стью”? Прокурор Адамова нашлась лишь через полминуты: “Откуда эта цитата? Источник назовите!” Источником оказалось издание Мо</w:t>
      </w:r>
      <w:r>
        <w:rPr>
          <w:rFonts w:ascii="Academy Cyr" w:hAnsi="Academy Cyr"/>
        </w:rPr>
        <w:t>с</w:t>
      </w:r>
      <w:r>
        <w:rPr>
          <w:rFonts w:ascii="Academy Cyr" w:hAnsi="Academy Cyr"/>
        </w:rPr>
        <w:t>ковской патриархии, но прокурор сочла неостроумным предложение адвоката возбудить дело против Русской православной церкви».</w:t>
      </w:r>
    </w:p>
    <w:p w14:paraId="770C9CA8" w14:textId="77777777" w:rsidR="00B70147" w:rsidRDefault="00B70147">
      <w:r>
        <w:t>Так зачем же после этого пенять С.Рушди тем, что он, назвав Коран “Сатанинскими стихами” (аятами — в другом переводе), оскорбляет рел</w:t>
      </w:r>
      <w:r>
        <w:t>и</w:t>
      </w:r>
      <w:r>
        <w:t>гиозные чувства мусульман и требовать на этом основании запрещения тиражирования его книги в России, если в отношении Корана официал</w:t>
      </w:r>
      <w:r>
        <w:t>ь</w:t>
      </w:r>
      <w:r>
        <w:t xml:space="preserve">ная точка зрения иерархии Русской православной церкви по существу не отличается от точки зрения С.Рушди? </w:t>
      </w:r>
    </w:p>
    <w:p w14:paraId="39E2BDBC" w14:textId="77777777" w:rsidR="00B70147" w:rsidRDefault="00B70147">
      <w:pPr>
        <w:pStyle w:val="af0"/>
      </w:pPr>
      <w:r>
        <w:t xml:space="preserve">Согласно кораническому учению, гордость, превозносящаяся над </w:t>
      </w:r>
      <w:r>
        <w:rPr>
          <w:i/>
        </w:rPr>
        <w:t>искренним служением Богу по свободной воле и совести человека</w:t>
      </w:r>
      <w:r>
        <w:t xml:space="preserve">, не способна ни к чему кроме, как быть ретранслятором в общество сатанинских наваждений. </w:t>
      </w:r>
    </w:p>
    <w:p w14:paraId="4A95B3EE" w14:textId="77777777" w:rsidR="00B70147" w:rsidRDefault="00B70147">
      <w:r>
        <w:t>Соответственно, если Корану нет места в православном вероучении, то тем самым подразумевается, что он проистекает от дьявола: либо н</w:t>
      </w:r>
      <w:r>
        <w:t>а</w:t>
      </w:r>
      <w:r>
        <w:t xml:space="preserve">прямую, либо через посредничество одержимого гордеца Мухаммада. Если вы честны перед Богом и людьми, то скажите это прямо и после этого </w:t>
      </w:r>
      <w:r>
        <w:lastRenderedPageBreak/>
        <w:t xml:space="preserve">со всею Христианской любовью, о которой вы прожужжали всем уши, покажите в тексте и в </w:t>
      </w:r>
      <w:r>
        <w:rPr>
          <w:b/>
        </w:rPr>
        <w:t xml:space="preserve">подтексте </w:t>
      </w:r>
      <w:r>
        <w:t>Корана сатанизм так, чтобы открыть глаза искренне заблуждающимся мусульманам и тем самым привести их к и</w:t>
      </w:r>
      <w:r>
        <w:t>с</w:t>
      </w:r>
      <w:r>
        <w:t xml:space="preserve">тинному спасению. </w:t>
      </w:r>
    </w:p>
    <w:p w14:paraId="6C249B1C" w14:textId="77777777" w:rsidR="00B70147" w:rsidRDefault="00B70147">
      <w:r>
        <w:t>Если, как вы утверждаете, православная вера единственно истинная, а «Святой Дух — наставник на всякую истину» (Иоанн, 14:17, 16:13, Прему</w:t>
      </w:r>
      <w:r>
        <w:t>д</w:t>
      </w:r>
      <w:r>
        <w:t>рость Соломона, 1:5, 1 Корин</w:t>
      </w:r>
      <w:r>
        <w:softHyphen/>
        <w:t>фя</w:t>
      </w:r>
      <w:r>
        <w:softHyphen/>
        <w:t xml:space="preserve">нам, 14:26 — 33, Ефесянам, 4:7 — 16), то Дух, будучи наставником от Бога на всякую истину, откроет вам то, о чем вы попросите. </w:t>
      </w:r>
    </w:p>
    <w:p w14:paraId="535F5F5B" w14:textId="77777777" w:rsidR="00B70147" w:rsidRDefault="00B70147">
      <w:r>
        <w:t>Когда такой подход был нами предложен в начале марта 1994 г. духо</w:t>
      </w:r>
      <w:r>
        <w:t>в</w:t>
      </w:r>
      <w:r>
        <w:t>ному вождю православных па</w:t>
      </w:r>
      <w:r>
        <w:t>т</w:t>
      </w:r>
      <w:r>
        <w:t>риотов митрополиту Санкт-Петербургскому и Ладожскому Иоанну, он и его канцелярия полтора года были глухи и н</w:t>
      </w:r>
      <w:r>
        <w:sym w:font="Times New Roman" w:char="00E9"/>
      </w:r>
      <w:r>
        <w:t>мы. Молчание затянулось до того момента, пока митроп</w:t>
      </w:r>
      <w:r>
        <w:t>о</w:t>
      </w:r>
      <w:r>
        <w:t xml:space="preserve">лит скоропостижно не был изъят из этого мира, чем </w:t>
      </w:r>
      <w:r>
        <w:rPr>
          <w:b/>
        </w:rPr>
        <w:t>Свыше была прес</w:t>
      </w:r>
      <w:r>
        <w:rPr>
          <w:b/>
        </w:rPr>
        <w:t>е</w:t>
      </w:r>
      <w:r>
        <w:rPr>
          <w:b/>
        </w:rPr>
        <w:t>чена</w:t>
      </w:r>
      <w:r>
        <w:t xml:space="preserve"> его ритуально бессмысленная попытка благословить носителей </w:t>
      </w:r>
      <w:r>
        <w:rPr>
          <w:i/>
        </w:rPr>
        <w:t>об</w:t>
      </w:r>
      <w:r>
        <w:rPr>
          <w:i/>
        </w:rPr>
        <w:t>ъ</w:t>
      </w:r>
      <w:r>
        <w:rPr>
          <w:i/>
        </w:rPr>
        <w:t>ективного зла в кораническом смысле</w:t>
      </w:r>
      <w:r>
        <w:t xml:space="preserve"> на их пирушке-презентации в отеле “Северная Корона” в Санкт-Петербурге 2 ноября 1995 г. </w:t>
      </w:r>
    </w:p>
    <w:p w14:paraId="0CDA0C57" w14:textId="77777777" w:rsidR="00B70147" w:rsidRDefault="00B70147">
      <w:r>
        <w:t>И дело не в том, какое зло, якобы сгубившее митрополита, распр</w:t>
      </w:r>
      <w:r>
        <w:t>о</w:t>
      </w:r>
      <w:r>
        <w:t>страняют вокруг себя А.Собчак и Л.Нарусова. Ограничиться этой пр</w:t>
      </w:r>
      <w:r>
        <w:t>о</w:t>
      </w:r>
      <w:r>
        <w:t xml:space="preserve">блемкой означает оставаться на позициях православного оккультизма в том смысле, что лично Иоанн оказался духовно слаб, чтобы выдержать боевое соприкосновение с духом А.Собчака и Л.Нарусовой. </w:t>
      </w:r>
    </w:p>
    <w:p w14:paraId="241816C3" w14:textId="77777777" w:rsidR="00B70147" w:rsidRDefault="00B70147">
      <w:pPr>
        <w:rPr>
          <w:b/>
        </w:rPr>
      </w:pPr>
      <w:r>
        <w:t xml:space="preserve">Дело в том, что </w:t>
      </w:r>
      <w:r>
        <w:rPr>
          <w:b/>
        </w:rPr>
        <w:t>митрополит попытался объективное зло, представ</w:t>
      </w:r>
      <w:r>
        <w:rPr>
          <w:b/>
        </w:rPr>
        <w:t>и</w:t>
      </w:r>
      <w:r>
        <w:rPr>
          <w:b/>
        </w:rPr>
        <w:t>телями которого являются А.Собчак и Л.Нарусова, благословить от им</w:t>
      </w:r>
      <w:r>
        <w:rPr>
          <w:b/>
        </w:rPr>
        <w:t>е</w:t>
      </w:r>
      <w:r>
        <w:rPr>
          <w:b/>
        </w:rPr>
        <w:t xml:space="preserve">ни истинного Бога, что объективно неуместно и потому самоубийственно. </w:t>
      </w:r>
      <w:r>
        <w:t>Сделал это митрополит обдуманно как демон или ритуал</w:t>
      </w:r>
      <w:r>
        <w:t>ь</w:t>
      </w:r>
      <w:r>
        <w:t>но-автоматически как биоробот (т.е. выдрессированный “бандерлог”) — зн</w:t>
      </w:r>
      <w:r>
        <w:t>а</w:t>
      </w:r>
      <w:r>
        <w:t>чения не имеет.</w:t>
      </w:r>
    </w:p>
    <w:p w14:paraId="4B2DF04F" w14:textId="77777777" w:rsidR="00B70147" w:rsidRDefault="00B70147">
      <w:r>
        <w:t>И как показывает судьба митрополита Иоанна, исторически реальн</w:t>
      </w:r>
      <w:r>
        <w:t>о</w:t>
      </w:r>
      <w:r>
        <w:t>му православию проще — в этом мире — упорно раздувать кадило и</w:t>
      </w:r>
      <w:r>
        <w:t>з</w:t>
      </w:r>
      <w:r>
        <w:t>жившего себя уже к 1917 г. мировоззрения и социологических доктрин, храня ритуально-догматическую “невинность”, и лицемерить, имея мн</w:t>
      </w:r>
      <w:r>
        <w:t>е</w:t>
      </w:r>
      <w:r>
        <w:t xml:space="preserve">ние </w:t>
      </w:r>
      <w:r>
        <w:rPr>
          <w:b/>
        </w:rPr>
        <w:t>об обличающем его во зле</w:t>
      </w:r>
      <w:r>
        <w:t xml:space="preserve"> Коране то же самое, что и С.Рушди, но не пропагандируя его открыто, поскольку мусульмане в России </w:t>
      </w:r>
      <w:r>
        <w:rPr>
          <w:i/>
        </w:rPr>
        <w:t>рассматр</w:t>
      </w:r>
      <w:r>
        <w:rPr>
          <w:i/>
        </w:rPr>
        <w:t>и</w:t>
      </w:r>
      <w:r>
        <w:rPr>
          <w:i/>
        </w:rPr>
        <w:t xml:space="preserve">ваются в данный исторический период </w:t>
      </w:r>
      <w:r>
        <w:t>как союзники православия в деле будущего лаодики</w:t>
      </w:r>
      <w:r>
        <w:t>й</w:t>
      </w:r>
      <w:r>
        <w:t xml:space="preserve">ски-православного возрождения России. </w:t>
      </w:r>
    </w:p>
    <w:p w14:paraId="3C68ECC1" w14:textId="4E313E22" w:rsidR="00B70147" w:rsidRDefault="00B70147">
      <w:r>
        <w:t xml:space="preserve">Но, если обстановка сложится иначе, то можно в </w:t>
      </w:r>
      <w:r>
        <w:rPr>
          <w:i/>
        </w:rPr>
        <w:t>проскрипционный</w:t>
      </w:r>
      <w:r>
        <w:t xml:space="preserve"> список 2000 религиозных деструктивных течений внести и Ислам; да и вообще ко всему не совпадающему с канонами и традициями историч</w:t>
      </w:r>
      <w:r>
        <w:t>е</w:t>
      </w:r>
      <w:r>
        <w:t xml:space="preserve">ски сложившегося православия подходить по-инквизиторски </w:t>
      </w:r>
      <w:r>
        <w:rPr>
          <w:i/>
        </w:rPr>
        <w:t xml:space="preserve">(вопреки тому, </w:t>
      </w:r>
      <w:r>
        <w:rPr>
          <w:i/>
        </w:rPr>
        <w:lastRenderedPageBreak/>
        <w:t>что Христос не учреждал инквизиции</w:t>
      </w:r>
      <w:r w:rsidR="00CE1068" w:rsidRPr="00CE1068">
        <w:rPr>
          <w:rStyle w:val="af2"/>
          <w:i/>
          <w:vertAlign w:val="baseline"/>
        </w:rPr>
        <w:t>[XXV]</w:t>
      </w:r>
      <w:r>
        <w:rPr>
          <w:i/>
        </w:rPr>
        <w:t xml:space="preserve">), </w:t>
      </w:r>
      <w:r>
        <w:t>что в отношении “Свидетелей Иеговы” попробовала осуществить на основе двойных нра</w:t>
      </w:r>
      <w:r>
        <w:t>в</w:t>
      </w:r>
      <w:r>
        <w:t xml:space="preserve">ственно-этических стандартов якобы светская прокуратура Северного округа столицы. </w:t>
      </w:r>
    </w:p>
    <w:p w14:paraId="204F6ABA" w14:textId="77777777" w:rsidR="00B70147" w:rsidRDefault="00B70147">
      <w:r>
        <w:t>Кроме того, похоже, что православные патриоты-активисты массов</w:t>
      </w:r>
      <w:r>
        <w:t>и</w:t>
      </w:r>
      <w:r>
        <w:t>ки-затейники способны пойти в своем лицемерии еще дальше, чем в пр</w:t>
      </w:r>
      <w:r>
        <w:t>о</w:t>
      </w:r>
      <w:r>
        <w:t>шлом зашла католическая инквизиция: та судила сама церковным судом, а для наказания передавала осужденных светским властям; а здесь к следс</w:t>
      </w:r>
      <w:r>
        <w:t>т</w:t>
      </w:r>
      <w:r>
        <w:t>венно-судебной процедуре разрешения разногласий в вопросах веры и свободы совести православные активисты, сами, оставаясь в стороне, пытаются приспособить аппарат государства, провозглашенного светским, в котором согласно конституции (ст. 13) ни одна идеология не может быть признана госуда</w:t>
      </w:r>
      <w:r>
        <w:t>р</w:t>
      </w:r>
      <w:r>
        <w:t xml:space="preserve">ственной. </w:t>
      </w:r>
    </w:p>
    <w:p w14:paraId="21BE2768" w14:textId="77777777" w:rsidR="00B70147" w:rsidRDefault="00B70147">
      <w:r>
        <w:t>Но единственное, что православные активисты не способны сделать, это — показать заблуждения и лживость своих оппонентов, обличающих их в отступничестве от истинных законов бытия людей и обществ на Земле в эпоху до Судного дня.</w:t>
      </w:r>
    </w:p>
    <w:p w14:paraId="16FA7F59" w14:textId="77777777" w:rsidR="00B70147" w:rsidRDefault="00B70147">
      <w:pPr>
        <w:pStyle w:val="af0"/>
      </w:pPr>
      <w:r>
        <w:t xml:space="preserve">Если же без двойных стандартов, то подход к деятельности “Свидетелей Иеговы” и Русской православной церкви должен быть единым: тот факт, что </w:t>
      </w:r>
      <w:r>
        <w:rPr>
          <w:i/>
        </w:rPr>
        <w:t xml:space="preserve">византийская православная церковь </w:t>
      </w:r>
      <w:r>
        <w:rPr>
          <w:b/>
        </w:rPr>
        <w:t>вто</w:t>
      </w:r>
      <w:r>
        <w:rPr>
          <w:b/>
        </w:rPr>
        <w:t>р</w:t>
      </w:r>
      <w:r>
        <w:rPr>
          <w:b/>
        </w:rPr>
        <w:t>глась</w:t>
      </w:r>
      <w:r>
        <w:t xml:space="preserve"> в Россию на тысячу лет раньше иеговистов и успела за это время отчасти обрусеть, а к ней </w:t>
      </w:r>
      <w:r>
        <w:rPr>
          <w:i/>
        </w:rPr>
        <w:t>успели привыкнуть, как привык</w:t>
      </w:r>
      <w:r>
        <w:rPr>
          <w:i/>
        </w:rPr>
        <w:t>а</w:t>
      </w:r>
      <w:r>
        <w:rPr>
          <w:i/>
        </w:rPr>
        <w:t>ют к хронической болезни,</w:t>
      </w:r>
      <w:r>
        <w:t xml:space="preserve"> не является основанием для того, чтобы светское государство защищало её доходы от прозелитской деятел</w:t>
      </w:r>
      <w:r>
        <w:t>ь</w:t>
      </w:r>
      <w:r>
        <w:t>ности в России иеговистов, мормонов или какой-то еще из более молодых, чем Русское православие, церквей. Тем более это касае</w:t>
      </w:r>
      <w:r>
        <w:t>т</w:t>
      </w:r>
      <w:r>
        <w:t xml:space="preserve">ся и отношения к синагоге, которая </w:t>
      </w:r>
      <w:r>
        <w:rPr>
          <w:b/>
        </w:rPr>
        <w:t>вторглась, неся множестве</w:t>
      </w:r>
      <w:r>
        <w:rPr>
          <w:b/>
        </w:rPr>
        <w:t>н</w:t>
      </w:r>
      <w:r>
        <w:rPr>
          <w:b/>
        </w:rPr>
        <w:t>ные бедствия,</w:t>
      </w:r>
      <w:r>
        <w:t xml:space="preserve"> в жизнь народов Земли еще до первого пришествия Христа. Сказанное не означает, что государство должно сквозь пальцы смотреть на деструктивную деятельность тех или иных све</w:t>
      </w:r>
      <w:r>
        <w:t>т</w:t>
      </w:r>
      <w:r>
        <w:t>ских и религиозных движений, но оно обязано выявить объективные критерии разрушительности и на основе единых нравственно-этических стандартов проводить политику созидания здорового б</w:t>
      </w:r>
      <w:r>
        <w:t>у</w:t>
      </w:r>
      <w:r>
        <w:t>дущего образа жизни.</w:t>
      </w:r>
    </w:p>
    <w:p w14:paraId="22F44683" w14:textId="21DDA3E5" w:rsidR="00B70147" w:rsidRDefault="00B70147">
      <w:r>
        <w:t>Кто несет объективное добро и способен очищаться от свойственного ему зла</w:t>
      </w:r>
      <w:r w:rsidR="00CE1068" w:rsidRPr="00CE1068">
        <w:rPr>
          <w:rStyle w:val="af2"/>
          <w:vertAlign w:val="baseline"/>
        </w:rPr>
        <w:t>[XXVI]</w:t>
      </w:r>
      <w:r>
        <w:t>, те будут действовать — хранимые Богом — вне зависимости от следственно-судебной практики общества, живущего по своим субъекти</w:t>
      </w:r>
      <w:r>
        <w:t>в</w:t>
      </w:r>
      <w:r>
        <w:t>но установленным писаным и неписаным законам; а те, кто заматерел во зле, обречены пожать его объективно самоубийственные плоды также, вне зависимости от субъективизма следственно-судебной и медицинской практики общества.</w:t>
      </w:r>
    </w:p>
    <w:p w14:paraId="1041C684" w14:textId="77777777" w:rsidR="00B70147" w:rsidRDefault="00B70147">
      <w:r>
        <w:lastRenderedPageBreak/>
        <w:t>Но, как некогда сказал Саади, «миловать злых — значит притеснять д</w:t>
      </w:r>
      <w:r>
        <w:t>о</w:t>
      </w:r>
      <w:r>
        <w:t xml:space="preserve">брых». И делать так — это зло. </w:t>
      </w:r>
    </w:p>
    <w:p w14:paraId="46696EE6" w14:textId="77777777" w:rsidR="00B70147" w:rsidRDefault="00B70147">
      <w:pPr>
        <w:pStyle w:val="af0"/>
      </w:pPr>
      <w:r>
        <w:t>Соответственно государство обязано быть добрым и поддерживать добрых, сдерживая объективное зло, разоблачая его, чтобы все мо</w:t>
      </w:r>
      <w:r>
        <w:t>г</w:t>
      </w:r>
      <w:r>
        <w:t>ли по совести убедиться в том, что зло — действительно зло. А для этого законодательство государства должно точно так же, как и го</w:t>
      </w:r>
      <w:r>
        <w:t>с</w:t>
      </w:r>
      <w:r>
        <w:t>подствующее в обществе мировоззрение, выражать истинные зак</w:t>
      </w:r>
      <w:r>
        <w:t>о</w:t>
      </w:r>
      <w:r>
        <w:t>ны бытия Объективной реальности, касающиеся бытия человеч</w:t>
      </w:r>
      <w:r>
        <w:t>е</w:t>
      </w:r>
      <w:r>
        <w:t>ского общества в биосфере планеты, а не быть выражением бе</w:t>
      </w:r>
      <w:r>
        <w:t>с</w:t>
      </w:r>
      <w:r>
        <w:t>смысленно унаследованной от предков традиции, некогда злонам</w:t>
      </w:r>
      <w:r>
        <w:t>е</w:t>
      </w:r>
      <w:r>
        <w:t>ренно внедренной извне, дабы поработить или уничтожить насел</w:t>
      </w:r>
      <w:r>
        <w:t>е</w:t>
      </w:r>
      <w:r>
        <w:t>ние государства на законных основаниях, исказив понимание люд</w:t>
      </w:r>
      <w:r>
        <w:t>ь</w:t>
      </w:r>
      <w:r>
        <w:t>ми наиболее общих закономерностей бытия Объективной реальн</w:t>
      </w:r>
      <w:r>
        <w:t>о</w:t>
      </w:r>
      <w:r>
        <w:t>сти.</w:t>
      </w:r>
    </w:p>
    <w:p w14:paraId="55D04931" w14:textId="77777777" w:rsidR="00B70147" w:rsidRDefault="00B70147">
      <w:r>
        <w:t xml:space="preserve">Это приводит к пилатовскому вопросу: Что есть истина? Как видно из евангельски-неканонического диалога, приведенного в эпиграфе, </w:t>
      </w:r>
      <w:r>
        <w:rPr>
          <w:b/>
        </w:rPr>
        <w:t>явление истины в обществе людей всегда определённо и обусловлено историч</w:t>
      </w:r>
      <w:r>
        <w:rPr>
          <w:b/>
        </w:rPr>
        <w:t>е</w:t>
      </w:r>
      <w:r>
        <w:rPr>
          <w:b/>
        </w:rPr>
        <w:t>ским временем и местом действия. Истина в обществе всегда жизненно конкретна. Оторванных от жизни конкретно не определённых “истин вообще” не бывает</w:t>
      </w:r>
      <w:r>
        <w:t xml:space="preserve">. </w:t>
      </w:r>
    </w:p>
    <w:p w14:paraId="3294BC43" w14:textId="77777777" w:rsidR="00B70147" w:rsidRDefault="00B70147">
      <w:pPr>
        <w:pStyle w:val="af0"/>
      </w:pPr>
      <w:r>
        <w:t>Именно по этой причине и не возможно объединиться на принципе “просто верить, как веровали отцы и деды”, поскольку они жили в иное время, с иным конкретным выражением истины самой по с</w:t>
      </w:r>
      <w:r>
        <w:t>е</w:t>
      </w:r>
      <w:r>
        <w:t>бе и её субъективно обусловленным пониманием и недоразумен</w:t>
      </w:r>
      <w:r>
        <w:t>и</w:t>
      </w:r>
      <w:r>
        <w:t>ем множеством людей.</w:t>
      </w:r>
    </w:p>
    <w:p w14:paraId="0F07198E" w14:textId="77777777" w:rsidR="00B70147" w:rsidRDefault="00B70147">
      <w:r>
        <w:t>Понимания этого у большей части патриотически обеспокоенной о</w:t>
      </w:r>
      <w:r>
        <w:t>б</w:t>
      </w:r>
      <w:r>
        <w:t xml:space="preserve">щественности нет. Обратимся к тексту того же Обращения конференции в штаб-квартире Партии “Народного” </w:t>
      </w:r>
      <w:r>
        <w:rPr>
          <w:i/>
        </w:rPr>
        <w:t xml:space="preserve">Согласия </w:t>
      </w:r>
      <w:r w:rsidRPr="00B70147">
        <w:rPr>
          <w:i/>
        </w:rPr>
        <w:t>&lt;</w:t>
      </w:r>
      <w:r>
        <w:rPr>
          <w:i/>
        </w:rPr>
        <w:t>с лицемер</w:t>
      </w:r>
      <w:r>
        <w:rPr>
          <w:i/>
        </w:rPr>
        <w:t>и</w:t>
      </w:r>
      <w:r>
        <w:rPr>
          <w:i/>
        </w:rPr>
        <w:t>ем?</w:t>
      </w:r>
      <w:r w:rsidRPr="00B70147">
        <w:rPr>
          <w:i/>
        </w:rPr>
        <w:t>&gt;</w:t>
      </w:r>
      <w:r>
        <w:rPr>
          <w:i/>
        </w:rPr>
        <w:t>:</w:t>
      </w:r>
    </w:p>
    <w:p w14:paraId="1E6C0D71" w14:textId="77777777" w:rsidR="00B70147" w:rsidRDefault="00B70147">
      <w:pPr>
        <w:pStyle w:val="a"/>
        <w:rPr>
          <w:rFonts w:ascii="Academy Cyr" w:hAnsi="Academy Cyr"/>
        </w:rPr>
      </w:pPr>
      <w:r>
        <w:rPr>
          <w:rFonts w:ascii="Academy Cyr" w:hAnsi="Academy Cyr"/>
        </w:rPr>
        <w:t>«Участники Конференции считают, что к деструктивным религ</w:t>
      </w:r>
      <w:r>
        <w:rPr>
          <w:rFonts w:ascii="Academy Cyr" w:hAnsi="Academy Cyr"/>
        </w:rPr>
        <w:t>и</w:t>
      </w:r>
      <w:r>
        <w:rPr>
          <w:rFonts w:ascii="Academy Cyr" w:hAnsi="Academy Cyr"/>
        </w:rPr>
        <w:t>озным организациям относятся жестко структурированные религиозные организации, практикующие скрытое психическое насилие, разруша</w:t>
      </w:r>
      <w:r>
        <w:rPr>
          <w:rFonts w:ascii="Academy Cyr" w:hAnsi="Academy Cyr"/>
        </w:rPr>
        <w:t>ю</w:t>
      </w:r>
      <w:r>
        <w:rPr>
          <w:rFonts w:ascii="Academy Cyr" w:hAnsi="Academy Cyr"/>
        </w:rPr>
        <w:t>щие гармоничное духовное и физическое здоровье личности, созид</w:t>
      </w:r>
      <w:r>
        <w:rPr>
          <w:rFonts w:ascii="Academy Cyr" w:hAnsi="Academy Cyr"/>
        </w:rPr>
        <w:t>а</w:t>
      </w:r>
      <w:r>
        <w:rPr>
          <w:rFonts w:ascii="Academy Cyr" w:hAnsi="Academy Cyr"/>
        </w:rPr>
        <w:t>тельные начала, традиционные духовные ценности, противопоставля</w:t>
      </w:r>
      <w:r>
        <w:rPr>
          <w:rFonts w:ascii="Academy Cyr" w:hAnsi="Academy Cyr"/>
        </w:rPr>
        <w:t>ю</w:t>
      </w:r>
      <w:r>
        <w:rPr>
          <w:rFonts w:ascii="Academy Cyr" w:hAnsi="Academy Cyr"/>
        </w:rPr>
        <w:t xml:space="preserve">щие себя социальным структурам и нормам, сложившимся в обществе, и подтверждают правильность отнесения авторитетными зарубежными и отечественными экспертами и таковыми организациями </w:t>
      </w:r>
      <w:r>
        <w:rPr>
          <w:rFonts w:ascii="Academy Cyr" w:hAnsi="Academy Cyr"/>
        </w:rPr>
        <w:lastRenderedPageBreak/>
        <w:t>следующих религиозных организаций», после чего следуют два проскрипционных списка организаций, о которых речь шла ранее.</w:t>
      </w:r>
    </w:p>
    <w:p w14:paraId="324C6C03" w14:textId="77777777" w:rsidR="00B70147" w:rsidRDefault="00B70147">
      <w:r>
        <w:t>Но это — пустая декларация о собственной благонамеренности, п</w:t>
      </w:r>
      <w:r>
        <w:t>о</w:t>
      </w:r>
      <w:r>
        <w:t>скольку ни в Обращении, ни в других материалах не определены сопост</w:t>
      </w:r>
      <w:r>
        <w:t>а</w:t>
      </w:r>
      <w:r>
        <w:t xml:space="preserve">вимые с реальной жизнью критерии, которые объективно однозначно могут быть выявлены разными людьми, и на основании которых может быть выявлена созидательность (конструктивность) и разрушительность (деструктивность) в доктринах и практической деятельности названных и не названных в Обращении религиозных и нерелигиозных организаций. </w:t>
      </w:r>
    </w:p>
    <w:p w14:paraId="38D87F44" w14:textId="106A4F43" w:rsidR="00B70147" w:rsidRDefault="00B70147">
      <w:r>
        <w:t>Как уже отмечалось, единственный критерий включения организаций в проект проскрипционных списков, который неоспоримо удается выявить в Обращении “Конференции”, это — нелояльность по отношению к и</w:t>
      </w:r>
      <w:r>
        <w:t>е</w:t>
      </w:r>
      <w:r>
        <w:t>рархии Алексия </w:t>
      </w:r>
      <w:r>
        <w:rPr>
          <w:lang w:val="en-US"/>
        </w:rPr>
        <w:t>II</w:t>
      </w:r>
      <w:r>
        <w:t xml:space="preserve"> и её реальным и потенциальным инакопастырству</w:t>
      </w:r>
      <w:r>
        <w:t>ю</w:t>
      </w:r>
      <w:r>
        <w:t>щим союзникам. И причина такого абстракционизма и неопределённости — в критериях отнесения организаций к созидательным и разрушител</w:t>
      </w:r>
      <w:r>
        <w:t>ь</w:t>
      </w:r>
      <w:r>
        <w:t>ным — состоит в тех же двойных стандартах, свойственных православию: оно громогласно вопит о своей якобы созидательности, опираясь при этом на Библию, провозглашенную боговдохновенным “Священным писан</w:t>
      </w:r>
      <w:r>
        <w:t>и</w:t>
      </w:r>
      <w:r>
        <w:t>ем”, однако содержащую объективно разрушительную доктрину пораб</w:t>
      </w:r>
      <w:r>
        <w:t>о</w:t>
      </w:r>
      <w:r>
        <w:t>щения всех народов Земли наследниками зачинателей библейского дре</w:t>
      </w:r>
      <w:r>
        <w:t>в</w:t>
      </w:r>
      <w:r>
        <w:t>неегипе</w:t>
      </w:r>
      <w:r>
        <w:t>т</w:t>
      </w:r>
      <w:r>
        <w:t>ского проекта.</w:t>
      </w:r>
      <w:r w:rsidR="00CE1068" w:rsidRPr="00CE1068">
        <w:rPr>
          <w:rStyle w:val="af2"/>
          <w:vertAlign w:val="baseline"/>
        </w:rPr>
        <w:t>[XXVII]</w:t>
      </w:r>
    </w:p>
    <w:p w14:paraId="649714D0" w14:textId="77777777" w:rsidR="00B70147" w:rsidRDefault="00B70147">
      <w:r>
        <w:t>Ссылки в Обращении конференции на подрыв “традиционных духо</w:t>
      </w:r>
      <w:r>
        <w:t>в</w:t>
      </w:r>
      <w:r>
        <w:t>ных ценностей”, на отрицание “социальных структур и норм, сложившихся в обществе” — это не критерии “деструктивности”, поскольку традицио</w:t>
      </w:r>
      <w:r>
        <w:t>н</w:t>
      </w:r>
      <w:r>
        <w:t>ные “духовные ценности”, “социальные структуры и нормы, сложившиеся в обществе” могут быть объективно самоубийственны по отношению к обществу и составляющим его личностям и разрушительны по отнош</w:t>
      </w:r>
      <w:r>
        <w:t>е</w:t>
      </w:r>
      <w:r>
        <w:t>нию к объемлющей жизнь общества Природе. И в таких общественно-исторических условиях созидательность личностей и общественных дв</w:t>
      </w:r>
      <w:r>
        <w:t>и</w:t>
      </w:r>
      <w:r>
        <w:t>жений как раз и будет проявляться в непреклонном искоренении объе</w:t>
      </w:r>
      <w:r>
        <w:t>к</w:t>
      </w:r>
      <w:r>
        <w:t>тивно разрушительных традиционных духовных ценностей и норм орган</w:t>
      </w:r>
      <w:r>
        <w:t>и</w:t>
      </w:r>
      <w:r>
        <w:t>зации общественной жизни множества индивидов.</w:t>
      </w:r>
    </w:p>
    <w:p w14:paraId="130669D9" w14:textId="77777777" w:rsidR="00B70147" w:rsidRDefault="00B70147">
      <w:pPr>
        <w:pStyle w:val="af0"/>
      </w:pPr>
      <w:r>
        <w:t>По отношению к “традиционным духовным ценностям” и нормам организации жизни общества разрушителями были Эхнатон, Мо</w:t>
      </w:r>
      <w:r>
        <w:t>и</w:t>
      </w:r>
      <w:r>
        <w:t>сей, Будда, Христос, Мухаммад и многие другие: каждый в свое время и в своем народе. Но объективно они б</w:t>
      </w:r>
      <w:r>
        <w:t>ы</w:t>
      </w:r>
      <w:r>
        <w:t xml:space="preserve">ли созидателями. </w:t>
      </w:r>
    </w:p>
    <w:p w14:paraId="78176E17" w14:textId="77777777" w:rsidR="00B70147" w:rsidRDefault="00B70147">
      <w:r>
        <w:lastRenderedPageBreak/>
        <w:t xml:space="preserve">Объективно разрушителями были приверженцы прежних “духовных ценностей” и норм организации жизни общества, противостоявшие их деятельности и, так или иначе в большей или меньшей мере извратившие оставленное им созидателями после ухода тех из этого мира. </w:t>
      </w:r>
    </w:p>
    <w:p w14:paraId="35E75467" w14:textId="56D2B140" w:rsidR="00B70147" w:rsidRDefault="00B70147">
      <w:r>
        <w:t>За примерами двойных стандартов и разрушительности “тради</w:t>
      </w:r>
      <w:r>
        <w:softHyphen/>
        <w:t>ционных духовных ценностей” в современности далеко ходить не будем. Обратимся к тому же номеру “Русского вестника”. В нём М.Назаров опубликовал свое “Открытое письмо «кукловоду с длинной фамилией»</w:t>
      </w:r>
      <w:r w:rsidR="00CE1068" w:rsidRPr="00CE1068">
        <w:rPr>
          <w:rStyle w:val="af2"/>
          <w:vertAlign w:val="baseline"/>
        </w:rPr>
        <w:t>[XXVIII]</w:t>
      </w:r>
      <w:r>
        <w:t>, Э.Тополю, ФСБ и депутату А.Макашову”. Как сообщается, радиостанция Би-Би-Си 12 ноября 1998 г. было пригласила М.Назарова участвовать в качестве оппонента в дискуссии об “антисемитизме” в прямом эфире по “делу Макашова”, но в условленное время к эфиру М.Назарова не по</w:t>
      </w:r>
      <w:r>
        <w:t>д</w:t>
      </w:r>
      <w:r>
        <w:t xml:space="preserve">ключили и Э.Тополь, Т.Голенпольский и С.Куняев дискутировали без него. </w:t>
      </w:r>
    </w:p>
    <w:p w14:paraId="069DCA90" w14:textId="102DBA92" w:rsidR="00B70147" w:rsidRDefault="00B70147">
      <w:pPr>
        <w:pStyle w:val="af0"/>
      </w:pPr>
      <w:r>
        <w:t>Вообще для “Радио «Свобода»”, Би-Би-Си, “Голоса Америки”, как и для отечественных средств массовой дезинформации</w:t>
      </w:r>
      <w:r w:rsidR="00CE1068" w:rsidRPr="00CE1068">
        <w:rPr>
          <w:rStyle w:val="af2"/>
          <w:vertAlign w:val="baseline"/>
        </w:rPr>
        <w:t>[XXIX]</w:t>
      </w:r>
      <w:r>
        <w:t>, свойственно допускать к участию в дискуссиях в прямом эфире оппонентов, к</w:t>
      </w:r>
      <w:r>
        <w:t>о</w:t>
      </w:r>
      <w:r>
        <w:t xml:space="preserve">торые достаточно слабы </w:t>
      </w:r>
      <w:r>
        <w:rPr>
          <w:b/>
        </w:rPr>
        <w:t>методологически</w:t>
      </w:r>
      <w:r>
        <w:t xml:space="preserve"> (слабо понимают общие законы бытия и плохо видят их проявления в конкретных жизненных обстоятельствах) для того, чтобы их можно было легко задавить а</w:t>
      </w:r>
      <w:r>
        <w:t>р</w:t>
      </w:r>
      <w:r>
        <w:t>гументами и фактами и ссылками на сложившиеся традиции, кот</w:t>
      </w:r>
      <w:r>
        <w:t>о</w:t>
      </w:r>
      <w:r>
        <w:t>рые “в приличном обществе не обсуждают” (цитата из какой-то дискуссии на одной из забугорных радиостанций по тому же в</w:t>
      </w:r>
      <w:r>
        <w:t>о</w:t>
      </w:r>
      <w:r>
        <w:t xml:space="preserve">просу о жидах и высказывании о них А.Макашова). </w:t>
      </w:r>
    </w:p>
    <w:p w14:paraId="6E70B34D" w14:textId="77777777" w:rsidR="00B70147" w:rsidRDefault="00B70147">
      <w:r>
        <w:t>Но то обстоятельство, что М.Назарова не пустили в прямой эфир, г</w:t>
      </w:r>
      <w:r>
        <w:t>о</w:t>
      </w:r>
      <w:r>
        <w:t>ворит не о его силе, а о том, что Би-Би-Си отстает от требований времени: как явствует из открытого письма М.Назарова, он не вышел из того мир</w:t>
      </w:r>
      <w:r>
        <w:t>о</w:t>
      </w:r>
      <w:r>
        <w:t>воззренческого загона, который построили кукловоды с древнеегипетск</w:t>
      </w:r>
      <w:r>
        <w:t>и</w:t>
      </w:r>
      <w:r>
        <w:t>ми фамилиями, написавшие сценарий для кукловода-биоробота с длинной еврейской фамилией, к которому адресовался М.Назаров, поскольку уб</w:t>
      </w:r>
      <w:r>
        <w:t>е</w:t>
      </w:r>
      <w:r>
        <w:t xml:space="preserve">ждать в чем-то запрограммированный </w:t>
      </w:r>
      <w:r>
        <w:rPr>
          <w:i/>
        </w:rPr>
        <w:t>человекообразный инструмент</w:t>
      </w:r>
      <w:r>
        <w:t xml:space="preserve"> — бесполезное занятие, если не заблокировать перед этим программу его действий; то же касается и попыток уб</w:t>
      </w:r>
      <w:r>
        <w:t>е</w:t>
      </w:r>
      <w:r>
        <w:t>дить в чем-то попугая.</w:t>
      </w:r>
    </w:p>
    <w:p w14:paraId="749B8BA1" w14:textId="77777777" w:rsidR="00B70147" w:rsidRDefault="00B70147">
      <w:r>
        <w:t xml:space="preserve">После того, как М.Назарова не пустили в прямой эфир Би-Би-Си, он и опубликовал в “Русском вестнике” свое “Открытое письмо”, обращенное к заводным куклам-кукловодам. Он, в частности, пишет: </w:t>
      </w:r>
    </w:p>
    <w:p w14:paraId="0E4886AB" w14:textId="44CD0426" w:rsidR="00B70147" w:rsidRDefault="00B70147">
      <w:pPr>
        <w:pStyle w:val="a"/>
        <w:rPr>
          <w:rFonts w:ascii="Academy Cyr" w:hAnsi="Academy Cyr"/>
        </w:rPr>
      </w:pPr>
      <w:r>
        <w:rPr>
          <w:rFonts w:ascii="Academy Cyr" w:hAnsi="Academy Cyr"/>
        </w:rPr>
        <w:t>«У иудеев не было понятия о бессмертии души, поэтому все це</w:t>
      </w:r>
      <w:r>
        <w:rPr>
          <w:rFonts w:ascii="Academy Cyr" w:hAnsi="Academy Cyr"/>
        </w:rPr>
        <w:t>н</w:t>
      </w:r>
      <w:r>
        <w:rPr>
          <w:rFonts w:ascii="Academy Cyr" w:hAnsi="Academy Cyr"/>
        </w:rPr>
        <w:t xml:space="preserve">ности жизни они видели только на земле и выработали в себе </w:t>
      </w:r>
      <w:r>
        <w:rPr>
          <w:rFonts w:ascii="Academy Cyr" w:hAnsi="Academy Cyr"/>
        </w:rPr>
        <w:lastRenderedPageBreak/>
        <w:t>макс</w:t>
      </w:r>
      <w:r>
        <w:rPr>
          <w:rFonts w:ascii="Academy Cyr" w:hAnsi="Academy Cyr"/>
        </w:rPr>
        <w:t>и</w:t>
      </w:r>
      <w:r>
        <w:rPr>
          <w:rFonts w:ascii="Academy Cyr" w:hAnsi="Academy Cyr"/>
        </w:rPr>
        <w:t>мальную (по сравнению с другими народами) готовность к любым усилиям по их достижению. Причем в этой области основная часть еврейства давно отошла от тех данных Моисею Богом “десяти запов</w:t>
      </w:r>
      <w:r>
        <w:rPr>
          <w:rFonts w:ascii="Academy Cyr" w:hAnsi="Academy Cyr"/>
        </w:rPr>
        <w:t>е</w:t>
      </w:r>
      <w:r>
        <w:rPr>
          <w:rFonts w:ascii="Academy Cyr" w:hAnsi="Academy Cyr"/>
        </w:rPr>
        <w:t>дей”, о которых упоминает Э.Тополь</w:t>
      </w:r>
      <w:r w:rsidR="00CE1068" w:rsidRPr="00CE1068">
        <w:rPr>
          <w:rStyle w:val="af2"/>
          <w:vertAlign w:val="baseline"/>
        </w:rPr>
        <w:t>[XXX]</w:t>
      </w:r>
      <w:r>
        <w:rPr>
          <w:rFonts w:ascii="Academy Cyr" w:hAnsi="Academy Cyr"/>
        </w:rPr>
        <w:t>, — назад, именно в “мир яз</w:t>
      </w:r>
      <w:r>
        <w:rPr>
          <w:rFonts w:ascii="Academy Cyr" w:hAnsi="Academy Cyr"/>
        </w:rPr>
        <w:t>ы</w:t>
      </w:r>
      <w:r>
        <w:rPr>
          <w:rFonts w:ascii="Academy Cyr" w:hAnsi="Academy Cyr"/>
        </w:rPr>
        <w:t>чества и варварства”, облюбовав и по-расистски истолковав иные “законы Ветхого Завета”.</w:t>
      </w:r>
    </w:p>
    <w:p w14:paraId="0F63063F" w14:textId="77777777" w:rsidR="00B70147" w:rsidRDefault="00B70147">
      <w:pPr>
        <w:pStyle w:val="a"/>
        <w:rPr>
          <w:rFonts w:ascii="Academy Cyr" w:hAnsi="Academy Cyr"/>
        </w:rPr>
      </w:pPr>
      <w:r>
        <w:rPr>
          <w:rFonts w:ascii="Academy Cyr" w:hAnsi="Academy Cyr"/>
        </w:rPr>
        <w:t>“Иноземцу отдавай в рост, а брату твоему не отдавай в рост, чт</w:t>
      </w:r>
      <w:r>
        <w:rPr>
          <w:rFonts w:ascii="Academy Cyr" w:hAnsi="Academy Cyr"/>
        </w:rPr>
        <w:t>о</w:t>
      </w:r>
      <w:r>
        <w:rPr>
          <w:rFonts w:ascii="Academy Cyr" w:hAnsi="Academy Cyr"/>
        </w:rPr>
        <w:t>бы Господь, Бог твой, благословил тебя во всем, что делается руками твоими, на земле, в которую ты идешь, чтобы овладеть ею… И б</w:t>
      </w:r>
      <w:r>
        <w:rPr>
          <w:rFonts w:ascii="Academy Cyr" w:hAnsi="Academy Cyr"/>
        </w:rPr>
        <w:t>у</w:t>
      </w:r>
      <w:r>
        <w:rPr>
          <w:rFonts w:ascii="Academy Cyr" w:hAnsi="Academy Cyr"/>
        </w:rPr>
        <w:t>дешь давать взаймы многим народам, а сам не будешь брать взаймы” (Втор. 23. 20; 28. 12); и “достояние народов придет к тебе… сыновья иноземцев — будут строить стены твои и цари их — служить тебе… ибо народ и царства, которые не захотят служить тебе, погибнут, и такие народы совершенно истребятся</w:t>
      </w:r>
      <w:r>
        <w:rPr>
          <w:rFonts w:ascii="Academy Cyr" w:hAnsi="Academy Cyr"/>
        </w:rPr>
        <w:sym w:font="Times New Roman" w:char="201D"/>
      </w:r>
      <w:r>
        <w:rPr>
          <w:rFonts w:ascii="Academy Cyr" w:hAnsi="Academy Cyr"/>
        </w:rPr>
        <w:t xml:space="preserve"> (Ис. 60. 5, 10-12)».</w:t>
      </w:r>
    </w:p>
    <w:p w14:paraId="64F3543C" w14:textId="77777777" w:rsidR="00B70147" w:rsidRDefault="00B70147">
      <w:r>
        <w:t>В этом небольшом фрагменте выразительно сконцентрировалась ра</w:t>
      </w:r>
      <w:r>
        <w:t>з</w:t>
      </w:r>
      <w:r>
        <w:t>рушительность для интеллекта, совести и души человека именно “традиционных духовных ценностей”, свойственных, в частности, прав</w:t>
      </w:r>
      <w:r>
        <w:t>о</w:t>
      </w:r>
      <w:r>
        <w:t>славию, и исторически сложившемуся христианству и прочим библейским культам — вообще.</w:t>
      </w:r>
    </w:p>
    <w:p w14:paraId="65F36839" w14:textId="77777777" w:rsidR="00B70147" w:rsidRDefault="00B70147">
      <w:r>
        <w:t>Было или не было у иудеев в древности понятие о бессмертии души, либо они не вняли этому понятию, данному им в Откровении через Мо</w:t>
      </w:r>
      <w:r>
        <w:t>и</w:t>
      </w:r>
      <w:r>
        <w:t>сея, — это вопрос, не относящийся непосредственно к рассматриваемому нами контексту. Для затронутой нами темы представляет интерес обвин</w:t>
      </w:r>
      <w:r>
        <w:t>е</w:t>
      </w:r>
      <w:r>
        <w:t xml:space="preserve">ние иудеев в том, что они «облюбовали и по-расистски истолковали иные законы Ветхого Завета». </w:t>
      </w:r>
    </w:p>
    <w:p w14:paraId="45F23829" w14:textId="77777777" w:rsidR="00B70147" w:rsidRDefault="00B70147">
      <w:r>
        <w:t>Дело в том, что законопослушные иудеи на протяжении многих веков буквально исполняют ветхозаветный закон в его исторически сложивше</w:t>
      </w:r>
      <w:r>
        <w:t>м</w:t>
      </w:r>
      <w:r>
        <w:t>ся виде. То, что после становления христианских церквей в иудаизме по</w:t>
      </w:r>
      <w:r>
        <w:t>я</w:t>
      </w:r>
      <w:r>
        <w:t>вилось дополнение к Ветхому Завету в виде Талмуда — это вторичное обстоятельство, не отменяющее для них Ветхий Завет, а определяющее, как его следует применять в новых исторических усл</w:t>
      </w:r>
      <w:r>
        <w:t>о</w:t>
      </w:r>
      <w:r>
        <w:t xml:space="preserve">виях. </w:t>
      </w:r>
    </w:p>
    <w:p w14:paraId="7861547C" w14:textId="77777777" w:rsidR="00B70147" w:rsidRDefault="00B70147">
      <w:r>
        <w:t>Спрашивается, чем вызвано обвинение иудеев в том, что они по-расистски истолковали то, что</w:t>
      </w:r>
      <w:r>
        <w:rPr>
          <w:i/>
        </w:rPr>
        <w:t xml:space="preserve"> объективно невозможно истолковать не по-расистски?</w:t>
      </w:r>
      <w:r>
        <w:t xml:space="preserve"> — поскольку оно и является расизмом, претендующим на установление безраздельного глобального финансового рабовладения на основе ростовщической ме</w:t>
      </w:r>
      <w:r>
        <w:t>ж</w:t>
      </w:r>
      <w:r>
        <w:t>дународной монополии.</w:t>
      </w:r>
    </w:p>
    <w:p w14:paraId="48F2FFD9" w14:textId="77777777" w:rsidR="00B70147" w:rsidRDefault="00B70147">
      <w:r>
        <w:t xml:space="preserve">Ответ будет прост: М.Назаров не Богу послушен, а земной иерархии православной церкви. Православная церковь признает в качестве </w:t>
      </w:r>
      <w:r>
        <w:lastRenderedPageBreak/>
        <w:t>бог</w:t>
      </w:r>
      <w:r>
        <w:t>о</w:t>
      </w:r>
      <w:r>
        <w:t>вдохновенного “Священного Писания”, тот литературный источник, кот</w:t>
      </w:r>
      <w:r>
        <w:t>о</w:t>
      </w:r>
      <w:r>
        <w:t>рый цитирует М.Назаров, возводя напраслиной (как и митрополит Иоанн в одной из своих работ) на иудеев то, что они якобы что-то не так в “боговдохновенных” текстах поняли и ложно истолковали.</w:t>
      </w:r>
    </w:p>
    <w:p w14:paraId="2D4E09C4" w14:textId="77777777" w:rsidR="00B70147" w:rsidRDefault="00B70147">
      <w:pPr>
        <w:pStyle w:val="af0"/>
      </w:pPr>
      <w:r>
        <w:t xml:space="preserve">Тот, Кто ниспослал Коран, и православные патриоты, едины в том, что порицают процитированную М.Назаровым доктрину “Второзакония-Исаии” как объективное зло. Но расходятся они в одном, и расходятся бескомпромиссно: </w:t>
      </w:r>
    </w:p>
    <w:p w14:paraId="25D96731" w14:textId="77777777" w:rsidR="00B70147" w:rsidRDefault="00B70147" w:rsidP="00B70147">
      <w:pPr>
        <w:pStyle w:val="ac"/>
        <w:numPr>
          <w:ilvl w:val="0"/>
          <w:numId w:val="1"/>
        </w:numPr>
      </w:pPr>
      <w:r>
        <w:t>Тот, Кто ниспослал Коран, утверждает, что Бог истинный не зап</w:t>
      </w:r>
      <w:r>
        <w:t>о</w:t>
      </w:r>
      <w:r>
        <w:t>ведал людям этой мерзости, но они её измыслили сами по своей злобе и подменили ею истинные ниспосланные Богом Откровения о том, как должно жить людям. При этом Ниспославший Коран у</w:t>
      </w:r>
      <w:r>
        <w:t>т</w:t>
      </w:r>
      <w:r>
        <w:t>верждает, что именно Он и есть единственный Бог и нет иных Богов помимо Него, Мухаммад один из Его пророков, а все пророки учили людей одному и тому же по его смыслу Единому Завету.</w:t>
      </w:r>
    </w:p>
    <w:p w14:paraId="2058851D" w14:textId="77777777" w:rsidR="00B70147" w:rsidRDefault="00B70147" w:rsidP="00B70147">
      <w:pPr>
        <w:pStyle w:val="ac"/>
        <w:numPr>
          <w:ilvl w:val="0"/>
          <w:numId w:val="1"/>
        </w:numPr>
      </w:pPr>
      <w:r>
        <w:t>Православные патриоты, как и прочие низкопоклонники Библии, отрицают ниспославшего Коран в качестве Бога истинного, и по умолчанию подразумевают и настаивают на том, что “боговдохновенные” тексты Библии содержат то, что они в жизни называют мерзостью и против чего пытаются борот</w:t>
      </w:r>
      <w:r>
        <w:t>ь</w:t>
      </w:r>
      <w:r>
        <w:t>ся.</w:t>
      </w:r>
    </w:p>
    <w:p w14:paraId="7EF779DB" w14:textId="77777777" w:rsidR="00B70147" w:rsidRDefault="00B70147">
      <w:pPr>
        <w:pStyle w:val="af0"/>
      </w:pPr>
      <w:r>
        <w:t>Последнее есть лицемерие, которое свойственно всем без исключ</w:t>
      </w:r>
      <w:r>
        <w:t>е</w:t>
      </w:r>
      <w:r>
        <w:t>ния сторонникам библейских культов, полагающих себя людьми в</w:t>
      </w:r>
      <w:r>
        <w:t>е</w:t>
      </w:r>
      <w:r>
        <w:t xml:space="preserve">рующими и благонамеренными. </w:t>
      </w:r>
    </w:p>
    <w:p w14:paraId="770ABBF8" w14:textId="77777777" w:rsidR="00B70147" w:rsidRDefault="00B70147">
      <w:pPr>
        <w:pStyle w:val="af0"/>
      </w:pPr>
      <w:r>
        <w:t>И вне зависимости от отношения к Корану как к источнику инфо</w:t>
      </w:r>
      <w:r>
        <w:t>р</w:t>
      </w:r>
      <w:r>
        <w:t>мации, если доктрина “Второзакония-Исаии” признается объекти</w:t>
      </w:r>
      <w:r>
        <w:t>в</w:t>
      </w:r>
      <w:r>
        <w:t>ным злом, то приписывать её происхождение вдохновению Богом пророков — богохульство.</w:t>
      </w:r>
    </w:p>
    <w:p w14:paraId="71DA0B35" w14:textId="77777777" w:rsidR="00B70147" w:rsidRDefault="00B70147">
      <w:r>
        <w:t xml:space="preserve">И это приводит к вопросам православным патриотам, недовольным </w:t>
      </w:r>
      <w:r>
        <w:rPr>
          <w:i/>
        </w:rPr>
        <w:t xml:space="preserve">жидомасонским заговором в действии, </w:t>
      </w:r>
      <w:r>
        <w:rPr>
          <w:b/>
        </w:rPr>
        <w:t>но приемлющим его доктрину на бумаге в качестве “Священного писания”:</w:t>
      </w:r>
      <w:r>
        <w:rPr>
          <w:i/>
        </w:rPr>
        <w:t xml:space="preserve"> </w:t>
      </w:r>
    </w:p>
    <w:p w14:paraId="54ECE2AB" w14:textId="77777777" w:rsidR="00B70147" w:rsidRDefault="00B70147" w:rsidP="00B70147">
      <w:pPr>
        <w:pStyle w:val="ac"/>
        <w:numPr>
          <w:ilvl w:val="0"/>
          <w:numId w:val="1"/>
        </w:numPr>
      </w:pPr>
      <w:r>
        <w:t>Что в нём плохого, если эта доктрина ныне исполняется по благ</w:t>
      </w:r>
      <w:r>
        <w:t>о</w:t>
      </w:r>
      <w:r>
        <w:t>словению патриарха Московского и всея Руси Алексия </w:t>
      </w:r>
      <w:r>
        <w:rPr>
          <w:lang w:val="en-US"/>
        </w:rPr>
        <w:t>II</w:t>
      </w:r>
      <w:r>
        <w:t>, а до него православная иерархия (включая и борцов с жидомасонским заг</w:t>
      </w:r>
      <w:r>
        <w:t>о</w:t>
      </w:r>
      <w:r>
        <w:t>вором из её рядов) никогда не отрицала боговдохновенности этих текстов, во исполнение которых жиды на протяжении столетий о</w:t>
      </w:r>
      <w:r>
        <w:t>р</w:t>
      </w:r>
      <w:r>
        <w:t>ганизовано занимаются надгосударственным ростовщичеством, а цари и президенты, вся государственная власть, будучи в финанс</w:t>
      </w:r>
      <w:r>
        <w:t>о</w:t>
      </w:r>
      <w:r>
        <w:t xml:space="preserve">вой удавке, исполняют </w:t>
      </w:r>
      <w:r>
        <w:lastRenderedPageBreak/>
        <w:t>повеления ростовщической “элиты”? То есть нынешний режим не первый в России и вообще в мире, кот</w:t>
      </w:r>
      <w:r>
        <w:t>о</w:t>
      </w:r>
      <w:r>
        <w:t>рый правит в по</w:t>
      </w:r>
      <w:r>
        <w:t>л</w:t>
      </w:r>
      <w:r>
        <w:t>ном подчинении этой доктрине.</w:t>
      </w:r>
    </w:p>
    <w:p w14:paraId="1EC0A20D" w14:textId="77777777" w:rsidR="00B70147" w:rsidRDefault="00B70147" w:rsidP="00B70147">
      <w:pPr>
        <w:pStyle w:val="ac"/>
        <w:numPr>
          <w:ilvl w:val="0"/>
          <w:numId w:val="1"/>
        </w:numPr>
      </w:pPr>
      <w:r>
        <w:t>А что касается запрещений христианам заниматься ростовщичес</w:t>
      </w:r>
      <w:r>
        <w:t>т</w:t>
      </w:r>
      <w:r>
        <w:t>вом, которые в разные времена издавали иерархи всех без искл</w:t>
      </w:r>
      <w:r>
        <w:t>ю</w:t>
      </w:r>
      <w:r>
        <w:t>чения христианских церквей, то это — обычное поддержание ди</w:t>
      </w:r>
      <w:r>
        <w:t>с</w:t>
      </w:r>
      <w:r>
        <w:t>циплины в библейской доктрине построения глобальной “элитарно”-невольничьей цивилизации на основе расистской м</w:t>
      </w:r>
      <w:r>
        <w:t>о</w:t>
      </w:r>
      <w:r>
        <w:t>нополии на ростовщичество: ростовщичеством должны заниматься иудеи, а христиане должны быть в долговой кабале — таково ра</w:t>
      </w:r>
      <w:r>
        <w:t>с</w:t>
      </w:r>
      <w:r>
        <w:t>пределение социальных ролей, благословленное всеми иерархами библейских культов.</w:t>
      </w:r>
    </w:p>
    <w:p w14:paraId="5F157DB9" w14:textId="77777777" w:rsidR="00B70147" w:rsidRDefault="00B70147" w:rsidP="00B70147">
      <w:pPr>
        <w:pStyle w:val="ac"/>
        <w:numPr>
          <w:ilvl w:val="0"/>
          <w:numId w:val="1"/>
        </w:numPr>
      </w:pPr>
      <w:r>
        <w:t xml:space="preserve">Но если это объективное зло в истории, то что вы склонились перед православными иерархами, которые служат жидам и дьяволу и распространяют по земле эту мерзость? </w:t>
      </w:r>
    </w:p>
    <w:p w14:paraId="56851A77" w14:textId="77777777" w:rsidR="00B70147" w:rsidRDefault="00B70147" w:rsidP="00B70147">
      <w:pPr>
        <w:pStyle w:val="ac"/>
        <w:numPr>
          <w:ilvl w:val="0"/>
          <w:numId w:val="1"/>
        </w:numPr>
      </w:pPr>
      <w:r>
        <w:t>И если это действительно объективно плохо, то от Бога ли это? — ведь Бог не заповедает творить мерзость.</w:t>
      </w:r>
    </w:p>
    <w:p w14:paraId="4B553586" w14:textId="77777777" w:rsidR="00B70147" w:rsidRDefault="00B70147" w:rsidP="00B70147">
      <w:pPr>
        <w:pStyle w:val="ac"/>
        <w:numPr>
          <w:ilvl w:val="0"/>
          <w:numId w:val="1"/>
        </w:numPr>
      </w:pPr>
      <w:r>
        <w:t>Или вы думаете, что, если Русская православная церковь в лице патриарха благословила эту мерзость, то с нею и её верной паствой не “случится” ничего подобного печальному событию, которым завершилась жизнь митрополита Иоанна, чье неуместное благ</w:t>
      </w:r>
      <w:r>
        <w:t>о</w:t>
      </w:r>
      <w:r>
        <w:t>словение объективного зла было пресечено Свыше?</w:t>
      </w:r>
    </w:p>
    <w:p w14:paraId="1EF33DE8" w14:textId="77777777" w:rsidR="00B70147" w:rsidRDefault="00B70147">
      <w:r>
        <w:t>Ответов на эти вопросы в границах традиционного православного м</w:t>
      </w:r>
      <w:r>
        <w:t>и</w:t>
      </w:r>
      <w:r>
        <w:t>ровоззрения нет, кроме одного: лицемерно списать всё это на неиспов</w:t>
      </w:r>
      <w:r>
        <w:t>е</w:t>
      </w:r>
      <w:r>
        <w:t>димый Божий промысел, понимание которого в принципе невозможно для человека.</w:t>
      </w:r>
    </w:p>
    <w:p w14:paraId="749ABA28" w14:textId="77777777" w:rsidR="00B70147" w:rsidRDefault="00B70147">
      <w:r>
        <w:t>То есть, если Коран от Бога, а вы отрицаете его вместе с его Нисп</w:t>
      </w:r>
      <w:r>
        <w:t>о</w:t>
      </w:r>
      <w:r>
        <w:t>славшим, то не Бог вас оставил в бедах православной России, а вы сами от Него отступились и Он не может достучаться до вашего сознания, не н</w:t>
      </w:r>
      <w:r>
        <w:t>а</w:t>
      </w:r>
      <w:r>
        <w:t>рушая вашей свободы воли (а Он её не нарушает — это свойство дем</w:t>
      </w:r>
      <w:r>
        <w:t>о</w:t>
      </w:r>
      <w:r>
        <w:t>низма), поскольку вы — по данной вам свободной воле — отгородились от Него мертвящим библейским писанием и “святоотеческим” пред</w:t>
      </w:r>
      <w:r>
        <w:t>а</w:t>
      </w:r>
      <w:r>
        <w:t xml:space="preserve">нием. </w:t>
      </w:r>
    </w:p>
    <w:p w14:paraId="6EE4784E" w14:textId="77777777" w:rsidR="00B70147" w:rsidRDefault="00B70147">
      <w:pPr>
        <w:rPr>
          <w:i/>
        </w:rPr>
      </w:pPr>
      <w:r>
        <w:t>Но по Божьему попущению вокруг вас будут складываться обсто</w:t>
      </w:r>
      <w:r>
        <w:t>я</w:t>
      </w:r>
      <w:r>
        <w:t>тельства, которые будут принуждать вас вспомнить о вам данной Им св</w:t>
      </w:r>
      <w:r>
        <w:t>о</w:t>
      </w:r>
      <w:r>
        <w:t xml:space="preserve">бодной воле, вспомнить о необходимости думать о смысле </w:t>
      </w:r>
      <w:r>
        <w:rPr>
          <w:i/>
        </w:rPr>
        <w:t>жизни, до</w:t>
      </w:r>
      <w:r>
        <w:rPr>
          <w:i/>
        </w:rPr>
        <w:t>с</w:t>
      </w:r>
      <w:r>
        <w:rPr>
          <w:i/>
        </w:rPr>
        <w:t>тойной человека по Божьему предопределению.</w:t>
      </w:r>
    </w:p>
    <w:p w14:paraId="4DE83834" w14:textId="77777777" w:rsidR="00B70147" w:rsidRDefault="00B70147">
      <w:r>
        <w:t>После цитирования священной по тексту и порицаемой по жизни до</w:t>
      </w:r>
      <w:r>
        <w:t>к</w:t>
      </w:r>
      <w:r>
        <w:t>трины “Второзакония-Исаии” М.Назаров пишет следующее, демонстрируя расщеплённость сознания и совести (наши комментарии к его тексту жи</w:t>
      </w:r>
      <w:r>
        <w:t>р</w:t>
      </w:r>
      <w:r>
        <w:t>ным шрифтом в скобках):</w:t>
      </w:r>
    </w:p>
    <w:p w14:paraId="60C10412" w14:textId="77777777" w:rsidR="00B70147" w:rsidRDefault="00B70147">
      <w:pPr>
        <w:pStyle w:val="a"/>
        <w:rPr>
          <w:rFonts w:ascii="Academy Cyr" w:hAnsi="Academy Cyr"/>
          <w:b/>
        </w:rPr>
      </w:pPr>
      <w:r>
        <w:rPr>
          <w:rFonts w:ascii="Academy Cyr" w:hAnsi="Academy Cyr"/>
        </w:rPr>
        <w:lastRenderedPageBreak/>
        <w:t>«Прообраз материалистического грехопадения евреев дан в том же месте Священного Писания, что и получение десяти заповедей: сойдя с горы Синай со скрижалями, Моисей обнаружил, что его народ стал поклоняться не Богу, а золотому тельцу (Исх. 32). По этой же мат</w:t>
      </w:r>
      <w:r>
        <w:rPr>
          <w:rFonts w:ascii="Academy Cyr" w:hAnsi="Academy Cyr"/>
        </w:rPr>
        <w:t>е</w:t>
      </w:r>
      <w:r>
        <w:rPr>
          <w:rFonts w:ascii="Academy Cyr" w:hAnsi="Academy Cyr"/>
        </w:rPr>
        <w:t xml:space="preserve">риалистической причине евреи отвергли небесные ценности Христа и распяли Его — после чего их избранность и таланты поменяли знак с плюса на минус </w:t>
      </w:r>
      <w:r>
        <w:rPr>
          <w:rFonts w:ascii="Academy Cyr" w:hAnsi="Academy Cyr"/>
          <w:b/>
        </w:rPr>
        <w:t>(Иными словами, до прихода Христа расизм и международное мафиозное надгосударственно организованное ростовщичество — это объективно хорошо, а после прихода Христа — объективно плохо? Или всё же это всегда объективно плохо и Христос приходил, в том числе и для того, чтобы они одумались и отказались от того, чтобы приписывать Богу мерз</w:t>
      </w:r>
      <w:r>
        <w:rPr>
          <w:rFonts w:ascii="Academy Cyr" w:hAnsi="Academy Cyr"/>
          <w:b/>
        </w:rPr>
        <w:t>о</w:t>
      </w:r>
      <w:r>
        <w:rPr>
          <w:rFonts w:ascii="Academy Cyr" w:hAnsi="Academy Cyr"/>
          <w:b/>
        </w:rPr>
        <w:t>стную заповедь ростовщичества на расистской основе?)</w:t>
      </w:r>
      <w:r>
        <w:rPr>
          <w:rFonts w:ascii="Academy Cyr" w:hAnsi="Academy Cyr"/>
        </w:rPr>
        <w:t>: “Ваш отец диавол, и вы хотите исполнять похоти отца вашего (Ин. 8. 44). П</w:t>
      </w:r>
      <w:r>
        <w:rPr>
          <w:rFonts w:ascii="Academy Cyr" w:hAnsi="Academy Cyr"/>
        </w:rPr>
        <w:t>о</w:t>
      </w:r>
      <w:r>
        <w:rPr>
          <w:rFonts w:ascii="Academy Cyr" w:hAnsi="Academy Cyr"/>
        </w:rPr>
        <w:t xml:space="preserve">этому: “Се, оставляется дом ваш пуст” (Мф. 23. 38; Лк. 13. 35) </w:t>
      </w:r>
      <w:r>
        <w:rPr>
          <w:rFonts w:ascii="Academy Cyr" w:hAnsi="Academy Cyr"/>
          <w:b/>
        </w:rPr>
        <w:t>(То есть вы будет пожинать самоубийственные плоды того, во что вы верите как в ниспосланную Богом истину, якобы благословля</w:t>
      </w:r>
      <w:r>
        <w:rPr>
          <w:rFonts w:ascii="Academy Cyr" w:hAnsi="Academy Cyr"/>
          <w:b/>
        </w:rPr>
        <w:t>ю</w:t>
      </w:r>
      <w:r>
        <w:rPr>
          <w:rFonts w:ascii="Academy Cyr" w:hAnsi="Academy Cyr"/>
          <w:b/>
        </w:rPr>
        <w:t>щую вашу алчность и сиюминутное безоглядное своекорыстие),</w:t>
      </w:r>
      <w:r>
        <w:rPr>
          <w:rFonts w:ascii="Academy Cyr" w:hAnsi="Academy Cyr"/>
        </w:rPr>
        <w:t xml:space="preserve"> а богоизбранничество </w:t>
      </w:r>
      <w:r>
        <w:rPr>
          <w:rFonts w:ascii="Academy Cyr" w:hAnsi="Academy Cyr"/>
          <w:b/>
        </w:rPr>
        <w:t>(в чем смысл истинного богоизбранничества иудеев в эпоху Откровения Моисею: в том, чтобы они несли всем остальным народам истину, полученную через Моисея, или в том, чтобы порабощали их на основе превосходства в знаниях общих законов бытия и построения жизни цивилизации на земле по принципу игрового поля с одними воротами на стороне пр</w:t>
      </w:r>
      <w:r>
        <w:rPr>
          <w:rFonts w:ascii="Academy Cyr" w:hAnsi="Academy Cyr"/>
          <w:b/>
        </w:rPr>
        <w:t>о</w:t>
      </w:r>
      <w:r>
        <w:rPr>
          <w:rFonts w:ascii="Academy Cyr" w:hAnsi="Academy Cyr"/>
          <w:b/>
        </w:rPr>
        <w:t xml:space="preserve">тивника?) </w:t>
      </w:r>
      <w:r>
        <w:rPr>
          <w:rFonts w:ascii="Academy Cyr" w:hAnsi="Academy Cyr"/>
        </w:rPr>
        <w:t xml:space="preserve">переходит к христианам </w:t>
      </w:r>
      <w:r>
        <w:rPr>
          <w:rFonts w:ascii="Academy Cyr" w:hAnsi="Academy Cyr"/>
          <w:b/>
        </w:rPr>
        <w:t>(какая миссия переходит: нести истину всем? либо замкнуться в ракушке своих догм и ритуалов от остального мира и Бога жизни, обрекая Землю погибели вследствие своего покорного соглашательства с убийственной до</w:t>
      </w:r>
      <w:r>
        <w:rPr>
          <w:rFonts w:ascii="Academy Cyr" w:hAnsi="Academy Cyr"/>
          <w:b/>
        </w:rPr>
        <w:t>к</w:t>
      </w:r>
      <w:r>
        <w:rPr>
          <w:rFonts w:ascii="Academy Cyr" w:hAnsi="Academy Cyr"/>
          <w:b/>
        </w:rPr>
        <w:t>триной “Второзакония-Исаии”, как это сделало исторически р</w:t>
      </w:r>
      <w:r>
        <w:rPr>
          <w:rFonts w:ascii="Academy Cyr" w:hAnsi="Academy Cyr"/>
          <w:b/>
        </w:rPr>
        <w:t>е</w:t>
      </w:r>
      <w:r>
        <w:rPr>
          <w:rFonts w:ascii="Academy Cyr" w:hAnsi="Academy Cyr"/>
          <w:b/>
        </w:rPr>
        <w:t>альное христианство?)</w:t>
      </w:r>
      <w:r>
        <w:rPr>
          <w:rFonts w:ascii="Academy Cyr" w:hAnsi="Academy Cyr"/>
        </w:rPr>
        <w:t>: “Если же вы Христовы, то вы семя Авра</w:t>
      </w:r>
      <w:r>
        <w:rPr>
          <w:rFonts w:ascii="Academy Cyr" w:hAnsi="Academy Cyr"/>
        </w:rPr>
        <w:t>а</w:t>
      </w:r>
      <w:r>
        <w:rPr>
          <w:rFonts w:ascii="Academy Cyr" w:hAnsi="Academy Cyr"/>
        </w:rPr>
        <w:t xml:space="preserve">мово и по обетованию наследники” (Гал. 3. 28-29). В дальнейшем, служа своему новому “отцу” еврейские вожди переделали даже свои священные книги, убрав из них пророчества о Христе </w:t>
      </w:r>
      <w:r>
        <w:rPr>
          <w:rFonts w:ascii="Academy Cyr" w:hAnsi="Academy Cyr"/>
          <w:b/>
        </w:rPr>
        <w:t>(В аналоги</w:t>
      </w:r>
      <w:r>
        <w:rPr>
          <w:rFonts w:ascii="Academy Cyr" w:hAnsi="Academy Cyr"/>
          <w:b/>
        </w:rPr>
        <w:t>ч</w:t>
      </w:r>
      <w:r>
        <w:rPr>
          <w:rFonts w:ascii="Academy Cyr" w:hAnsi="Academy Cyr"/>
          <w:b/>
        </w:rPr>
        <w:t xml:space="preserve">ном преступлении — изъятии пророчеств Христа о предстоящем приходе Мухаммада из текстов канона </w:t>
      </w:r>
      <w:r>
        <w:rPr>
          <w:rFonts w:ascii="Academy Cyr" w:hAnsi="Academy Cyr"/>
          <w:b/>
        </w:rPr>
        <w:lastRenderedPageBreak/>
        <w:t>Нового Завета — Ислам обвиняет христианских богословов-канонизаторов Священного Писания.</w:t>
      </w:r>
      <w:r w:rsidRPr="00B70147">
        <w:rPr>
          <w:b/>
        </w:rPr>
        <w:t>)</w:t>
      </w:r>
      <w:r>
        <w:rPr>
          <w:rFonts w:ascii="Academy Cyr" w:hAnsi="Academy Cyr"/>
        </w:rPr>
        <w:t xml:space="preserve"> и создав талмуд, предписывающий двойную мораль: отн</w:t>
      </w:r>
      <w:r>
        <w:rPr>
          <w:rFonts w:ascii="Academy Cyr" w:hAnsi="Academy Cyr"/>
        </w:rPr>
        <w:t>о</w:t>
      </w:r>
      <w:r>
        <w:rPr>
          <w:rFonts w:ascii="Academy Cyr" w:hAnsi="Academy Cyr"/>
        </w:rPr>
        <w:t xml:space="preserve">сительно своих и чужих </w:t>
      </w:r>
      <w:r>
        <w:rPr>
          <w:rFonts w:ascii="Academy Cyr" w:hAnsi="Academy Cyr"/>
          <w:b/>
        </w:rPr>
        <w:t>(А своя двойная мораль по отношению и к Богу, и к людям — это не грех?)</w:t>
      </w:r>
      <w:r>
        <w:rPr>
          <w:rFonts w:ascii="Academy Cyr" w:hAnsi="Academy Cyr"/>
        </w:rPr>
        <w:t>. Именно на основании этой мор</w:t>
      </w:r>
      <w:r>
        <w:rPr>
          <w:rFonts w:ascii="Academy Cyr" w:hAnsi="Academy Cyr"/>
        </w:rPr>
        <w:t>а</w:t>
      </w:r>
      <w:r>
        <w:rPr>
          <w:rFonts w:ascii="Academy Cyr" w:hAnsi="Academy Cyr"/>
        </w:rPr>
        <w:t>ли, что забыл добавить раввин Шаевич, и сколотили состояния евре</w:t>
      </w:r>
      <w:r>
        <w:rPr>
          <w:rFonts w:ascii="Academy Cyr" w:hAnsi="Academy Cyr"/>
        </w:rPr>
        <w:t>й</w:t>
      </w:r>
      <w:r>
        <w:rPr>
          <w:rFonts w:ascii="Academy Cyr" w:hAnsi="Academy Cyr"/>
        </w:rPr>
        <w:t xml:space="preserve">ские банкирские династии </w:t>
      </w:r>
      <w:r>
        <w:rPr>
          <w:rFonts w:ascii="Academy Cyr" w:hAnsi="Academy Cyr"/>
          <w:b/>
        </w:rPr>
        <w:t>(А М.Назаров забыл добавить, что до</w:t>
      </w:r>
      <w:r>
        <w:rPr>
          <w:rFonts w:ascii="Academy Cyr" w:hAnsi="Academy Cyr"/>
          <w:b/>
        </w:rPr>
        <w:t>к</w:t>
      </w:r>
      <w:r>
        <w:rPr>
          <w:rFonts w:ascii="Academy Cyr" w:hAnsi="Academy Cyr"/>
          <w:b/>
        </w:rPr>
        <w:t>трина, на основе которой действовали и действуют еврейские банкирские династии и раввин Шаевич благословлена патриархом Московским и всея Руси в составе писания, называемого “Священными” вопреки содержащейся в нем объективной ме</w:t>
      </w:r>
      <w:r>
        <w:rPr>
          <w:rFonts w:ascii="Academy Cyr" w:hAnsi="Academy Cyr"/>
          <w:b/>
        </w:rPr>
        <w:t>р</w:t>
      </w:r>
      <w:r>
        <w:rPr>
          <w:rFonts w:ascii="Academy Cyr" w:hAnsi="Academy Cyr"/>
          <w:b/>
        </w:rPr>
        <w:t>зости: «Книги Священного Писания Ветхого и Нового Завета» издаются после восстановления института патриаршества в 1944 г. по благословению «Святейшего Патриарха Московского всея Руси ИМЯРЕК» и в этом благословении нет слов: “за и</w:t>
      </w:r>
      <w:r>
        <w:rPr>
          <w:rFonts w:ascii="Academy Cyr" w:hAnsi="Academy Cyr"/>
          <w:b/>
        </w:rPr>
        <w:t>с</w:t>
      </w:r>
      <w:r>
        <w:rPr>
          <w:rFonts w:ascii="Academy Cyr" w:hAnsi="Academy Cyr"/>
          <w:b/>
        </w:rPr>
        <w:t>ключением” с последующим перечислением конкретно всех выя</w:t>
      </w:r>
      <w:r>
        <w:rPr>
          <w:rFonts w:ascii="Academy Cyr" w:hAnsi="Academy Cyr"/>
          <w:b/>
        </w:rPr>
        <w:t>в</w:t>
      </w:r>
      <w:r>
        <w:rPr>
          <w:rFonts w:ascii="Academy Cyr" w:hAnsi="Academy Cyr"/>
          <w:b/>
        </w:rPr>
        <w:t>ленных библейских мерзостей, начиная с доктрины “Второзакония-Исаии”.</w:t>
      </w:r>
    </w:p>
    <w:p w14:paraId="67C616EE" w14:textId="77777777" w:rsidR="00B70147" w:rsidRDefault="00B70147">
      <w:pPr>
        <w:pStyle w:val="a"/>
        <w:rPr>
          <w:rFonts w:ascii="Academy Cyr" w:hAnsi="Academy Cyr"/>
        </w:rPr>
      </w:pPr>
      <w:r>
        <w:rPr>
          <w:rFonts w:ascii="Academy Cyr" w:hAnsi="Academy Cyr"/>
          <w:b/>
        </w:rPr>
        <w:t>Кроме того двойные порабощение общества на основе иуде</w:t>
      </w:r>
      <w:r>
        <w:rPr>
          <w:rFonts w:ascii="Academy Cyr" w:hAnsi="Academy Cyr"/>
          <w:b/>
        </w:rPr>
        <w:t>й</w:t>
      </w:r>
      <w:r>
        <w:rPr>
          <w:rFonts w:ascii="Academy Cyr" w:hAnsi="Academy Cyr"/>
          <w:b/>
        </w:rPr>
        <w:t>ского ростовщичества и двойных нравственных стандартов иуд</w:t>
      </w:r>
      <w:r>
        <w:rPr>
          <w:rFonts w:ascii="Academy Cyr" w:hAnsi="Academy Cyr"/>
          <w:b/>
        </w:rPr>
        <w:t>а</w:t>
      </w:r>
      <w:r>
        <w:rPr>
          <w:rFonts w:ascii="Academy Cyr" w:hAnsi="Academy Cyr"/>
          <w:b/>
        </w:rPr>
        <w:t>изма возможны только как следствие того, что общество само терпимо относится к своим членам, участвующим в сделках кр</w:t>
      </w:r>
      <w:r>
        <w:rPr>
          <w:rFonts w:ascii="Academy Cyr" w:hAnsi="Academy Cyr"/>
          <w:b/>
        </w:rPr>
        <w:t>е</w:t>
      </w:r>
      <w:r>
        <w:rPr>
          <w:rFonts w:ascii="Academy Cyr" w:hAnsi="Academy Cyr"/>
          <w:b/>
        </w:rPr>
        <w:t>дитования под процент: как к тем, кто непосредственно обращае</w:t>
      </w:r>
      <w:r>
        <w:rPr>
          <w:rFonts w:ascii="Academy Cyr" w:hAnsi="Academy Cyr"/>
          <w:b/>
        </w:rPr>
        <w:t>т</w:t>
      </w:r>
      <w:r>
        <w:rPr>
          <w:rFonts w:ascii="Academy Cyr" w:hAnsi="Academy Cyr"/>
          <w:b/>
        </w:rPr>
        <w:t>ся к иудейским банкирам за кредитными ссудами, даваемыми под процент, так и тем, кто является простыми вкладчиками банков, получающими процент по вкладам, хранимым на “черный день”)</w:t>
      </w:r>
      <w:r>
        <w:rPr>
          <w:rFonts w:ascii="Academy Cyr" w:hAnsi="Academy Cyr"/>
        </w:rPr>
        <w:t>.</w:t>
      </w:r>
    </w:p>
    <w:p w14:paraId="356A93FC" w14:textId="110E3544" w:rsidR="00B70147" w:rsidRDefault="00B70147">
      <w:pPr>
        <w:pStyle w:val="a"/>
        <w:rPr>
          <w:rFonts w:ascii="Academy Cyr" w:hAnsi="Academy Cyr"/>
        </w:rPr>
      </w:pPr>
      <w:r>
        <w:rPr>
          <w:rFonts w:ascii="Academy Cyr" w:hAnsi="Academy Cyr"/>
        </w:rPr>
        <w:t xml:space="preserve">В сравнении с этим психология русского православного человека, действительно, иная: он традиционно не считает достойными того, чтобы напрягать ради этого всю волю </w:t>
      </w:r>
      <w:r>
        <w:rPr>
          <w:rFonts w:ascii="Academy Cyr" w:hAnsi="Academy Cyr"/>
          <w:b/>
        </w:rPr>
        <w:t>(но он также не считает до</w:t>
      </w:r>
      <w:r>
        <w:rPr>
          <w:rFonts w:ascii="Academy Cyr" w:hAnsi="Academy Cyr"/>
          <w:b/>
        </w:rPr>
        <w:t>с</w:t>
      </w:r>
      <w:r>
        <w:rPr>
          <w:rFonts w:ascii="Academy Cyr" w:hAnsi="Academy Cyr"/>
          <w:b/>
        </w:rPr>
        <w:t>тойным напрягать хотя бы часть воли для того, чтобы искоренить это из жизни, поскольку почитает Библию воистину священным писанием)</w:t>
      </w:r>
      <w:r>
        <w:rPr>
          <w:rFonts w:ascii="Academy Cyr" w:hAnsi="Academy Cyr"/>
        </w:rPr>
        <w:t xml:space="preserve">; он (даже будучи атеистом) ставит выше материальных идейные ценности, придающие смысл его жизни. Вот почему, как писал Радзиховский, </w:t>
      </w:r>
      <w:r>
        <w:rPr>
          <w:rFonts w:ascii="Academy Cyr" w:hAnsi="Academy Cyr"/>
          <w:b/>
        </w:rPr>
        <w:t>“евреи имеют больший удельный вес в ру</w:t>
      </w:r>
      <w:r>
        <w:rPr>
          <w:rFonts w:ascii="Academy Cyr" w:hAnsi="Academy Cyr"/>
          <w:b/>
        </w:rPr>
        <w:t>с</w:t>
      </w:r>
      <w:r>
        <w:rPr>
          <w:rFonts w:ascii="Academy Cyr" w:hAnsi="Academy Cyr"/>
          <w:b/>
        </w:rPr>
        <w:t xml:space="preserve">ской политике и бизнесе, чем в </w:t>
      </w:r>
      <w:r>
        <w:rPr>
          <w:rFonts w:ascii="Academy Cyr" w:hAnsi="Academy Cyr"/>
          <w:b/>
        </w:rPr>
        <w:lastRenderedPageBreak/>
        <w:t xml:space="preserve">политике и бизнесе любой другой христианской страны”. Это — из-за традиционной доверчивости, уступчивости, неотмирности русских, </w:t>
      </w:r>
      <w:r>
        <w:rPr>
          <w:rFonts w:ascii="Academy Cyr" w:hAnsi="Academy Cyr"/>
        </w:rPr>
        <w:t>их готовности довольствоват</w:t>
      </w:r>
      <w:r>
        <w:rPr>
          <w:rFonts w:ascii="Academy Cyr" w:hAnsi="Academy Cyr"/>
        </w:rPr>
        <w:t>ь</w:t>
      </w:r>
      <w:r>
        <w:rPr>
          <w:rFonts w:ascii="Academy Cyr" w:hAnsi="Academy Cyr"/>
        </w:rPr>
        <w:t>ся немногим</w:t>
      </w:r>
      <w:r w:rsidR="00CE1068" w:rsidRPr="00CE1068">
        <w:rPr>
          <w:rStyle w:val="af2"/>
          <w:vertAlign w:val="baseline"/>
        </w:rPr>
        <w:t>[XXXI]</w:t>
      </w:r>
      <w:r>
        <w:rPr>
          <w:rFonts w:ascii="Academy Cyr" w:hAnsi="Academy Cyr"/>
        </w:rPr>
        <w:t>. (В этом — одна из причин непригодности для русского народа западной демократии: при ней он всегда будет уступать мат</w:t>
      </w:r>
      <w:r>
        <w:rPr>
          <w:rFonts w:ascii="Academy Cyr" w:hAnsi="Academy Cyr"/>
        </w:rPr>
        <w:t>е</w:t>
      </w:r>
      <w:r>
        <w:rPr>
          <w:rFonts w:ascii="Academy Cyr" w:hAnsi="Academy Cyr"/>
        </w:rPr>
        <w:t>риальное господство более жестким инородцам; поэтому в России необходима сильная национальная власть, способная защитить свой народ и культуру от чуждого нати</w:t>
      </w:r>
      <w:r>
        <w:rPr>
          <w:rFonts w:ascii="Academy Cyr" w:hAnsi="Academy Cyr"/>
        </w:rPr>
        <w:t>с</w:t>
      </w:r>
      <w:r>
        <w:rPr>
          <w:rFonts w:ascii="Academy Cyr" w:hAnsi="Academy Cyr"/>
        </w:rPr>
        <w:t>ка.)»</w:t>
      </w:r>
    </w:p>
    <w:p w14:paraId="54BBF71F" w14:textId="77777777" w:rsidR="00B70147" w:rsidRDefault="00B70147">
      <w:r>
        <w:t>Последнее, взятое в скобки самим М.Назаровым, вызывает у нас изумление: как можно соглашаться с благословением православной це</w:t>
      </w:r>
      <w:r>
        <w:t>р</w:t>
      </w:r>
      <w:r>
        <w:t>ковью “священной писанины” подневоливания всех и вся на основе рас</w:t>
      </w:r>
      <w:r>
        <w:t>и</w:t>
      </w:r>
      <w:r>
        <w:t>стского ростовщического финансового рабовладения и одновременно искать основ «сильной национальной власти, способной защитить свой народ от чуждого натиска» в той же самой “священной писанине” и уп</w:t>
      </w:r>
      <w:r>
        <w:t>о</w:t>
      </w:r>
      <w:r>
        <w:t xml:space="preserve">вать на Бога, утверждая, что именно Он некогда заповедал эту мерзость, причем после того, как Бог через Мухаммада заявил людям, что Он к этой мерзости не причастен, а она — дело рук извратителей Его Откровений? </w:t>
      </w:r>
    </w:p>
    <w:p w14:paraId="4A045287" w14:textId="77777777" w:rsidR="00B70147" w:rsidRDefault="00B70147">
      <w:pPr>
        <w:pStyle w:val="af0"/>
      </w:pPr>
      <w:r>
        <w:t>Бог заповедовал через всех пророков одно и то же по смыслу вер</w:t>
      </w:r>
      <w:r>
        <w:t>о</w:t>
      </w:r>
      <w:r>
        <w:t>учение, хотя и придавал ему различные формы обрядности, соо</w:t>
      </w:r>
      <w:r>
        <w:t>б</w:t>
      </w:r>
      <w:r>
        <w:t>разно жизни каждого из народов, к кому Он пос</w:t>
      </w:r>
      <w:r>
        <w:t>ы</w:t>
      </w:r>
      <w:r>
        <w:t>лал пророков.</w:t>
      </w:r>
    </w:p>
    <w:p w14:paraId="22DEDEF6" w14:textId="5A8951ED" w:rsidR="00B70147" w:rsidRDefault="00B70147">
      <w:r>
        <w:t>И М.Назаров — не единственный носитель такого рода взглядов. Обр</w:t>
      </w:r>
      <w:r>
        <w:t>а</w:t>
      </w:r>
      <w:r>
        <w:t>тимся к статье В.Безрукова (из Петербурга) “Россия — заложница зеленой бумаги”, опубликованной в газете “Дуэль”, № 2, 1999 г. Она посвящена анализу способов финансовой эксплуатации России Западом. И в ней есть много действительно экономически здравого, включая и положение о необходимости перехода от золотого стандарта обеспечения денежной единицы к энергетическому</w:t>
      </w:r>
      <w:r w:rsidR="00CE1068" w:rsidRPr="00CE1068">
        <w:rPr>
          <w:rStyle w:val="af2"/>
          <w:vertAlign w:val="baseline"/>
        </w:rPr>
        <w:t>[XXXII]</w:t>
      </w:r>
      <w:r>
        <w:t>, что позволяет вести международную торго</w:t>
      </w:r>
      <w:r>
        <w:t>в</w:t>
      </w:r>
      <w:r>
        <w:t>лю и народное хозяйство России так, что Запад будет сам заинтересован в покупке энергетически обеспеченного рубля, дабы вести свое хозяйство. Но наряду с действительно здравым в ней высказываются и следующие полож</w:t>
      </w:r>
      <w:r>
        <w:t>е</w:t>
      </w:r>
      <w:r>
        <w:t>ния:</w:t>
      </w:r>
    </w:p>
    <w:p w14:paraId="5B1C35A5" w14:textId="77777777" w:rsidR="00B70147" w:rsidRDefault="00B70147">
      <w:pPr>
        <w:pStyle w:val="a"/>
        <w:rPr>
          <w:rFonts w:ascii="Academy Cyr" w:hAnsi="Academy Cyr"/>
        </w:rPr>
      </w:pPr>
      <w:r>
        <w:rPr>
          <w:rFonts w:ascii="Academy Cyr" w:hAnsi="Academy Cyr"/>
        </w:rPr>
        <w:t>«Естественная национализация всех предприятий сырьевого и то</w:t>
      </w:r>
      <w:r>
        <w:rPr>
          <w:rFonts w:ascii="Academy Cyr" w:hAnsi="Academy Cyr"/>
        </w:rPr>
        <w:t>п</w:t>
      </w:r>
      <w:r>
        <w:rPr>
          <w:rFonts w:ascii="Academy Cyr" w:hAnsi="Academy Cyr"/>
        </w:rPr>
        <w:t xml:space="preserve">ливного комплекса, не говоря уже об оборонных. </w:t>
      </w:r>
      <w:r>
        <w:rPr>
          <w:rFonts w:ascii="Academy Cyr" w:hAnsi="Academy Cyr"/>
          <w:b/>
        </w:rPr>
        <w:t>Руководители — только православные. Даже не обязательно специалисты в данной области, но обязательно патриоты России.</w:t>
      </w:r>
      <w:r>
        <w:rPr>
          <w:rFonts w:ascii="Academy Cyr" w:hAnsi="Academy Cyr"/>
        </w:rPr>
        <w:t xml:space="preserve"> Тарифы на всё низки и постоянны. Если надо — дотации. </w:t>
      </w:r>
      <w:r>
        <w:rPr>
          <w:rFonts w:ascii="Academy Cyr" w:hAnsi="Academy Cyr"/>
          <w:b/>
        </w:rPr>
        <w:t xml:space="preserve">У нас есть </w:t>
      </w:r>
      <w:r>
        <w:rPr>
          <w:rFonts w:ascii="Academy Cyr" w:hAnsi="Academy Cyr"/>
          <w:b/>
        </w:rPr>
        <w:lastRenderedPageBreak/>
        <w:t>под что заложить ради своего народа, и не надо это преуменьшать»,</w:t>
      </w:r>
      <w:r>
        <w:rPr>
          <w:rFonts w:ascii="Academy Cyr" w:hAnsi="Academy Cyr"/>
        </w:rPr>
        <w:t xml:space="preserve"> — выделение в тексте цитаты жирным — наше. </w:t>
      </w:r>
    </w:p>
    <w:p w14:paraId="6442D035" w14:textId="77777777" w:rsidR="00B70147" w:rsidRDefault="00B70147">
      <w:r>
        <w:t xml:space="preserve">Выделенное нами — разрушительные глупости. </w:t>
      </w:r>
    </w:p>
    <w:p w14:paraId="723A7637" w14:textId="2AA30DDD" w:rsidR="00B70147" w:rsidRDefault="00B70147">
      <w:r>
        <w:rPr>
          <w:b/>
        </w:rPr>
        <w:t xml:space="preserve">Первое. </w:t>
      </w:r>
      <w:r>
        <w:t>Принцип продвижения членов КПСС на руководящие посты вне зависимости от того, являются ли они специалистами, привел СССР к краху. Теперь тот же принцип предлагается в его православном исполн</w:t>
      </w:r>
      <w:r>
        <w:t>е</w:t>
      </w:r>
      <w:r>
        <w:t>нии. Опыт Испании нашим православным патриотам — не наука. Уже было: в 1492 г. еврейскому и арабскому населению Испании было пре</w:t>
      </w:r>
      <w:r>
        <w:t>д</w:t>
      </w:r>
      <w:r>
        <w:t>ложено либо убраться из страны, либо принять “единственно истинную католическую веру”. Часть евреев приняла католичество. Семьи несколько веков были католическими в стране, где последнего человека инквизиция приговорила к смерти в начале XIX в. и приговор был приведен в испо</w:t>
      </w:r>
      <w:r>
        <w:t>л</w:t>
      </w:r>
      <w:r>
        <w:t>нение</w:t>
      </w:r>
      <w:r w:rsidR="00CE1068" w:rsidRPr="00CE1068">
        <w:rPr>
          <w:rStyle w:val="af2"/>
          <w:vertAlign w:val="baseline"/>
        </w:rPr>
        <w:t>[XXXIII]</w:t>
      </w:r>
      <w:r>
        <w:t>. Но когда уже в ХХ веке в Испании был осуществлен принцип св</w:t>
      </w:r>
      <w:r>
        <w:t>о</w:t>
      </w:r>
      <w:r>
        <w:t>боды совести, то многие почтенные старые католики стали “новыми” и</w:t>
      </w:r>
      <w:r>
        <w:t>у</w:t>
      </w:r>
      <w:r>
        <w:t>деями; заодно выяснилось, что б</w:t>
      </w:r>
      <w:r>
        <w:sym w:font="Times New Roman" w:char="00F3"/>
      </w:r>
      <w:r>
        <w:t>льшая доля богатства страны принадл</w:t>
      </w:r>
      <w:r>
        <w:t>е</w:t>
      </w:r>
      <w:r>
        <w:t>жит именно этим семьям “новых” иудеев, чьи предки более 400 лет были католиками, которых не смогла разоблачить профессиональная инквиз</w:t>
      </w:r>
      <w:r>
        <w:t>и</w:t>
      </w:r>
      <w:r>
        <w:t>ция. Как видно из цитированного, есть желающие провести через эту д</w:t>
      </w:r>
      <w:r>
        <w:t>у</w:t>
      </w:r>
      <w:r>
        <w:t>рость и Россию. И не сомневайтесь: ненавистные жиды вам в этом де</w:t>
      </w:r>
      <w:r>
        <w:t>я</w:t>
      </w:r>
      <w:r>
        <w:t>тельно подыграют, все спешно станут православными и “патриотами”, как это уже сделал “генерал Дима” Якубовский, принявший православное крещение в тюрьме при вступлении в брак с неиудейкой.</w:t>
      </w:r>
    </w:p>
    <w:p w14:paraId="47D60A93" w14:textId="77777777" w:rsidR="00B70147" w:rsidRDefault="00B70147">
      <w:r>
        <w:rPr>
          <w:b/>
        </w:rPr>
        <w:t xml:space="preserve">Второе. </w:t>
      </w:r>
      <w:r>
        <w:t>Есть, что заложить, — это ладно. Но всё же надо дать ответ на вопрос: “Под что заложить?” И обойден молчанием вопрос, кому зал</w:t>
      </w:r>
      <w:r>
        <w:t>о</w:t>
      </w:r>
      <w:r>
        <w:t>жить? Ответы на них в библейской доктрине однозначны: еврейским ро</w:t>
      </w:r>
      <w:r>
        <w:t>с</w:t>
      </w:r>
      <w:r>
        <w:t xml:space="preserve">товщическим кланам под проценты — больше некому и не подо что. </w:t>
      </w:r>
    </w:p>
    <w:p w14:paraId="79608722" w14:textId="77777777" w:rsidR="00B70147" w:rsidRDefault="00B70147">
      <w:r>
        <w:t>Но чем этот вариант лучше ныне действующего? И зачем в этом сл</w:t>
      </w:r>
      <w:r>
        <w:t>у</w:t>
      </w:r>
      <w:r>
        <w:t>чае переходить к энергетическому стандарту обеспечения платежной ед</w:t>
      </w:r>
      <w:r>
        <w:t>и</w:t>
      </w:r>
      <w:r>
        <w:t>ницы, а именно рубля?</w:t>
      </w:r>
    </w:p>
    <w:p w14:paraId="072D2C79" w14:textId="5E8B3FEB" w:rsidR="00B70147" w:rsidRDefault="00B70147">
      <w:pPr>
        <w:pStyle w:val="af0"/>
      </w:pPr>
      <w:r>
        <w:t>Переход к стандарту энергетической обеспеченности рубля означ</w:t>
      </w:r>
      <w:r>
        <w:t>а</w:t>
      </w:r>
      <w:r>
        <w:t xml:space="preserve">ет, прежде всего, очень простую вещь: </w:t>
      </w:r>
      <w:r>
        <w:rPr>
          <w:b/>
        </w:rPr>
        <w:t>некоторая доля энергетич</w:t>
      </w:r>
      <w:r>
        <w:rPr>
          <w:b/>
        </w:rPr>
        <w:t>е</w:t>
      </w:r>
      <w:r>
        <w:rPr>
          <w:b/>
        </w:rPr>
        <w:t>ских и сырьевых ресурсов России может продаваться за рубеж, но… исключительно за рубли</w:t>
      </w:r>
      <w:r w:rsidR="00CE1068" w:rsidRPr="00CE1068">
        <w:rPr>
          <w:rStyle w:val="af2"/>
          <w:vertAlign w:val="baseline"/>
        </w:rPr>
        <w:t>[XXXIV]</w:t>
      </w:r>
      <w:r>
        <w:t>, поскольку денежные единицы стран-покупателей сырьевых и энергетических ресурсов (а также и доллар США) энергетически не обеспечены. А их продукция, кот</w:t>
      </w:r>
      <w:r>
        <w:t>о</w:t>
      </w:r>
      <w:r>
        <w:t>рая, возможно, и необходима России, может быть произведена только на основе российских энергет</w:t>
      </w:r>
      <w:r>
        <w:t>и</w:t>
      </w:r>
      <w:r>
        <w:t xml:space="preserve">ческих и сырьевых ресурсов. </w:t>
      </w:r>
    </w:p>
    <w:p w14:paraId="6B0FE104" w14:textId="77777777" w:rsidR="00B70147" w:rsidRDefault="00B70147">
      <w:r>
        <w:t xml:space="preserve">Хотя взаимная обусловленность производственно-потребительских систем России и стран зарубежья (прежде всего Европы) существует, но </w:t>
      </w:r>
      <w:r>
        <w:lastRenderedPageBreak/>
        <w:t>объективно зависят они от России, а не мы от них: Россия обеспечивает до 22 % мирового экспорта нефти, до 33 % — газа, до 40 % — леса. При си</w:t>
      </w:r>
      <w:r>
        <w:t>с</w:t>
      </w:r>
      <w:r>
        <w:t>теме внешней торговли на основе энергетического стандарта, рубль — крепчайшая валюта на всё то будущее время, пока производство ведется на основе техноэнергетических технологий, основанных на цикле С.Карно: нагрев рабочего тела машины и его охлаждение в процессе совершения машиной работы. То же касается и более мягкого варианта разрешения вопроса о “задолженности” России Западу: вхождение России в систему обращения «евро» на тех же принципах энергетического стандарта обе</w:t>
      </w:r>
      <w:r>
        <w:t>с</w:t>
      </w:r>
      <w:r>
        <w:t>печенности общеевропейского средства платежа, которое обретает в этом случае перспективы стать общеевразийским.</w:t>
      </w:r>
    </w:p>
    <w:p w14:paraId="5B384618" w14:textId="77777777" w:rsidR="00B70147" w:rsidRDefault="00B70147">
      <w:r>
        <w:t>Заканчивает свою статью В.Безруков так:</w:t>
      </w:r>
    </w:p>
    <w:p w14:paraId="18E5F970" w14:textId="77777777" w:rsidR="00B70147" w:rsidRDefault="00B70147">
      <w:pPr>
        <w:pStyle w:val="a"/>
        <w:rPr>
          <w:rFonts w:ascii="Academy Cyr" w:hAnsi="Academy Cyr"/>
        </w:rPr>
      </w:pPr>
      <w:r>
        <w:rPr>
          <w:rFonts w:ascii="Academy Cyr" w:hAnsi="Academy Cyr"/>
        </w:rPr>
        <w:t>«Православный подход к хозяйству России расставит всё по своим местам и в мелочах. Хочу сказать всем Русским: хватит жить по та</w:t>
      </w:r>
      <w:r>
        <w:rPr>
          <w:rFonts w:ascii="Academy Cyr" w:hAnsi="Academy Cyr"/>
        </w:rPr>
        <w:t>л</w:t>
      </w:r>
      <w:r>
        <w:rPr>
          <w:rFonts w:ascii="Academy Cyr" w:hAnsi="Academy Cyr"/>
        </w:rPr>
        <w:t>муду, надо жить по Библии, по Христу. Пусть восторжествует Духо</w:t>
      </w:r>
      <w:r>
        <w:rPr>
          <w:rFonts w:ascii="Academy Cyr" w:hAnsi="Academy Cyr"/>
        </w:rPr>
        <w:t>в</w:t>
      </w:r>
      <w:r>
        <w:rPr>
          <w:rFonts w:ascii="Academy Cyr" w:hAnsi="Academy Cyr"/>
        </w:rPr>
        <w:t>ная, Божественная Соборность Русских!»</w:t>
      </w:r>
    </w:p>
    <w:p w14:paraId="499EF4AF" w14:textId="77777777" w:rsidR="00B70147" w:rsidRDefault="00B70147">
      <w:r>
        <w:t>Но того, что Библия содержит в себе всё необходимое для осуществл</w:t>
      </w:r>
      <w:r>
        <w:t>е</w:t>
      </w:r>
      <w:r>
        <w:t>ния доктрины “Второзакония-Исаии” и без Талмуда, это для православн</w:t>
      </w:r>
      <w:r>
        <w:t>о</w:t>
      </w:r>
      <w:r>
        <w:t>го ума закрыто. И с чего В.Безруков взял, что жить по Библии равнозначно тому, что жить по Христу?</w:t>
      </w:r>
    </w:p>
    <w:p w14:paraId="721DC3D9" w14:textId="77777777" w:rsidR="00B70147" w:rsidRDefault="00B70147">
      <w:r>
        <w:t>Библия, будучи ЭКЗОтерическим писанием, т.е. предназначенным для широкой пропаганды в толпе тех, кому её авторы предопределили участь подневольного рабочего быдла, не содержит только одного — изложения вечных законов мироздания, поскольку, если человекообразные бараны и рабочие ослы их узнают и поймут, то их невозможно будет резать и стричь, употреблять по произволу в дело, ибо они, став наместниками Бога на Земле, пресекут этот сатанизм. В библейской культуре разделение стр</w:t>
      </w:r>
      <w:r>
        <w:t>о</w:t>
      </w:r>
      <w:r>
        <w:t>гое:</w:t>
      </w:r>
    </w:p>
    <w:p w14:paraId="7AEF59B5" w14:textId="77777777" w:rsidR="00B70147" w:rsidRDefault="00B70147" w:rsidP="00B70147">
      <w:pPr>
        <w:pStyle w:val="ac"/>
        <w:numPr>
          <w:ilvl w:val="0"/>
          <w:numId w:val="1"/>
        </w:numPr>
      </w:pPr>
      <w:r>
        <w:t>“Изумрудная скрижаль Гермеса” — для пастухов;</w:t>
      </w:r>
    </w:p>
    <w:p w14:paraId="4B517AF3" w14:textId="77777777" w:rsidR="00B70147" w:rsidRDefault="00B70147" w:rsidP="00B70147">
      <w:pPr>
        <w:pStyle w:val="ac"/>
        <w:numPr>
          <w:ilvl w:val="0"/>
          <w:numId w:val="1"/>
        </w:numPr>
      </w:pPr>
      <w:r>
        <w:t>“Книги Священного Писания Ветхого и Нового Завета” — для р</w:t>
      </w:r>
      <w:r>
        <w:t>а</w:t>
      </w:r>
      <w:r>
        <w:t>бочих ишаков и баранов, часть из которых именуется “пастырями”, поскольку это необходимо для того, чтобы истинные пастухи ост</w:t>
      </w:r>
      <w:r>
        <w:t>а</w:t>
      </w:r>
      <w:r>
        <w:t>вались не выявленными чел-“овечьим” стадом.</w:t>
      </w:r>
    </w:p>
    <w:p w14:paraId="0FE6A268" w14:textId="6BF8D026" w:rsidR="00B70147" w:rsidRDefault="00B70147">
      <w:r>
        <w:t>Живите по Библии православные “патриоты”, и тогда вы так и остан</w:t>
      </w:r>
      <w:r>
        <w:t>е</w:t>
      </w:r>
      <w:r>
        <w:t xml:space="preserve">тесь в рабстве у хозяев доктрины “Второзакония-Исаии”, осуществляемой при посредстве инструмента — </w:t>
      </w:r>
      <w:r>
        <w:rPr>
          <w:u w:val="single"/>
        </w:rPr>
        <w:t>мирового еврейства диаспоры</w:t>
      </w:r>
      <w:r>
        <w:t xml:space="preserve"> — дези</w:t>
      </w:r>
      <w:r>
        <w:t>н</w:t>
      </w:r>
      <w:r>
        <w:t>тегрированного</w:t>
      </w:r>
      <w:r w:rsidR="00CE1068" w:rsidRPr="00CE1068">
        <w:rPr>
          <w:vertAlign w:val="superscript"/>
        </w:rPr>
        <w:t>[XXXV]</w:t>
      </w:r>
      <w:r>
        <w:t xml:space="preserve"> биоробота.</w:t>
      </w:r>
    </w:p>
    <w:p w14:paraId="1DF1395D" w14:textId="77777777" w:rsidR="00B70147" w:rsidRDefault="00B70147">
      <w:r>
        <w:t>А что касается жизни по Христу, на основе принесенного им учения, то не ищите их в Библии. В Библии нет текста, который называется “Святое Благовествование от Иисуса Христа”. Отцы-основатели библейских кул</w:t>
      </w:r>
      <w:r>
        <w:t>ь</w:t>
      </w:r>
      <w:r>
        <w:t xml:space="preserve">тов “Благовествование Мира Иисуса Христа от </w:t>
      </w:r>
      <w:r>
        <w:rPr>
          <w:i/>
        </w:rPr>
        <w:t xml:space="preserve">ученика </w:t>
      </w:r>
      <w:r>
        <w:rPr>
          <w:i/>
        </w:rPr>
        <w:lastRenderedPageBreak/>
        <w:t>Иоанна”, добр</w:t>
      </w:r>
      <w:r>
        <w:rPr>
          <w:i/>
        </w:rPr>
        <w:t>о</w:t>
      </w:r>
      <w:r>
        <w:rPr>
          <w:i/>
        </w:rPr>
        <w:t>совестно пересказавшего всё то, чему он научился от Христа,</w:t>
      </w:r>
      <w:r>
        <w:t xml:space="preserve"> пред</w:t>
      </w:r>
      <w:r>
        <w:t>у</w:t>
      </w:r>
      <w:r>
        <w:t>смотрительно не допустили в к</w:t>
      </w:r>
      <w:r>
        <w:t>а</w:t>
      </w:r>
      <w:r>
        <w:t xml:space="preserve">нон Нового Завета. </w:t>
      </w:r>
    </w:p>
    <w:p w14:paraId="4A32667F" w14:textId="77777777" w:rsidR="00B70147" w:rsidRDefault="00B70147">
      <w:r>
        <w:t>Есть два Евангелия от Иоанна:</w:t>
      </w:r>
    </w:p>
    <w:p w14:paraId="0A92FB71" w14:textId="77777777" w:rsidR="00B70147" w:rsidRDefault="00B70147" w:rsidP="00B70147">
      <w:pPr>
        <w:pStyle w:val="ac"/>
        <w:numPr>
          <w:ilvl w:val="0"/>
          <w:numId w:val="1"/>
        </w:numPr>
      </w:pPr>
      <w:r>
        <w:t>одно — в каноне, в котором некий Иоанн излагает земную биогр</w:t>
      </w:r>
      <w:r>
        <w:t>а</w:t>
      </w:r>
      <w:r>
        <w:t>фию Христа;</w:t>
      </w:r>
    </w:p>
    <w:p w14:paraId="43C4E7B5" w14:textId="77777777" w:rsidR="00B70147" w:rsidRDefault="00B70147" w:rsidP="00B70147">
      <w:pPr>
        <w:pStyle w:val="ac"/>
        <w:numPr>
          <w:ilvl w:val="0"/>
          <w:numId w:val="1"/>
        </w:numPr>
      </w:pPr>
      <w:r>
        <w:t>другое — апокриф, в котором, судя по смыслу текста, другой И</w:t>
      </w:r>
      <w:r>
        <w:t>о</w:t>
      </w:r>
      <w:r>
        <w:t xml:space="preserve">анн излагает то, чему учил Христос, но от этого учения церкви имени Христа отвернулись все, как одна. </w:t>
      </w:r>
    </w:p>
    <w:p w14:paraId="73F9D36E" w14:textId="417B67D2" w:rsidR="00B70147" w:rsidRDefault="00B70147">
      <w:r>
        <w:t>Но православным патриотам нет до этого дела: “В Христа веруешь? Пьяное причастие от иерархии приемлешь? От Библии не отступишься? — истинно православный, русская душа…” — Не надоело наступать на одни и те же грабли? — «История не учительница, а надзирательница. Она н</w:t>
      </w:r>
      <w:r>
        <w:t>и</w:t>
      </w:r>
      <w:r>
        <w:t>чему не учит, а только наказывает за не выученные уроки»</w:t>
      </w:r>
      <w:r w:rsidR="00CE1068" w:rsidRPr="00CE1068">
        <w:rPr>
          <w:rStyle w:val="af2"/>
          <w:vertAlign w:val="baseline"/>
        </w:rPr>
        <w:t>[XXXVI]</w:t>
      </w:r>
      <w:r>
        <w:t xml:space="preserve">. </w:t>
      </w:r>
    </w:p>
    <w:p w14:paraId="52312A81" w14:textId="400F4F80" w:rsidR="00B70147" w:rsidRDefault="00B70147">
      <w:r>
        <w:t>На наш взгляд, исторически реальное православие — предел двойс</w:t>
      </w:r>
      <w:r>
        <w:t>т</w:t>
      </w:r>
      <w:r>
        <w:t>венности морально-этических стандартов, дальше которого идти просто некуда… И дело обстояло не лучше до 1917 г., за что иерархия и поплат</w:t>
      </w:r>
      <w:r>
        <w:t>и</w:t>
      </w:r>
      <w:r>
        <w:t>лась. Именно по этой причине А.К.Толстой (один из козьма-прутковцев) писал: «Нет ничего слюнявее и плюгавее русского безбожия и правосл</w:t>
      </w:r>
      <w:r>
        <w:t>а</w:t>
      </w:r>
      <w:r>
        <w:t>вия»</w:t>
      </w:r>
      <w:r w:rsidR="00CE1068" w:rsidRPr="00CE1068">
        <w:rPr>
          <w:rStyle w:val="af2"/>
          <w:vertAlign w:val="baseline"/>
        </w:rPr>
        <w:t>[XXXVII]</w:t>
      </w:r>
      <w:r>
        <w:t xml:space="preserve">. Эту слюняво-плюгавую традицию продолжил и Н.С.Михалков, начав новый год телепрограммой “Русский стандарт”. </w:t>
      </w:r>
    </w:p>
    <w:p w14:paraId="43388755" w14:textId="191BA3FE" w:rsidR="00B70147" w:rsidRDefault="00B70147">
      <w:r>
        <w:t>Но не все идиоты даже из числа тех, кого выпускают в радио- и тел</w:t>
      </w:r>
      <w:r>
        <w:t>е</w:t>
      </w:r>
      <w:r>
        <w:t xml:space="preserve">эфир. В передаче был показан торт с надписью “Русский стандарт”. И на вопрос Н.С.Михалкова, чего в нём не хватает? — ответ был исчерпывающе </w:t>
      </w:r>
      <w:r>
        <w:rPr>
          <w:i/>
        </w:rPr>
        <w:t>прост</w:t>
      </w:r>
      <w:r>
        <w:t>: “Чувства меры”</w:t>
      </w:r>
      <w:r w:rsidR="00CE1068" w:rsidRPr="00CE1068">
        <w:rPr>
          <w:rStyle w:val="af2"/>
          <w:vertAlign w:val="baseline"/>
        </w:rPr>
        <w:t>[XXXVIII]</w:t>
      </w:r>
      <w:r>
        <w:t>. И этот ответ позволяет решить “проблему” дво</w:t>
      </w:r>
      <w:r>
        <w:t>й</w:t>
      </w:r>
      <w:r>
        <w:t xml:space="preserve">ных стандартов. </w:t>
      </w:r>
    </w:p>
    <w:p w14:paraId="6AAC9401" w14:textId="77777777" w:rsidR="00B70147" w:rsidRDefault="00B70147">
      <w:pPr>
        <w:pStyle w:val="af0"/>
      </w:pPr>
      <w:r>
        <w:t>И если вам не нравится такая точка зрения, всё же будьте честны и обратитесь к Корану: покажите в нём объективное присутствие с</w:t>
      </w:r>
      <w:r>
        <w:t>а</w:t>
      </w:r>
      <w:r>
        <w:t xml:space="preserve">танизма и определитесь в том, что в Библии </w:t>
      </w:r>
      <w:r>
        <w:rPr>
          <w:i/>
        </w:rPr>
        <w:t xml:space="preserve">осталось </w:t>
      </w:r>
      <w:r>
        <w:t>от истинных Откровений, а что привнесено в неё отсебятиной осатаневших вл</w:t>
      </w:r>
      <w:r>
        <w:t>а</w:t>
      </w:r>
      <w:r>
        <w:t>столюбцев, дабы не называть мерзость “Священным Писанием”. Эпоха лицемерия завершается. Жизнь ведёт к тому, что уже было явлено при жизни апостолов (Деяния, гл. 5:1 — 11): соврал, явил л</w:t>
      </w:r>
      <w:r>
        <w:t>и</w:t>
      </w:r>
      <w:r>
        <w:t>цемерие; в предопределённые Свыше контрольные сроки не од</w:t>
      </w:r>
      <w:r>
        <w:t>у</w:t>
      </w:r>
      <w:r>
        <w:t>мался, не покаялся — умер.</w:t>
      </w:r>
    </w:p>
    <w:p w14:paraId="79B6D92E" w14:textId="77777777" w:rsidR="00B70147" w:rsidRDefault="00B70147">
      <w:r>
        <w:rPr>
          <w:rFonts w:ascii="Izhitsa Cyr" w:hAnsi="Izhitsa Cyr"/>
        </w:rPr>
        <w:t>Истинная М</w:t>
      </w:r>
      <w:r>
        <w:rPr>
          <w:rFonts w:ascii="Izhitsa" w:hAnsi="Izhitsa"/>
          <w:lang w:val="en-US"/>
        </w:rPr>
        <w:t>h</w:t>
      </w:r>
      <w:r>
        <w:rPr>
          <w:rFonts w:ascii="Izhitsa Cyr" w:hAnsi="Izhitsa Cyr"/>
        </w:rPr>
        <w:t>ра</w:t>
      </w:r>
      <w:r>
        <w:t xml:space="preserve"> — законы бытия Объективной реальности — едина для всех и в ней осуществляется Божий промысел, который, чтобы быть человеком, а не человекообразным, должно понимать нелицемерно по совести каждому, даже не имея под руками действительно священных писаний.</w:t>
      </w:r>
    </w:p>
    <w:p w14:paraId="76B6AC59" w14:textId="77777777" w:rsidR="00B70147" w:rsidRDefault="00B70147">
      <w:pPr>
        <w:spacing w:before="240"/>
        <w:jc w:val="right"/>
      </w:pPr>
      <w:r>
        <w:t>12 — 14 января 1999 г.</w:t>
      </w:r>
    </w:p>
    <w:p w14:paraId="58FECF3C" w14:textId="77777777" w:rsidR="00B70147" w:rsidRDefault="00B70147">
      <w:pPr>
        <w:jc w:val="right"/>
        <w:sectPr w:rsidR="00B70147">
          <w:headerReference w:type="even" r:id="rId19"/>
          <w:headerReference w:type="default" r:id="rId20"/>
          <w:footerReference w:type="even" r:id="rId21"/>
          <w:footerReference w:type="default" r:id="rId22"/>
          <w:headerReference w:type="first" r:id="rId23"/>
          <w:footnotePr>
            <w:numRestart w:val="eachPage"/>
          </w:footnotePr>
          <w:pgSz w:w="16840" w:h="11907" w:orient="landscape" w:code="9"/>
          <w:pgMar w:top="851" w:right="851" w:bottom="851" w:left="9667" w:header="680" w:footer="680" w:gutter="0"/>
          <w:pgNumType w:start="5"/>
          <w:cols w:space="720"/>
          <w:titlePg/>
        </w:sectPr>
      </w:pPr>
    </w:p>
    <w:p w14:paraId="42612935" w14:textId="77777777" w:rsidR="00B70147" w:rsidRDefault="00B70147">
      <w:pPr>
        <w:pStyle w:val="Heading2"/>
      </w:pPr>
      <w:bookmarkStart w:id="2" w:name="_Toc444358496"/>
      <w:bookmarkStart w:id="3" w:name="_Toc446574782"/>
      <w:bookmarkStart w:id="4" w:name="_Toc446574832"/>
      <w:r>
        <w:lastRenderedPageBreak/>
        <w:t>Часть II.</w:t>
      </w:r>
      <w:r>
        <w:br/>
        <w:t xml:space="preserve">Единство смысла </w:t>
      </w:r>
      <w:r>
        <w:rPr>
          <w:rFonts w:ascii="Izhitsa Cyr" w:hAnsi="Izhitsa Cyr"/>
        </w:rPr>
        <w:t>В</w:t>
      </w:r>
      <w:r>
        <w:rPr>
          <w:rFonts w:ascii="Izhitsa" w:hAnsi="Izhitsa"/>
          <w:lang w:val="en-US"/>
        </w:rPr>
        <w:t>h</w:t>
      </w:r>
      <w:r>
        <w:rPr>
          <w:rFonts w:ascii="Izhitsa Cyr" w:hAnsi="Izhitsa Cyr"/>
        </w:rPr>
        <w:t>ры</w:t>
      </w:r>
      <w:r>
        <w:t xml:space="preserve"> и </w:t>
      </w:r>
      <w:r>
        <w:rPr>
          <w:rFonts w:ascii="Izhitsa Cyr" w:hAnsi="Izhitsa Cyr"/>
        </w:rPr>
        <w:t>М</w:t>
      </w:r>
      <w:r>
        <w:rPr>
          <w:rFonts w:ascii="Izhitsa" w:hAnsi="Izhitsa"/>
          <w:lang w:val="en-US"/>
        </w:rPr>
        <w:t>h</w:t>
      </w:r>
      <w:r>
        <w:rPr>
          <w:rFonts w:ascii="Izhitsa Cyr" w:hAnsi="Izhitsa Cyr"/>
        </w:rPr>
        <w:t xml:space="preserve">ры — </w:t>
      </w:r>
      <w:r>
        <w:t>либо “таинства”, как покров для лицемерия</w:t>
      </w:r>
      <w:bookmarkEnd w:id="2"/>
      <w:bookmarkEnd w:id="3"/>
      <w:bookmarkEnd w:id="4"/>
    </w:p>
    <w:p w14:paraId="2476AC20" w14:textId="77777777" w:rsidR="00B70147" w:rsidRDefault="00B70147">
      <w:pPr>
        <w:spacing w:before="240"/>
      </w:pPr>
      <w:r>
        <w:t>Начнём с внесения понятийной определённости. Веры бывают разные, но не в том смысле, который известен из пословицы «Бог один, а веры разные», а совсем в ином: может быть вера в Бога; а может быть вера Богу-Личности, как Всеобъемлющей личности, обладающей полнотой и совершенством без изъянов. Текстуально разница между обеими верами невелика: «вера в Бога», «вера Богу» — не всё ли равно? — не каждый обратит внимание на грамматические различия и отождествит одно с др</w:t>
      </w:r>
      <w:r>
        <w:t>у</w:t>
      </w:r>
      <w:r>
        <w:t>гим вопреки тому, что жизненно объективно это — две взаимоисключа</w:t>
      </w:r>
      <w:r>
        <w:t>ю</w:t>
      </w:r>
      <w:r>
        <w:t>щие веры, хотя сказанное покажется многим парадоксальным: как одно может существовать без другого?</w:t>
      </w:r>
    </w:p>
    <w:p w14:paraId="77B6013E" w14:textId="77777777" w:rsidR="00B70147" w:rsidRDefault="00B70147">
      <w:pPr>
        <w:pStyle w:val="af0"/>
      </w:pPr>
      <w:r>
        <w:t>Но жизненно реально вера в Бога — порождение неверия Богу. И это не парадокс, и не игра слов</w:t>
      </w:r>
      <w:r>
        <w:t>а</w:t>
      </w:r>
      <w:r>
        <w:t>ми.</w:t>
      </w:r>
    </w:p>
    <w:p w14:paraId="1C5A9B84" w14:textId="77777777" w:rsidR="00B70147" w:rsidRDefault="00B70147">
      <w:r>
        <w:t>Мнение о существовании Бога, как и противоположное по смыслу мнение о Его несуществовании — не предмет веры, в том смысле, что к предмету веры относятся все мнения, содержание которых не удается проверить экспериментально или доказать их логически на основе выя</w:t>
      </w:r>
      <w:r>
        <w:t>в</w:t>
      </w:r>
      <w:r>
        <w:t xml:space="preserve">ленных общих и частных законов бытия Объективной реальности. </w:t>
      </w:r>
    </w:p>
    <w:p w14:paraId="5B0CD152" w14:textId="77777777" w:rsidR="00B70147" w:rsidRDefault="00B70147">
      <w:r>
        <w:t>Что касается доказательств бытия Бога, то не следует искать их в насл</w:t>
      </w:r>
      <w:r>
        <w:t>е</w:t>
      </w:r>
      <w:r>
        <w:t>дии И.Канта или кого-то еще из философов и богословов, физиков теор</w:t>
      </w:r>
      <w:r>
        <w:t>е</w:t>
      </w:r>
      <w:r>
        <w:t xml:space="preserve">тиков и физиков экспериментаторов. Следует обращаться </w:t>
      </w:r>
      <w:r>
        <w:rPr>
          <w:i/>
        </w:rPr>
        <w:t>непосредстве</w:t>
      </w:r>
      <w:r>
        <w:rPr>
          <w:i/>
        </w:rPr>
        <w:t>н</w:t>
      </w:r>
      <w:r>
        <w:rPr>
          <w:i/>
        </w:rPr>
        <w:t>но к Богу, сообразуясь с представлениями о том, что является нормал</w:t>
      </w:r>
      <w:r>
        <w:rPr>
          <w:i/>
        </w:rPr>
        <w:t>ь</w:t>
      </w:r>
      <w:r>
        <w:rPr>
          <w:i/>
        </w:rPr>
        <w:t>ной этикой в отношениях двух субъектов, обладающих свободой воли и разумом,</w:t>
      </w:r>
      <w:r>
        <w:t xml:space="preserve"> ибо невозможно получить ответ от того, кто объективно не с</w:t>
      </w:r>
      <w:r>
        <w:t>у</w:t>
      </w:r>
      <w:r>
        <w:t>ществует; если же один субъект обращается к другому с уважением и, сообразуясь со своими представлениями о нормальной этике, то второму субъекту неэтично отвергнуть первого, по крайней мере, при его первом обращении к себе, и до тех пор, пока они не выработают признаваемую ими обоими этику вз</w:t>
      </w:r>
      <w:r>
        <w:t>а</w:t>
      </w:r>
      <w:r>
        <w:t xml:space="preserve">имного общения. </w:t>
      </w:r>
    </w:p>
    <w:p w14:paraId="15C723BD" w14:textId="77777777" w:rsidR="00B70147" w:rsidRDefault="00B70147">
      <w:r>
        <w:t>Но “обработка результатов” такого “эксперимента” действительно н</w:t>
      </w:r>
      <w:r>
        <w:t>е</w:t>
      </w:r>
      <w:r>
        <w:t>возможна, если стоять на общих методологических позициях позитивис</w:t>
      </w:r>
      <w:r>
        <w:t>т</w:t>
      </w:r>
      <w:r>
        <w:t>ской науки, где критерии объективности основаны на многократной п</w:t>
      </w:r>
      <w:r>
        <w:t>о</w:t>
      </w:r>
      <w:r>
        <w:t xml:space="preserve">вторяемости результатов одного и того же эксперимента и статистической обработке полученной в его ходе базы данных. Это касается как обработки результатов физических экспериментов, так и </w:t>
      </w:r>
      <w:r>
        <w:lastRenderedPageBreak/>
        <w:t>обработки результатов эк</w:t>
      </w:r>
      <w:r>
        <w:t>с</w:t>
      </w:r>
      <w:r>
        <w:t xml:space="preserve">периментов в области парапсихологии (телепатия, ясновидение, телекинез и т.п.) </w:t>
      </w:r>
    </w:p>
    <w:p w14:paraId="13B2C12F" w14:textId="77777777" w:rsidR="00B70147" w:rsidRDefault="00B70147">
      <w:r>
        <w:t>Объяснение этой несостоятельности методов науки в решении при</w:t>
      </w:r>
      <w:r>
        <w:t>н</w:t>
      </w:r>
      <w:r>
        <w:t>ципиального вопроса религии лежит в области этики: если обращение исходит от разумного, то и ответ Всевышнего разума будет обращен а</w:t>
      </w:r>
      <w:r>
        <w:t>д</w:t>
      </w:r>
      <w:r>
        <w:t>ресно к разуму вопрошающего. Если разум вопрошающего “экспериментатора” отказывает Богу в Его праве на разумный ответ, с</w:t>
      </w:r>
      <w:r>
        <w:t>о</w:t>
      </w:r>
      <w:r>
        <w:t xml:space="preserve">образующийся с личностным развитием вопрошающего, вывод “Бога нет” — неизбежен. Поскольку Бог поистине дает непосредственно каждому доказательства Своего бытия Сам </w:t>
      </w:r>
      <w:r>
        <w:rPr>
          <w:i/>
        </w:rPr>
        <w:t xml:space="preserve">непосредственно этически, </w:t>
      </w:r>
      <w:r>
        <w:t>то каждый религиозный “эксперимент” неповторим, а обработка его результатов на основе методов, вполне работоспособных в естествознании и в парапсих</w:t>
      </w:r>
      <w:r>
        <w:t>о</w:t>
      </w:r>
      <w:r>
        <w:t>логических экспериментах, дает предопределённо ложный результат. Еди</w:t>
      </w:r>
      <w:r>
        <w:t>н</w:t>
      </w:r>
      <w:r>
        <w:t>ственно жизненное доказательство бытия Божиего состоит в очень пр</w:t>
      </w:r>
      <w:r>
        <w:t>о</w:t>
      </w:r>
      <w:r>
        <w:t>стом этическом соотношении, выражающемся в статистике жизненных случаев:</w:t>
      </w:r>
    </w:p>
    <w:p w14:paraId="4BA9F267" w14:textId="77777777" w:rsidR="00B70147" w:rsidRDefault="00B70147">
      <w:pPr>
        <w:pStyle w:val="af0"/>
      </w:pPr>
      <w:r>
        <w:rPr>
          <w:i/>
        </w:rPr>
        <w:t>Жизненные обстоятельства изменяются в соответствии со смыслом молитв,</w:t>
      </w:r>
      <w:r>
        <w:t xml:space="preserve"> если человек, (первоначально гипотетически предположив как объективную данность Божье бытие) и поверив Богу как личности, признавая за Ним право обращаться и к нему самому через его совесть, через других людей и на </w:t>
      </w:r>
      <w:r>
        <w:rPr>
          <w:i/>
        </w:rPr>
        <w:t>«Языке» жи</w:t>
      </w:r>
      <w:r>
        <w:rPr>
          <w:i/>
        </w:rPr>
        <w:t>з</w:t>
      </w:r>
      <w:r>
        <w:rPr>
          <w:i/>
        </w:rPr>
        <w:t>ненных обстоятельств, знаменующих смысл,</w:t>
      </w:r>
      <w:r>
        <w:t xml:space="preserve"> сам отвечает Богу своими помыслами и делами в жизни, когда Бог обращается к нему. </w:t>
      </w:r>
    </w:p>
    <w:p w14:paraId="51C53A73" w14:textId="77777777" w:rsidR="00B70147" w:rsidRDefault="00B70147">
      <w:r>
        <w:t>Отрицание доказательств в таковом их качестве обусловлено не их объективным отсутствием, а нравственно-этической неприемлемостью их смысла для субъекта, которому они предъявлены к осмы</w:t>
      </w:r>
      <w:r>
        <w:t>с</w:t>
      </w:r>
      <w:r>
        <w:t>лению.</w:t>
      </w:r>
    </w:p>
    <w:p w14:paraId="1660303C" w14:textId="77777777" w:rsidR="00B70147" w:rsidRDefault="00B70147">
      <w:pPr>
        <w:pStyle w:val="af"/>
      </w:pPr>
      <w:r>
        <w:t>То есть реальные доказательства бытия Божия вполне отвечают критериям практической проверки гипотетических предполож</w:t>
      </w:r>
      <w:r>
        <w:t>е</w:t>
      </w:r>
      <w:r>
        <w:t>ний, выдвинутым атеистами в философии диалектического мат</w:t>
      </w:r>
      <w:r>
        <w:t>е</w:t>
      </w:r>
      <w:r>
        <w:t xml:space="preserve">риализма. </w:t>
      </w:r>
    </w:p>
    <w:p w14:paraId="03273B34" w14:textId="77777777" w:rsidR="00B70147" w:rsidRDefault="00B70147">
      <w:r>
        <w:t>Но получение такого рода доказательств — не эксперимент, по заве</w:t>
      </w:r>
      <w:r>
        <w:t>р</w:t>
      </w:r>
      <w:r>
        <w:t>шении которого что-то можно зачеркнуть в научных трактатах, вписать в них что-то новое, после чего продолжать жить по-прежнему. Это обрет</w:t>
      </w:r>
      <w:r>
        <w:t>е</w:t>
      </w:r>
      <w:r>
        <w:t>ние возможности войти в качественно иной образ жизни, который по л</w:t>
      </w:r>
      <w:r>
        <w:t>а</w:t>
      </w:r>
      <w:r>
        <w:t>тыни называется «религией» и представляет собой обоюдосторонне н</w:t>
      </w:r>
      <w:r>
        <w:t>а</w:t>
      </w:r>
      <w:r>
        <w:t xml:space="preserve">правленную </w:t>
      </w:r>
      <w:r>
        <w:rPr>
          <w:i/>
        </w:rPr>
        <w:t>осмысленную</w:t>
      </w:r>
      <w:r>
        <w:t xml:space="preserve"> связь двух личностей. Хотя от этой возможности и можно отказаться, поскольку Бог не насилует никого </w:t>
      </w:r>
      <w:r>
        <w:rPr>
          <w:i/>
        </w:rPr>
        <w:t xml:space="preserve">даже истиной, </w:t>
      </w:r>
      <w:r>
        <w:t>но к прежнему образу жизни вернуться всё равно не удастся: после сове</w:t>
      </w:r>
      <w:r>
        <w:t>р</w:t>
      </w:r>
      <w:r>
        <w:t xml:space="preserve">шенного индивидом отказа от религиозной жизни </w:t>
      </w:r>
      <w:r>
        <w:lastRenderedPageBreak/>
        <w:t>его не будут больше Свыше оберегать ото всего, от чего его защищали прежде, чем он пре</w:t>
      </w:r>
      <w:r>
        <w:t>д</w:t>
      </w:r>
      <w:r>
        <w:t xml:space="preserve">принял попытку выяснить ответ на вопрос «есть ли Бог?» и получил ответ: «Есть…». </w:t>
      </w:r>
    </w:p>
    <w:p w14:paraId="1316DF5C" w14:textId="77777777" w:rsidR="00B70147" w:rsidRDefault="00B70147">
      <w:r>
        <w:t>Соответственно вера в Бога возникает, если в душе человека нет места вере Богу как наилучшей из личностей в Объективной реальности, но н</w:t>
      </w:r>
      <w:r>
        <w:t>е</w:t>
      </w:r>
      <w:r>
        <w:t>обходимо объяснить то, что выходит за пределы собственного мирово</w:t>
      </w:r>
      <w:r>
        <w:t>с</w:t>
      </w:r>
      <w:r>
        <w:t>приятия и освоенного знания. В этом случае личностная религия — обо</w:t>
      </w:r>
      <w:r>
        <w:t>ю</w:t>
      </w:r>
      <w:r>
        <w:t>досторонне направленная связь личностей индивида и Бога — разрывае</w:t>
      </w:r>
      <w:r>
        <w:t>т</w:t>
      </w:r>
      <w:r>
        <w:t>ся, но имевший место свой или чужой религиозный опыт порождает веру в Бога, а религия — как качественно своеобразный образ жизни — подм</w:t>
      </w:r>
      <w:r>
        <w:t>е</w:t>
      </w:r>
      <w:r>
        <w:t>няется противостоящей Жизни обрядностью церемониальной магии на основе устных и письменных преданий об имевшем место в прошлом реальном или мнимом религиозном опыте.</w:t>
      </w:r>
    </w:p>
    <w:p w14:paraId="6F837901" w14:textId="77777777" w:rsidR="00B70147" w:rsidRDefault="00B70147">
      <w:r>
        <w:t>Выявив это различие двух качественно разных вер, сравним разные мировоззрения с точки зрения верующего Богу, но неверующего в Бога. Чтобы показать, как одни и те же события в жизни понимаются взаимои</w:t>
      </w:r>
      <w:r>
        <w:t>с</w:t>
      </w:r>
      <w:r>
        <w:t>ключающе с точки зрения веры Богу и с точки зрения иных вер, рассмо</w:t>
      </w:r>
      <w:r>
        <w:t>т</w:t>
      </w:r>
      <w:r>
        <w:t>рим, что пишут выраз</w:t>
      </w:r>
      <w:r>
        <w:t>и</w:t>
      </w:r>
      <w:r>
        <w:t>тели каждой из них.</w:t>
      </w:r>
    </w:p>
    <w:p w14:paraId="21C60F21" w14:textId="03DA5697" w:rsidR="00B70147" w:rsidRDefault="00B70147">
      <w:r>
        <w:t>Неверие в Бога и неверие Богу, помноженные на собственную безз</w:t>
      </w:r>
      <w:r>
        <w:t>а</w:t>
      </w:r>
      <w:r>
        <w:t>ботность и бессмысленное отношение к Жизни, выразил некто под псе</w:t>
      </w:r>
      <w:r>
        <w:t>в</w:t>
      </w:r>
      <w:r>
        <w:t>донимом Валерий Чумакофф в журнале “Огонёк”, № 5, 1999 г., опублик</w:t>
      </w:r>
      <w:r>
        <w:t>о</w:t>
      </w:r>
      <w:r>
        <w:t>вав статью “</w:t>
      </w:r>
      <w:r>
        <w:rPr>
          <w:i/>
        </w:rPr>
        <w:t>СЛУЧАЙНОСТЬ</w:t>
      </w:r>
      <w:r>
        <w:t xml:space="preserve"> КАК НЕПОЗНАННАЯ БОГОМ</w:t>
      </w:r>
      <w:r>
        <w:rPr>
          <w:i/>
        </w:rPr>
        <w:t xml:space="preserve"> ЗАКОН</w:t>
      </w:r>
      <w:r>
        <w:rPr>
          <w:i/>
        </w:rPr>
        <w:t>О</w:t>
      </w:r>
      <w:r>
        <w:rPr>
          <w:i/>
        </w:rPr>
        <w:t>МЕРНОСТЬ</w:t>
      </w:r>
      <w:r w:rsidR="00CE1068" w:rsidRPr="00CE1068">
        <w:rPr>
          <w:rStyle w:val="af2"/>
          <w:i/>
          <w:vertAlign w:val="baseline"/>
        </w:rPr>
        <w:t>[XXXIX]</w:t>
      </w:r>
      <w:r>
        <w:t>. Если на вас упал кирпич, может быть, это кому-нибудь ну</w:t>
      </w:r>
      <w:r>
        <w:t>ж</w:t>
      </w:r>
      <w:r>
        <w:t>но?”</w:t>
      </w:r>
    </w:p>
    <w:p w14:paraId="463F30E4" w14:textId="7747A20B" w:rsidR="00B70147" w:rsidRDefault="00B70147">
      <w:r>
        <w:t>Сопоставим с этим агностицизмом</w:t>
      </w:r>
      <w:r w:rsidR="00CE1068" w:rsidRPr="00CE1068">
        <w:rPr>
          <w:rStyle w:val="af2"/>
          <w:vertAlign w:val="baseline"/>
        </w:rPr>
        <w:t>[XL]</w:t>
      </w:r>
      <w:r>
        <w:t xml:space="preserve"> и мнение А.С.Пушкина по вопр</w:t>
      </w:r>
      <w:r>
        <w:t>о</w:t>
      </w:r>
      <w:r>
        <w:t>су о закономерности и целенаправленности “случайн</w:t>
      </w:r>
      <w:r>
        <w:t>о</w:t>
      </w:r>
      <w:r>
        <w:t>сти”:</w:t>
      </w:r>
    </w:p>
    <w:p w14:paraId="014374BF" w14:textId="3C7D9000" w:rsidR="00B70147" w:rsidRDefault="00B70147">
      <w:pPr>
        <w:pStyle w:val="a"/>
        <w:rPr>
          <w:rFonts w:ascii="Academy Cyr" w:hAnsi="Academy Cyr"/>
          <w:i/>
        </w:rPr>
      </w:pPr>
      <w:r>
        <w:rPr>
          <w:rFonts w:ascii="Academy Cyr" w:hAnsi="Academy Cyr"/>
        </w:rPr>
        <w:t>«Провидение не алгебра. Ум ч&lt;еловеческий&gt;, по простонародн</w:t>
      </w:r>
      <w:r>
        <w:rPr>
          <w:rFonts w:ascii="Academy Cyr" w:hAnsi="Academy Cyr"/>
        </w:rPr>
        <w:t>о</w:t>
      </w:r>
      <w:r>
        <w:rPr>
          <w:rFonts w:ascii="Academy Cyr" w:hAnsi="Academy Cyr"/>
        </w:rPr>
        <w:t xml:space="preserve">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w:t>
      </w:r>
      <w:r>
        <w:rPr>
          <w:rFonts w:ascii="Academy Cyr" w:hAnsi="Academy Cyr"/>
          <w:i/>
        </w:rPr>
        <w:t>случая</w:t>
      </w:r>
      <w:r>
        <w:rPr>
          <w:rFonts w:ascii="Academy Cyr" w:hAnsi="Academy Cyr"/>
        </w:rPr>
        <w:t xml:space="preserve"> —</w:t>
      </w:r>
      <w:r>
        <w:rPr>
          <w:rFonts w:ascii="Academy Cyr" w:hAnsi="Academy Cyr"/>
          <w:i/>
        </w:rPr>
        <w:t xml:space="preserve"> </w:t>
      </w:r>
      <w:r>
        <w:rPr>
          <w:rFonts w:ascii="Academy Cyr" w:hAnsi="Academy Cyr"/>
        </w:rPr>
        <w:t>мощного мгнове</w:t>
      </w:r>
      <w:r>
        <w:rPr>
          <w:rFonts w:ascii="Academy Cyr" w:hAnsi="Academy Cyr"/>
        </w:rPr>
        <w:t>н</w:t>
      </w:r>
      <w:r>
        <w:rPr>
          <w:rFonts w:ascii="Academy Cyr" w:hAnsi="Academy Cyr"/>
        </w:rPr>
        <w:t>ного орудия Пров</w:t>
      </w:r>
      <w:r>
        <w:rPr>
          <w:rFonts w:ascii="Academy Cyr" w:hAnsi="Academy Cyr"/>
        </w:rPr>
        <w:t>и</w:t>
      </w:r>
      <w:r>
        <w:rPr>
          <w:rFonts w:ascii="Academy Cyr" w:hAnsi="Academy Cyr"/>
        </w:rPr>
        <w:t>дения</w:t>
      </w:r>
      <w:r w:rsidR="00CE1068" w:rsidRPr="00CE1068">
        <w:rPr>
          <w:rStyle w:val="af2"/>
          <w:vertAlign w:val="baseline"/>
        </w:rPr>
        <w:t>[XLI]</w:t>
      </w:r>
      <w:r>
        <w:rPr>
          <w:rFonts w:ascii="Academy Cyr" w:hAnsi="Academy Cyr"/>
        </w:rPr>
        <w:t>»</w:t>
      </w:r>
      <w:r>
        <w:rPr>
          <w:rFonts w:ascii="Academy Cyr" w:hAnsi="Academy Cyr"/>
          <w:i/>
        </w:rPr>
        <w:t>.</w:t>
      </w:r>
    </w:p>
    <w:p w14:paraId="13E275AB" w14:textId="77777777" w:rsidR="00B70147" w:rsidRDefault="00B70147">
      <w:r>
        <w:t>Даже марксизм ближе к истинно выраженному А.С.Пушкиным ве</w:t>
      </w:r>
      <w:r>
        <w:t>ч</w:t>
      </w:r>
      <w:r>
        <w:t xml:space="preserve">ному закону бытия мироздания, чем огоньковская “чумакоффщина”. Марксистское </w:t>
      </w:r>
      <w:r>
        <w:rPr>
          <w:i/>
        </w:rPr>
        <w:t>«через цепь случайностей пролагает дорогу закономе</w:t>
      </w:r>
      <w:r>
        <w:rPr>
          <w:i/>
        </w:rPr>
        <w:t>р</w:t>
      </w:r>
      <w:r>
        <w:rPr>
          <w:i/>
        </w:rPr>
        <w:t>ность»,</w:t>
      </w:r>
      <w:r>
        <w:t xml:space="preserve"> об источнике и смысле которой марксизм, однако предпочитает не распространяться, придерживаясь — по умолчанию — по существу пантеистических взглядов, но, не желая при этом поклоняться и Природе как божеству, всё же подразумевает познаваемость законов бытия Мир</w:t>
      </w:r>
      <w:r>
        <w:t>о</w:t>
      </w:r>
      <w:r>
        <w:t>здания, и при искреннем подходе к познанию выводит человека из ате</w:t>
      </w:r>
      <w:r>
        <w:t>и</w:t>
      </w:r>
      <w:r>
        <w:t xml:space="preserve">стического тупика, в отличие от </w:t>
      </w:r>
      <w:r>
        <w:lastRenderedPageBreak/>
        <w:t>беззаботно бессмысленных интеллект</w:t>
      </w:r>
      <w:r>
        <w:t>у</w:t>
      </w:r>
      <w:r>
        <w:t>альных игрищ, предл</w:t>
      </w:r>
      <w:r>
        <w:t>а</w:t>
      </w:r>
      <w:r>
        <w:t>гаемых “Чумакоффыми”.</w:t>
      </w:r>
    </w:p>
    <w:p w14:paraId="71C8D006" w14:textId="77777777" w:rsidR="00B70147" w:rsidRDefault="00B70147">
      <w:r>
        <w:t>Редакция “Огонька” к рассмотрению проблемы не познанных случа</w:t>
      </w:r>
      <w:r>
        <w:t>й</w:t>
      </w:r>
      <w:r>
        <w:t>ностей-закономерностей привлекла и наследие братьев Стругацких, поме</w:t>
      </w:r>
      <w:r>
        <w:t>с</w:t>
      </w:r>
      <w:r>
        <w:t>тив на одной из страниц статьи “Чумакоффа” вопрос за их подписью: «Что мы знаем о вероятностях?» — сопровождаемый изображением иероглифа «грабли», обозначающего известную идиому “наступить на грабли”, коей характеризуют непредвиденные пострадавшим неприятности, однако, возможно, что предвиденные и организованные кем-то для него умы</w:t>
      </w:r>
      <w:r>
        <w:t>ш</w:t>
      </w:r>
      <w:r>
        <w:t>ленно; с другой стороны “грабли” можно понимать и как очень жесткий символ обратной связи между субъектом и окружающей действительн</w:t>
      </w:r>
      <w:r>
        <w:t>о</w:t>
      </w:r>
      <w:r>
        <w:t>стью: положительной либо отрицательной — это определяется субъекти</w:t>
      </w:r>
      <w:r>
        <w:t>в</w:t>
      </w:r>
      <w:r>
        <w:t>ным о</w:t>
      </w:r>
      <w:r>
        <w:t>т</w:t>
      </w:r>
      <w:r>
        <w:t xml:space="preserve">ношением к “генеральному наступлению” на “грабли”. </w:t>
      </w:r>
    </w:p>
    <w:p w14:paraId="3FE176A5" w14:textId="18594AE6" w:rsidR="00B70147" w:rsidRDefault="00B70147">
      <w:r>
        <w:t>Ссылки на братьев Стругацких по умолчанию подразумевают их на</w:t>
      </w:r>
      <w:r>
        <w:t>и</w:t>
      </w:r>
      <w:r>
        <w:t>более значимое историко-социологическое произведение: “Трудно быть богом”</w:t>
      </w:r>
      <w:r w:rsidR="00CE1068" w:rsidRPr="00CE1068">
        <w:rPr>
          <w:rStyle w:val="af2"/>
          <w:vertAlign w:val="baseline"/>
        </w:rPr>
        <w:t>[XLII]</w:t>
      </w:r>
      <w:r>
        <w:t xml:space="preserve">. «Быть Богом» в абсолютном смысле этого слова — притязания есть, что и выражается в заголовке статьи “Чумакоффа” в словах «случайность как непознанная Богом закономерность». Но стать и быть Богом — не получается по причинам, названным А.С.Пушкиным: </w:t>
      </w:r>
      <w:r>
        <w:rPr>
          <w:i/>
        </w:rPr>
        <w:t xml:space="preserve">нет абсолютного предвидения случая, </w:t>
      </w:r>
      <w:r>
        <w:t>вследствие чего случай не может стать абсолютным орудием мгновенного воздействия с далеко идущими п</w:t>
      </w:r>
      <w:r>
        <w:t>о</w:t>
      </w:r>
      <w:r>
        <w:t>следствиями в руках претендентов на то, чтобы “быть Богом”. Поэтому притязания “быть Богом” остаются не удовлетворенными, и возникает бессмысленное раздражение агностицизма. Соответственно и жизненно важный вопрос «что мы знаем о вероятностях?» повисает в таком мир</w:t>
      </w:r>
      <w:r>
        <w:t>о</w:t>
      </w:r>
      <w:r>
        <w:t xml:space="preserve">воззрении безответным. </w:t>
      </w:r>
    </w:p>
    <w:p w14:paraId="47916EEF" w14:textId="77777777" w:rsidR="00B70147" w:rsidRDefault="00B70147">
      <w:r>
        <w:t xml:space="preserve">Поэтому мы выскажем наше понимание того, что </w:t>
      </w:r>
      <w:r>
        <w:rPr>
          <w:b/>
        </w:rPr>
        <w:t xml:space="preserve">мы знаем </w:t>
      </w:r>
      <w:r>
        <w:t>о вероя</w:t>
      </w:r>
      <w:r>
        <w:t>т</w:t>
      </w:r>
      <w:r>
        <w:t xml:space="preserve">ностях. «Теория вероятностей» — это неправильное по отношению к её существу название одного из разделов математики. Если именовать его по существу, то будет не теория вероятностей, а </w:t>
      </w:r>
      <w:r>
        <w:rPr>
          <w:i/>
        </w:rPr>
        <w:t xml:space="preserve">математическая теория мер неопределённостей. </w:t>
      </w:r>
      <w:r>
        <w:t xml:space="preserve">Причем не абсолютных </w:t>
      </w:r>
      <w:r>
        <w:rPr>
          <w:i/>
        </w:rPr>
        <w:t>мер неопределённостей</w:t>
      </w:r>
      <w:r>
        <w:t xml:space="preserve">, а </w:t>
      </w:r>
      <w:r>
        <w:rPr>
          <w:i/>
        </w:rPr>
        <w:t>относительных субъективных мер неопределённостей</w:t>
      </w:r>
      <w:r>
        <w:t xml:space="preserve"> в течении час</w:t>
      </w:r>
      <w:r>
        <w:t>т</w:t>
      </w:r>
      <w:r>
        <w:t>ного процесса, выделенного в сознании человека из совокупности объе</w:t>
      </w:r>
      <w:r>
        <w:t>м</w:t>
      </w:r>
      <w:r>
        <w:t xml:space="preserve">лющих процессов и обусловленного течением процессов объемлющей совокупности. Включение в задачу “теории вероятностей” некоторых из числа этих объемлющих процессов изменяет математически правильный ответ во всякой задаче </w:t>
      </w:r>
      <w:r>
        <w:rPr>
          <w:i/>
        </w:rPr>
        <w:t>математической теории относительных мер неопределённостей</w:t>
      </w:r>
      <w:r>
        <w:t>. Все объемлющие процессы включить в математич</w:t>
      </w:r>
      <w:r>
        <w:t>е</w:t>
      </w:r>
      <w:r>
        <w:t>скую модель невозможно по причине ограниченности человека и матем</w:t>
      </w:r>
      <w:r>
        <w:t>а</w:t>
      </w:r>
      <w:r>
        <w:t xml:space="preserve">тической модели: </w:t>
      </w:r>
      <w:r>
        <w:lastRenderedPageBreak/>
        <w:t>Всеобъемлющее рассмотрение такого рода задач — безраздел</w:t>
      </w:r>
      <w:r>
        <w:t>ь</w:t>
      </w:r>
      <w:r>
        <w:t>ный удел Бога.</w:t>
      </w:r>
    </w:p>
    <w:p w14:paraId="31599C3E" w14:textId="77777777" w:rsidR="00B70147" w:rsidRDefault="00B70147">
      <w:pPr>
        <w:pStyle w:val="af0"/>
      </w:pPr>
      <w:r>
        <w:t xml:space="preserve">Но это приводит к вопросу, что такое теория вероятностей? Ответ на него тоже есть: это достаточно общая теория </w:t>
      </w:r>
      <w:r>
        <w:rPr>
          <w:i/>
        </w:rPr>
        <w:t>управления соб</w:t>
      </w:r>
      <w:r>
        <w:rPr>
          <w:i/>
        </w:rPr>
        <w:t>ы</w:t>
      </w:r>
      <w:r>
        <w:rPr>
          <w:i/>
        </w:rPr>
        <w:t>тиями в иерархически высшем объемлющем управлении,</w:t>
      </w:r>
      <w:r>
        <w:t xml:space="preserve"> обусло</w:t>
      </w:r>
      <w:r>
        <w:t>в</w:t>
      </w:r>
      <w:r>
        <w:t>ленном Богом Вседержителем. Иными словами, в достаточно о</w:t>
      </w:r>
      <w:r>
        <w:t>б</w:t>
      </w:r>
      <w:r>
        <w:t>щей теории управления речь всегда идет об осуществлении субъе</w:t>
      </w:r>
      <w:r>
        <w:t>к</w:t>
      </w:r>
      <w:r>
        <w:t xml:space="preserve">том </w:t>
      </w:r>
      <w:r>
        <w:rPr>
          <w:i/>
        </w:rPr>
        <w:t>управления конкретными событиями,</w:t>
      </w:r>
      <w:r>
        <w:t xml:space="preserve"> которые являются фра</w:t>
      </w:r>
      <w:r>
        <w:t>г</w:t>
      </w:r>
      <w:r>
        <w:t>ментами их объемлющих процессов, и все вместе они (субъекты, объекты их управления и объемлющие процессы) находятся под всеобъемлющим и безраздельным контр</w:t>
      </w:r>
      <w:r>
        <w:t>о</w:t>
      </w:r>
      <w:r>
        <w:t>лем Бога.</w:t>
      </w:r>
    </w:p>
    <w:p w14:paraId="55CBD30F" w14:textId="44881872" w:rsidR="00B70147" w:rsidRDefault="00B70147">
      <w:r>
        <w:t>Одним из инструментов достаточно общей теории управления являе</w:t>
      </w:r>
      <w:r>
        <w:t>т</w:t>
      </w:r>
      <w:r>
        <w:t>ся математическая теория относительных мер неопределенностей, которая позволяет сравнивать варианты управления частными процессами в и</w:t>
      </w:r>
      <w:r>
        <w:t>е</w:t>
      </w:r>
      <w:r>
        <w:t>рархически высших по отношению к ним объемлющих процессах. П</w:t>
      </w:r>
      <w:r>
        <w:t>о</w:t>
      </w:r>
      <w:r>
        <w:t>скольку управление всегда субъективно обусловлено, причем не одним, а множеством субъектов, то задачи теории вероятностей находят свое реш</w:t>
      </w:r>
      <w:r>
        <w:t>е</w:t>
      </w:r>
      <w:r>
        <w:t>ние (либо не находят его)</w:t>
      </w:r>
      <w:r w:rsidR="00CE1068" w:rsidRPr="00CE1068">
        <w:rPr>
          <w:rStyle w:val="af2"/>
          <w:vertAlign w:val="baseline"/>
        </w:rPr>
        <w:t>[XLIII]</w:t>
      </w:r>
      <w:r>
        <w:t xml:space="preserve"> в зависимости от нравственности, этики, и др</w:t>
      </w:r>
      <w:r>
        <w:t>у</w:t>
      </w:r>
      <w:r>
        <w:t>гих личностных качеств, которые свойственны субъектам, исключенным из математической теории относительных мер неопределенностей. И н</w:t>
      </w:r>
      <w:r>
        <w:t>е</w:t>
      </w:r>
      <w:r>
        <w:t>предвиденный случай — мощное мгновенное орудие Провидения — при взгляде на Мироздание с точки зрения индивида и общества представляет собой замыкание отрицательных обратных связей в иерархически высшем объемлющем управлении: отрицательных — не в том смысле, что отриц</w:t>
      </w:r>
      <w:r>
        <w:t>а</w:t>
      </w:r>
      <w:r>
        <w:t>тельные обратные связи —объективно плохие, хотя кем-то могут воспр</w:t>
      </w:r>
      <w:r>
        <w:t>и</w:t>
      </w:r>
      <w:r>
        <w:t>ниматься и в таковом качестве, а в том смысле, что через отрицательные обратные связи подавляется уклонение от идеала, предопределённого иерархически наивысшим управлением Вседе</w:t>
      </w:r>
      <w:r>
        <w:t>р</w:t>
      </w:r>
      <w:r>
        <w:t>жителя.</w:t>
      </w:r>
    </w:p>
    <w:p w14:paraId="076CCCCE" w14:textId="77777777" w:rsidR="00B70147" w:rsidRDefault="00B70147">
      <w:r>
        <w:t>Рассматриваемая публикация в “Огоньке” в качестве иллюстраций практики осуществления вероятностей на основе принципа «случай — мощное мгновенное орудие Провидения» приводит большей частью м</w:t>
      </w:r>
      <w:r>
        <w:t>а</w:t>
      </w:r>
      <w:r>
        <w:t>лоизвестные факты, но начинает с достаточно шир</w:t>
      </w:r>
      <w:r>
        <w:t>о</w:t>
      </w:r>
      <w:r>
        <w:t>коизвестного.</w:t>
      </w:r>
    </w:p>
    <w:p w14:paraId="73F9B2F4" w14:textId="1CE8F88F" w:rsidR="00B70147" w:rsidRDefault="00B70147">
      <w:pPr>
        <w:pStyle w:val="a"/>
        <w:rPr>
          <w:rFonts w:ascii="Academy Cyr" w:hAnsi="Academy Cyr"/>
        </w:rPr>
      </w:pPr>
      <w:r>
        <w:rPr>
          <w:rFonts w:ascii="Academy Cyr" w:hAnsi="Academy Cyr"/>
        </w:rPr>
        <w:t>«В 1898 году писатель Морган Робертсон в романе “Тщетность” описал гибель гигантского корабля “Титан” после столкновения с ай</w:t>
      </w:r>
      <w:r>
        <w:rPr>
          <w:rFonts w:ascii="Academy Cyr" w:hAnsi="Academy Cyr"/>
        </w:rPr>
        <w:t>с</w:t>
      </w:r>
      <w:r>
        <w:rPr>
          <w:rFonts w:ascii="Academy Cyr" w:hAnsi="Academy Cyr"/>
        </w:rPr>
        <w:t>бергом в первом своем рейсе… В 1912</w:t>
      </w:r>
      <w:r>
        <w:rPr>
          <w:rFonts w:ascii="Academy Cyr" w:hAnsi="Academy Cyr"/>
        </w:rPr>
        <w:noBreakHyphen/>
        <w:t>м, спустя 14 лет, Великобр</w:t>
      </w:r>
      <w:r>
        <w:rPr>
          <w:rFonts w:ascii="Academy Cyr" w:hAnsi="Academy Cyr"/>
        </w:rPr>
        <w:t>и</w:t>
      </w:r>
      <w:r>
        <w:rPr>
          <w:rFonts w:ascii="Academy Cyr" w:hAnsi="Academy Cyr"/>
        </w:rPr>
        <w:t>тания спустила на воду теплоход “Титаник”</w:t>
      </w:r>
      <w:r w:rsidR="00CE1068" w:rsidRPr="00CE1068">
        <w:rPr>
          <w:rStyle w:val="af2"/>
          <w:vertAlign w:val="baseline"/>
        </w:rPr>
        <w:t>[XLIV]</w:t>
      </w:r>
      <w:r>
        <w:rPr>
          <w:rFonts w:ascii="Academy Cyr" w:hAnsi="Academy Cyr"/>
        </w:rPr>
        <w:t>, и в багаже одного па</w:t>
      </w:r>
      <w:r>
        <w:rPr>
          <w:rFonts w:ascii="Academy Cyr" w:hAnsi="Academy Cyr"/>
        </w:rPr>
        <w:t>с</w:t>
      </w:r>
      <w:r>
        <w:rPr>
          <w:rFonts w:ascii="Academy Cyr" w:hAnsi="Academy Cyr"/>
        </w:rPr>
        <w:t>сажира</w:t>
      </w:r>
      <w:r w:rsidR="00CE1068" w:rsidRPr="00CE1068">
        <w:rPr>
          <w:rStyle w:val="af2"/>
          <w:vertAlign w:val="baseline"/>
        </w:rPr>
        <w:t>[XLV]</w:t>
      </w:r>
      <w:r>
        <w:rPr>
          <w:rFonts w:ascii="Academy Cyr" w:hAnsi="Academy Cyr"/>
        </w:rPr>
        <w:t xml:space="preserve"> (конечно совершенно случайно) оказалась книга “Тщетность” о гибели “Титана”. Всё написанное в </w:t>
      </w:r>
      <w:r>
        <w:rPr>
          <w:rFonts w:ascii="Academy Cyr" w:hAnsi="Academy Cyr"/>
        </w:rPr>
        <w:lastRenderedPageBreak/>
        <w:t>книге воплотилось в жизнь, совпали буквально все детали катастрофы: вокруг обоих судов еще до выхода в море была поднята невообразимая шумиха в прессе из-за их огромных размеров. Оба считающихся непотопляемыми судна налетели на ледяную гору в апреле, имея на борту в качестве пассажиров мн</w:t>
      </w:r>
      <w:r>
        <w:rPr>
          <w:rFonts w:ascii="Academy Cyr" w:hAnsi="Academy Cyr"/>
        </w:rPr>
        <w:t>о</w:t>
      </w:r>
      <w:r>
        <w:rPr>
          <w:rFonts w:ascii="Academy Cyr" w:hAnsi="Academy Cyr"/>
        </w:rPr>
        <w:t>жество знаменитостей. И в обоих случаях авария очень быстро пер</w:t>
      </w:r>
      <w:r>
        <w:rPr>
          <w:rFonts w:ascii="Academy Cyr" w:hAnsi="Academy Cyr"/>
        </w:rPr>
        <w:t>е</w:t>
      </w:r>
      <w:r>
        <w:rPr>
          <w:rFonts w:ascii="Academy Cyr" w:hAnsi="Academy Cyr"/>
        </w:rPr>
        <w:t>росла в катастрофу</w:t>
      </w:r>
      <w:r w:rsidR="00CE1068" w:rsidRPr="00CE1068">
        <w:rPr>
          <w:rStyle w:val="af2"/>
          <w:vertAlign w:val="baseline"/>
        </w:rPr>
        <w:t>[XLVI]</w:t>
      </w:r>
      <w:r>
        <w:rPr>
          <w:rFonts w:ascii="Academy Cyr" w:hAnsi="Academy Cyr"/>
        </w:rPr>
        <w:t xml:space="preserve"> из-за нераспорядительности капитана и нехватки спасательных средств</w:t>
      </w:r>
      <w:r w:rsidR="00CE1068" w:rsidRPr="00CE1068">
        <w:rPr>
          <w:rStyle w:val="af2"/>
          <w:vertAlign w:val="baseline"/>
        </w:rPr>
        <w:t>[XLVII]</w:t>
      </w:r>
      <w:r>
        <w:rPr>
          <w:rFonts w:ascii="Academy Cyr" w:hAnsi="Academy Cyr"/>
        </w:rPr>
        <w:t>… Книга “Тщетность” с подробным описанием корабля утонула вместе с ним».</w:t>
      </w:r>
    </w:p>
    <w:p w14:paraId="4D533CB7" w14:textId="74A42409" w:rsidR="00B70147" w:rsidRDefault="00B70147">
      <w:r>
        <w:t>Комиссии, расследовавшие обстоятельства гибели “Титаника”, так и не смогли выяснить, что именно исполнял оркестр, игравший на верхней палубе в течение всего времени, пока судно тонуло, и на наклоняющейся к носу палубе еще можно было удерживаться. Мнения расходятся. Одни утверждали, что до самого конца оркестр исполнял религиозный гимн “Ближе к Тебе, о Господи”; другие свидетельствовали, что оркестр играл единственно рэгтайм; радист “Титаника” — профессия, требовавшая в те времена исключительного слуха и памяти, — Г.Брайд запомнил, что п</w:t>
      </w:r>
      <w:r>
        <w:t>о</w:t>
      </w:r>
      <w:r>
        <w:t>следней мелодией, исполненной оркестром, была мелодия “Осени”</w:t>
      </w:r>
      <w:r w:rsidR="00CE1068" w:rsidRPr="00CE1068">
        <w:rPr>
          <w:rStyle w:val="af2"/>
          <w:vertAlign w:val="baseline"/>
        </w:rPr>
        <w:t>[XLVIII]</w:t>
      </w:r>
      <w:r>
        <w:t xml:space="preserve"> — традиционного погребального гимна англиканской церкви. Возможно, что разные произведения, включая и молитвы, исполнялись в разное время и запомнились разным людям.</w:t>
      </w:r>
    </w:p>
    <w:p w14:paraId="0D4D1EE9" w14:textId="77777777" w:rsidR="00B70147" w:rsidRDefault="00B70147">
      <w:r>
        <w:t>В мировоззрении верующего (хоть в Бога, хоть Богу) нет сомнения в том, что, даже когда корма тонущего судна поднялась вверх и повисла над водой, после чего корпус “Титаника” переломился, и его больший нос</w:t>
      </w:r>
      <w:r>
        <w:t>о</w:t>
      </w:r>
      <w:r>
        <w:t>вой обломок пошел ко дну, а кормовой торчал из воды вертикально как башня высотой несколько десятков метров и медленно погружался, Бог мог ликвидировать разрушения в конструкциях судна, воскресить всех, кто уже погиб к этому моменту, после чего судно со всеми, кто на нём был, застыло на воде в своей заводской первозданности. Случись это, все з</w:t>
      </w:r>
      <w:r>
        <w:t>а</w:t>
      </w:r>
      <w:r>
        <w:t>помнили бы акт такого прямого вмешательства Свыше в земные дела и рассматривали бы такой поворот событий как величайшее чудо, све</w:t>
      </w:r>
      <w:r>
        <w:t>р</w:t>
      </w:r>
      <w:r>
        <w:t>шившееся при жизни их поколения.</w:t>
      </w:r>
    </w:p>
    <w:p w14:paraId="62A78FBB" w14:textId="77777777" w:rsidR="00B70147" w:rsidRDefault="00B70147">
      <w:r>
        <w:t>Тем не менее, и в этом случае, нашлось бы множество скептиков и н</w:t>
      </w:r>
      <w:r>
        <w:t>и</w:t>
      </w:r>
      <w:r>
        <w:t>гилистов, которые бы утверждали, что на “Титанике” имела место масс</w:t>
      </w:r>
      <w:r>
        <w:t>о</w:t>
      </w:r>
      <w:r>
        <w:t>вая галлюцинация, но никакого столкновения с айсбергом и катастрофы, обращенной вспять милостью Всевышнего, в действительности не было, поскольку лайнер не имеет и малейших следов повреждений. И они ссыл</w:t>
      </w:r>
      <w:r>
        <w:t>а</w:t>
      </w:r>
      <w:r>
        <w:t xml:space="preserve">лись бы при этом на то, что ничего подобного хроники катастроф на море не знают, а для того, чтобы утверждать об этом </w:t>
      </w:r>
      <w:r>
        <w:lastRenderedPageBreak/>
        <w:t>как о реальном факте, им нужна статистика множества подобных событий, которой нет, и воспрои</w:t>
      </w:r>
      <w:r>
        <w:t>з</w:t>
      </w:r>
      <w:r>
        <w:t>вести которую экспериментально нет возможности, поскольку это всё противоречит да</w:t>
      </w:r>
      <w:r>
        <w:t>н</w:t>
      </w:r>
      <w:r>
        <w:t>ным современной науки и т.п.</w:t>
      </w:r>
    </w:p>
    <w:p w14:paraId="5141F6E3" w14:textId="77777777" w:rsidR="00B70147" w:rsidRDefault="00B70147">
      <w:pPr>
        <w:pStyle w:val="af0"/>
      </w:pPr>
      <w:r>
        <w:t>Нынешняя цивилизация представляет собой парадоксальное явл</w:t>
      </w:r>
      <w:r>
        <w:t>е</w:t>
      </w:r>
      <w:r>
        <w:t xml:space="preserve">ние: в ней существует множество индивидов, которым для того, чтобы уверовать в Бога, </w:t>
      </w:r>
      <w:r>
        <w:rPr>
          <w:i/>
        </w:rPr>
        <w:t xml:space="preserve">якобы необходимо </w:t>
      </w:r>
      <w:r>
        <w:t>лично стать свидетел</w:t>
      </w:r>
      <w:r>
        <w:t>я</w:t>
      </w:r>
      <w:r>
        <w:t>ми чуда, выходящего за пределы их представления о возможном и нормальном течении событий; но если они же сталкиваются со св</w:t>
      </w:r>
      <w:r>
        <w:t>и</w:t>
      </w:r>
      <w:r>
        <w:t>детельствами о чуде других, то отказываются признать их свидетел</w:t>
      </w:r>
      <w:r>
        <w:t>ь</w:t>
      </w:r>
      <w:r>
        <w:t xml:space="preserve">ство истинным. Если же грандиозного чуда, выходящего за пределы обыденности нет, то они настаивают на том, что нет и оснований для веры в “сверхъестественное”, а также и веры тем, кто не может явить чуда, но рассказывает другим о том, как стал свидетелем сверхъестественного. </w:t>
      </w:r>
    </w:p>
    <w:p w14:paraId="6AA94944" w14:textId="77777777" w:rsidR="00B70147" w:rsidRDefault="00B70147">
      <w:r>
        <w:t>В случае межконфессиональных разногласий об истинности того или иного вероучения спор протекает в том же русле: вот Христос воскресил Лазаря, исцелил того-то и того-то, накормил несколькими хлебами и р</w:t>
      </w:r>
      <w:r>
        <w:t>ы</w:t>
      </w:r>
      <w:r>
        <w:t>бами тысячи; Серафим Саровский сделал то-то и то-то; баба Ванга пре</w:t>
      </w:r>
      <w:r>
        <w:t>д</w:t>
      </w:r>
      <w:r>
        <w:t xml:space="preserve">сказала то-то и то-то; а какое чудо явил Мухаммад, чтобы мы приняли то, чему он учил, как истину от Бога; и какое чудо можете явить лично Вы, ссылаясь на Коран? </w:t>
      </w:r>
    </w:p>
    <w:p w14:paraId="7B6C97A2" w14:textId="77777777" w:rsidR="00B70147" w:rsidRDefault="00B70147">
      <w:pPr>
        <w:pStyle w:val="af0"/>
      </w:pPr>
      <w:r>
        <w:t>Если такое и подобное не произносится прямо, то оно подразум</w:t>
      </w:r>
      <w:r>
        <w:t>е</w:t>
      </w:r>
      <w:r>
        <w:t>вается, однако почему-то не только не оглашается, но даже не по</w:t>
      </w:r>
      <w:r>
        <w:t>д</w:t>
      </w:r>
      <w:r>
        <w:t>разумевается постановка встречного вопроса: а что может явить сам возражающий против Корана? как в нём лично проявляются Божьи дары Духа Святого? — ведь всё, на что он ссылается, было явлено другими. А он то сам что? и почему при всей его подчас фанатичной вере за ним в жизни остается большей частью опуст</w:t>
      </w:r>
      <w:r>
        <w:t>о</w:t>
      </w:r>
      <w:r>
        <w:t>шение? — ведь «Бог не есть бог неустройства, но мира. Так бывает во всех церквях у святых» (Новый Завет, Павел, 1</w:t>
      </w:r>
      <w:r>
        <w:noBreakHyphen/>
        <w:t>е Коринфянам, 14:33).</w:t>
      </w:r>
    </w:p>
    <w:p w14:paraId="10020B34" w14:textId="77777777" w:rsidR="00B70147" w:rsidRDefault="00B70147">
      <w:r>
        <w:t>Ссылающиеся на чудеса, явленные в древности через Христа и ап</w:t>
      </w:r>
      <w:r>
        <w:t>о</w:t>
      </w:r>
      <w:r>
        <w:t>столов и положившие начало нынешним христианским вероисповедан</w:t>
      </w:r>
      <w:r>
        <w:t>и</w:t>
      </w:r>
      <w:r>
        <w:t>ям, в большинстве своем забывают, что те же самые факты, в которых последователи исторически реальных христианских церквей находят осн</w:t>
      </w:r>
      <w:r>
        <w:t>о</w:t>
      </w:r>
      <w:r>
        <w:t>вания своей вере, в иудаизме служат для обвинения Христа в магии и че</w:t>
      </w:r>
      <w:r>
        <w:t>р</w:t>
      </w:r>
      <w:r>
        <w:t>нокн</w:t>
      </w:r>
      <w:r>
        <w:t>и</w:t>
      </w:r>
      <w:r>
        <w:t xml:space="preserve">жии. </w:t>
      </w:r>
    </w:p>
    <w:p w14:paraId="39748C5A" w14:textId="77777777" w:rsidR="00B70147" w:rsidRDefault="00B70147">
      <w:r>
        <w:lastRenderedPageBreak/>
        <w:t>В такого рода спорах об истинности веры с домогательствами чуд</w:t>
      </w:r>
      <w:r>
        <w:t>о</w:t>
      </w:r>
      <w:r>
        <w:t>творения забывается эпизод исцеления бесноватого, описыва</w:t>
      </w:r>
      <w:r>
        <w:t>е</w:t>
      </w:r>
      <w:r>
        <w:t>мый Лукой:</w:t>
      </w:r>
    </w:p>
    <w:p w14:paraId="473936F4" w14:textId="77777777" w:rsidR="00B70147" w:rsidRDefault="00B70147">
      <w:pPr>
        <w:pStyle w:val="a"/>
        <w:rPr>
          <w:rFonts w:ascii="Academy Cyr" w:hAnsi="Academy Cyr"/>
        </w:rPr>
      </w:pPr>
      <w:r>
        <w:rPr>
          <w:rFonts w:ascii="Academy Cyr" w:hAnsi="Academy Cyr"/>
        </w:rPr>
        <w:t>«Человек же, из которого вышли бесы, просил Его, чтобы быть с Ним. Но Иисус отпустил его, сказав: возвратись в дом твой и ра</w:t>
      </w:r>
      <w:r>
        <w:rPr>
          <w:rFonts w:ascii="Academy Cyr" w:hAnsi="Academy Cyr"/>
        </w:rPr>
        <w:t>с</w:t>
      </w:r>
      <w:r>
        <w:rPr>
          <w:rFonts w:ascii="Academy Cyr" w:hAnsi="Academy Cyr"/>
        </w:rPr>
        <w:t xml:space="preserve">скажи, что сотворил тебе Бог. Он пошел и проповедовал, что сотворил ему Иисус» (Лука, 8:38, 39). </w:t>
      </w:r>
    </w:p>
    <w:p w14:paraId="78FE1BCF" w14:textId="77777777" w:rsidR="00B70147" w:rsidRDefault="00B70147">
      <w:r>
        <w:t>Иисус ясно же объяснил:</w:t>
      </w:r>
      <w:r>
        <w:rPr>
          <w:i/>
        </w:rPr>
        <w:t xml:space="preserve"> «... сотворил тебе Бог»,</w:t>
      </w:r>
      <w:r>
        <w:t xml:space="preserve"> не представлялся исцеленному как воплотившееся божество, а говорил о Боге в третьем лице, но человек</w:t>
      </w:r>
      <w:r>
        <w:rPr>
          <w:i/>
        </w:rPr>
        <w:t xml:space="preserve"> </w:t>
      </w:r>
      <w:r>
        <w:rPr>
          <w:i/>
          <w:u w:val="single"/>
        </w:rPr>
        <w:t>сам понял</w:t>
      </w:r>
      <w:r>
        <w:t>, что сотворил ему благо другой человек — Иисус, и проповедовал о том в народе; а множество других сами поняли из этого, что Иисус и есть Бог либо “богочеловек”. Забываются в такого рода спорах и иные объяснения Христом чудотворения как дел Божиих: «Я ничего не могу творить Сам от Себя (...) ибо не ищу Моей воли, но воли пославшего Меня Отца» (Иоанн, 5:30); «... Отец, пребывающий во Мне, Он творит дела» (Иоанн, 14:10). И в последствии иерархии христианских цер</w:t>
      </w:r>
      <w:r>
        <w:t>к</w:t>
      </w:r>
      <w:r>
        <w:t>вей, сталкиваясь с фактами чудотворения, исходя из своих представлений о нормах “святости”, объявляли еретиками и колдунами тех, чьей бескор</w:t>
      </w:r>
      <w:r>
        <w:t>ы</w:t>
      </w:r>
      <w:r>
        <w:t xml:space="preserve">стной простосердечной молитве Бог отвечал Сам или даровал им власть от Себя, не спрашивая на то разрешения у земных иерархий. </w:t>
      </w:r>
    </w:p>
    <w:p w14:paraId="477DC6FD" w14:textId="77777777" w:rsidR="00B70147" w:rsidRDefault="00B70147">
      <w:pPr>
        <w:pStyle w:val="af0"/>
      </w:pPr>
      <w:r>
        <w:t xml:space="preserve">Если же говорить о грандиозности знамений, то нет в Мироздании более грандиозного знамения, чем </w:t>
      </w:r>
      <w:r>
        <w:rPr>
          <w:i/>
        </w:rPr>
        <w:t>обыденная жизнь Мироздания без катастроф и пр</w:t>
      </w:r>
      <w:r>
        <w:rPr>
          <w:i/>
        </w:rPr>
        <w:t>о</w:t>
      </w:r>
      <w:r>
        <w:rPr>
          <w:i/>
        </w:rPr>
        <w:t>исшествий</w:t>
      </w:r>
      <w:r>
        <w:t xml:space="preserve">. </w:t>
      </w:r>
    </w:p>
    <w:p w14:paraId="3F47BC3D" w14:textId="77777777" w:rsidR="00B70147" w:rsidRDefault="00B70147">
      <w:r>
        <w:t>Требования явить какие-то чудеса и знамения сверх естественного т</w:t>
      </w:r>
      <w:r>
        <w:t>е</w:t>
      </w:r>
      <w:r>
        <w:t>чения событий характеризуются в Откровениях, как искушение Бога чел</w:t>
      </w:r>
      <w:r>
        <w:t>о</w:t>
      </w:r>
      <w:r>
        <w:t>веком. Таков эпизод беседы Христа с дьяволом на крыше Иерусалимского храма:</w:t>
      </w:r>
    </w:p>
    <w:p w14:paraId="3E0D5251" w14:textId="77777777" w:rsidR="00B70147" w:rsidRDefault="00B70147">
      <w:pPr>
        <w:pStyle w:val="a"/>
        <w:rPr>
          <w:rFonts w:ascii="Academy Cyr" w:hAnsi="Academy Cyr"/>
        </w:rPr>
      </w:pPr>
      <w:r>
        <w:rPr>
          <w:rFonts w:ascii="Academy Cyr" w:hAnsi="Academy Cyr"/>
        </w:rPr>
        <w:t xml:space="preserve">«… и поставил Его </w:t>
      </w:r>
      <w:r w:rsidRPr="00B70147">
        <w:t>&lt;</w:t>
      </w:r>
      <w:r>
        <w:rPr>
          <w:rFonts w:ascii="Academy Cyr" w:hAnsi="Academy Cyr"/>
        </w:rPr>
        <w:t>дьявол</w:t>
      </w:r>
      <w:r w:rsidRPr="00B70147">
        <w:t>&gt;</w:t>
      </w:r>
      <w:r>
        <w:rPr>
          <w:rFonts w:ascii="Academy Cyr" w:hAnsi="Academy Cyr"/>
        </w:rPr>
        <w:t xml:space="preserve"> на крыле Храма, и сказал Ему: если Ты Сын Божий, бросься вниз, ибо написано: Ангелам Своим заповедает о Тебе сохранить Тебя; и на руках понесут Тебя, да не преткнешься о камень ногою Твоею. Иисус сказал ему в ответ: сказ</w:t>
      </w:r>
      <w:r>
        <w:rPr>
          <w:rFonts w:ascii="Academy Cyr" w:hAnsi="Academy Cyr"/>
        </w:rPr>
        <w:t>а</w:t>
      </w:r>
      <w:r>
        <w:rPr>
          <w:rFonts w:ascii="Academy Cyr" w:hAnsi="Academy Cyr"/>
        </w:rPr>
        <w:t>но: не искушай Господа Бога твоего» (Лука, 4:9 — 12).</w:t>
      </w:r>
    </w:p>
    <w:p w14:paraId="201BC552" w14:textId="77777777" w:rsidR="00B70147" w:rsidRDefault="00B70147">
      <w:r>
        <w:t>Также и в Коране многократны утверждения Мухаммада о том, что он сам ничего творить не может, что все чудеса, явленные в прошлом друг</w:t>
      </w:r>
      <w:r>
        <w:t>и</w:t>
      </w:r>
      <w:r>
        <w:t>ми пророками, были совершены с дозволения Господа либо по Его пр</w:t>
      </w:r>
      <w:r>
        <w:t>я</w:t>
      </w:r>
      <w:r>
        <w:t>мому повелению. Есть и в Ветхом Завете эпизоды, из которых следует понять, что нарушать естественный порядок течения событий в Мирозд</w:t>
      </w:r>
      <w:r>
        <w:t>а</w:t>
      </w:r>
      <w:r>
        <w:t xml:space="preserve">нии сверхъестественными чудесами Бог избегает, осуществляя </w:t>
      </w:r>
      <w:r>
        <w:lastRenderedPageBreak/>
        <w:t>Свою власть в Мироздании, через не бросающиеся в глаза события. Один из них повествует о том, как после посрамления Богом пророков Вааловых при участии пророка Илии, Илия своевольно предал тех смерти, вследствие чего они лишились срока земной жизни, в течение которого могли бы одуматься после своего посрамления и вернуться к вере Богу. После этого самоуправства пророка Илии, противного Высшему промыслу, Бог п</w:t>
      </w:r>
      <w:r>
        <w:t>о</w:t>
      </w:r>
      <w:r>
        <w:t>зволил его противникам преследовать Илию, чтобы убить его. И тогда Илия взмолился Богу и был ему ответ.</w:t>
      </w:r>
    </w:p>
    <w:p w14:paraId="646D90BC" w14:textId="77777777" w:rsidR="00B70147" w:rsidRDefault="00B70147">
      <w:pPr>
        <w:pStyle w:val="a"/>
        <w:rPr>
          <w:rFonts w:ascii="Academy Cyr" w:hAnsi="Academy Cyr"/>
        </w:rPr>
      </w:pPr>
      <w:r>
        <w:rPr>
          <w:rFonts w:ascii="Academy Cyr" w:hAnsi="Academy Cyr"/>
        </w:rPr>
        <w:t>«(...) И вот было к нему слово Господне, и сказал ему Господь: что ты здесь, Илия? Он сказал: возревновал я о Господе Боге Сава</w:t>
      </w:r>
      <w:r>
        <w:rPr>
          <w:rFonts w:ascii="Academy Cyr" w:hAnsi="Academy Cyr"/>
        </w:rPr>
        <w:t>о</w:t>
      </w:r>
      <w:r>
        <w:rPr>
          <w:rFonts w:ascii="Academy Cyr" w:hAnsi="Academy Cyr"/>
        </w:rPr>
        <w:t>фе, ибо сыны Израиля оставили завет Твой, разрушили Твои жер</w:t>
      </w:r>
      <w:r>
        <w:rPr>
          <w:rFonts w:ascii="Academy Cyr" w:hAnsi="Academy Cyr"/>
        </w:rPr>
        <w:t>т</w:t>
      </w:r>
      <w:r>
        <w:rPr>
          <w:rFonts w:ascii="Academy Cyr" w:hAnsi="Academy Cyr"/>
        </w:rPr>
        <w:t xml:space="preserve">венники и пророков Твоих убили мечом; остался я один, но и моей души ищут, чтобы отнять её. И сказал: выйди стань на горе пред лицем Господним, и вот Господь пройдет, и большой и сильный ветер, раздирающий горы и сокрушающий скалы пред Господом, но не в ветре Господь; после ветра землетрясение, но не в землетрясении Господь; после землетрясения огонь, но не в огне Господь; после огня веяние тихого ветра, [и там Господь]» (3 Царств, 19:9 — 12). </w:t>
      </w:r>
    </w:p>
    <w:p w14:paraId="5A56741B" w14:textId="77777777" w:rsidR="00B70147" w:rsidRDefault="00B70147">
      <w:r>
        <w:t>Вопреки такого рода многократным увещаниям о том, что Высший промысел свершается не в чудесах, превосходящих воображение людей; что Бог не фокусник, намеревающийся “удивить публику в земном цирке и сорвать аплодисменты”, — вопреки прямому предостережению «не искушай Господа Бога твоего…» люди упорно жаждут грандиозных зн</w:t>
      </w:r>
      <w:r>
        <w:t>а</w:t>
      </w:r>
      <w:r>
        <w:t xml:space="preserve">мений, необходимых им якобы для того, чтобы поверить в Бога. </w:t>
      </w:r>
    </w:p>
    <w:p w14:paraId="41B11AA8" w14:textId="77777777" w:rsidR="00B70147" w:rsidRDefault="00B70147">
      <w:r>
        <w:t>Того факта, что ни одно знамение в Мироздании не может быть более грандиозным, чем само Мироздание, в котором нормально все события способны течь без бедствий и неурядиц, воплощая в жизнь тихо и незаме</w:t>
      </w:r>
      <w:r>
        <w:t>т</w:t>
      </w:r>
      <w:r>
        <w:t>но милость Божию, большинство не может осознать как знамение. Когда всё течет так, то не надо Всевышней властью обращать вспять течение катастроф, учинённых людьми по злому умыслу или по бездумной безз</w:t>
      </w:r>
      <w:r>
        <w:t>а</w:t>
      </w:r>
      <w:r>
        <w:t xml:space="preserve">ботности; не надо исцелять заболевшего или калеку, не надо воскрешать умершего. Но тогда нет чудес, и многим нет оснований для их веры в Бога. </w:t>
      </w:r>
    </w:p>
    <w:p w14:paraId="4258799F" w14:textId="77777777" w:rsidR="00B70147" w:rsidRDefault="00B70147">
      <w:pPr>
        <w:pStyle w:val="af0"/>
      </w:pPr>
      <w:r>
        <w:t xml:space="preserve">Но это </w:t>
      </w:r>
      <w:r>
        <w:rPr>
          <w:i/>
        </w:rPr>
        <w:t>обыденное чудо естественности течения событий без п</w:t>
      </w:r>
      <w:r>
        <w:rPr>
          <w:i/>
        </w:rPr>
        <w:t>о</w:t>
      </w:r>
      <w:r>
        <w:rPr>
          <w:i/>
        </w:rPr>
        <w:t>трясений и неурядиц</w:t>
      </w:r>
      <w:r>
        <w:t>, которое общество пытается каждодневно р</w:t>
      </w:r>
      <w:r>
        <w:t>у</w:t>
      </w:r>
      <w:r>
        <w:t xml:space="preserve">шить своею отсебятиной, является основанием для веры Богу, ибо </w:t>
      </w:r>
      <w:r>
        <w:rPr>
          <w:i/>
        </w:rPr>
        <w:t>«... Бог не есть бог неустройства, но мира. Так бывает во всех церквах у святых»</w:t>
      </w:r>
      <w:r>
        <w:t>.</w:t>
      </w:r>
    </w:p>
    <w:p w14:paraId="573E9364" w14:textId="77777777" w:rsidR="00B70147" w:rsidRDefault="00B70147">
      <w:r>
        <w:lastRenderedPageBreak/>
        <w:t>И это чудо имеет место в продолжении истории о “Титанике”, расск</w:t>
      </w:r>
      <w:r>
        <w:t>а</w:t>
      </w:r>
      <w:r>
        <w:t>занной далее в рассматриваемой статье в “Огоньке”:</w:t>
      </w:r>
    </w:p>
    <w:p w14:paraId="16A939E0" w14:textId="77777777" w:rsidR="00B70147" w:rsidRDefault="00B70147">
      <w:pPr>
        <w:pStyle w:val="a"/>
        <w:rPr>
          <w:rFonts w:ascii="Academy Cyr" w:hAnsi="Academy Cyr"/>
        </w:rPr>
      </w:pPr>
      <w:r>
        <w:rPr>
          <w:rFonts w:ascii="Academy Cyr" w:hAnsi="Academy Cyr"/>
        </w:rPr>
        <w:t>«В 1939</w:t>
      </w:r>
      <w:r>
        <w:rPr>
          <w:rFonts w:ascii="Academy Cyr" w:hAnsi="Academy Cyr"/>
        </w:rPr>
        <w:noBreakHyphen/>
        <w:t>м, спустя 27 лет, в том же районе Атлантики, где зат</w:t>
      </w:r>
      <w:r>
        <w:rPr>
          <w:rFonts w:ascii="Academy Cyr" w:hAnsi="Academy Cyr"/>
        </w:rPr>
        <w:t>о</w:t>
      </w:r>
      <w:r>
        <w:rPr>
          <w:rFonts w:ascii="Academy Cyr" w:hAnsi="Academy Cyr"/>
        </w:rPr>
        <w:t>нул “Титаник”, ночью плыл другой корабль — “Титаниан”. Внезапно внутреннее чутье подсказало что-то рулевому, и он отдал команду “стоп-машина”. Когда судно остановилось и стоящие на вахте стали выражать недоумение задержкой, из темноты внезапно вынырнул огромный айсберг и нанес по корпусу сильный, но, к счастью, уже не смертельный удар…»</w:t>
      </w:r>
    </w:p>
    <w:p w14:paraId="751DF1FB" w14:textId="76CC480D" w:rsidR="00B70147" w:rsidRDefault="00B70147">
      <w:r>
        <w:t>Самое интересное в этой ситуации состоит в том, что “Титаниан” мог бы при несколько других обстоятельствах вообще разминуться с айсбе</w:t>
      </w:r>
      <w:r>
        <w:t>р</w:t>
      </w:r>
      <w:r>
        <w:t>гом так, что никто на его борту айсберга бы и не заметил: если корабль остановил рулевой, то судно в течение нескольких минут не управлялось; если бы команда “стоп-машина” последовала несколькими десятками секунд раньше, то судно успело бы полностью остановиться, а потеряв ход, оно могло быть повернуто ветром относительно прежнего курса так, что айсберг остался бы за пределами видимости и оказался в стороне от пути судна, после того как оно возобновило движение</w:t>
      </w:r>
      <w:r w:rsidR="00CE1068" w:rsidRPr="00CE1068">
        <w:rPr>
          <w:vertAlign w:val="superscript"/>
        </w:rPr>
        <w:t>[XLIX]</w:t>
      </w:r>
      <w:r>
        <w:t xml:space="preserve">. В этом случае рулевой, спасший корабль своими неуставными </w:t>
      </w:r>
      <w:r>
        <w:rPr>
          <w:i/>
        </w:rPr>
        <w:t>действиями по наитию Свыше,</w:t>
      </w:r>
      <w:r>
        <w:t xml:space="preserve"> скорее всего, лишился бы места службы, поскольку грубо нар</w:t>
      </w:r>
      <w:r>
        <w:t>у</w:t>
      </w:r>
      <w:r>
        <w:t xml:space="preserve">шил правила несения вахты и превысил свои полномочия, так как </w:t>
      </w:r>
      <w:r>
        <w:rPr>
          <w:i/>
        </w:rPr>
        <w:t>с точки зрения капитана безо всяких к тому оснований остановил машины</w:t>
      </w:r>
      <w:r>
        <w:t>. Но Бог позаботился о том, чтобы все убедились, что судно было остановлено не зря и, чтобы рулевой не был наказан.</w:t>
      </w:r>
    </w:p>
    <w:p w14:paraId="18D91F73" w14:textId="77777777" w:rsidR="00B70147" w:rsidRDefault="00B70147">
      <w:r>
        <w:t>Этот случай — на языке жизненных знамений — рассказывает о том, как мог бы быть спасен “Титаник” без обращения вспять течения пости</w:t>
      </w:r>
      <w:r>
        <w:t>г</w:t>
      </w:r>
      <w:r>
        <w:t>шей его катастрофы. Но на его ходовом мостике уже давно были глухи не только к внутренним голосам Свыше, но и к прямым оповещениям о л</w:t>
      </w:r>
      <w:r>
        <w:t>е</w:t>
      </w:r>
      <w:r>
        <w:t>довой опасности, которые на протяжении всего дня, предшествующего ночи катастрофы, принимала радиостанция “Титаника” и которые капитан лайнера Смит и директор-распорядитель кампании-владельца Исмей скл</w:t>
      </w:r>
      <w:r>
        <w:t>а</w:t>
      </w:r>
      <w:r>
        <w:t>дывали в свои ка</w:t>
      </w:r>
      <w:r>
        <w:t>р</w:t>
      </w:r>
      <w:r>
        <w:t xml:space="preserve">маны без отдания каких-либо распоряжений по службе. </w:t>
      </w:r>
    </w:p>
    <w:p w14:paraId="5C983C97" w14:textId="77777777" w:rsidR="00B70147" w:rsidRDefault="00B70147">
      <w:r>
        <w:t>Кроме того, характеризуя техническое совершенство “Титаника” его капитан перед выходом в рейс сказал, что этот корабль не смог бы утопить сам Господь Бог, что, на наш взгляд, было богохульно, поскольку прип</w:t>
      </w:r>
      <w:r>
        <w:t>и</w:t>
      </w:r>
      <w:r>
        <w:t>сывало Богу злобное намерение как возможность и тем самым нарушало нормы этики веры Богу как наилучшей из личностей. Рулевой “Титаниана”, как нам думается, был человеком более добропорядочным, и потому отношение к нему Свыше было иное.</w:t>
      </w:r>
    </w:p>
    <w:p w14:paraId="57596770" w14:textId="77777777" w:rsidR="00B70147" w:rsidRDefault="00B70147">
      <w:r>
        <w:lastRenderedPageBreak/>
        <w:t>Однако это частности, хотя и не те, которыми можно пренебречь в р</w:t>
      </w:r>
      <w:r>
        <w:t>е</w:t>
      </w:r>
      <w:r>
        <w:t>лигиозно-этических вопросах теории вероятностей и практики осущест</w:t>
      </w:r>
      <w:r>
        <w:t>в</w:t>
      </w:r>
      <w:r>
        <w:t>ления вероятностей. Более общее и значимое состоит в том, что хотя “Титаник” стал осознаваться обществом как символ эпохи только после катастрофы, но в действительности он был концентрированным выраж</w:t>
      </w:r>
      <w:r>
        <w:t>е</w:t>
      </w:r>
      <w:r>
        <w:t>нием эпохи и до катастрофы, даже если современники этого не осознав</w:t>
      </w:r>
      <w:r>
        <w:t>а</w:t>
      </w:r>
      <w:r>
        <w:t xml:space="preserve">ли. </w:t>
      </w:r>
    </w:p>
    <w:p w14:paraId="1BE213D3" w14:textId="77777777" w:rsidR="00B70147" w:rsidRDefault="00B70147">
      <w:r>
        <w:t>Судостроение объективно — это одна из немногих интегрирующих отраслей экономики, в продукции которой выражает себя вся цивилизация целиком: в корабле есть место и продукции сельского хозяйства, и тяжелой промышленности, и произведениям изящных искусств, а в его устройстве в процессе проектирования выражаются нормы общественной жизни в той стране, где корабль проектируется и строится. Иными словами, чтобы иметь суждение о качестве жизни в цивилизации, следует побывать на её корабле, и потому издревле во многих иносказательных традициях цивил</w:t>
      </w:r>
      <w:r>
        <w:t>и</w:t>
      </w:r>
      <w:r>
        <w:t>зации, государства, общественные организации (включая церкви и масо</w:t>
      </w:r>
      <w:r>
        <w:t>н</w:t>
      </w:r>
      <w:r>
        <w:t>ство) уподобляют кораблю, государственное и партийное строительство — кораблестро</w:t>
      </w:r>
      <w:r>
        <w:t>е</w:t>
      </w:r>
      <w:r>
        <w:t xml:space="preserve">нию, политику — судовождению и т.п. </w:t>
      </w:r>
    </w:p>
    <w:p w14:paraId="4B1F3ADA" w14:textId="77777777" w:rsidR="00B70147" w:rsidRDefault="00B70147">
      <w:r>
        <w:t>“Титаник” был воплощением сословно-кастового строя, в котором о</w:t>
      </w:r>
      <w:r>
        <w:t>д</w:t>
      </w:r>
      <w:r>
        <w:t>ни — меньшинство — прожигают жизнь как свою, так и жизни других; а другие — большинство — всю жизнь обслуживают этот пир, света Божь</w:t>
      </w:r>
      <w:r>
        <w:t>е</w:t>
      </w:r>
      <w:r>
        <w:t>го не видя и не имея времени, сил и возможностей, чтобы стать человеком: несколько менее чем недельное плавание через океан в каюте люкс на “Титанике” стоило 4350 долларов США, не считая дополнительных велик</w:t>
      </w:r>
      <w:r>
        <w:t>о</w:t>
      </w:r>
      <w:r>
        <w:t>светских расходов; радист “Титаника” Г.Брайд получал оклад 20 долларов в месяц, матросы и стюарды зарабатывали и того меньше. Таким образом, один люкс-пассажир менее чем за неделю плавания прожигал более чем двадцать лет жизни простого труженика (в финансовом исчислении), и такой образ жизни продолжался на суше и господствовал над всей цивил</w:t>
      </w:r>
      <w:r>
        <w:t>и</w:t>
      </w:r>
      <w:r>
        <w:t xml:space="preserve">зацией. </w:t>
      </w:r>
    </w:p>
    <w:p w14:paraId="082195B0" w14:textId="77777777" w:rsidR="00B70147" w:rsidRDefault="00B70147">
      <w:r>
        <w:t>Такой образ жизни цивилизации не поддерживается Свыше, на что очередной намек был сделан в 1898 г. в художественных образа романа “Тщетность”: было дано предупреждение о том, что курс, которым след</w:t>
      </w:r>
      <w:r>
        <w:t>у</w:t>
      </w:r>
      <w:r>
        <w:t>ет Западная региональная цивилизация, таков, что она с полного хода н</w:t>
      </w:r>
      <w:r>
        <w:t>а</w:t>
      </w:r>
      <w:r>
        <w:t>порется на некий “айсберг” и исчезнет с лица Земли; и это будет сопров</w:t>
      </w:r>
      <w:r>
        <w:t>о</w:t>
      </w:r>
      <w:r>
        <w:t>ждаться большими жертвами и её полной беспомощностью вопреки её видимому великолепию и техническому совершенству, предшествующ</w:t>
      </w:r>
      <w:r>
        <w:t>е</w:t>
      </w:r>
      <w:r>
        <w:t xml:space="preserve">му катастрофе. Судьба реального “Титаника”, созданного ею в привычном для неё обыденном порядке вещей, — второе предупреждение, данное Свыше также в обычном порядке осуществления </w:t>
      </w:r>
      <w:r>
        <w:lastRenderedPageBreak/>
        <w:t xml:space="preserve">“сверхъестественного” без выпирающих на общем фоне обыденности грандиозных “чудес”. </w:t>
      </w:r>
    </w:p>
    <w:p w14:paraId="0B784846" w14:textId="39D210A5" w:rsidR="00B70147" w:rsidRPr="00B70147" w:rsidRDefault="00B70147">
      <w:r>
        <w:t>Чтобы “Титаник” не утонул в 1912 г., необходимо было с 1898 г. по 1912 г. предпринять целенаправленные действия к изменению качества цивилизации. “Титаник”, будучи наиболее концентрированным выраж</w:t>
      </w:r>
      <w:r>
        <w:t>е</w:t>
      </w:r>
      <w:r>
        <w:t>нием образа жизни Западной цивилизации, утонул потому, что в ней были нарушены нормы, предопределенные Свыше для жизни людей вечными законами бытия мироздания. Религия была разорвана самой цивилизацией и потому молитвы с борта тонущего судна остались без сверхъестестве</w:t>
      </w:r>
      <w:r>
        <w:t>н</w:t>
      </w:r>
      <w:r>
        <w:t>ных спасительных последствий; если бы религия не была разорвана самой цивилизацией, то образ жизни цивилизации был бы другим, цивилизация развивалась бы в ином направлении, а судно, будучи её концентрирова</w:t>
      </w:r>
      <w:r>
        <w:t>н</w:t>
      </w:r>
      <w:r>
        <w:t>ным воплощением, разминулось бы с айсбергом и, благополучно отсл</w:t>
      </w:r>
      <w:r>
        <w:t>у</w:t>
      </w:r>
      <w:r>
        <w:t>жив свой век, забылось бы к нашему времени, как забылись многие другие корабли той эпохи. “Титаник” своею судьбой подтвердил правильность дре</w:t>
      </w:r>
      <w:r>
        <w:t>в</w:t>
      </w:r>
      <w:r>
        <w:t>ней китайской поговорки</w:t>
      </w:r>
      <w:r w:rsidR="00CE1068" w:rsidRPr="00CE1068">
        <w:rPr>
          <w:rStyle w:val="af2"/>
          <w:vertAlign w:val="baseline"/>
        </w:rPr>
        <w:t>[L]</w:t>
      </w:r>
      <w:r>
        <w:t xml:space="preserve">: </w:t>
      </w:r>
    </w:p>
    <w:p w14:paraId="207955E9" w14:textId="77777777" w:rsidR="00B70147" w:rsidRDefault="00B70147">
      <w:pPr>
        <w:pStyle w:val="af"/>
        <w:rPr>
          <w:b w:val="0"/>
        </w:rPr>
      </w:pPr>
      <w:r>
        <w:rPr>
          <w:b w:val="0"/>
          <w:i/>
        </w:rPr>
        <w:t>«Если мы не изменим свой путь, то рискуем попасть именно туда, куда мы направляемся».</w:t>
      </w:r>
      <w:r>
        <w:rPr>
          <w:b w:val="0"/>
        </w:rPr>
        <w:t xml:space="preserve"> О том же самом сказано и Коране: </w:t>
      </w:r>
      <w:r>
        <w:t>«Бог не меняет того, что происходит с людьми, покуда люди сами не изм</w:t>
      </w:r>
      <w:r>
        <w:t>е</w:t>
      </w:r>
      <w:r>
        <w:t xml:space="preserve">нят того, что есть в них» </w:t>
      </w:r>
      <w:r>
        <w:rPr>
          <w:b w:val="0"/>
        </w:rPr>
        <w:t>(сура 13:12).</w:t>
      </w:r>
    </w:p>
    <w:p w14:paraId="69E19320" w14:textId="77777777" w:rsidR="00B70147" w:rsidRDefault="00B70147">
      <w:r>
        <w:t>Третье, и возможно, что последнее предупреждение — вышедший в 1997 г. фильм Дж.Кэмерона, в котором воспроизведена и катастрофа, и многие социальные аспекты, к ней приведшие. Но зрители сидят в киноз</w:t>
      </w:r>
      <w:r>
        <w:t>а</w:t>
      </w:r>
      <w:r>
        <w:t>ле и не опасаются за свою участь, бездумно продолжая жить по-прежнему.</w:t>
      </w:r>
    </w:p>
    <w:p w14:paraId="0DD61768" w14:textId="77777777" w:rsidR="00B70147" w:rsidRDefault="00B70147">
      <w:r>
        <w:t>Россия — тоже региональная цивилизация. Её отличие от Запада и других региональных цивилизаций Земли в том, что Россия — цивилизация многих народов в границах одного общего им всем государства, в то время как все прочие региональные цивилизации содержат в себе множество государств, преимущественно национальных, образованных по принципу «одно государство — один народ (титульная нация) и относительно мал</w:t>
      </w:r>
      <w:r>
        <w:t>о</w:t>
      </w:r>
      <w:r>
        <w:t>численные этнически чуждые национальные меньшинства». Отличие России от всех прочих государств в том, что все прочие государства входят в состав какой-нибудь региональной цивилизации, и каждое из них св</w:t>
      </w:r>
      <w:r>
        <w:t>о</w:t>
      </w:r>
      <w:r>
        <w:t>бодно от функции управления цивилизацией многих народов в целом. Государственность же России несет функцию управления одной из реги</w:t>
      </w:r>
      <w:r>
        <w:t>о</w:t>
      </w:r>
      <w:r>
        <w:t>нальных цивилизаций пл</w:t>
      </w:r>
      <w:r>
        <w:t>а</w:t>
      </w:r>
      <w:r>
        <w:t>неты в целом.</w:t>
      </w:r>
    </w:p>
    <w:p w14:paraId="694CB005" w14:textId="4D5CCEAF" w:rsidR="00B70147" w:rsidRDefault="00B70147">
      <w:r>
        <w:t>У России тоже есть свои проблемы, и перспективы их решения об</w:t>
      </w:r>
      <w:r>
        <w:t>у</w:t>
      </w:r>
      <w:r>
        <w:t xml:space="preserve">словлены той </w:t>
      </w:r>
      <w:r>
        <w:rPr>
          <w:rFonts w:ascii="Izhitsa Cyr" w:hAnsi="Izhitsa Cyr"/>
        </w:rPr>
        <w:t>в</w:t>
      </w:r>
      <w:r>
        <w:rPr>
          <w:rFonts w:ascii="Izhitsa" w:hAnsi="Izhitsa"/>
          <w:lang w:val="en-US"/>
        </w:rPr>
        <w:t>h</w:t>
      </w:r>
      <w:r>
        <w:rPr>
          <w:rFonts w:ascii="Izhitsa Cyr" w:hAnsi="Izhitsa Cyr"/>
        </w:rPr>
        <w:t>рой</w:t>
      </w:r>
      <w:r>
        <w:t xml:space="preserve"> и </w:t>
      </w:r>
      <w:r>
        <w:rPr>
          <w:rFonts w:ascii="Izhitsa Cyr" w:hAnsi="Izhitsa Cyr"/>
        </w:rPr>
        <w:t>м</w:t>
      </w:r>
      <w:r>
        <w:rPr>
          <w:rFonts w:ascii="Izhitsa" w:hAnsi="Izhitsa"/>
          <w:lang w:val="en-US"/>
        </w:rPr>
        <w:t>h</w:t>
      </w:r>
      <w:r>
        <w:rPr>
          <w:rFonts w:ascii="Izhitsa Cyr" w:hAnsi="Izhitsa Cyr"/>
        </w:rPr>
        <w:t>рой</w:t>
      </w:r>
      <w:r>
        <w:t xml:space="preserve">, которые свойственны её населению. И в </w:t>
      </w:r>
      <w:r>
        <w:lastRenderedPageBreak/>
        <w:t xml:space="preserve">России более 1000 лет нет единства в </w:t>
      </w:r>
      <w:r>
        <w:rPr>
          <w:rFonts w:ascii="Izhitsa Cyr" w:hAnsi="Izhitsa Cyr"/>
        </w:rPr>
        <w:t>в</w:t>
      </w:r>
      <w:r>
        <w:rPr>
          <w:rFonts w:ascii="Izhitsa" w:hAnsi="Izhitsa"/>
          <w:lang w:val="en-US"/>
        </w:rPr>
        <w:t>h</w:t>
      </w:r>
      <w:r>
        <w:rPr>
          <w:rFonts w:ascii="Izhitsa Cyr" w:hAnsi="Izhitsa Cyr"/>
        </w:rPr>
        <w:t>ре</w:t>
      </w:r>
      <w:r>
        <w:t xml:space="preserve"> и в </w:t>
      </w:r>
      <w:r>
        <w:rPr>
          <w:rFonts w:ascii="Izhitsa Cyr" w:hAnsi="Izhitsa Cyr"/>
        </w:rPr>
        <w:t>м</w:t>
      </w:r>
      <w:r>
        <w:rPr>
          <w:rFonts w:ascii="Izhitsa" w:hAnsi="Izhitsa"/>
          <w:lang w:val="en-US"/>
        </w:rPr>
        <w:t>h</w:t>
      </w:r>
      <w:r>
        <w:rPr>
          <w:rFonts w:ascii="Izhitsa Cyr" w:hAnsi="Izhitsa Cyr"/>
        </w:rPr>
        <w:t>ре</w:t>
      </w:r>
      <w:r>
        <w:t>. И вопросы мирово</w:t>
      </w:r>
      <w:r>
        <w:t>з</w:t>
      </w:r>
      <w:r>
        <w:t>зрения, религий и атеизма</w:t>
      </w:r>
      <w:r w:rsidR="00CE1068" w:rsidRPr="00CE1068">
        <w:rPr>
          <w:rStyle w:val="af2"/>
          <w:vertAlign w:val="baseline"/>
        </w:rPr>
        <w:t>[LI]</w:t>
      </w:r>
      <w:r>
        <w:t xml:space="preserve"> активно обсуждаются в её прессе.</w:t>
      </w:r>
    </w:p>
    <w:p w14:paraId="3E099558" w14:textId="02A66920" w:rsidR="00B70147" w:rsidRDefault="00B70147">
      <w:r>
        <w:t>Обратимся ко взглядам Ю.И.Мухина, в советском прошлом главного инженера Карагандинского горно-металлургического комбината, а ныне главного редактора газеты “Дуэль”, которая (надо отдать ей должное) не плохо противостоит супостату на уровне третьего приоритета обобщенн</w:t>
      </w:r>
      <w:r>
        <w:t>о</w:t>
      </w:r>
      <w:r>
        <w:t>го оружия (средств управления). В газете “Дуэль”, № 33 (80), 1998 г., Ю.Мухин опубликовал свою статью “Бессмертна ли душа человека?”</w:t>
      </w:r>
      <w:r w:rsidR="00CE1068" w:rsidRPr="00CE1068">
        <w:rPr>
          <w:rStyle w:val="af2"/>
          <w:vertAlign w:val="baseline"/>
        </w:rPr>
        <w:t>[LII]</w:t>
      </w:r>
      <w:r>
        <w:t>, в которой рассматривает различные предположения на предмет выявления истины:</w:t>
      </w:r>
    </w:p>
    <w:p w14:paraId="10B32F88" w14:textId="77777777" w:rsidR="00B70147" w:rsidRDefault="00B70147">
      <w:pPr>
        <w:pStyle w:val="a"/>
        <w:rPr>
          <w:rFonts w:ascii="Academy Cyr" w:hAnsi="Academy Cyr"/>
          <w:b/>
        </w:rPr>
      </w:pPr>
      <w:r>
        <w:rPr>
          <w:rFonts w:ascii="Academy Cyr" w:hAnsi="Academy Cyr"/>
          <w:b/>
        </w:rPr>
        <w:t xml:space="preserve">«НЕТ. АТЕИЗМ. </w:t>
      </w:r>
    </w:p>
    <w:p w14:paraId="453330B9" w14:textId="77777777" w:rsidR="00B70147" w:rsidRDefault="00B70147">
      <w:pPr>
        <w:pStyle w:val="a"/>
        <w:rPr>
          <w:rFonts w:ascii="Academy Cyr" w:hAnsi="Academy Cyr"/>
        </w:rPr>
      </w:pPr>
      <w:r>
        <w:rPr>
          <w:rFonts w:ascii="Academy Cyr" w:hAnsi="Academy Cyr"/>
        </w:rPr>
        <w:t xml:space="preserve">В связи с тем, что позиция атеизма по вопросу о бессмертии души общеизвестна, редакция считает возможным изложение этой позиции опустить. </w:t>
      </w:r>
    </w:p>
    <w:p w14:paraId="57E10B83" w14:textId="77777777" w:rsidR="00B70147" w:rsidRDefault="00B70147">
      <w:pPr>
        <w:pStyle w:val="a"/>
        <w:rPr>
          <w:rFonts w:ascii="Academy Cyr" w:hAnsi="Academy Cyr"/>
          <w:b/>
        </w:rPr>
      </w:pPr>
      <w:r>
        <w:rPr>
          <w:rFonts w:ascii="Academy Cyr" w:hAnsi="Academy Cyr"/>
          <w:b/>
        </w:rPr>
        <w:t>ДА. Ю.И. МУХИН».</w:t>
      </w:r>
    </w:p>
    <w:p w14:paraId="6F83866A" w14:textId="77777777" w:rsidR="00B70147" w:rsidRDefault="00B70147">
      <w:r>
        <w:t xml:space="preserve">После этого Ю.И.Мухин называет атеистический ответ мракобесием и определяет термин «мракобесие» следующим образом: </w:t>
      </w:r>
    </w:p>
    <w:p w14:paraId="23C88AF1" w14:textId="77777777" w:rsidR="00B70147" w:rsidRDefault="00B70147">
      <w:pPr>
        <w:pStyle w:val="a"/>
        <w:rPr>
          <w:rFonts w:ascii="Academy Cyr" w:hAnsi="Academy Cyr"/>
        </w:rPr>
      </w:pPr>
      <w:r>
        <w:rPr>
          <w:rFonts w:ascii="Academy Cyr" w:hAnsi="Academy Cyr"/>
        </w:rPr>
        <w:t>«Мракобесием называют учение, которое отрицает твердо устано</w:t>
      </w:r>
      <w:r>
        <w:rPr>
          <w:rFonts w:ascii="Academy Cyr" w:hAnsi="Academy Cyr"/>
        </w:rPr>
        <w:t>в</w:t>
      </w:r>
      <w:r>
        <w:rPr>
          <w:rFonts w:ascii="Academy Cyr" w:hAnsi="Academy Cyr"/>
        </w:rPr>
        <w:t xml:space="preserve">ленные факты и истины. Если рассматривать этот вопрос с другой стороны, то мракобесие — это учение, основанное не на понимании, а на вере во что-то, что истиной или фактом не является. Поскольку с позиций атеизма религиозные учения основаны не на фактах, а на вере, то религия — это мракобесие. Но... </w:t>
      </w:r>
    </w:p>
    <w:p w14:paraId="5F8711E5" w14:textId="77777777" w:rsidR="00B70147" w:rsidRDefault="00B70147">
      <w:pPr>
        <w:pStyle w:val="a"/>
        <w:rPr>
          <w:rFonts w:ascii="Academy Cyr" w:hAnsi="Academy Cyr"/>
        </w:rPr>
      </w:pPr>
      <w:r>
        <w:rPr>
          <w:rFonts w:ascii="Academy Cyr" w:hAnsi="Academy Cyr"/>
        </w:rPr>
        <w:t>А на каких фактах основан сам атеизм? Где факты, доказыва</w:t>
      </w:r>
      <w:r>
        <w:rPr>
          <w:rFonts w:ascii="Academy Cyr" w:hAnsi="Academy Cyr"/>
        </w:rPr>
        <w:t>ю</w:t>
      </w:r>
      <w:r>
        <w:rPr>
          <w:rFonts w:ascii="Academy Cyr" w:hAnsi="Academy Cyr"/>
        </w:rPr>
        <w:t>щие, к примеру, что у человека нет бессмертной души? Хирурги, пр</w:t>
      </w:r>
      <w:r>
        <w:rPr>
          <w:rFonts w:ascii="Academy Cyr" w:hAnsi="Academy Cyr"/>
        </w:rPr>
        <w:t>е</w:t>
      </w:r>
      <w:r>
        <w:rPr>
          <w:rFonts w:ascii="Academy Cyr" w:hAnsi="Academy Cyr"/>
        </w:rPr>
        <w:t xml:space="preserve">парируя человека, ни разу ее не видели? И это все?! </w:t>
      </w:r>
    </w:p>
    <w:p w14:paraId="5BC66FEE" w14:textId="6BCCED6B" w:rsidR="00B70147" w:rsidRDefault="00B70147">
      <w:pPr>
        <w:pStyle w:val="a"/>
        <w:rPr>
          <w:rFonts w:ascii="Academy Cyr" w:hAnsi="Academy Cyr"/>
        </w:rPr>
      </w:pPr>
      <w:r>
        <w:rPr>
          <w:rFonts w:ascii="Academy Cyr" w:hAnsi="Academy Cyr"/>
        </w:rPr>
        <w:t>Но ведь никто не видел гравитационного, магнитного, электрич</w:t>
      </w:r>
      <w:r>
        <w:rPr>
          <w:rFonts w:ascii="Academy Cyr" w:hAnsi="Academy Cyr"/>
        </w:rPr>
        <w:t>е</w:t>
      </w:r>
      <w:r>
        <w:rPr>
          <w:rFonts w:ascii="Academy Cyr" w:hAnsi="Academy Cyr"/>
        </w:rPr>
        <w:t>ского полей. Значит ли это, что и их нет? Понятно — сегодня приб</w:t>
      </w:r>
      <w:r>
        <w:rPr>
          <w:rFonts w:ascii="Academy Cyr" w:hAnsi="Academy Cyr"/>
        </w:rPr>
        <w:t>о</w:t>
      </w:r>
      <w:r>
        <w:rPr>
          <w:rFonts w:ascii="Academy Cyr" w:hAnsi="Academy Cyr"/>
        </w:rPr>
        <w:t>ры показывают наличие этих полей. Но ведь 200 лет назад этих пр</w:t>
      </w:r>
      <w:r>
        <w:rPr>
          <w:rFonts w:ascii="Academy Cyr" w:hAnsi="Academy Cyr"/>
        </w:rPr>
        <w:t>и</w:t>
      </w:r>
      <w:r>
        <w:rPr>
          <w:rFonts w:ascii="Academy Cyr" w:hAnsi="Academy Cyr"/>
        </w:rPr>
        <w:t>боров не было и о полях никто не подозревал</w:t>
      </w:r>
      <w:r w:rsidR="00CE1068" w:rsidRPr="00CE1068">
        <w:rPr>
          <w:rStyle w:val="af2"/>
          <w:vertAlign w:val="baseline"/>
        </w:rPr>
        <w:t>[LIII]</w:t>
      </w:r>
      <w:r>
        <w:rPr>
          <w:rFonts w:ascii="Academy Cyr" w:hAnsi="Academy Cyr"/>
        </w:rPr>
        <w:t>. Так чего все же сег</w:t>
      </w:r>
      <w:r>
        <w:rPr>
          <w:rFonts w:ascii="Academy Cyr" w:hAnsi="Academy Cyr"/>
        </w:rPr>
        <w:t>о</w:t>
      </w:r>
      <w:r>
        <w:rPr>
          <w:rFonts w:ascii="Academy Cyr" w:hAnsi="Academy Cyr"/>
        </w:rPr>
        <w:t xml:space="preserve">дня нет — бессмертной души или приборов по ее обнаружению? </w:t>
      </w:r>
    </w:p>
    <w:p w14:paraId="66C0F352" w14:textId="77777777" w:rsidR="00B70147" w:rsidRDefault="00B70147">
      <w:pPr>
        <w:pStyle w:val="a"/>
        <w:rPr>
          <w:rFonts w:ascii="Academy Cyr" w:hAnsi="Academy Cyr"/>
        </w:rPr>
      </w:pPr>
      <w:r>
        <w:rPr>
          <w:rFonts w:ascii="Academy Cyr" w:hAnsi="Academy Cyr"/>
        </w:rPr>
        <w:t>На сегодня мы, атеисты, мракобесы, хуже верующих. Верующие непрерывно ищут факты, подтверждающие их веру, а мы ловко ус</w:t>
      </w:r>
      <w:r>
        <w:rPr>
          <w:rFonts w:ascii="Academy Cyr" w:hAnsi="Academy Cyr"/>
        </w:rPr>
        <w:t>т</w:t>
      </w:r>
      <w:r>
        <w:rPr>
          <w:rFonts w:ascii="Academy Cyr" w:hAnsi="Academy Cyr"/>
        </w:rPr>
        <w:t xml:space="preserve">роились — что бы они ни нашли, а мы верим, что этого нет. Они верят в наличие бессмертной души, а мы верим в ее отсутствие; они верят в рай и ад, а мы верим в их отсутствие и т.д. Мы, атеисты, </w:t>
      </w:r>
      <w:r>
        <w:rPr>
          <w:rFonts w:ascii="Academy Cyr" w:hAnsi="Academy Cyr"/>
        </w:rPr>
        <w:lastRenderedPageBreak/>
        <w:t>тоже верующие и тоже мракобесы, но только более амб</w:t>
      </w:r>
      <w:r>
        <w:rPr>
          <w:rFonts w:ascii="Academy Cyr" w:hAnsi="Academy Cyr"/>
        </w:rPr>
        <w:t>и</w:t>
      </w:r>
      <w:r>
        <w:rPr>
          <w:rFonts w:ascii="Academy Cyr" w:hAnsi="Academy Cyr"/>
        </w:rPr>
        <w:t xml:space="preserve">циозные». </w:t>
      </w:r>
    </w:p>
    <w:p w14:paraId="13438648" w14:textId="77777777" w:rsidR="00B70147" w:rsidRDefault="00B70147">
      <w:r>
        <w:t>Самокритично, ничего не скажешь. И после этого Ю.И.Мухин пре</w:t>
      </w:r>
      <w:r>
        <w:t>д</w:t>
      </w:r>
      <w:r>
        <w:t>принимает попытку подняться с третьего (фактологического) приоритета средств воздействия на общества на первый (мировоззренческий) метод</w:t>
      </w:r>
      <w:r>
        <w:t>о</w:t>
      </w:r>
      <w:r>
        <w:t>логический:</w:t>
      </w:r>
    </w:p>
    <w:p w14:paraId="20832471" w14:textId="77777777" w:rsidR="00B70147" w:rsidRDefault="00B70147">
      <w:pPr>
        <w:pStyle w:val="a"/>
        <w:rPr>
          <w:rFonts w:ascii="Academy Cyr" w:hAnsi="Academy Cyr"/>
          <w:b/>
        </w:rPr>
      </w:pPr>
      <w:r>
        <w:rPr>
          <w:rFonts w:ascii="Academy Cyr" w:hAnsi="Academy Cyr"/>
        </w:rPr>
        <w:t>«</w:t>
      </w:r>
      <w:r>
        <w:rPr>
          <w:rFonts w:ascii="Academy Cyr" w:hAnsi="Academy Cyr"/>
          <w:b/>
        </w:rPr>
        <w:t xml:space="preserve">МЕТОД. </w:t>
      </w:r>
    </w:p>
    <w:p w14:paraId="6219C3F0" w14:textId="77777777" w:rsidR="00B70147" w:rsidRDefault="00B70147">
      <w:pPr>
        <w:pStyle w:val="a"/>
        <w:rPr>
          <w:rFonts w:ascii="Academy Cyr" w:hAnsi="Academy Cyr"/>
        </w:rPr>
      </w:pPr>
      <w:r>
        <w:rPr>
          <w:rFonts w:ascii="Academy Cyr" w:hAnsi="Academy Cyr"/>
        </w:rPr>
        <w:t>Есть два противоположных метода познания истины. Один, наз</w:t>
      </w:r>
      <w:r>
        <w:rPr>
          <w:rFonts w:ascii="Academy Cyr" w:hAnsi="Academy Cyr"/>
        </w:rPr>
        <w:t>о</w:t>
      </w:r>
      <w:r>
        <w:rPr>
          <w:rFonts w:ascii="Academy Cyr" w:hAnsi="Academy Cyr"/>
        </w:rPr>
        <w:t>вем его научный, — это когда истину точно устанавливают — осма</w:t>
      </w:r>
      <w:r>
        <w:rPr>
          <w:rFonts w:ascii="Academy Cyr" w:hAnsi="Academy Cyr"/>
        </w:rPr>
        <w:t>т</w:t>
      </w:r>
      <w:r>
        <w:rPr>
          <w:rFonts w:ascii="Academy Cyr" w:hAnsi="Academy Cyr"/>
        </w:rPr>
        <w:t xml:space="preserve">ривают, измеряют или, по крайней мере, замеряют ее приборами и по их показаниям судят, если и не обо всей истине, то хотя бы о наличии чего-то, что может быть истиной. </w:t>
      </w:r>
    </w:p>
    <w:p w14:paraId="117EB392" w14:textId="643B8483" w:rsidR="00B70147" w:rsidRDefault="00B70147">
      <w:pPr>
        <w:pStyle w:val="a"/>
        <w:rPr>
          <w:rFonts w:ascii="Academy Cyr" w:hAnsi="Academy Cyr"/>
        </w:rPr>
      </w:pPr>
      <w:r>
        <w:rPr>
          <w:rFonts w:ascii="Academy Cyr" w:hAnsi="Academy Cyr"/>
        </w:rPr>
        <w:t>Противоположный метод — в наличие истины просто верят. Это смешно</w:t>
      </w:r>
      <w:r w:rsidR="00CE1068" w:rsidRPr="00CE1068">
        <w:rPr>
          <w:rStyle w:val="af2"/>
          <w:vertAlign w:val="baseline"/>
        </w:rPr>
        <w:t>[LIV]</w:t>
      </w:r>
      <w:r>
        <w:rPr>
          <w:rFonts w:ascii="Academy Cyr" w:hAnsi="Academy Cyr"/>
        </w:rPr>
        <w:t>, но подавляющее число людей использует второй метод — они что-то запом</w:t>
      </w:r>
      <w:r>
        <w:rPr>
          <w:rFonts w:ascii="Academy Cyr" w:hAnsi="Academy Cyr"/>
        </w:rPr>
        <w:t>и</w:t>
      </w:r>
      <w:r>
        <w:rPr>
          <w:rFonts w:ascii="Academy Cyr" w:hAnsi="Academy Cyr"/>
        </w:rPr>
        <w:t xml:space="preserve">нают, как истины, и потом в это верят. </w:t>
      </w:r>
    </w:p>
    <w:p w14:paraId="44BB924C" w14:textId="77777777" w:rsidR="00B70147" w:rsidRDefault="00B70147">
      <w:pPr>
        <w:pStyle w:val="a"/>
        <w:rPr>
          <w:rFonts w:ascii="Academy Cyr" w:hAnsi="Academy Cyr"/>
        </w:rPr>
      </w:pPr>
      <w:r>
        <w:rPr>
          <w:rFonts w:ascii="Academy Cyr" w:hAnsi="Academy Cyr"/>
        </w:rPr>
        <w:t>Нам второй метод совершенно не годится, поскольку это самоо</w:t>
      </w:r>
      <w:r>
        <w:rPr>
          <w:rFonts w:ascii="Academy Cyr" w:hAnsi="Academy Cyr"/>
        </w:rPr>
        <w:t>б</w:t>
      </w:r>
      <w:r>
        <w:rPr>
          <w:rFonts w:ascii="Academy Cyr" w:hAnsi="Academy Cyr"/>
        </w:rPr>
        <w:t>ман, вера — это вообще не познание истины. Познание истины — только понимание. А понять можно только на основе истинных фактов, для чего их нужно увидеть и замерить, а увидеть и замерить факты в вопросе религии пока нечем.</w:t>
      </w:r>
    </w:p>
    <w:p w14:paraId="6AE85888" w14:textId="77777777" w:rsidR="00B70147" w:rsidRDefault="00B70147">
      <w:pPr>
        <w:pStyle w:val="a"/>
        <w:rPr>
          <w:rFonts w:ascii="Academy Cyr" w:hAnsi="Academy Cyr"/>
        </w:rPr>
      </w:pPr>
      <w:r>
        <w:rPr>
          <w:rFonts w:ascii="Academy Cyr" w:hAnsi="Academy Cyr"/>
        </w:rPr>
        <w:t>В таких случаях в реальной жизни мы обычно упрощаем себе з</w:t>
      </w:r>
      <w:r>
        <w:rPr>
          <w:rFonts w:ascii="Academy Cyr" w:hAnsi="Academy Cyr"/>
        </w:rPr>
        <w:t>а</w:t>
      </w:r>
      <w:r>
        <w:rPr>
          <w:rFonts w:ascii="Academy Cyr" w:hAnsi="Academy Cyr"/>
        </w:rPr>
        <w:t>дачу: мы оцениваем факт на основе своего жизненного опыта и умения логически мы</w:t>
      </w:r>
      <w:r>
        <w:rPr>
          <w:rFonts w:ascii="Academy Cyr" w:hAnsi="Academy Cyr"/>
        </w:rPr>
        <w:t>с</w:t>
      </w:r>
      <w:r>
        <w:rPr>
          <w:rFonts w:ascii="Academy Cyr" w:hAnsi="Academy Cyr"/>
        </w:rPr>
        <w:t xml:space="preserve">лить. </w:t>
      </w:r>
      <w:r w:rsidRPr="00B70147">
        <w:t>&lt;…&gt;</w:t>
      </w:r>
      <w:r>
        <w:rPr>
          <w:rFonts w:ascii="Academy Cyr" w:hAnsi="Academy Cyr"/>
        </w:rPr>
        <w:t xml:space="preserve"> </w:t>
      </w:r>
    </w:p>
    <w:p w14:paraId="6E993AF6" w14:textId="77777777" w:rsidR="00B70147" w:rsidRDefault="00B70147">
      <w:pPr>
        <w:pStyle w:val="a"/>
        <w:rPr>
          <w:rFonts w:ascii="Academy Cyr" w:hAnsi="Academy Cyr"/>
        </w:rPr>
      </w:pPr>
      <w:r>
        <w:rPr>
          <w:rFonts w:ascii="Academy Cyr" w:hAnsi="Academy Cyr"/>
        </w:rPr>
        <w:t>В вопросе религий и атеизма точные замеры нам недоступны, н</w:t>
      </w:r>
      <w:r>
        <w:rPr>
          <w:rFonts w:ascii="Academy Cyr" w:hAnsi="Academy Cyr"/>
        </w:rPr>
        <w:t>а</w:t>
      </w:r>
      <w:r>
        <w:rPr>
          <w:rFonts w:ascii="Academy Cyr" w:hAnsi="Academy Cyr"/>
        </w:rPr>
        <w:t>учный метод мы использовать не можем. Поэтому давайте используем предложенный метод — метод оценки разных составляющих наших учений с позиций наших опыта и логики. Ведь точность нам и не ну</w:t>
      </w:r>
      <w:r>
        <w:rPr>
          <w:rFonts w:ascii="Academy Cyr" w:hAnsi="Academy Cyr"/>
        </w:rPr>
        <w:t>ж</w:t>
      </w:r>
      <w:r>
        <w:rPr>
          <w:rFonts w:ascii="Academy Cyr" w:hAnsi="Academy Cyr"/>
        </w:rPr>
        <w:t xml:space="preserve">на, нам хватит выяснения направления нашего движения». </w:t>
      </w:r>
    </w:p>
    <w:p w14:paraId="0777DC64" w14:textId="77777777" w:rsidR="00B70147" w:rsidRDefault="00B70147">
      <w:r>
        <w:t>Признав таким образом несостоятельность экспериментальных мет</w:t>
      </w:r>
      <w:r>
        <w:t>о</w:t>
      </w:r>
      <w:r>
        <w:t>дов естествознания и его технических приложений в разрешении основных религиозных вопросов, Ю.И.Мухин делает и потом обосновывает инте</w:t>
      </w:r>
      <w:r>
        <w:t>л</w:t>
      </w:r>
      <w:r>
        <w:t>лектуально логически вывод:</w:t>
      </w:r>
    </w:p>
    <w:p w14:paraId="1C4EA6E5" w14:textId="77777777" w:rsidR="00B70147" w:rsidRDefault="00B70147">
      <w:pPr>
        <w:pStyle w:val="a"/>
        <w:rPr>
          <w:rFonts w:ascii="Academy Cyr" w:hAnsi="Academy Cyr"/>
        </w:rPr>
      </w:pPr>
      <w:r>
        <w:rPr>
          <w:rFonts w:ascii="Academy Cyr" w:hAnsi="Academy Cyr"/>
        </w:rPr>
        <w:t xml:space="preserve">«Бога нет. </w:t>
      </w:r>
    </w:p>
    <w:p w14:paraId="10656C5F" w14:textId="77777777" w:rsidR="00B70147" w:rsidRDefault="00B70147">
      <w:pPr>
        <w:pStyle w:val="a"/>
        <w:rPr>
          <w:rFonts w:ascii="Academy Cyr" w:hAnsi="Academy Cyr"/>
        </w:rPr>
      </w:pPr>
      <w:r>
        <w:rPr>
          <w:rFonts w:ascii="Academy Cyr" w:hAnsi="Academy Cyr"/>
        </w:rPr>
        <w:t xml:space="preserve">Его нет потому, что он не нужен даже верующим. Им-то нужен рай в загробной жизни, а Бог — это просто тот, без кого они рай себе представить не могут. </w:t>
      </w:r>
    </w:p>
    <w:p w14:paraId="1DFB2F70" w14:textId="77777777" w:rsidR="00B70147" w:rsidRDefault="00B70147">
      <w:pPr>
        <w:pStyle w:val="a"/>
        <w:rPr>
          <w:rFonts w:ascii="Academy Cyr" w:hAnsi="Academy Cyr"/>
        </w:rPr>
      </w:pPr>
      <w:r>
        <w:rPr>
          <w:rFonts w:ascii="Academy Cyr" w:hAnsi="Academy Cyr"/>
        </w:rPr>
        <w:lastRenderedPageBreak/>
        <w:t>Бога выдумали давно, и тогда и Он, и Его рай имели какой-то смысл. Но сегодня Бог выглядит, как Чикатило — безумным сад</w:t>
      </w:r>
      <w:r>
        <w:rPr>
          <w:rFonts w:ascii="Academy Cyr" w:hAnsi="Academy Cyr"/>
        </w:rPr>
        <w:t>и</w:t>
      </w:r>
      <w:r>
        <w:rPr>
          <w:rFonts w:ascii="Academy Cyr" w:hAnsi="Academy Cyr"/>
        </w:rPr>
        <w:t>стом. Ведь вдумайтесь в то, что Он делает. Он расплодил людей и после мгновения земной жизни начинает вечные издевательства над их душами. Одних жарит в аду, другим — вечное тюремное заключение в раю. Мухаммед, правда, ввел в рай полногрудых волооких гурий — все ж мужчинам какое-то развлечение. Но чем у христиан рай отлич</w:t>
      </w:r>
      <w:r>
        <w:rPr>
          <w:rFonts w:ascii="Academy Cyr" w:hAnsi="Academy Cyr"/>
        </w:rPr>
        <w:t>а</w:t>
      </w:r>
      <w:r>
        <w:rPr>
          <w:rFonts w:ascii="Academy Cyr" w:hAnsi="Academy Cyr"/>
        </w:rPr>
        <w:t>ется от тюрьмы? В тюрьме тоже сидят и ничего не делают, кроме того, что едят и оправляются за казенный счет. Ну чем не рай? Ме</w:t>
      </w:r>
      <w:r>
        <w:rPr>
          <w:rFonts w:ascii="Academy Cyr" w:hAnsi="Academy Cyr"/>
        </w:rPr>
        <w:t>ж</w:t>
      </w:r>
      <w:r>
        <w:rPr>
          <w:rFonts w:ascii="Academy Cyr" w:hAnsi="Academy Cyr"/>
        </w:rPr>
        <w:t xml:space="preserve">ду тем, год тюрьмы по своей тяжести для человека расценивается как два года исправительно-трудовых лагерей, где заключенные все же работают. </w:t>
      </w:r>
    </w:p>
    <w:p w14:paraId="485794A2" w14:textId="77777777" w:rsidR="00B70147" w:rsidRDefault="00B70147">
      <w:pPr>
        <w:pStyle w:val="a"/>
        <w:rPr>
          <w:rFonts w:ascii="Academy Cyr" w:hAnsi="Academy Cyr"/>
        </w:rPr>
      </w:pPr>
      <w:r>
        <w:rPr>
          <w:rFonts w:ascii="Academy Cyr" w:hAnsi="Academy Cyr"/>
        </w:rPr>
        <w:t>Просто когда возникали религии, люди так физически тяжело р</w:t>
      </w:r>
      <w:r>
        <w:rPr>
          <w:rFonts w:ascii="Academy Cyr" w:hAnsi="Academy Cyr"/>
        </w:rPr>
        <w:t>а</w:t>
      </w:r>
      <w:r>
        <w:rPr>
          <w:rFonts w:ascii="Academy Cyr" w:hAnsi="Academy Cyr"/>
        </w:rPr>
        <w:t>ботали, что физический отдых и еда в достаточном количестве каз</w:t>
      </w:r>
      <w:r>
        <w:rPr>
          <w:rFonts w:ascii="Academy Cyr" w:hAnsi="Academy Cyr"/>
        </w:rPr>
        <w:t>а</w:t>
      </w:r>
      <w:r>
        <w:rPr>
          <w:rFonts w:ascii="Academy Cyr" w:hAnsi="Academy Cyr"/>
        </w:rPr>
        <w:t xml:space="preserve">лись им неземным счастьем. В те времена тот рай был уместен, и того, кто этот рай обеспечит, можно было считать богом. Но как на этот рай смотреть сегодня? </w:t>
      </w:r>
    </w:p>
    <w:p w14:paraId="62EDE67D" w14:textId="77777777" w:rsidR="00B70147" w:rsidRDefault="00B70147">
      <w:pPr>
        <w:pStyle w:val="a"/>
        <w:rPr>
          <w:rFonts w:ascii="Academy Cyr" w:hAnsi="Academy Cyr"/>
        </w:rPr>
      </w:pPr>
      <w:r>
        <w:rPr>
          <w:rFonts w:ascii="Academy Cyr" w:hAnsi="Academy Cyr"/>
        </w:rPr>
        <w:t>Да и с другой стороны. Положим, Бог есть, но тогда мы-то ему зачем? Он ведь всемогущ, неужели не нашел себе забавы поинтере</w:t>
      </w:r>
      <w:r>
        <w:rPr>
          <w:rFonts w:ascii="Academy Cyr" w:hAnsi="Academy Cyr"/>
        </w:rPr>
        <w:t>с</w:t>
      </w:r>
      <w:r>
        <w:rPr>
          <w:rFonts w:ascii="Academy Cyr" w:hAnsi="Academy Cyr"/>
        </w:rPr>
        <w:t xml:space="preserve">ней, чем тратить дефицитные энергоресурсы на топку котлов в аду и варку манны небесной для оравы бездельников в раю? Лучше бы в домино играл — все же какое-никакое развлечение, а не скука смертная. </w:t>
      </w:r>
    </w:p>
    <w:p w14:paraId="5BB028DE" w14:textId="77777777" w:rsidR="00B70147" w:rsidRDefault="00B70147">
      <w:pPr>
        <w:pStyle w:val="a"/>
        <w:rPr>
          <w:rFonts w:ascii="Academy Cyr" w:hAnsi="Academy Cyr"/>
        </w:rPr>
      </w:pPr>
      <w:r>
        <w:rPr>
          <w:rFonts w:ascii="Academy Cyr" w:hAnsi="Academy Cyr"/>
        </w:rPr>
        <w:t>Так что если посмотреть на Бога с практической точки зрения, то и для нас, людей, он бессмысленен, поскольку нам нужен не он, а рай, и мы ему бессмысленная и непонятная обуза. На мой взгляд, слишком много бессмысленности, чтобы была хоть какая-то вероя</w:t>
      </w:r>
      <w:r>
        <w:rPr>
          <w:rFonts w:ascii="Academy Cyr" w:hAnsi="Academy Cyr"/>
        </w:rPr>
        <w:t>т</w:t>
      </w:r>
      <w:r>
        <w:rPr>
          <w:rFonts w:ascii="Academy Cyr" w:hAnsi="Academy Cyr"/>
        </w:rPr>
        <w:t>ность наличия Бога. Пот</w:t>
      </w:r>
      <w:r>
        <w:rPr>
          <w:rFonts w:ascii="Academy Cyr" w:hAnsi="Academy Cyr"/>
        </w:rPr>
        <w:t>о</w:t>
      </w:r>
      <w:r>
        <w:rPr>
          <w:rFonts w:ascii="Academy Cyr" w:hAnsi="Academy Cyr"/>
        </w:rPr>
        <w:t>му и атеист».</w:t>
      </w:r>
    </w:p>
    <w:p w14:paraId="101CB63A" w14:textId="77777777" w:rsidR="00B70147" w:rsidRDefault="00B70147">
      <w:r>
        <w:t xml:space="preserve">Если смотреть на сказанное с позиций этики и </w:t>
      </w:r>
      <w:r>
        <w:rPr>
          <w:i/>
        </w:rPr>
        <w:t xml:space="preserve">религиозной практики </w:t>
      </w:r>
      <w:r>
        <w:t>жизни в вере Богу, то такого Бога, каким его изобразил Ю.И.Мухин, дейс</w:t>
      </w:r>
      <w:r>
        <w:t>т</w:t>
      </w:r>
      <w:r>
        <w:t>вительно нет. Но если веру в такого бога насадить, изнасиловав здрав</w:t>
      </w:r>
      <w:r>
        <w:t>о</w:t>
      </w:r>
      <w:r>
        <w:t>мыслие общества, то возникнет эгрегор (коллективная духовность, колле</w:t>
      </w:r>
      <w:r>
        <w:t>к</w:t>
      </w:r>
      <w:r>
        <w:t xml:space="preserve">тивная психика), в который поклонники культа такого бога будут отдавать свои духовные силы, а эгрегор будет способен употреблять накопленные в нём резервы духовности на чудотворство, а </w:t>
      </w:r>
      <w:r>
        <w:lastRenderedPageBreak/>
        <w:t>“сверхъестественные” чудеса будут по</w:t>
      </w:r>
      <w:r>
        <w:t>д</w:t>
      </w:r>
      <w:r>
        <w:t>дер</w:t>
      </w:r>
      <w:r>
        <w:softHyphen/>
        <w:t>жи</w:t>
      </w:r>
      <w:r>
        <w:softHyphen/>
        <w:t xml:space="preserve">вать веру в </w:t>
      </w:r>
      <w:r>
        <w:rPr>
          <w:i/>
        </w:rPr>
        <w:t>бога</w:t>
      </w:r>
      <w:r>
        <w:t xml:space="preserve">, </w:t>
      </w:r>
      <w:r>
        <w:rPr>
          <w:i/>
        </w:rPr>
        <w:t>которого нет</w:t>
      </w:r>
      <w:r>
        <w:t xml:space="preserve">. </w:t>
      </w:r>
    </w:p>
    <w:p w14:paraId="38877FED" w14:textId="77777777" w:rsidR="00B70147" w:rsidRDefault="00B70147">
      <w:pPr>
        <w:pStyle w:val="af0"/>
      </w:pPr>
      <w:r>
        <w:t xml:space="preserve">Но тот </w:t>
      </w:r>
      <w:r>
        <w:rPr>
          <w:i/>
        </w:rPr>
        <w:t>Бог, который есть,</w:t>
      </w:r>
      <w:r>
        <w:t xml:space="preserve"> обладающий совершенно иными личн</w:t>
      </w:r>
      <w:r>
        <w:t>о</w:t>
      </w:r>
      <w:r>
        <w:t>стными качествами и намерениями по сравнению с теми, что пр</w:t>
      </w:r>
      <w:r>
        <w:t>и</w:t>
      </w:r>
      <w:r>
        <w:t xml:space="preserve">дал Ему Ю.И.Мухин, не ответит тем, кто возвел на Него напраслину до тех пор, пока они не одумаются и не изменят своего мнения о Нём </w:t>
      </w:r>
      <w:r>
        <w:rPr>
          <w:i/>
        </w:rPr>
        <w:t>под воздействием жизненных обстоятельств,</w:t>
      </w:r>
      <w:r>
        <w:t xml:space="preserve"> искореняющих веру в Бога и безверие Богу.</w:t>
      </w:r>
    </w:p>
    <w:p w14:paraId="41436B0F" w14:textId="77777777" w:rsidR="00B70147" w:rsidRDefault="00B70147">
      <w:r>
        <w:t xml:space="preserve">Сделав вывод, субъективно логически безупречный, но объективно этически ошибочный о том, что Бога нет, исходящий из того, что такой бог не нужен даже верующим, а не то что для бытия Мироздания, Ю.И.Мухин перешёл к разновидности пантеизма, в которой уготовал человеку место Бога. </w:t>
      </w:r>
    </w:p>
    <w:p w14:paraId="526EEE9F" w14:textId="14C8C988" w:rsidR="00B70147" w:rsidRDefault="00B70147">
      <w:pPr>
        <w:pStyle w:val="a"/>
        <w:rPr>
          <w:rFonts w:ascii="Academy Cyr" w:hAnsi="Academy Cyr"/>
        </w:rPr>
      </w:pPr>
      <w:r>
        <w:rPr>
          <w:rFonts w:ascii="Academy Cyr" w:hAnsi="Academy Cyr"/>
        </w:rPr>
        <w:t>«Чтобы понять Природу, нужно встать на ее место. Она ведь не может силой заставить нас служить своей цели (ранее им утвержд</w:t>
      </w:r>
      <w:r>
        <w:rPr>
          <w:rFonts w:ascii="Academy Cyr" w:hAnsi="Academy Cyr"/>
        </w:rPr>
        <w:t>а</w:t>
      </w:r>
      <w:r>
        <w:rPr>
          <w:rFonts w:ascii="Academy Cyr" w:hAnsi="Academy Cyr"/>
        </w:rPr>
        <w:t>лось, что цель Природы — её вечное существование, которое ей до</w:t>
      </w:r>
      <w:r>
        <w:rPr>
          <w:rFonts w:ascii="Academy Cyr" w:hAnsi="Academy Cyr"/>
        </w:rPr>
        <w:t>л</w:t>
      </w:r>
      <w:r>
        <w:rPr>
          <w:rFonts w:ascii="Academy Cyr" w:hAnsi="Academy Cyr"/>
        </w:rPr>
        <w:t>жен обеспечить разум человека, единственно способный решать такого рода задачи)</w:t>
      </w:r>
      <w:r w:rsidR="00CE1068" w:rsidRPr="00CE1068">
        <w:rPr>
          <w:rStyle w:val="af2"/>
          <w:vertAlign w:val="baseline"/>
        </w:rPr>
        <w:t>[LV]</w:t>
      </w:r>
      <w:r>
        <w:rPr>
          <w:rFonts w:ascii="Academy Cyr" w:hAnsi="Academy Cyr"/>
        </w:rPr>
        <w:t xml:space="preserve"> — у нее нет кнута для нас. А ей нужно, чтобы мы все силы приложили для вечной жизни человечества, поскольку только в таком случае мы автоматически обеспечим вечную жизнь и ей. Исходя из этой цели, каждый из нас обязан иметь всепоглощающее чувство долга перед родом, перед обществом, перед людьми. И это наше чу</w:t>
      </w:r>
      <w:r>
        <w:rPr>
          <w:rFonts w:ascii="Academy Cyr" w:hAnsi="Academy Cyr"/>
        </w:rPr>
        <w:t>в</w:t>
      </w:r>
      <w:r>
        <w:rPr>
          <w:rFonts w:ascii="Academy Cyr" w:hAnsi="Academy Cyr"/>
        </w:rPr>
        <w:t>ство долга для Природы даже важнее, чем наш ум. Ведь без чувства долга мы ум и творчество на пользу природе не направим: живем-то мы всего лет 70 — да на кой нам вечность, «после нас хоть потоп»</w:t>
      </w:r>
      <w:r w:rsidR="00CE1068" w:rsidRPr="00CE1068">
        <w:rPr>
          <w:rStyle w:val="af2"/>
          <w:vertAlign w:val="baseline"/>
        </w:rPr>
        <w:t>[LVI]</w:t>
      </w:r>
      <w:r>
        <w:rPr>
          <w:rFonts w:ascii="Academy Cyr" w:hAnsi="Academy Cyr"/>
        </w:rPr>
        <w:t xml:space="preserve">! </w:t>
      </w:r>
    </w:p>
    <w:p w14:paraId="04C5313E" w14:textId="2B834CBC" w:rsidR="00B70147" w:rsidRDefault="00B70147">
      <w:pPr>
        <w:pStyle w:val="a"/>
        <w:rPr>
          <w:rFonts w:ascii="Academy Cyr" w:hAnsi="Academy Cyr"/>
        </w:rPr>
      </w:pPr>
      <w:r>
        <w:rPr>
          <w:rFonts w:ascii="Academy Cyr" w:hAnsi="Academy Cyr"/>
        </w:rPr>
        <w:t>Продолжим размышления о себе. Наш разум тоже двойственен. Во-первых, это компьютер, т.е. память</w:t>
      </w:r>
      <w:r w:rsidR="00CE1068" w:rsidRPr="00CE1068">
        <w:rPr>
          <w:rStyle w:val="af2"/>
          <w:vertAlign w:val="baseline"/>
        </w:rPr>
        <w:t>[LVII]</w:t>
      </w:r>
      <w:r>
        <w:rPr>
          <w:rFonts w:ascii="Academy Cyr" w:hAnsi="Academy Cyr"/>
        </w:rPr>
        <w:t xml:space="preserve">. Он способен запоминать факты и известные способы связывания фактов. Скажем, загорелась зеленая лампочка (факт) — беги (связывание фактов) к кормушке (второй факт), красная — убегай. </w:t>
      </w:r>
    </w:p>
    <w:p w14:paraId="1BFEC515" w14:textId="77777777" w:rsidR="00B70147" w:rsidRDefault="00B70147">
      <w:pPr>
        <w:pStyle w:val="a"/>
        <w:rPr>
          <w:rFonts w:ascii="Academy Cyr" w:hAnsi="Academy Cyr"/>
        </w:rPr>
      </w:pPr>
      <w:r>
        <w:rPr>
          <w:rFonts w:ascii="Academy Cyr" w:hAnsi="Academy Cyr"/>
        </w:rPr>
        <w:t xml:space="preserve">Второе, что может наш разум — это творить, т.е. он способен связать факты решениями абсолютно новыми, которых еще не было в памяти этого человека. Вот этой способности животные не имеют, это можно сказать определенно. На Земле достаточно животных, живущих дольше человека. Но и обезьяны, и дельфины до сих пор животные, а человек за несколько тысяч лет решил </w:t>
      </w:r>
      <w:r>
        <w:rPr>
          <w:rFonts w:ascii="Academy Cyr" w:hAnsi="Academy Cyr"/>
        </w:rPr>
        <w:lastRenderedPageBreak/>
        <w:t xml:space="preserve">столько творческих задач, что практически преобразил всю планету. </w:t>
      </w:r>
    </w:p>
    <w:p w14:paraId="17DB7AE4" w14:textId="0A892A85" w:rsidR="00B70147" w:rsidRDefault="00B70147">
      <w:pPr>
        <w:pStyle w:val="a"/>
        <w:rPr>
          <w:rFonts w:ascii="Academy Cyr" w:hAnsi="Academy Cyr"/>
        </w:rPr>
      </w:pPr>
      <w:r>
        <w:rPr>
          <w:rFonts w:ascii="Academy Cyr" w:hAnsi="Academy Cyr"/>
        </w:rPr>
        <w:t>Если бы я был верующим</w:t>
      </w:r>
      <w:r w:rsidR="00CE1068" w:rsidRPr="00CE1068">
        <w:rPr>
          <w:rStyle w:val="af2"/>
          <w:vertAlign w:val="baseline"/>
        </w:rPr>
        <w:t>[LVIII]</w:t>
      </w:r>
      <w:r>
        <w:rPr>
          <w:rFonts w:ascii="Academy Cyr" w:hAnsi="Academy Cyr"/>
        </w:rPr>
        <w:t>, то сказал бы — Бог вдохнул в нас две вещи: способность к долгу и способность к творчеству. Причем, повторяю, первая способность значительно важнее для Природы, чем вторая, поскольку способность к творчеству легко развить, особенно если у тебя в запасе ве</w:t>
      </w:r>
      <w:r>
        <w:rPr>
          <w:rFonts w:ascii="Academy Cyr" w:hAnsi="Academy Cyr"/>
        </w:rPr>
        <w:t>ч</w:t>
      </w:r>
      <w:r>
        <w:rPr>
          <w:rFonts w:ascii="Academy Cyr" w:hAnsi="Academy Cyr"/>
        </w:rPr>
        <w:t xml:space="preserve">ность, и долгом подавлены инстинкты. </w:t>
      </w:r>
    </w:p>
    <w:p w14:paraId="5A064283" w14:textId="77777777" w:rsidR="00B70147" w:rsidRDefault="00B70147">
      <w:pPr>
        <w:pStyle w:val="a"/>
        <w:rPr>
          <w:rFonts w:ascii="Academy Cyr" w:hAnsi="Academy Cyr"/>
        </w:rPr>
      </w:pPr>
      <w:r>
        <w:rPr>
          <w:rFonts w:ascii="Academy Cyr" w:hAnsi="Academy Cyr"/>
        </w:rPr>
        <w:t>Но если бы это был Бог, то он заложил бы в нас эти свойства уже в готовом виде, а Природа, как всегда, заложила в каждого чел</w:t>
      </w:r>
      <w:r>
        <w:rPr>
          <w:rFonts w:ascii="Academy Cyr" w:hAnsi="Academy Cyr"/>
        </w:rPr>
        <w:t>о</w:t>
      </w:r>
      <w:r>
        <w:rPr>
          <w:rFonts w:ascii="Academy Cyr" w:hAnsi="Academy Cyr"/>
        </w:rPr>
        <w:t>века только зародыш, который к тому же вместе с телом растет не в ка</w:t>
      </w:r>
      <w:r>
        <w:rPr>
          <w:rFonts w:ascii="Academy Cyr" w:hAnsi="Academy Cyr"/>
        </w:rPr>
        <w:t>ж</w:t>
      </w:r>
      <w:r>
        <w:rPr>
          <w:rFonts w:ascii="Academy Cyr" w:hAnsi="Academy Cyr"/>
        </w:rPr>
        <w:t xml:space="preserve">дом человеке». </w:t>
      </w:r>
    </w:p>
    <w:p w14:paraId="3D327295" w14:textId="77777777" w:rsidR="00B70147" w:rsidRDefault="00B70147">
      <w:r>
        <w:t>Но способности, названные Ю.И.Мухиным, и есть свойства, заложе</w:t>
      </w:r>
      <w:r>
        <w:t>н</w:t>
      </w:r>
      <w:r>
        <w:t>ные в человека Свыше в готовом для использования (либо злоупотребл</w:t>
      </w:r>
      <w:r>
        <w:t>е</w:t>
      </w:r>
      <w:r>
        <w:t>ния ими) виде. И человеку предоставлена свобода в их употребления. Если бы не свобода, то Жизнь превратилась бы в “музыкальную шкатулку”, а люди — в бездушных автоматов в составе её “механического” устройства или зрителей, не имеющих возможности изменить течение сюжета пост</w:t>
      </w:r>
      <w:r>
        <w:t>а</w:t>
      </w:r>
      <w:r>
        <w:t xml:space="preserve">новки, в которой они участвуют в качестве персонажей. Но свобода дана Свыше, а вот, кто и как распоряжается ею, — зависит от него самого. </w:t>
      </w:r>
    </w:p>
    <w:p w14:paraId="5362938C" w14:textId="77777777" w:rsidR="00B70147" w:rsidRDefault="00B70147">
      <w:r>
        <w:t>Далее Ю.И.Мухин пишет:</w:t>
      </w:r>
    </w:p>
    <w:p w14:paraId="07C33E66" w14:textId="77777777" w:rsidR="00B70147" w:rsidRDefault="00B70147">
      <w:pPr>
        <w:pStyle w:val="a"/>
        <w:rPr>
          <w:rFonts w:ascii="Academy Cyr" w:hAnsi="Academy Cyr"/>
        </w:rPr>
      </w:pPr>
      <w:r>
        <w:rPr>
          <w:rFonts w:ascii="Academy Cyr" w:hAnsi="Academy Cyr"/>
        </w:rPr>
        <w:t>«“Homo sapiens” может и до старости дожить скотиной, не име</w:t>
      </w:r>
      <w:r>
        <w:rPr>
          <w:rFonts w:ascii="Academy Cyr" w:hAnsi="Academy Cyr"/>
        </w:rPr>
        <w:t>ю</w:t>
      </w:r>
      <w:r>
        <w:rPr>
          <w:rFonts w:ascii="Academy Cyr" w:hAnsi="Academy Cyr"/>
        </w:rPr>
        <w:t xml:space="preserve">щей ни чувства долга, ни способности творить. Это факт. Давайте на нем остановимся несколько подробнее. </w:t>
      </w:r>
    </w:p>
    <w:p w14:paraId="683D8F0B" w14:textId="77777777" w:rsidR="00B70147" w:rsidRDefault="00B70147">
      <w:pPr>
        <w:pStyle w:val="a"/>
        <w:keepNext/>
        <w:rPr>
          <w:rFonts w:ascii="Academy Cyr" w:hAnsi="Academy Cyr"/>
          <w:b/>
        </w:rPr>
      </w:pPr>
      <w:r>
        <w:rPr>
          <w:rFonts w:ascii="Academy Cyr" w:hAnsi="Academy Cyr"/>
          <w:b/>
        </w:rPr>
        <w:t xml:space="preserve">ДУША </w:t>
      </w:r>
    </w:p>
    <w:p w14:paraId="1CA5777C" w14:textId="77777777" w:rsidR="00B70147" w:rsidRDefault="00B70147">
      <w:pPr>
        <w:pStyle w:val="a"/>
        <w:rPr>
          <w:rFonts w:ascii="Academy Cyr" w:hAnsi="Academy Cyr"/>
        </w:rPr>
      </w:pPr>
      <w:r>
        <w:rPr>
          <w:rFonts w:ascii="Academy Cyr" w:hAnsi="Academy Cyr"/>
        </w:rPr>
        <w:t xml:space="preserve">Поскольку мне утомительно все время писать о способности к долгу и способности к творчеству, то давайте я обозначу это одним словом “душа” — это то, что отличает человека от животных. </w:t>
      </w:r>
    </w:p>
    <w:p w14:paraId="12E58566" w14:textId="77777777" w:rsidR="00B70147" w:rsidRDefault="00B70147">
      <w:pPr>
        <w:pStyle w:val="a"/>
        <w:rPr>
          <w:rFonts w:ascii="Academy Cyr" w:hAnsi="Academy Cyr"/>
        </w:rPr>
      </w:pPr>
      <w:r>
        <w:rPr>
          <w:rFonts w:ascii="Academy Cyr" w:hAnsi="Academy Cyr"/>
        </w:rPr>
        <w:t>Посмотрим на её особенности. Природа вкладывает человеку не только душу в зародышевом состоянии. Возьмем, к примеру, половой инстинкт. Он ведь тоже долгое время находится в зачаточном состо</w:t>
      </w:r>
      <w:r>
        <w:rPr>
          <w:rFonts w:ascii="Academy Cyr" w:hAnsi="Academy Cyr"/>
        </w:rPr>
        <w:t>я</w:t>
      </w:r>
      <w:r>
        <w:rPr>
          <w:rFonts w:ascii="Academy Cyr" w:hAnsi="Academy Cyr"/>
        </w:rPr>
        <w:t>нии, но с развитием живой особи он включается автоматически и в подходящее по возрасту время. Человеку нет необходимости как-то специально развивать свой половой да и остальные инстинкты, прир</w:t>
      </w:r>
      <w:r>
        <w:rPr>
          <w:rFonts w:ascii="Academy Cyr" w:hAnsi="Academy Cyr"/>
        </w:rPr>
        <w:t>о</w:t>
      </w:r>
      <w:r>
        <w:rPr>
          <w:rFonts w:ascii="Academy Cyr" w:hAnsi="Academy Cyr"/>
        </w:rPr>
        <w:t xml:space="preserve">да об этом позаботилась. </w:t>
      </w:r>
    </w:p>
    <w:p w14:paraId="0A3B5A1F" w14:textId="77777777" w:rsidR="00B70147" w:rsidRDefault="00B70147">
      <w:pPr>
        <w:pStyle w:val="a"/>
        <w:rPr>
          <w:rFonts w:ascii="Academy Cyr" w:hAnsi="Academy Cyr"/>
        </w:rPr>
      </w:pPr>
      <w:r>
        <w:rPr>
          <w:rFonts w:ascii="Academy Cyr" w:hAnsi="Academy Cyr"/>
        </w:rPr>
        <w:lastRenderedPageBreak/>
        <w:t>Но душа с развитием организма человека не развивается самосто</w:t>
      </w:r>
      <w:r>
        <w:rPr>
          <w:rFonts w:ascii="Academy Cyr" w:hAnsi="Academy Cyr"/>
        </w:rPr>
        <w:t>я</w:t>
      </w:r>
      <w:r>
        <w:rPr>
          <w:rFonts w:ascii="Academy Cyr" w:hAnsi="Academy Cyr"/>
        </w:rPr>
        <w:t xml:space="preserve">тельно. Каждый человек сам обязан ее развить. </w:t>
      </w:r>
    </w:p>
    <w:p w14:paraId="21FD165A" w14:textId="77777777" w:rsidR="00B70147" w:rsidRDefault="00B70147">
      <w:pPr>
        <w:pStyle w:val="a"/>
        <w:rPr>
          <w:rFonts w:ascii="Academy Cyr" w:hAnsi="Academy Cyr"/>
        </w:rPr>
      </w:pPr>
      <w:r>
        <w:rPr>
          <w:rFonts w:ascii="Academy Cyr" w:hAnsi="Academy Cyr"/>
        </w:rPr>
        <w:t>В качестве примера посмотрите на весь советский народ. Гром</w:t>
      </w:r>
      <w:r>
        <w:rPr>
          <w:rFonts w:ascii="Academy Cyr" w:hAnsi="Academy Cyr"/>
        </w:rPr>
        <w:t>о</w:t>
      </w:r>
      <w:r>
        <w:rPr>
          <w:rFonts w:ascii="Academy Cyr" w:hAnsi="Academy Cyr"/>
        </w:rPr>
        <w:t>гласно и искренне вопили они про свой долг перед Отечеством и п</w:t>
      </w:r>
      <w:r>
        <w:rPr>
          <w:rFonts w:ascii="Academy Cyr" w:hAnsi="Academy Cyr"/>
        </w:rPr>
        <w:t>е</w:t>
      </w:r>
      <w:r>
        <w:rPr>
          <w:rFonts w:ascii="Academy Cyr" w:hAnsi="Academy Cyr"/>
        </w:rPr>
        <w:t>ред обществом, десятки миллионов дали присягу защищать Отечество ценою жизни, 19 миллионов даже в КПСС записались. Казалось — у наших людей огромная душа. Но вот на их глазах Отечество, общ</w:t>
      </w:r>
      <w:r>
        <w:rPr>
          <w:rFonts w:ascii="Academy Cyr" w:hAnsi="Academy Cyr"/>
        </w:rPr>
        <w:t>е</w:t>
      </w:r>
      <w:r>
        <w:rPr>
          <w:rFonts w:ascii="Academy Cyr" w:hAnsi="Academy Cyr"/>
        </w:rPr>
        <w:t xml:space="preserve">ство, которому они обещали служить, уничтожено, а никто из них (почти никто) даже пальцем не пошевелил. А где же долг, где душа? Её нет. </w:t>
      </w:r>
    </w:p>
    <w:p w14:paraId="054F524A" w14:textId="77777777" w:rsidR="00B70147" w:rsidRDefault="00B70147">
      <w:pPr>
        <w:pStyle w:val="a"/>
        <w:rPr>
          <w:rFonts w:ascii="Academy Cyr" w:hAnsi="Academy Cyr"/>
        </w:rPr>
      </w:pPr>
      <w:r>
        <w:rPr>
          <w:rFonts w:ascii="Academy Cyr" w:hAnsi="Academy Cyr"/>
        </w:rPr>
        <w:t>Были записанные в памяти слова про долг, про общество, про Отечество и записанная в памяти программа, когда и в каких случаях нужно эти слова произносить, чтобы получить побольше жрачки и этим удовлетворить свои животные инстинкты. Слова-то были, а д</w:t>
      </w:r>
      <w:r>
        <w:rPr>
          <w:rFonts w:ascii="Academy Cyr" w:hAnsi="Academy Cyr"/>
        </w:rPr>
        <w:t>у</w:t>
      </w:r>
      <w:r>
        <w:rPr>
          <w:rFonts w:ascii="Academy Cyr" w:hAnsi="Academy Cyr"/>
        </w:rPr>
        <w:t xml:space="preserve">ши-то не было... </w:t>
      </w:r>
    </w:p>
    <w:p w14:paraId="4F14A152" w14:textId="77777777" w:rsidR="00B70147" w:rsidRDefault="00B70147">
      <w:pPr>
        <w:pStyle w:val="a"/>
        <w:rPr>
          <w:rFonts w:ascii="Academy Cyr" w:hAnsi="Academy Cyr"/>
        </w:rPr>
      </w:pPr>
      <w:r>
        <w:rPr>
          <w:rFonts w:ascii="Academy Cyr" w:hAnsi="Academy Cyr"/>
        </w:rPr>
        <w:t>Вы скажете, что у души (по нашему определению) есть еще одна составляющая — творческое начало. Да, у души оно есть, но у наших людей не оказ</w:t>
      </w:r>
      <w:r>
        <w:rPr>
          <w:rFonts w:ascii="Academy Cyr" w:hAnsi="Academy Cyr"/>
        </w:rPr>
        <w:t>а</w:t>
      </w:r>
      <w:r>
        <w:rPr>
          <w:rFonts w:ascii="Academy Cyr" w:hAnsi="Academy Cyr"/>
        </w:rPr>
        <w:t xml:space="preserve">лось и этой составляющей. </w:t>
      </w:r>
    </w:p>
    <w:p w14:paraId="657DA8B8" w14:textId="77777777" w:rsidR="00B70147" w:rsidRDefault="00B70147">
      <w:pPr>
        <w:pStyle w:val="a"/>
        <w:rPr>
          <w:rFonts w:ascii="Academy Cyr" w:hAnsi="Academy Cyr"/>
        </w:rPr>
      </w:pPr>
      <w:r>
        <w:rPr>
          <w:rFonts w:ascii="Academy Cyr" w:hAnsi="Academy Cyr"/>
        </w:rPr>
        <w:t>Давайте решим такую задачку для четырехклассника. Есть страна в 300 млн. человек. У страны есть столица, в которой сосредоточено основное количество официально “творческих” жителей страны — ученых, писателей, артистов и т.д. и т.п. Со всех 300 млн. граждан страны собирают налоги и отдают их жителям столицы на жрачку. Но вот страна сократилась до 150 млн. Надо решить небольшую творч</w:t>
      </w:r>
      <w:r>
        <w:rPr>
          <w:rFonts w:ascii="Academy Cyr" w:hAnsi="Academy Cyr"/>
        </w:rPr>
        <w:t>е</w:t>
      </w:r>
      <w:r>
        <w:rPr>
          <w:rFonts w:ascii="Academy Cyr" w:hAnsi="Academy Cyr"/>
        </w:rPr>
        <w:t>скую задачку, которая еще не была записана в памяти “творческих” жителей столицы, — что случится с их жрачкой при сокращении страны? Школьник эту задачку решит немедленно: “Жрачка сокр</w:t>
      </w:r>
      <w:r>
        <w:rPr>
          <w:rFonts w:ascii="Academy Cyr" w:hAnsi="Academy Cyr"/>
        </w:rPr>
        <w:t>а</w:t>
      </w:r>
      <w:r>
        <w:rPr>
          <w:rFonts w:ascii="Academy Cyr" w:hAnsi="Academy Cyr"/>
        </w:rPr>
        <w:t xml:space="preserve">тится наполовину”, — уверенно скажет он. </w:t>
      </w:r>
    </w:p>
    <w:p w14:paraId="20BE8432" w14:textId="77777777" w:rsidR="00B70147" w:rsidRDefault="00B70147">
      <w:pPr>
        <w:pStyle w:val="a"/>
        <w:rPr>
          <w:rFonts w:ascii="Academy Cyr" w:hAnsi="Academy Cyr"/>
        </w:rPr>
      </w:pPr>
      <w:r>
        <w:rPr>
          <w:rFonts w:ascii="Academy Cyr" w:hAnsi="Academy Cyr"/>
        </w:rPr>
        <w:t>А на референдуме 1991 г. только жители Москвы, “творческие” люди, проголосовали за развал СССР. А теперь толпы их бродят с плакатами “Спасите российскую науку, спасите армию, спасите иску</w:t>
      </w:r>
      <w:r>
        <w:rPr>
          <w:rFonts w:ascii="Academy Cyr" w:hAnsi="Academy Cyr"/>
        </w:rPr>
        <w:t>с</w:t>
      </w:r>
      <w:r>
        <w:rPr>
          <w:rFonts w:ascii="Academy Cyr" w:hAnsi="Academy Cyr"/>
        </w:rPr>
        <w:t>ство.” А чем спасать, бездушные скоты? Вы же своей алчностью уничтожили СССР — материал</w:t>
      </w:r>
      <w:r>
        <w:rPr>
          <w:rFonts w:ascii="Academy Cyr" w:hAnsi="Academy Cyr"/>
        </w:rPr>
        <w:t>ь</w:t>
      </w:r>
      <w:r>
        <w:rPr>
          <w:rFonts w:ascii="Academy Cyr" w:hAnsi="Academy Cyr"/>
        </w:rPr>
        <w:t xml:space="preserve">ную основу спасения! </w:t>
      </w:r>
    </w:p>
    <w:p w14:paraId="47E2347A" w14:textId="77777777" w:rsidR="00B70147" w:rsidRDefault="00B70147">
      <w:pPr>
        <w:pStyle w:val="a"/>
        <w:rPr>
          <w:rFonts w:ascii="Academy Cyr" w:hAnsi="Academy Cyr"/>
        </w:rPr>
      </w:pPr>
      <w:r>
        <w:rPr>
          <w:rFonts w:ascii="Academy Cyr" w:hAnsi="Academy Cyr"/>
        </w:rPr>
        <w:t xml:space="preserve">Еще повторю — отсутствие способности к долгу обесценивает творческое начало в человеке. Он становится неспособным даже </w:t>
      </w:r>
      <w:r>
        <w:rPr>
          <w:rFonts w:ascii="Academy Cyr" w:hAnsi="Academy Cyr"/>
        </w:rPr>
        <w:lastRenderedPageBreak/>
        <w:t>на малейшие творческие потуги вне своей профессии, он становится бе</w:t>
      </w:r>
      <w:r>
        <w:rPr>
          <w:rFonts w:ascii="Academy Cyr" w:hAnsi="Academy Cyr"/>
        </w:rPr>
        <w:t>с</w:t>
      </w:r>
      <w:r>
        <w:rPr>
          <w:rFonts w:ascii="Academy Cyr" w:hAnsi="Academy Cyr"/>
        </w:rPr>
        <w:t xml:space="preserve">полезен обществу, а вместе с этим и Природе. </w:t>
      </w:r>
    </w:p>
    <w:p w14:paraId="4C03FCA5" w14:textId="77777777" w:rsidR="00B70147" w:rsidRDefault="00B70147">
      <w:pPr>
        <w:pStyle w:val="a"/>
        <w:rPr>
          <w:rFonts w:ascii="Academy Cyr" w:hAnsi="Academy Cyr"/>
        </w:rPr>
      </w:pPr>
      <w:r>
        <w:rPr>
          <w:rFonts w:ascii="Academy Cyr" w:hAnsi="Academy Cyr"/>
        </w:rPr>
        <w:t>Можно утверждать, что у основной массы наших людей душа т</w:t>
      </w:r>
      <w:r>
        <w:rPr>
          <w:rFonts w:ascii="Academy Cyr" w:hAnsi="Academy Cyr"/>
        </w:rPr>
        <w:t>а</w:t>
      </w:r>
      <w:r>
        <w:rPr>
          <w:rFonts w:ascii="Academy Cyr" w:hAnsi="Academy Cyr"/>
        </w:rPr>
        <w:t xml:space="preserve">кого мелкого размера, что на Божьем суде она без труда проскочит даже сквозь мучное сито. Не думаю, что в других странах положение намного лучше, но это ни сколько не умаляет горечи. </w:t>
      </w:r>
    </w:p>
    <w:p w14:paraId="500014FD" w14:textId="77777777" w:rsidR="00B70147" w:rsidRDefault="00B70147">
      <w:pPr>
        <w:pStyle w:val="a"/>
        <w:rPr>
          <w:rFonts w:ascii="Academy Cyr" w:hAnsi="Academy Cyr"/>
        </w:rPr>
      </w:pPr>
      <w:r>
        <w:rPr>
          <w:rFonts w:ascii="Academy Cyr" w:hAnsi="Academy Cyr"/>
        </w:rPr>
        <w:t>И уже из этого факта, из того, что душа не зависит от развития организма, от возраста человека, следует вопрос — а являются ли душа и организм одним целым? Не две ли это инстанции, существу</w:t>
      </w:r>
      <w:r>
        <w:rPr>
          <w:rFonts w:ascii="Academy Cyr" w:hAnsi="Academy Cyr"/>
        </w:rPr>
        <w:t>ю</w:t>
      </w:r>
      <w:r>
        <w:rPr>
          <w:rFonts w:ascii="Academy Cyr" w:hAnsi="Academy Cyr"/>
        </w:rPr>
        <w:t xml:space="preserve">щие вместе? Смотрите, у животных ни долга, ни творчества — души — нет, а у человека душа не зависит от его животного развития... </w:t>
      </w:r>
    </w:p>
    <w:p w14:paraId="2E321FF4" w14:textId="77777777" w:rsidR="00B70147" w:rsidRDefault="00B70147">
      <w:pPr>
        <w:pStyle w:val="a"/>
        <w:rPr>
          <w:rFonts w:ascii="Academy Cyr" w:hAnsi="Academy Cyr"/>
        </w:rPr>
      </w:pPr>
      <w:r>
        <w:rPr>
          <w:rFonts w:ascii="Academy Cyr" w:hAnsi="Academy Cyr"/>
        </w:rPr>
        <w:t>Мы, “homo sapiens”, смертны, и это факт. А вот надежных фактов о том, что и души наши смертны, — нет. Атеистам в это приходится верить, как прожженным мракобесам. И напрасно. Я это принять за истину не могу, поскольку не располагаю надежными фактами, по</w:t>
      </w:r>
      <w:r>
        <w:rPr>
          <w:rFonts w:ascii="Academy Cyr" w:hAnsi="Academy Cyr"/>
        </w:rPr>
        <w:t>д</w:t>
      </w:r>
      <w:r>
        <w:rPr>
          <w:rFonts w:ascii="Academy Cyr" w:hAnsi="Academy Cyr"/>
        </w:rPr>
        <w:t>тверждающими смертность души. Как атеист, я могу еще не учит</w:t>
      </w:r>
      <w:r>
        <w:rPr>
          <w:rFonts w:ascii="Academy Cyr" w:hAnsi="Academy Cyr"/>
        </w:rPr>
        <w:t>ы</w:t>
      </w:r>
      <w:r>
        <w:rPr>
          <w:rFonts w:ascii="Academy Cyr" w:hAnsi="Academy Cyr"/>
        </w:rPr>
        <w:t xml:space="preserve">вать факты, имеющиеся у верующих, но факты и логику развития Природы не учитывать не могу. </w:t>
      </w:r>
    </w:p>
    <w:p w14:paraId="540098A6" w14:textId="77777777" w:rsidR="00B70147" w:rsidRDefault="00B70147">
      <w:pPr>
        <w:pStyle w:val="a"/>
        <w:rPr>
          <w:rFonts w:ascii="Academy Cyr" w:hAnsi="Academy Cyr"/>
        </w:rPr>
      </w:pPr>
      <w:r>
        <w:rPr>
          <w:rFonts w:ascii="Academy Cyr" w:hAnsi="Academy Cyr"/>
        </w:rPr>
        <w:t>Уверен, только попроси, и верующие немедленно набросают ми</w:t>
      </w:r>
      <w:r>
        <w:rPr>
          <w:rFonts w:ascii="Academy Cyr" w:hAnsi="Academy Cyr"/>
        </w:rPr>
        <w:t>л</w:t>
      </w:r>
      <w:r>
        <w:rPr>
          <w:rFonts w:ascii="Academy Cyr" w:hAnsi="Academy Cyr"/>
        </w:rPr>
        <w:t xml:space="preserve">лионы фактов, подтверждающих наличие души даже не из священных писаний, но я рассмотрю только один, который верующие, по-моему, не рассматривают. </w:t>
      </w:r>
    </w:p>
    <w:p w14:paraId="35ECFD4F" w14:textId="77777777" w:rsidR="00B70147" w:rsidRDefault="00B70147">
      <w:pPr>
        <w:pStyle w:val="a"/>
        <w:rPr>
          <w:rFonts w:ascii="Academy Cyr" w:hAnsi="Academy Cyr"/>
        </w:rPr>
      </w:pPr>
      <w:r>
        <w:rPr>
          <w:rFonts w:ascii="Academy Cyr" w:hAnsi="Academy Cyr"/>
        </w:rPr>
        <w:t>Все раскопки древних захоронений любых более-менее развитых цивилизаций, любых религий, от верящих в бога Ра до язычников, свидетельствуют, что люди на земле никогда не верили в конец жи</w:t>
      </w:r>
      <w:r>
        <w:rPr>
          <w:rFonts w:ascii="Academy Cyr" w:hAnsi="Academy Cyr"/>
        </w:rPr>
        <w:t>з</w:t>
      </w:r>
      <w:r>
        <w:rPr>
          <w:rFonts w:ascii="Academy Cyr" w:hAnsi="Academy Cyr"/>
        </w:rPr>
        <w:t>ни. Покойники в могилах снаряжались для будущей жизни. Те чит</w:t>
      </w:r>
      <w:r>
        <w:rPr>
          <w:rFonts w:ascii="Academy Cyr" w:hAnsi="Academy Cyr"/>
        </w:rPr>
        <w:t>а</w:t>
      </w:r>
      <w:r>
        <w:rPr>
          <w:rFonts w:ascii="Academy Cyr" w:hAnsi="Academy Cyr"/>
        </w:rPr>
        <w:t>тели, кто читал меня и раньше, знают, что я буду утверждать при виде белого “белое”, даже если весь мир будет утверждать “черное”. И их может удивить — в связи с чем это я начал прятаться за мнение бол</w:t>
      </w:r>
      <w:r>
        <w:rPr>
          <w:rFonts w:ascii="Academy Cyr" w:hAnsi="Academy Cyr"/>
        </w:rPr>
        <w:t>ь</w:t>
      </w:r>
      <w:r>
        <w:rPr>
          <w:rFonts w:ascii="Academy Cyr" w:hAnsi="Academy Cyr"/>
        </w:rPr>
        <w:t xml:space="preserve">шинства, да еще и древнего? </w:t>
      </w:r>
    </w:p>
    <w:p w14:paraId="5FBE93D8" w14:textId="77777777" w:rsidR="00B70147" w:rsidRDefault="00B70147">
      <w:pPr>
        <w:pStyle w:val="a"/>
        <w:rPr>
          <w:rFonts w:ascii="Academy Cyr" w:hAnsi="Academy Cyr"/>
        </w:rPr>
      </w:pPr>
      <w:r>
        <w:rPr>
          <w:rFonts w:ascii="Academy Cyr" w:hAnsi="Academy Cyr"/>
        </w:rPr>
        <w:t>А я не прячусь, я становлюсь на сторону меньшинства. Где, ск</w:t>
      </w:r>
      <w:r>
        <w:rPr>
          <w:rFonts w:ascii="Academy Cyr" w:hAnsi="Academy Cyr"/>
        </w:rPr>
        <w:t>а</w:t>
      </w:r>
      <w:r>
        <w:rPr>
          <w:rFonts w:ascii="Academy Cyr" w:hAnsi="Academy Cyr"/>
        </w:rPr>
        <w:t>жите, в те времена у людей было хоть малейшее основание утве</w:t>
      </w:r>
      <w:r>
        <w:rPr>
          <w:rFonts w:ascii="Academy Cyr" w:hAnsi="Academy Cyr"/>
        </w:rPr>
        <w:t>р</w:t>
      </w:r>
      <w:r>
        <w:rPr>
          <w:rFonts w:ascii="Academy Cyr" w:hAnsi="Academy Cyr"/>
        </w:rPr>
        <w:t xml:space="preserve">ждать, что они со смертью не умирают? Ведь вокруг них все умирало. Умирали растения, умирали животные, наводнения смывали землю, вулканы сжигали города. Вокруг все кричало о </w:t>
      </w:r>
      <w:r>
        <w:rPr>
          <w:rFonts w:ascii="Academy Cyr" w:hAnsi="Academy Cyr"/>
        </w:rPr>
        <w:lastRenderedPageBreak/>
        <w:t xml:space="preserve">том, что все имеет конец. Но люди упорно верили, что они будут жить и в загробной жизни. Такая уверенность тысяч поколений людей стоит того, чтобы обратить на нее внимание и не сбрасывать со счетов. </w:t>
      </w:r>
    </w:p>
    <w:p w14:paraId="2D3A9EA3" w14:textId="77777777" w:rsidR="00B70147" w:rsidRDefault="00B70147">
      <w:pPr>
        <w:pStyle w:val="a"/>
        <w:rPr>
          <w:rFonts w:ascii="Academy Cyr" w:hAnsi="Academy Cyr"/>
          <w:b/>
        </w:rPr>
      </w:pPr>
      <w:r>
        <w:rPr>
          <w:rFonts w:ascii="Academy Cyr" w:hAnsi="Academy Cyr"/>
          <w:b/>
        </w:rPr>
        <w:t xml:space="preserve">ЛОГИКА ПРИРОДЫ. </w:t>
      </w:r>
    </w:p>
    <w:p w14:paraId="3CE48C89" w14:textId="77777777" w:rsidR="00B70147" w:rsidRDefault="00B70147">
      <w:pPr>
        <w:pStyle w:val="a"/>
        <w:rPr>
          <w:rFonts w:ascii="Academy Cyr" w:hAnsi="Academy Cyr"/>
        </w:rPr>
      </w:pPr>
      <w:r>
        <w:rPr>
          <w:rFonts w:ascii="Academy Cyr" w:hAnsi="Academy Cyr"/>
        </w:rPr>
        <w:t>Логика — это когда истинные исходные посылки при истинных рассуждениях приводят к истинным результатам. Если мы берем, как нам кажется, истинную посылку (исходные факты), связываем их истинным (как нам кажется) законом природы, но получаем черт зн</w:t>
      </w:r>
      <w:r>
        <w:rPr>
          <w:rFonts w:ascii="Academy Cyr" w:hAnsi="Academy Cyr"/>
        </w:rPr>
        <w:t>а</w:t>
      </w:r>
      <w:r>
        <w:rPr>
          <w:rFonts w:ascii="Academy Cyr" w:hAnsi="Academy Cyr"/>
        </w:rPr>
        <w:t>ет что, то значит, что-то у нас не так — или исходные посылки не ист</w:t>
      </w:r>
      <w:r>
        <w:rPr>
          <w:rFonts w:ascii="Academy Cyr" w:hAnsi="Academy Cyr"/>
        </w:rPr>
        <w:t>и</w:t>
      </w:r>
      <w:r>
        <w:rPr>
          <w:rFonts w:ascii="Academy Cyr" w:hAnsi="Academy Cyr"/>
        </w:rPr>
        <w:t xml:space="preserve">на, либо закон природы не истинен. </w:t>
      </w:r>
    </w:p>
    <w:p w14:paraId="26F03BE3" w14:textId="77777777" w:rsidR="00B70147" w:rsidRDefault="00B70147">
      <w:pPr>
        <w:pStyle w:val="a"/>
        <w:rPr>
          <w:rFonts w:ascii="Academy Cyr" w:hAnsi="Academy Cyr"/>
        </w:rPr>
      </w:pPr>
      <w:r>
        <w:rPr>
          <w:rFonts w:ascii="Academy Cyr" w:hAnsi="Academy Cyr"/>
        </w:rPr>
        <w:t>С помощью логики открывалось довольно много до того неизвес</w:t>
      </w:r>
      <w:r>
        <w:rPr>
          <w:rFonts w:ascii="Academy Cyr" w:hAnsi="Academy Cyr"/>
        </w:rPr>
        <w:t>т</w:t>
      </w:r>
      <w:r>
        <w:rPr>
          <w:rFonts w:ascii="Academy Cyr" w:hAnsi="Academy Cyr"/>
        </w:rPr>
        <w:t>ных объектов. Скажем, с помощью истинных законов Кеплера были рассчитаны орбиты, как казалось, истинного количества планет Со</w:t>
      </w:r>
      <w:r>
        <w:rPr>
          <w:rFonts w:ascii="Academy Cyr" w:hAnsi="Academy Cyr"/>
        </w:rPr>
        <w:t>л</w:t>
      </w:r>
      <w:r>
        <w:rPr>
          <w:rFonts w:ascii="Academy Cyr" w:hAnsi="Academy Cyr"/>
        </w:rPr>
        <w:t>нечной системы. Но орбита Урана не соответствовала расчетной. В чем дело? Законы не истинны? Или количество планет не истинно? "На кончике пера" добавили в Солнечную систему еще одну планету — Нептун, а когда техника строительства телескопов достигла нео</w:t>
      </w:r>
      <w:r>
        <w:rPr>
          <w:rFonts w:ascii="Academy Cyr" w:hAnsi="Academy Cyr"/>
        </w:rPr>
        <w:t>б</w:t>
      </w:r>
      <w:r>
        <w:rPr>
          <w:rFonts w:ascii="Academy Cyr" w:hAnsi="Academy Cyr"/>
        </w:rPr>
        <w:t xml:space="preserve">ходимого уровня, в 1846 г. обнаружили ее. Несоответствие вращения Земли расчетам дали основание предположить, что на земле есть еще один материк. В 1606 году голландец В.Янсзон этот материк открыл, сейчас он известен, как Австралия. </w:t>
      </w:r>
    </w:p>
    <w:p w14:paraId="69363E51" w14:textId="77777777" w:rsidR="00B70147" w:rsidRDefault="00B70147">
      <w:pPr>
        <w:pStyle w:val="a"/>
        <w:rPr>
          <w:rFonts w:ascii="Academy Cyr" w:hAnsi="Academy Cyr"/>
        </w:rPr>
      </w:pPr>
      <w:r>
        <w:rPr>
          <w:rFonts w:ascii="Academy Cyr" w:hAnsi="Academy Cyr"/>
        </w:rPr>
        <w:t>То есть если мы в законе, который используем для своих рассу</w:t>
      </w:r>
      <w:r>
        <w:rPr>
          <w:rFonts w:ascii="Academy Cyr" w:hAnsi="Academy Cyr"/>
        </w:rPr>
        <w:t>ж</w:t>
      </w:r>
      <w:r>
        <w:rPr>
          <w:rFonts w:ascii="Academy Cyr" w:hAnsi="Academy Cyr"/>
        </w:rPr>
        <w:t>дений, уверены, а результат имеем дурацкий, то значит, у нас что-то не так с исходн</w:t>
      </w:r>
      <w:r>
        <w:rPr>
          <w:rFonts w:ascii="Academy Cyr" w:hAnsi="Academy Cyr"/>
        </w:rPr>
        <w:t>ы</w:t>
      </w:r>
      <w:r>
        <w:rPr>
          <w:rFonts w:ascii="Academy Cyr" w:hAnsi="Academy Cyr"/>
        </w:rPr>
        <w:t xml:space="preserve">ми посылками. </w:t>
      </w:r>
    </w:p>
    <w:p w14:paraId="610194DF" w14:textId="77777777" w:rsidR="00B70147" w:rsidRDefault="00B70147">
      <w:pPr>
        <w:pStyle w:val="a"/>
        <w:rPr>
          <w:rFonts w:ascii="Academy Cyr" w:hAnsi="Academy Cyr"/>
        </w:rPr>
      </w:pPr>
      <w:r>
        <w:rPr>
          <w:rFonts w:ascii="Academy Cyr" w:hAnsi="Academy Cyr"/>
        </w:rPr>
        <w:t>Основной закон Жизни — это закон естественного отбора. Пр</w:t>
      </w:r>
      <w:r>
        <w:rPr>
          <w:rFonts w:ascii="Academy Cyr" w:hAnsi="Academy Cyr"/>
        </w:rPr>
        <w:t>и</w:t>
      </w:r>
      <w:r>
        <w:rPr>
          <w:rFonts w:ascii="Academy Cyr" w:hAnsi="Academy Cyr"/>
        </w:rPr>
        <w:t>роду нужно понять. Она Жизнь расположила на неживой природе. Эта природа все время движется, она в развитии — гаснут и вспых</w:t>
      </w:r>
      <w:r>
        <w:rPr>
          <w:rFonts w:ascii="Academy Cyr" w:hAnsi="Academy Cyr"/>
        </w:rPr>
        <w:t>и</w:t>
      </w:r>
      <w:r>
        <w:rPr>
          <w:rFonts w:ascii="Academy Cyr" w:hAnsi="Academy Cyr"/>
        </w:rPr>
        <w:t>вают звезды, остывают планеты, галактики разбегаются и т.д. — и условия жизни всего живого на неживой природе все время меняются. Если Жизнь сделать неизменной, то при первом же изменении в н</w:t>
      </w:r>
      <w:r>
        <w:rPr>
          <w:rFonts w:ascii="Academy Cyr" w:hAnsi="Academy Cyr"/>
        </w:rPr>
        <w:t>е</w:t>
      </w:r>
      <w:r>
        <w:rPr>
          <w:rFonts w:ascii="Academy Cyr" w:hAnsi="Academy Cyr"/>
        </w:rPr>
        <w:t>живой природе Жизнь погибнет. Естественный отбор — это принцип развития и совершенствования Жизни, способ, которым Жизнь сопр</w:t>
      </w:r>
      <w:r>
        <w:rPr>
          <w:rFonts w:ascii="Academy Cyr" w:hAnsi="Academy Cyr"/>
        </w:rPr>
        <w:t>о</w:t>
      </w:r>
      <w:r>
        <w:rPr>
          <w:rFonts w:ascii="Academy Cyr" w:hAnsi="Academy Cyr"/>
        </w:rPr>
        <w:t xml:space="preserve">вождает изменения в неживой </w:t>
      </w:r>
      <w:r>
        <w:rPr>
          <w:rFonts w:ascii="Academy Cyr" w:hAnsi="Academy Cyr"/>
        </w:rPr>
        <w:lastRenderedPageBreak/>
        <w:t xml:space="preserve">природе. Принцип естественного отбора — выживает лишь тот, кто нужен для будущего, кто перспективен. </w:t>
      </w:r>
    </w:p>
    <w:p w14:paraId="14B91AFD" w14:textId="77777777" w:rsidR="00B70147" w:rsidRDefault="00B70147">
      <w:pPr>
        <w:pStyle w:val="a"/>
        <w:rPr>
          <w:rFonts w:ascii="Academy Cyr" w:hAnsi="Academy Cyr"/>
        </w:rPr>
      </w:pPr>
      <w:r>
        <w:rPr>
          <w:rFonts w:ascii="Academy Cyr" w:hAnsi="Academy Cyr"/>
        </w:rPr>
        <w:t xml:space="preserve">Этот закон безусловно истинен, ему в живой природе подчиняются все. </w:t>
      </w:r>
    </w:p>
    <w:p w14:paraId="1C4D0593" w14:textId="77777777" w:rsidR="00B70147" w:rsidRDefault="00B70147">
      <w:pPr>
        <w:pStyle w:val="a"/>
        <w:rPr>
          <w:rFonts w:ascii="Academy Cyr" w:hAnsi="Academy Cyr"/>
        </w:rPr>
      </w:pPr>
      <w:r>
        <w:rPr>
          <w:rFonts w:ascii="Academy Cyr" w:hAnsi="Academy Cyr"/>
        </w:rPr>
        <w:t xml:space="preserve">Рассмотрим истинность исходных посылок. </w:t>
      </w:r>
    </w:p>
    <w:p w14:paraId="51DB8B94" w14:textId="77777777" w:rsidR="00B70147" w:rsidRDefault="00B70147">
      <w:pPr>
        <w:pStyle w:val="a"/>
        <w:rPr>
          <w:rFonts w:ascii="Academy Cyr" w:hAnsi="Academy Cyr"/>
        </w:rPr>
      </w:pPr>
      <w:r>
        <w:rPr>
          <w:rFonts w:ascii="Academy Cyr" w:hAnsi="Academy Cyr"/>
        </w:rPr>
        <w:t>Возьмем посылки атеистов-мракобесов: у человека нет души и земная жизнь — это его единственная жизнь. Как животное, человек действительно участвует в естественном отборе — мальчиков рождае</w:t>
      </w:r>
      <w:r>
        <w:rPr>
          <w:rFonts w:ascii="Academy Cyr" w:hAnsi="Academy Cyr"/>
        </w:rPr>
        <w:t>т</w:t>
      </w:r>
      <w:r>
        <w:rPr>
          <w:rFonts w:ascii="Academy Cyr" w:hAnsi="Academy Cyr"/>
        </w:rPr>
        <w:t>ся несколько больше, чем девочек, негодные к жизни в данных усл</w:t>
      </w:r>
      <w:r>
        <w:rPr>
          <w:rFonts w:ascii="Academy Cyr" w:hAnsi="Academy Cyr"/>
        </w:rPr>
        <w:t>о</w:t>
      </w:r>
      <w:r>
        <w:rPr>
          <w:rFonts w:ascii="Academy Cyr" w:hAnsi="Academy Cyr"/>
        </w:rPr>
        <w:t>виях умирают в детстве (раньше умирали), не оставляя потомства. Это так. Животное “homo sapiens” все время приспосабливалось к измен</w:t>
      </w:r>
      <w:r>
        <w:rPr>
          <w:rFonts w:ascii="Academy Cyr" w:hAnsi="Academy Cyr"/>
        </w:rPr>
        <w:t>е</w:t>
      </w:r>
      <w:r>
        <w:rPr>
          <w:rFonts w:ascii="Academy Cyr" w:hAnsi="Academy Cyr"/>
        </w:rPr>
        <w:t xml:space="preserve">нию условий жизни на Земле. Но ведь это животное, как таковое, Природе не нужно. Ей требуются Люди, те, кто все силы положит на благо общества, людей, а значит, на благо Жизни, а значит, и на благо Природы. На кой черт Природе животные, которые только жрут и сношаются, растрачивая дефицитные земные ресурсы? </w:t>
      </w:r>
    </w:p>
    <w:p w14:paraId="6E8688ED" w14:textId="77777777" w:rsidR="00B70147" w:rsidRDefault="00B70147">
      <w:pPr>
        <w:pStyle w:val="a"/>
        <w:rPr>
          <w:rFonts w:ascii="Academy Cyr" w:hAnsi="Academy Cyr"/>
        </w:rPr>
      </w:pPr>
      <w:r>
        <w:rPr>
          <w:rFonts w:ascii="Academy Cyr" w:hAnsi="Academy Cyr"/>
        </w:rPr>
        <w:t xml:space="preserve">Поэтому вопрос надо и ставить так, как в нем заинтересована Природа — как она отбирает себе Людей? Сказать “никак” — это ничего не сказать. Ни способность к долгу перед обществом, ни даже творческие способности по наследству не передаются. Все в потомках можно найти — голубые глаза, высокий рост, долголетие, эпилепсию, — но только не душу. Это, между прочим, еще раз говорит о том, что тело и душа — это разные инстанции. </w:t>
      </w:r>
    </w:p>
    <w:p w14:paraId="3A3FD5F9" w14:textId="77777777" w:rsidR="00B70147" w:rsidRDefault="00B70147">
      <w:pPr>
        <w:pStyle w:val="a"/>
        <w:rPr>
          <w:rFonts w:ascii="Academy Cyr" w:hAnsi="Academy Cyr"/>
        </w:rPr>
      </w:pPr>
      <w:r>
        <w:rPr>
          <w:rFonts w:ascii="Academy Cyr" w:hAnsi="Academy Cyr"/>
        </w:rPr>
        <w:t>Однако это еще не все. Если бы Природа просто не отбирала Людей из животных “homo sapiens</w:t>
      </w:r>
      <w:r w:rsidRPr="00B70147">
        <w:t>”</w:t>
      </w:r>
      <w:r>
        <w:rPr>
          <w:rFonts w:ascii="Academy Cyr" w:hAnsi="Academy Cyr"/>
        </w:rPr>
        <w:t>. Но ведь она ведет отбор наоб</w:t>
      </w:r>
      <w:r>
        <w:rPr>
          <w:rFonts w:ascii="Academy Cyr" w:hAnsi="Academy Cyr"/>
        </w:rPr>
        <w:t>о</w:t>
      </w:r>
      <w:r>
        <w:rPr>
          <w:rFonts w:ascii="Academy Cyr" w:hAnsi="Academy Cyr"/>
        </w:rPr>
        <w:t xml:space="preserve">рот! Она уничтожает Людей, благоволя животным. </w:t>
      </w:r>
    </w:p>
    <w:p w14:paraId="3E007E42" w14:textId="44847646" w:rsidR="00B70147" w:rsidRDefault="00B70147">
      <w:pPr>
        <w:pStyle w:val="a"/>
        <w:rPr>
          <w:rFonts w:ascii="Academy Cyr" w:hAnsi="Academy Cyr"/>
        </w:rPr>
      </w:pPr>
      <w:r>
        <w:rPr>
          <w:rFonts w:ascii="Academy Cyr" w:hAnsi="Academy Cyr"/>
        </w:rPr>
        <w:t>Между людьми</w:t>
      </w:r>
      <w:r w:rsidR="00CE1068" w:rsidRPr="00CE1068">
        <w:rPr>
          <w:rStyle w:val="af2"/>
          <w:vertAlign w:val="baseline"/>
        </w:rPr>
        <w:t>[LIX]</w:t>
      </w:r>
      <w:r>
        <w:rPr>
          <w:rFonts w:ascii="Academy Cyr" w:hAnsi="Academy Cyr"/>
        </w:rPr>
        <w:t xml:space="preserve"> идут непрерывные войны. Кого призывают в пе</w:t>
      </w:r>
      <w:r>
        <w:rPr>
          <w:rFonts w:ascii="Academy Cyr" w:hAnsi="Academy Cyr"/>
        </w:rPr>
        <w:t>р</w:t>
      </w:r>
      <w:r>
        <w:rPr>
          <w:rFonts w:ascii="Academy Cyr" w:hAnsi="Academy Cyr"/>
        </w:rPr>
        <w:t>вую очередь? Холостых парней. Кто из них вероятнее всего погибнет в бою? Люди с самым большим чувством долга по отношению к общ</w:t>
      </w:r>
      <w:r>
        <w:rPr>
          <w:rFonts w:ascii="Academy Cyr" w:hAnsi="Academy Cyr"/>
        </w:rPr>
        <w:t>е</w:t>
      </w:r>
      <w:r>
        <w:rPr>
          <w:rFonts w:ascii="Academy Cyr" w:hAnsi="Academy Cyr"/>
        </w:rPr>
        <w:t>ству. А кто уцелеет в тылу и будет плодиться? Правильно — трусл</w:t>
      </w:r>
      <w:r>
        <w:rPr>
          <w:rFonts w:ascii="Academy Cyr" w:hAnsi="Academy Cyr"/>
        </w:rPr>
        <w:t>и</w:t>
      </w:r>
      <w:r>
        <w:rPr>
          <w:rFonts w:ascii="Academy Cyr" w:hAnsi="Academy Cyr"/>
        </w:rPr>
        <w:t>вая и подлая сволочь!</w:t>
      </w:r>
      <w:r w:rsidR="00CE1068" w:rsidRPr="00CE1068">
        <w:rPr>
          <w:rStyle w:val="af2"/>
          <w:vertAlign w:val="baseline"/>
        </w:rPr>
        <w:t>[LX]</w:t>
      </w:r>
      <w:r>
        <w:rPr>
          <w:rFonts w:ascii="Academy Cyr" w:hAnsi="Academy Cyr"/>
        </w:rPr>
        <w:t xml:space="preserve"> Так как же понять Природу — губит тех, кто ей нужен и плодит на Земле бесполезный балласт!? </w:t>
      </w:r>
    </w:p>
    <w:p w14:paraId="33F88AC9" w14:textId="77777777" w:rsidR="00B70147" w:rsidRDefault="00B70147">
      <w:pPr>
        <w:pStyle w:val="a"/>
        <w:rPr>
          <w:rFonts w:ascii="Academy Cyr" w:hAnsi="Academy Cyr"/>
        </w:rPr>
      </w:pPr>
      <w:r>
        <w:rPr>
          <w:rFonts w:ascii="Academy Cyr" w:hAnsi="Academy Cyr"/>
        </w:rPr>
        <w:lastRenderedPageBreak/>
        <w:t xml:space="preserve">С позиции мракобесного атеизма у Природы нет логики. Но это чушь, это у нас, атеистов, нет логики, а у Природы-то она уж точно есть! </w:t>
      </w:r>
    </w:p>
    <w:p w14:paraId="60F10E92" w14:textId="77777777" w:rsidR="00B70147" w:rsidRDefault="00B70147">
      <w:pPr>
        <w:pStyle w:val="a"/>
        <w:rPr>
          <w:rFonts w:ascii="Academy Cyr" w:hAnsi="Academy Cyr"/>
        </w:rPr>
      </w:pPr>
      <w:r>
        <w:rPr>
          <w:rFonts w:ascii="Academy Cyr" w:hAnsi="Academy Cyr"/>
        </w:rPr>
        <w:t xml:space="preserve">Но раз мы получили дурацкие выводы, следовательно, мы в своих логических построениях учли не все истинные исходные данные. </w:t>
      </w:r>
    </w:p>
    <w:p w14:paraId="1AC8D0CE" w14:textId="77777777" w:rsidR="00B70147" w:rsidRDefault="00B70147">
      <w:pPr>
        <w:pStyle w:val="a"/>
        <w:rPr>
          <w:rFonts w:ascii="Academy Cyr" w:hAnsi="Academy Cyr"/>
        </w:rPr>
      </w:pPr>
      <w:r>
        <w:rPr>
          <w:rFonts w:ascii="Academy Cyr" w:hAnsi="Academy Cyr"/>
        </w:rPr>
        <w:t>Давайте добавим к своим исходным данным этот Нептун или А</w:t>
      </w:r>
      <w:r>
        <w:rPr>
          <w:rFonts w:ascii="Academy Cyr" w:hAnsi="Academy Cyr"/>
        </w:rPr>
        <w:t>в</w:t>
      </w:r>
      <w:r>
        <w:rPr>
          <w:rFonts w:ascii="Academy Cyr" w:hAnsi="Academy Cyr"/>
        </w:rPr>
        <w:t xml:space="preserve">стралию — дадим животному </w:t>
      </w:r>
      <w:r w:rsidRPr="00B70147">
        <w:t>“</w:t>
      </w:r>
      <w:r>
        <w:rPr>
          <w:rFonts w:ascii="Academy Cyr" w:hAnsi="Academy Cyr"/>
        </w:rPr>
        <w:t>homo sapiens</w:t>
      </w:r>
      <w:r w:rsidRPr="00B70147">
        <w:t>”</w:t>
      </w:r>
      <w:r>
        <w:rPr>
          <w:rFonts w:ascii="Academy Cyr" w:hAnsi="Academy Cyr"/>
        </w:rPr>
        <w:t xml:space="preserve"> бессмертную душу. О</w:t>
      </w:r>
      <w:r>
        <w:rPr>
          <w:rFonts w:ascii="Academy Cyr" w:hAnsi="Academy Cyr"/>
        </w:rPr>
        <w:t>т</w:t>
      </w:r>
      <w:r>
        <w:rPr>
          <w:rFonts w:ascii="Academy Cyr" w:hAnsi="Academy Cyr"/>
        </w:rPr>
        <w:t xml:space="preserve">носительно бессмертную, поскольку мы даже гадать не можем, как там, в </w:t>
      </w:r>
      <w:r w:rsidRPr="00B70147">
        <w:t>“</w:t>
      </w:r>
      <w:r>
        <w:rPr>
          <w:rFonts w:ascii="Academy Cyr" w:hAnsi="Academy Cyr"/>
        </w:rPr>
        <w:t>загробном мире</w:t>
      </w:r>
      <w:r w:rsidRPr="00B70147">
        <w:t>”</w:t>
      </w:r>
      <w:r>
        <w:rPr>
          <w:rFonts w:ascii="Academy Cyr" w:hAnsi="Academy Cyr"/>
        </w:rPr>
        <w:t xml:space="preserve"> развиваются души и какой еще отбор устра</w:t>
      </w:r>
      <w:r>
        <w:rPr>
          <w:rFonts w:ascii="Academy Cyr" w:hAnsi="Academy Cyr"/>
        </w:rPr>
        <w:t>и</w:t>
      </w:r>
      <w:r>
        <w:rPr>
          <w:rFonts w:ascii="Academy Cyr" w:hAnsi="Academy Cyr"/>
        </w:rPr>
        <w:t xml:space="preserve">вает им Природа. </w:t>
      </w:r>
    </w:p>
    <w:p w14:paraId="24FF398B" w14:textId="77777777" w:rsidR="00B70147" w:rsidRDefault="00B70147">
      <w:pPr>
        <w:pStyle w:val="a"/>
        <w:rPr>
          <w:rFonts w:ascii="Academy Cyr" w:hAnsi="Academy Cyr"/>
        </w:rPr>
      </w:pPr>
      <w:r>
        <w:rPr>
          <w:rFonts w:ascii="Academy Cyr" w:hAnsi="Academy Cyr"/>
        </w:rPr>
        <w:t xml:space="preserve">Тогда умирает не человек, а его животная оболочка, и смерть — это конечная фаза естественного отбора: души Людей — в актив Природы; души тех, кто Человеком стать не смог — в пассив. И не имеет значения, кем ты был и сколько тебе лет. </w:t>
      </w:r>
    </w:p>
    <w:p w14:paraId="6E4F40A4" w14:textId="77777777" w:rsidR="00B70147" w:rsidRDefault="00B70147">
      <w:pPr>
        <w:pStyle w:val="a"/>
        <w:rPr>
          <w:rFonts w:ascii="Academy Cyr" w:hAnsi="Academy Cyr"/>
        </w:rPr>
      </w:pPr>
      <w:r>
        <w:rPr>
          <w:rFonts w:ascii="Academy Cyr" w:hAnsi="Academy Cyr"/>
        </w:rPr>
        <w:t>— Наклонитесь, девушка, чтобы я вас узнал. Вы Зоя, вы прин</w:t>
      </w:r>
      <w:r>
        <w:rPr>
          <w:rFonts w:ascii="Academy Cyr" w:hAnsi="Academy Cyr"/>
        </w:rPr>
        <w:t>я</w:t>
      </w:r>
      <w:r>
        <w:rPr>
          <w:rFonts w:ascii="Academy Cyr" w:hAnsi="Academy Cyr"/>
        </w:rPr>
        <w:t xml:space="preserve">ли мученическую смерть на виселице в окружении врагов? Да, вам, конечно, сюда. </w:t>
      </w:r>
    </w:p>
    <w:p w14:paraId="716FC7CA" w14:textId="77777777" w:rsidR="00B70147" w:rsidRDefault="00B70147">
      <w:pPr>
        <w:pStyle w:val="a"/>
        <w:rPr>
          <w:rFonts w:ascii="Academy Cyr" w:hAnsi="Academy Cyr"/>
        </w:rPr>
      </w:pPr>
      <w:r>
        <w:rPr>
          <w:rFonts w:ascii="Academy Cyr" w:hAnsi="Academy Cyr"/>
        </w:rPr>
        <w:t>— А ты, старая тля, куда ползешь, бренча звездами героя? Ты где был во время войны? Раб</w:t>
      </w:r>
      <w:r>
        <w:rPr>
          <w:rFonts w:ascii="Academy Cyr" w:hAnsi="Academy Cyr"/>
        </w:rPr>
        <w:t>о</w:t>
      </w:r>
      <w:r>
        <w:rPr>
          <w:rFonts w:ascii="Academy Cyr" w:hAnsi="Academy Cyr"/>
        </w:rPr>
        <w:t>тал учетчиком в бригаде женщин-лесорубов? Не тычь мне свой диплом, нам нужны Люди, а не акад</w:t>
      </w:r>
      <w:r>
        <w:rPr>
          <w:rFonts w:ascii="Academy Cyr" w:hAnsi="Academy Cyr"/>
        </w:rPr>
        <w:t>е</w:t>
      </w:r>
      <w:r>
        <w:rPr>
          <w:rFonts w:ascii="Academy Cyr" w:hAnsi="Academy Cyr"/>
        </w:rPr>
        <w:t>мики. У нас тут нет КГБ заставлять тебя работать, а не тешить тщ</w:t>
      </w:r>
      <w:r>
        <w:rPr>
          <w:rFonts w:ascii="Academy Cyr" w:hAnsi="Academy Cyr"/>
        </w:rPr>
        <w:t>е</w:t>
      </w:r>
      <w:r>
        <w:rPr>
          <w:rFonts w:ascii="Academy Cyr" w:hAnsi="Academy Cyr"/>
        </w:rPr>
        <w:t>славие. Тебе, общечелов</w:t>
      </w:r>
      <w:r>
        <w:rPr>
          <w:rFonts w:ascii="Academy Cyr" w:hAnsi="Academy Cyr"/>
        </w:rPr>
        <w:t>е</w:t>
      </w:r>
      <w:r>
        <w:rPr>
          <w:rFonts w:ascii="Academy Cyr" w:hAnsi="Academy Cyr"/>
        </w:rPr>
        <w:t xml:space="preserve">ческая тля, налево. Там тебя ждут... </w:t>
      </w:r>
    </w:p>
    <w:p w14:paraId="68508618" w14:textId="77777777" w:rsidR="00B70147" w:rsidRDefault="00B70147">
      <w:pPr>
        <w:pStyle w:val="a"/>
        <w:rPr>
          <w:rFonts w:ascii="Academy Cyr" w:hAnsi="Academy Cyr"/>
        </w:rPr>
      </w:pPr>
      <w:r>
        <w:rPr>
          <w:rFonts w:ascii="Academy Cyr" w:hAnsi="Academy Cyr"/>
        </w:rPr>
        <w:t>Как видите, как только мы вводим в схему рассуждений бе</w:t>
      </w:r>
      <w:r>
        <w:rPr>
          <w:rFonts w:ascii="Academy Cyr" w:hAnsi="Academy Cyr"/>
        </w:rPr>
        <w:t>с</w:t>
      </w:r>
      <w:r>
        <w:rPr>
          <w:rFonts w:ascii="Academy Cyr" w:hAnsi="Academy Cyr"/>
        </w:rPr>
        <w:t>смертную душу, то все становится на места, и Природа не выглядит идио</w:t>
      </w:r>
      <w:r>
        <w:rPr>
          <w:rFonts w:ascii="Academy Cyr" w:hAnsi="Academy Cyr"/>
        </w:rPr>
        <w:t>т</w:t>
      </w:r>
      <w:r>
        <w:rPr>
          <w:rFonts w:ascii="Academy Cyr" w:hAnsi="Academy Cyr"/>
        </w:rPr>
        <w:t xml:space="preserve">кой. </w:t>
      </w:r>
    </w:p>
    <w:p w14:paraId="74352E57" w14:textId="77777777" w:rsidR="00B70147" w:rsidRDefault="00B70147">
      <w:pPr>
        <w:pStyle w:val="a"/>
        <w:rPr>
          <w:rFonts w:ascii="Academy Cyr" w:hAnsi="Academy Cyr"/>
        </w:rPr>
      </w:pPr>
      <w:r>
        <w:rPr>
          <w:rFonts w:ascii="Academy Cyr" w:hAnsi="Academy Cyr"/>
        </w:rPr>
        <w:t xml:space="preserve">Как выглядят отобранные души? Ну кто же это может знать при жизни? Умрем — узнаем. Единственно, можно оценить — зачем Природа это делает, зачем отбирает и собирает. Она создает Жизни инструмент, с помощью которого Жизнь может творить, с помощью которого Жизнь, даже откатившись назад, сможет быстро вернуться на исходные позиции. </w:t>
      </w:r>
    </w:p>
    <w:p w14:paraId="373FC7D3" w14:textId="77777777" w:rsidR="00B70147" w:rsidRDefault="00B70147">
      <w:pPr>
        <w:pStyle w:val="a"/>
        <w:rPr>
          <w:rFonts w:ascii="Academy Cyr" w:hAnsi="Academy Cyr"/>
          <w:b/>
        </w:rPr>
      </w:pPr>
      <w:r>
        <w:rPr>
          <w:rFonts w:ascii="Academy Cyr" w:hAnsi="Academy Cyr"/>
          <w:b/>
        </w:rPr>
        <w:t xml:space="preserve">ШАГ НАЗАД, ДВА ШАГА ВПЕРЕД. </w:t>
      </w:r>
    </w:p>
    <w:p w14:paraId="24E1CC2F" w14:textId="77777777" w:rsidR="00B70147" w:rsidRPr="00B70147" w:rsidRDefault="00B70147">
      <w:pPr>
        <w:pStyle w:val="a"/>
      </w:pPr>
      <w:r>
        <w:rPr>
          <w:rFonts w:ascii="Academy Cyr" w:hAnsi="Academy Cyr"/>
        </w:rPr>
        <w:t xml:space="preserve">Ведь вы посмотрите, что вытворяет на Земле это </w:t>
      </w:r>
      <w:r w:rsidRPr="00B70147">
        <w:t>“</w:t>
      </w:r>
      <w:r>
        <w:rPr>
          <w:rFonts w:ascii="Academy Cyr" w:hAnsi="Academy Cyr"/>
        </w:rPr>
        <w:t>homo sapiens</w:t>
      </w:r>
      <w:r w:rsidRPr="00B70147">
        <w:t>”</w:t>
      </w:r>
      <w:r>
        <w:rPr>
          <w:rFonts w:ascii="Academy Cyr" w:hAnsi="Academy Cyr"/>
        </w:rPr>
        <w:t xml:space="preserve">! Его животной алчности, разгулу животных инстинктов просто нет предела! Он же бессмысленно, себе на потеху, сжигает </w:t>
      </w:r>
      <w:r>
        <w:rPr>
          <w:rFonts w:ascii="Academy Cyr" w:hAnsi="Academy Cyr"/>
        </w:rPr>
        <w:lastRenderedPageBreak/>
        <w:t>ресурсы пл</w:t>
      </w:r>
      <w:r>
        <w:rPr>
          <w:rFonts w:ascii="Academy Cyr" w:hAnsi="Academy Cyr"/>
        </w:rPr>
        <w:t>а</w:t>
      </w:r>
      <w:r>
        <w:rPr>
          <w:rFonts w:ascii="Academy Cyr" w:hAnsi="Academy Cyr"/>
        </w:rPr>
        <w:t>неты. На месте Природы я бы уже давно включил роду человеческому нужный ген, чтобы он сдох и начал бы писать с чистого листа. Пр</w:t>
      </w:r>
      <w:r>
        <w:rPr>
          <w:rFonts w:ascii="Academy Cyr" w:hAnsi="Academy Cyr"/>
        </w:rPr>
        <w:t>и</w:t>
      </w:r>
      <w:r>
        <w:rPr>
          <w:rFonts w:ascii="Academy Cyr" w:hAnsi="Academy Cyr"/>
        </w:rPr>
        <w:t xml:space="preserve">рода попалась нам какая-то терпеливая. Чего ждет — непонятно! А ведь она умеет начинать с нового листа». </w:t>
      </w:r>
    </w:p>
    <w:p w14:paraId="0562FB73" w14:textId="77777777" w:rsidR="00B70147" w:rsidRDefault="00B70147">
      <w:r>
        <w:t>Как видите, на уровне третьего, фактологического, приоритета можно оспорить только детали: в целом картина верная: действительно в жизни идет естественно-серхъестественный отбор состоявшихся Людей из мн</w:t>
      </w:r>
      <w:r>
        <w:t>о</w:t>
      </w:r>
      <w:r>
        <w:t>жества всех тех, кому была предоставлена возможность стать Человеком, и многое говорит о том, что этот отбор простирается за пределы, в которых осуществляется физиология тел. Но на уровне первого, мировоззренч</w:t>
      </w:r>
      <w:r>
        <w:t>е</w:t>
      </w:r>
      <w:r>
        <w:t xml:space="preserve">ского, приоритета имеет место осознанное отрицание </w:t>
      </w:r>
      <w:r>
        <w:rPr>
          <w:i/>
        </w:rPr>
        <w:t>бога, которого нет,</w:t>
      </w:r>
      <w:r>
        <w:t xml:space="preserve"> и попытка рассуждать о жизни, подменяя собой </w:t>
      </w:r>
      <w:r>
        <w:rPr>
          <w:i/>
        </w:rPr>
        <w:t>Бога, который есть,</w:t>
      </w:r>
      <w:r>
        <w:t xml:space="preserve"> по принципу: «Ум человеческий … не пророк, а угадчик, он видит общий ход вещей и может выводить из оного глубокие предположения, часто оправданные временем». </w:t>
      </w:r>
    </w:p>
    <w:p w14:paraId="41550C1F" w14:textId="77777777" w:rsidR="00B70147" w:rsidRDefault="00B70147">
      <w:pPr>
        <w:pStyle w:val="af0"/>
      </w:pPr>
      <w:r>
        <w:t xml:space="preserve">Но не дано ему Свыше предвидеть </w:t>
      </w:r>
      <w:r>
        <w:rPr>
          <w:i/>
        </w:rPr>
        <w:t>случая</w:t>
      </w:r>
      <w:r>
        <w:t xml:space="preserve"> —</w:t>
      </w:r>
      <w:r>
        <w:rPr>
          <w:i/>
        </w:rPr>
        <w:t xml:space="preserve"> мощного мгновенного орудия Провидения, </w:t>
      </w:r>
      <w:r>
        <w:rPr>
          <w:b/>
        </w:rPr>
        <w:t>до тех пор, пока он возводит напраслину на Б</w:t>
      </w:r>
      <w:r>
        <w:rPr>
          <w:b/>
        </w:rPr>
        <w:t>о</w:t>
      </w:r>
      <w:r>
        <w:rPr>
          <w:b/>
        </w:rPr>
        <w:t>га Истинного, отказываясь строить свои отношения с Ним и не з</w:t>
      </w:r>
      <w:r>
        <w:rPr>
          <w:b/>
        </w:rPr>
        <w:t>а</w:t>
      </w:r>
      <w:r>
        <w:rPr>
          <w:b/>
        </w:rPr>
        <w:t>думываясь о нормальной этике, как основе жизни в обоюдост</w:t>
      </w:r>
      <w:r>
        <w:rPr>
          <w:b/>
        </w:rPr>
        <w:t>о</w:t>
      </w:r>
      <w:r>
        <w:rPr>
          <w:b/>
        </w:rPr>
        <w:t>ронне направленной религии живого человека и того единственн</w:t>
      </w:r>
      <w:r>
        <w:rPr>
          <w:b/>
        </w:rPr>
        <w:t>о</w:t>
      </w:r>
      <w:r>
        <w:rPr>
          <w:b/>
        </w:rPr>
        <w:t xml:space="preserve">го живого Бога, который объективно — независимо от людского мнения — есть Вседержитель. </w:t>
      </w:r>
    </w:p>
    <w:p w14:paraId="76BED494" w14:textId="77777777" w:rsidR="00B70147" w:rsidRDefault="00B70147">
      <w:r>
        <w:t>Но точка зрения Ю.И.Мухина интересна в другом. Как известно, ко мнению о том, что Бога, в которого им следует верить, — нет, люди прих</w:t>
      </w:r>
      <w:r>
        <w:t>о</w:t>
      </w:r>
      <w:r>
        <w:t xml:space="preserve">дили и раньше. Но поведение на этой мировоззренческой основе всё же может быть различным: </w:t>
      </w:r>
    </w:p>
    <w:p w14:paraId="11EE315F" w14:textId="24D03D5D" w:rsidR="00B70147" w:rsidRDefault="00B70147" w:rsidP="00B70147">
      <w:pPr>
        <w:pStyle w:val="ac"/>
        <w:numPr>
          <w:ilvl w:val="0"/>
          <w:numId w:val="1"/>
        </w:numPr>
      </w:pPr>
      <w:r>
        <w:t>РАСТИТЕЛЬНО ПАРАЗИТИЧЕСКОЕ</w:t>
      </w:r>
      <w:r w:rsidR="00CE1068" w:rsidRPr="00CE1068">
        <w:rPr>
          <w:rStyle w:val="af2"/>
          <w:vertAlign w:val="baseline"/>
        </w:rPr>
        <w:t>[LXI]</w:t>
      </w:r>
      <w:r>
        <w:t>, как у “Чумакоффа” — х</w:t>
      </w:r>
      <w:r>
        <w:t>а</w:t>
      </w:r>
      <w:r>
        <w:t>пать всё, что само идет в руки и праздно удивляться случайному стечению обстоятельств, в которых кто-то погиб, подчас весьма трагикомично</w:t>
      </w:r>
      <w:r w:rsidR="00CE1068" w:rsidRPr="00CE1068">
        <w:rPr>
          <w:rStyle w:val="af2"/>
          <w:vertAlign w:val="baseline"/>
        </w:rPr>
        <w:t>[LXII]</w:t>
      </w:r>
      <w:r>
        <w:t>, после того, как злоупотребил по отношению к о</w:t>
      </w:r>
      <w:r>
        <w:t>к</w:t>
      </w:r>
      <w:r>
        <w:t>ружающим данными ему Свыше возмо</w:t>
      </w:r>
      <w:r>
        <w:t>ж</w:t>
      </w:r>
      <w:r>
        <w:t xml:space="preserve">ностями; </w:t>
      </w:r>
    </w:p>
    <w:p w14:paraId="79E8C9DF" w14:textId="77777777" w:rsidR="00B70147" w:rsidRDefault="00B70147" w:rsidP="00B70147">
      <w:pPr>
        <w:pStyle w:val="ac"/>
        <w:numPr>
          <w:ilvl w:val="0"/>
          <w:numId w:val="1"/>
        </w:numPr>
      </w:pPr>
      <w:r>
        <w:t xml:space="preserve">ХИЩНИЧЕСКИ ПАРАЗИТИЧЕСКОЕ на основе принципа, который огласил один из персонажей Ф.М.Достоевского: “Если Бога нет — то всё позволено”. </w:t>
      </w:r>
    </w:p>
    <w:p w14:paraId="72957156" w14:textId="00C1B19C" w:rsidR="00B70147" w:rsidRDefault="00B70147">
      <w:pPr>
        <w:pStyle w:val="af0"/>
      </w:pPr>
      <w:r>
        <w:t>Но возможно и иное: Если Бога нет, Мироздание бесхозно,</w:t>
      </w:r>
      <w:r>
        <w:rPr>
          <w:i/>
        </w:rPr>
        <w:t xml:space="preserve"> </w:t>
      </w:r>
      <w:r>
        <w:t>а в нём есть паразиты (“мыслящий тростник</w:t>
      </w:r>
      <w:r>
        <w:sym w:font="Times New Roman" w:char="201D"/>
      </w:r>
      <w:r>
        <w:t xml:space="preserve"> — множество </w:t>
      </w:r>
      <w:r>
        <w:sym w:font="Times New Roman" w:char="201C"/>
      </w:r>
      <w:r>
        <w:t xml:space="preserve">Чумакоффых”, которые “думают разные мысли”, но ни в чем не уверены, и не стремятся постичь истину и осуществить её в жизни, и </w:t>
      </w:r>
      <w:r>
        <w:rPr>
          <w:i/>
        </w:rPr>
        <w:t xml:space="preserve">злобные скоты, которые считают, что ими себе всё </w:t>
      </w:r>
      <w:r>
        <w:rPr>
          <w:i/>
        </w:rPr>
        <w:lastRenderedPageBreak/>
        <w:t>позволено</w:t>
      </w:r>
      <w:r w:rsidR="00CE1068" w:rsidRPr="00CE1068">
        <w:rPr>
          <w:i/>
          <w:vertAlign w:val="superscript"/>
        </w:rPr>
        <w:t>[LXIII]</w:t>
      </w:r>
      <w:r>
        <w:rPr>
          <w:i/>
        </w:rPr>
        <w:t>, определённо потому, что — в понимании ими Объективной реал</w:t>
      </w:r>
      <w:r>
        <w:rPr>
          <w:i/>
        </w:rPr>
        <w:t>ь</w:t>
      </w:r>
      <w:r>
        <w:rPr>
          <w:i/>
        </w:rPr>
        <w:t>ности — Бога, который неизбежно призовет их к ответу, нет),</w:t>
      </w:r>
      <w:r>
        <w:t xml:space="preserve"> то Мироздание, жизнь в нём следует защитить и от “Чумакоффых”, и от злобных скотов. </w:t>
      </w:r>
    </w:p>
    <w:p w14:paraId="6A29DDDC" w14:textId="77777777" w:rsidR="00B70147" w:rsidRDefault="00B70147">
      <w:r>
        <w:t xml:space="preserve">Названную последней жизненную позицию </w:t>
      </w:r>
      <w:r>
        <w:rPr>
          <w:i/>
        </w:rPr>
        <w:t>благонамеренного дем</w:t>
      </w:r>
      <w:r>
        <w:rPr>
          <w:i/>
        </w:rPr>
        <w:t>о</w:t>
      </w:r>
      <w:r>
        <w:rPr>
          <w:i/>
        </w:rPr>
        <w:t xml:space="preserve">низма </w:t>
      </w:r>
      <w:r>
        <w:t xml:space="preserve">и избрал Ю.И.Мухин. Ю.И.Мухин не верит в Бога, и это хорошо, но то, что он не верит Богу, это плохо (по крайней мере в перспективе): и для него самого, и для тех, кто доверится ему как “гуру”; а кроме того это представляет потенциальную опасность и для всех прочих. </w:t>
      </w:r>
    </w:p>
    <w:p w14:paraId="6331373B" w14:textId="77777777" w:rsidR="00B70147" w:rsidRDefault="00B70147">
      <w:pPr>
        <w:pStyle w:val="af0"/>
      </w:pPr>
      <w:r>
        <w:t>Плохость и опасность для окружающих этой позиции вовсе не в её благонамеренности и принятии на себя заботы и ответственности о судьбе человечества и планеты, а в том, что все, стоящие на ней, о</w:t>
      </w:r>
      <w:r>
        <w:t>г</w:t>
      </w:r>
      <w:r>
        <w:t>раничены в знаниях, в интеллектуальной мощи и т.п., по какой пр</w:t>
      </w:r>
      <w:r>
        <w:t>и</w:t>
      </w:r>
      <w:r>
        <w:t>чине они не обладают абсолютным предвидением последствий св</w:t>
      </w:r>
      <w:r>
        <w:t>о</w:t>
      </w:r>
      <w:r>
        <w:t>их и чужих действий. В этом — принципиальная и неустранимая ущербность этой мировоззренческой позиции и проистекающей из приверженности ей жизненной практики.</w:t>
      </w:r>
    </w:p>
    <w:p w14:paraId="7220CB5D" w14:textId="77777777" w:rsidR="00B70147" w:rsidRDefault="00B70147">
      <w:pPr>
        <w:rPr>
          <w:i/>
        </w:rPr>
      </w:pPr>
      <w:r>
        <w:t>Поэтому, если в искренней благонамеренности её разделяющие вто</w:t>
      </w:r>
      <w:r>
        <w:t>р</w:t>
      </w:r>
      <w:r>
        <w:t xml:space="preserve">гаются в ту область, где их знания и навыки, оказываются несообразными обстоятельствам, то они порождают бедствия неотличимо от </w:t>
      </w:r>
      <w:r>
        <w:rPr>
          <w:i/>
        </w:rPr>
        <w:t>злобных ск</w:t>
      </w:r>
      <w:r>
        <w:rPr>
          <w:i/>
        </w:rPr>
        <w:t>о</w:t>
      </w:r>
      <w:r>
        <w:rPr>
          <w:i/>
        </w:rPr>
        <w:t>тов, которые полагают, что если Бога нет, то им всё позволено.</w:t>
      </w:r>
      <w:r>
        <w:t xml:space="preserve"> И в этой области естественно-сверхъестественный отбор Природой Людей, о котором по существу его целей правильно рассказал Ю.И.Мухин в ра</w:t>
      </w:r>
      <w:r>
        <w:t>с</w:t>
      </w:r>
      <w:r>
        <w:t xml:space="preserve">смотренной статье, начинает действовать против них. Под его давлением в отношении тех, кто стоит на мировоззренческих позициях такого рода благонамеренного демонизма, можно либо сгинуть, либо прийти к вере Богу, после чего </w:t>
      </w:r>
      <w:r>
        <w:rPr>
          <w:i/>
          <w:u w:val="single"/>
        </w:rPr>
        <w:t>начать</w:t>
      </w:r>
      <w:r>
        <w:rPr>
          <w:u w:val="single"/>
        </w:rPr>
        <w:t xml:space="preserve"> стараться</w:t>
      </w:r>
      <w:r>
        <w:t xml:space="preserve"> жить в личностной религии — обоюд</w:t>
      </w:r>
      <w:r>
        <w:t>о</w:t>
      </w:r>
      <w:r>
        <w:t>сторонне напра</w:t>
      </w:r>
      <w:r>
        <w:t>в</w:t>
      </w:r>
      <w:r>
        <w:t>ленной осмысленной связи с Богом.</w:t>
      </w:r>
    </w:p>
    <w:p w14:paraId="6F26B56E" w14:textId="77777777" w:rsidR="00B70147" w:rsidRDefault="00B70147">
      <w:r>
        <w:t>Но, чтобы понять, как выйти из состояния благонамеренного дем</w:t>
      </w:r>
      <w:r>
        <w:t>о</w:t>
      </w:r>
      <w:r>
        <w:t>низма, которое нашло выражение в статье Ю.И.Мухина, необходимо ра</w:t>
      </w:r>
      <w:r>
        <w:t>с</w:t>
      </w:r>
      <w:r>
        <w:t xml:space="preserve">смотреть еще один религиозный вопрос. Обратимся к писаниям тех, кто верит в Бога, но не верит Богу. </w:t>
      </w:r>
    </w:p>
    <w:p w14:paraId="3B0B2689" w14:textId="3945287D" w:rsidR="00B70147" w:rsidRDefault="00B70147">
      <w:r>
        <w:t xml:space="preserve">В газете “Завтра”, </w:t>
      </w:r>
      <w:r>
        <w:rPr>
          <w:i/>
        </w:rPr>
        <w:t xml:space="preserve">орденски дисциплинированной, </w:t>
      </w:r>
      <w:r>
        <w:t>если судить по р</w:t>
      </w:r>
      <w:r>
        <w:t>е</w:t>
      </w:r>
      <w:r>
        <w:t>дакционной цензуре тематики не попадающей на её страницы, ведется рубрика “Символ веры”</w:t>
      </w:r>
      <w:r w:rsidR="00CE1068" w:rsidRPr="00CE1068">
        <w:rPr>
          <w:rStyle w:val="af2"/>
          <w:vertAlign w:val="baseline"/>
        </w:rPr>
        <w:t>[LXIV]</w:t>
      </w:r>
      <w:r>
        <w:t>. В “Завтра”, № 2, 1999 г. в этой рубрике опубл</w:t>
      </w:r>
      <w:r>
        <w:t>и</w:t>
      </w:r>
      <w:r>
        <w:t>кованы две статьи: “Монах и воин” — беседа генерала Альберта Макашова с игуменом Алексием (Просвириным); и “Удар в спину” — размышления Виктора Тростникова о таинствах православия и их роли в судьбе импер</w:t>
      </w:r>
      <w:r>
        <w:t>а</w:t>
      </w:r>
      <w:r>
        <w:t>тора Николая </w:t>
      </w:r>
      <w:r>
        <w:rPr>
          <w:lang w:val="en-US"/>
        </w:rPr>
        <w:t>II</w:t>
      </w:r>
      <w:r>
        <w:t xml:space="preserve">, судьбе России, а также в связи с </w:t>
      </w:r>
      <w:r>
        <w:lastRenderedPageBreak/>
        <w:t>рассмотрением возмо</w:t>
      </w:r>
      <w:r>
        <w:t>ж</w:t>
      </w:r>
      <w:r>
        <w:t>ности канонизации Николая </w:t>
      </w:r>
      <w:r>
        <w:rPr>
          <w:lang w:val="en-US"/>
        </w:rPr>
        <w:t>II</w:t>
      </w:r>
      <w:r>
        <w:t xml:space="preserve"> как очередного святого Русской правосла</w:t>
      </w:r>
      <w:r>
        <w:t>в</w:t>
      </w:r>
      <w:r>
        <w:t>ной церкви.</w:t>
      </w:r>
    </w:p>
    <w:p w14:paraId="35D22D10" w14:textId="77777777" w:rsidR="00B70147" w:rsidRDefault="00B70147">
      <w:r>
        <w:t>Начинает свои размышления В.Тростников следующей цитатой:</w:t>
      </w:r>
    </w:p>
    <w:p w14:paraId="5B1789BD" w14:textId="72769CB4" w:rsidR="00B70147" w:rsidRDefault="00B70147">
      <w:pPr>
        <w:pStyle w:val="a"/>
        <w:keepNext/>
        <w:rPr>
          <w:rFonts w:ascii="Academy Cyr" w:hAnsi="Academy Cyr"/>
        </w:rPr>
      </w:pPr>
      <w:r>
        <w:rPr>
          <w:rFonts w:ascii="Academy Cyr" w:hAnsi="Academy Cyr"/>
        </w:rPr>
        <w:t>«Помышляющим, яко православнии государи возводятся на пр</w:t>
      </w:r>
      <w:r>
        <w:rPr>
          <w:rFonts w:ascii="Academy Cyr" w:hAnsi="Academy Cyr"/>
        </w:rPr>
        <w:t>е</w:t>
      </w:r>
      <w:r>
        <w:rPr>
          <w:rFonts w:ascii="Academy Cyr" w:hAnsi="Academy Cyr"/>
        </w:rPr>
        <w:t>столы не по особливому о них Божию благоволению, и при помазании дарования Святаго Духа к прохождению великого сего звания в них не изливаются; и тако дерзающим против них на бунт и измену, анаф</w:t>
      </w:r>
      <w:r>
        <w:rPr>
          <w:rFonts w:ascii="Academy Cyr" w:hAnsi="Academy Cyr"/>
        </w:rPr>
        <w:t>е</w:t>
      </w:r>
      <w:r>
        <w:rPr>
          <w:rFonts w:ascii="Academy Cyr" w:hAnsi="Academy Cyr"/>
        </w:rPr>
        <w:t>ма</w:t>
      </w:r>
      <w:r w:rsidR="00CE1068" w:rsidRPr="00CE1068">
        <w:rPr>
          <w:rStyle w:val="af2"/>
          <w:vertAlign w:val="baseline"/>
        </w:rPr>
        <w:t>[LXV]</w:t>
      </w:r>
      <w:r>
        <w:rPr>
          <w:rFonts w:ascii="Academy Cyr" w:hAnsi="Academy Cyr"/>
        </w:rPr>
        <w:t>.</w:t>
      </w:r>
    </w:p>
    <w:p w14:paraId="310C0A14" w14:textId="77777777" w:rsidR="00B70147" w:rsidRDefault="00B70147">
      <w:pPr>
        <w:pStyle w:val="a"/>
        <w:jc w:val="right"/>
        <w:rPr>
          <w:rFonts w:ascii="Academy Cyr" w:hAnsi="Academy Cyr"/>
        </w:rPr>
      </w:pPr>
      <w:r>
        <w:rPr>
          <w:rFonts w:ascii="Academy Cyr" w:hAnsi="Academy Cyr"/>
          <w:b/>
        </w:rPr>
        <w:t>Чин Торжества Православия</w:t>
      </w:r>
      <w:r>
        <w:rPr>
          <w:rFonts w:ascii="Academy Cyr" w:hAnsi="Academy Cyr"/>
        </w:rPr>
        <w:t>»</w:t>
      </w:r>
    </w:p>
    <w:p w14:paraId="35EB62C1" w14:textId="77777777" w:rsidR="00B70147" w:rsidRDefault="00B70147">
      <w:r>
        <w:t>Неудовольствие В.Тростникова вызвало интервью профессора Мо</w:t>
      </w:r>
      <w:r>
        <w:t>с</w:t>
      </w:r>
      <w:r>
        <w:t>ковской Духовной Академии А.И.Осипова, в котором А.Осипов, как явс</w:t>
      </w:r>
      <w:r>
        <w:t>т</w:t>
      </w:r>
      <w:r>
        <w:t xml:space="preserve">вует из передачи смысла интервью В.Тростниковым, высказался о том, </w:t>
      </w:r>
      <w:r>
        <w:rPr>
          <w:rFonts w:ascii="Academy Cyr" w:hAnsi="Academy Cyr"/>
          <w:sz w:val="22"/>
        </w:rPr>
        <w:t>«что наш последний государь не только не является лицом, достойным церковной канонизации, обсуждаемой сейчас Синодальной Комиссией РПЦ, но является преступником, намеренно ра</w:t>
      </w:r>
      <w:r>
        <w:rPr>
          <w:rFonts w:ascii="Academy Cyr" w:hAnsi="Academy Cyr"/>
          <w:sz w:val="22"/>
        </w:rPr>
        <w:t>з</w:t>
      </w:r>
      <w:r>
        <w:rPr>
          <w:rFonts w:ascii="Academy Cyr" w:hAnsi="Academy Cyr"/>
          <w:sz w:val="22"/>
        </w:rPr>
        <w:t>рушавшим Россию».</w:t>
      </w:r>
    </w:p>
    <w:p w14:paraId="22385683" w14:textId="358CFA57" w:rsidR="00B70147" w:rsidRDefault="00B70147">
      <w:pPr>
        <w:rPr>
          <w:rFonts w:ascii="Academy Cyr" w:hAnsi="Academy Cyr"/>
          <w:sz w:val="22"/>
        </w:rPr>
      </w:pPr>
      <w:r>
        <w:t xml:space="preserve">Не приняв такой точки зрения от профессора богослова, В.Тростников отказал А.Осипову и в праве быть богословом на том основании, что </w:t>
      </w:r>
      <w:r>
        <w:rPr>
          <w:rFonts w:ascii="Academy Cyr" w:hAnsi="Academy Cyr"/>
          <w:sz w:val="22"/>
        </w:rPr>
        <w:t>«человек, так четко разъяснивший разницу между православием, стержнем которого является онтологическое</w:t>
      </w:r>
      <w:r w:rsidR="00CE1068" w:rsidRPr="00CE1068">
        <w:rPr>
          <w:rStyle w:val="af2"/>
          <w:vertAlign w:val="baseline"/>
        </w:rPr>
        <w:t>[LXVI]</w:t>
      </w:r>
      <w:r>
        <w:rPr>
          <w:rFonts w:ascii="Academy Cyr" w:hAnsi="Academy Cyr"/>
          <w:sz w:val="22"/>
        </w:rPr>
        <w:t xml:space="preserve"> соединение с Богом через таинства, и инославием, где царят либо психологизм, либо магизм, в пространном разговоре о Божьем Помазаннике</w:t>
      </w:r>
      <w:r>
        <w:rPr>
          <w:rFonts w:ascii="Academy Cyr" w:hAnsi="Academy Cyr"/>
          <w:spacing w:val="80"/>
          <w:sz w:val="22"/>
        </w:rPr>
        <w:t xml:space="preserve"> ни разу</w:t>
      </w:r>
      <w:r>
        <w:rPr>
          <w:rFonts w:ascii="Academy Cyr" w:hAnsi="Academy Cyr"/>
          <w:sz w:val="22"/>
        </w:rPr>
        <w:t xml:space="preserve"> не уп</w:t>
      </w:r>
      <w:r>
        <w:rPr>
          <w:rFonts w:ascii="Academy Cyr" w:hAnsi="Academy Cyr"/>
          <w:sz w:val="22"/>
        </w:rPr>
        <w:t>о</w:t>
      </w:r>
      <w:r>
        <w:rPr>
          <w:rFonts w:ascii="Academy Cyr" w:hAnsi="Academy Cyr"/>
          <w:sz w:val="22"/>
        </w:rPr>
        <w:t>мянул о лежавшей на нём неизгладимой печати уникального таинства, совершаемого в России только над одним лицом».</w:t>
      </w:r>
    </w:p>
    <w:p w14:paraId="665BB59B" w14:textId="77777777" w:rsidR="00B70147" w:rsidRDefault="00B70147">
      <w:r>
        <w:t>Как может понять из этой цитаты всякий читатель, не учившийся в церковно-приходской или воскресной школе, не окончивший семинарий и духовных академий Русской православной церкви, речь идет о том, что священник совершает обряд, а обряду скрытно от глаз и от осознания происходящего людьми сопутствуют некие объективные изменения в душе того, над кем совершается обряд, и в последующих обстоятельствах его жизни. И эти изменения являются необратимыми (в частности, в таи</w:t>
      </w:r>
      <w:r>
        <w:t>н</w:t>
      </w:r>
      <w:r>
        <w:t>ствах помазания на царство и таинстве бракосочетания — об этом соо</w:t>
      </w:r>
      <w:r>
        <w:t>б</w:t>
      </w:r>
      <w:r>
        <w:t xml:space="preserve">щает В.Тростников в рассматриваемой статье). </w:t>
      </w:r>
    </w:p>
    <w:p w14:paraId="6752E93A" w14:textId="77777777" w:rsidR="00B70147" w:rsidRDefault="00B70147">
      <w:pPr>
        <w:pStyle w:val="af0"/>
      </w:pPr>
      <w:r>
        <w:t xml:space="preserve">Сторонники прочих вероучений, </w:t>
      </w:r>
      <w:r>
        <w:rPr>
          <w:i/>
        </w:rPr>
        <w:t>не веруя в православные таинс</w:t>
      </w:r>
      <w:r>
        <w:rPr>
          <w:i/>
        </w:rPr>
        <w:t>т</w:t>
      </w:r>
      <w:r>
        <w:rPr>
          <w:i/>
        </w:rPr>
        <w:t>ва,</w:t>
      </w:r>
      <w:r>
        <w:t xml:space="preserve"> согласно такой точке зрения занимаются ложномудрствованием и магией.</w:t>
      </w:r>
    </w:p>
    <w:p w14:paraId="72CA41D0" w14:textId="77777777" w:rsidR="00B70147" w:rsidRDefault="00B70147">
      <w:r>
        <w:lastRenderedPageBreak/>
        <w:t>Коли речь зашла о магии, то следует знать, что в магии есть отрасль, именуемая «церемониальная магия». Название её говорит само за себя: маг совершает церемониал, обряд — действия, предписанные ритуалом, после чего таинственно свершаются объективные изменения в Объекти</w:t>
      </w:r>
      <w:r>
        <w:t>в</w:t>
      </w:r>
      <w:r>
        <w:t>ной реальности, изгладить которые может только более сильный маг либо Бог.</w:t>
      </w:r>
    </w:p>
    <w:p w14:paraId="544BD068" w14:textId="77777777" w:rsidR="00B70147" w:rsidRDefault="00B70147">
      <w:r>
        <w:t>Это обстоятельство приводит к вопросу, который в наиболее безапе</w:t>
      </w:r>
      <w:r>
        <w:t>л</w:t>
      </w:r>
      <w:r>
        <w:t>ляционной постановке звучит так:</w:t>
      </w:r>
    </w:p>
    <w:p w14:paraId="7B870BC1" w14:textId="77777777" w:rsidR="00B70147" w:rsidRDefault="00B70147">
      <w:pPr>
        <w:pStyle w:val="af0"/>
      </w:pPr>
      <w:r>
        <w:t>А не являются ли таинства — «стержень православия» — прилож</w:t>
      </w:r>
      <w:r>
        <w:t>е</w:t>
      </w:r>
      <w:r>
        <w:t>нием к весьма специфической разновидности церемониальной м</w:t>
      </w:r>
      <w:r>
        <w:t>а</w:t>
      </w:r>
      <w:r>
        <w:t>гии, построенной на вере в Бога и неверии Богу?</w:t>
      </w:r>
    </w:p>
    <w:p w14:paraId="06DAF37D" w14:textId="77777777" w:rsidR="00B70147" w:rsidRDefault="00B70147">
      <w:r>
        <w:t xml:space="preserve">В принципе, ничто в обществе не мешает назвать </w:t>
      </w:r>
      <w:r>
        <w:rPr>
          <w:b/>
        </w:rPr>
        <w:t>таким образом п</w:t>
      </w:r>
      <w:r>
        <w:rPr>
          <w:b/>
        </w:rPr>
        <w:t>о</w:t>
      </w:r>
      <w:r>
        <w:rPr>
          <w:b/>
        </w:rPr>
        <w:t xml:space="preserve">строенную </w:t>
      </w:r>
      <w:r>
        <w:t xml:space="preserve">разновидность церемониальной магии </w:t>
      </w:r>
      <w:r>
        <w:rPr>
          <w:i/>
        </w:rPr>
        <w:t>истинно православной и единственно спасительной верой,</w:t>
      </w:r>
      <w:r>
        <w:t xml:space="preserve"> как тому и учит иерархия правосла</w:t>
      </w:r>
      <w:r>
        <w:t>в</w:t>
      </w:r>
      <w:r>
        <w:t>ной церкви. Именно в магии и сокрытии истинного Учения Христа обв</w:t>
      </w:r>
      <w:r>
        <w:t>и</w:t>
      </w:r>
      <w:r>
        <w:t xml:space="preserve">нил православие в России Лев Толстой в ответе Синоду на акт отлучения его от церкви: </w:t>
      </w:r>
    </w:p>
    <w:p w14:paraId="18BBA601" w14:textId="08AAB87B" w:rsidR="00B70147" w:rsidRDefault="00B70147">
      <w:pPr>
        <w:pStyle w:val="a"/>
        <w:rPr>
          <w:rFonts w:ascii="Academy Cyr" w:hAnsi="Academy Cyr"/>
        </w:rPr>
      </w:pPr>
      <w:r>
        <w:rPr>
          <w:rFonts w:ascii="Academy Cyr" w:hAnsi="Academy Cyr"/>
        </w:rPr>
        <w:t>«То, что я отрекаюсь от церкви, называющей себя православной, это совершенно справедливо... И я убедился, что учение церкви есть теоретически коварная и вредная ложь, практически же собрание с</w:t>
      </w:r>
      <w:r>
        <w:rPr>
          <w:rFonts w:ascii="Academy Cyr" w:hAnsi="Academy Cyr"/>
        </w:rPr>
        <w:t>а</w:t>
      </w:r>
      <w:r>
        <w:rPr>
          <w:rFonts w:ascii="Academy Cyr" w:hAnsi="Academy Cyr"/>
        </w:rPr>
        <w:t>мых грубых суеверий и колдовства, скрывающих весь смысл христиа</w:t>
      </w:r>
      <w:r>
        <w:rPr>
          <w:rFonts w:ascii="Academy Cyr" w:hAnsi="Academy Cyr"/>
        </w:rPr>
        <w:t>н</w:t>
      </w:r>
      <w:r>
        <w:rPr>
          <w:rFonts w:ascii="Academy Cyr" w:hAnsi="Academy Cyr"/>
        </w:rPr>
        <w:t>ского учения. Стоит только почитать требник, последить за теми обр</w:t>
      </w:r>
      <w:r>
        <w:rPr>
          <w:rFonts w:ascii="Academy Cyr" w:hAnsi="Academy Cyr"/>
        </w:rPr>
        <w:t>я</w:t>
      </w:r>
      <w:r>
        <w:rPr>
          <w:rFonts w:ascii="Academy Cyr" w:hAnsi="Academy Cyr"/>
        </w:rPr>
        <w:t>дами, которые не преставая совершаются православным духовенством и считаются христианским богослужением, чтобы увидеть, что эти обряды не что иное, как различные приемы колдовства, приспособле</w:t>
      </w:r>
      <w:r>
        <w:rPr>
          <w:rFonts w:ascii="Academy Cyr" w:hAnsi="Academy Cyr"/>
        </w:rPr>
        <w:t>н</w:t>
      </w:r>
      <w:r>
        <w:rPr>
          <w:rFonts w:ascii="Academy Cyr" w:hAnsi="Academy Cyr"/>
        </w:rPr>
        <w:t>ные ко всем возможным случаям жизни» (цитировано по книге “Речь Патриарха Алексия II к раввинам г. Нью-Йорка 13 ноября 1991 года и ересь жидовствующих”</w:t>
      </w:r>
      <w:r w:rsidR="00CE1068" w:rsidRPr="00CE1068">
        <w:rPr>
          <w:rStyle w:val="af2"/>
          <w:vertAlign w:val="baseline"/>
        </w:rPr>
        <w:t>[LXVII]</w:t>
      </w:r>
      <w:r>
        <w:rPr>
          <w:rFonts w:ascii="Academy Cyr" w:hAnsi="Academy Cyr"/>
        </w:rPr>
        <w:t>, “Паллада”, Москва, с диапозитивов амер</w:t>
      </w:r>
      <w:r>
        <w:rPr>
          <w:rFonts w:ascii="Academy Cyr" w:hAnsi="Academy Cyr"/>
        </w:rPr>
        <w:t>и</w:t>
      </w:r>
      <w:r>
        <w:rPr>
          <w:rFonts w:ascii="Academy Cyr" w:hAnsi="Academy Cyr"/>
        </w:rPr>
        <w:t>канского издания 1992 г., с. 214).</w:t>
      </w:r>
    </w:p>
    <w:p w14:paraId="71DC328D" w14:textId="77777777" w:rsidR="00B70147" w:rsidRDefault="00B70147">
      <w:r>
        <w:t>Но, если мы действительно имеем дело не с истинной личностной р</w:t>
      </w:r>
      <w:r>
        <w:t>е</w:t>
      </w:r>
      <w:r>
        <w:t>лигией человека и Бога, а с разновидностью церемониальной магии и её эгрегором, который в религии людей затмевает Бога и через который группка магов управляет жизнью общества, препятствуя осуществлению Божьего промысла, то:</w:t>
      </w:r>
    </w:p>
    <w:p w14:paraId="278C4249" w14:textId="77777777" w:rsidR="00B70147" w:rsidRDefault="00B70147">
      <w:pPr>
        <w:pStyle w:val="af0"/>
        <w:rPr>
          <w:i/>
        </w:rPr>
      </w:pPr>
      <w:r>
        <w:t xml:space="preserve">По определению магии, как отсебятины индивида в воздействии на Мир через духовные практики, вследствие конкуренции магов в творении ими отсебятины, будут иметь место возможно достаточно </w:t>
      </w:r>
      <w:r>
        <w:rPr>
          <w:i/>
        </w:rPr>
        <w:lastRenderedPageBreak/>
        <w:t xml:space="preserve">редкие </w:t>
      </w:r>
      <w:r>
        <w:t>случаи, когда какой-то рассматриваемый вид магии оказ</w:t>
      </w:r>
      <w:r>
        <w:t>ы</w:t>
      </w:r>
      <w:r>
        <w:t xml:space="preserve">вается бессильным: то есть, </w:t>
      </w:r>
      <w:r>
        <w:rPr>
          <w:i/>
        </w:rPr>
        <w:t>его таинства будут изглаживаться из бытия, будто их и не было,</w:t>
      </w:r>
      <w:r>
        <w:t xml:space="preserve"> действиями более сильных магов, более мощных или иерархически высших эгрегоров, а также прямым пр</w:t>
      </w:r>
      <w:r>
        <w:t>е</w:t>
      </w:r>
      <w:r>
        <w:t>сечением де</w:t>
      </w:r>
      <w:r>
        <w:t>й</w:t>
      </w:r>
      <w:r>
        <w:t>ствий таинств Вседержителем</w:t>
      </w:r>
      <w:r>
        <w:rPr>
          <w:i/>
        </w:rPr>
        <w:t>.</w:t>
      </w:r>
    </w:p>
    <w:p w14:paraId="4AD7B61F" w14:textId="77777777" w:rsidR="00B70147" w:rsidRDefault="00B70147">
      <w:r>
        <w:t>Возможно, что православные истолкуют излагаемое далее как-то ин</w:t>
      </w:r>
      <w:r>
        <w:t>а</w:t>
      </w:r>
      <w:r>
        <w:t>че, но есть пример в истории Русского православия, который мы воспр</w:t>
      </w:r>
      <w:r>
        <w:t>и</w:t>
      </w:r>
      <w:r>
        <w:t>нимаем как прямое пресечение Свыше действия православных таинств, дабы люди призадумались о существе (онтологии) их религии и вероисп</w:t>
      </w:r>
      <w:r>
        <w:t>о</w:t>
      </w:r>
      <w:r>
        <w:t>ведания.</w:t>
      </w:r>
    </w:p>
    <w:p w14:paraId="5072A7AA" w14:textId="0257D0EF" w:rsidR="00B70147" w:rsidRDefault="00B70147">
      <w:pPr>
        <w:ind w:firstLine="284"/>
      </w:pPr>
      <w:r>
        <w:t>Серафим Саровский, святой Русской православной церкви, длительное время занимался вразумлением уже взрослого Н.А.Мотовилова. И о жи</w:t>
      </w:r>
      <w:r>
        <w:t>з</w:t>
      </w:r>
      <w:r>
        <w:t>ни Серафима, его поучениях нам известно многое из записей того самого Н.А.Мотовилова, опубликованных С.А.Нилусом, который больше изве</w:t>
      </w:r>
      <w:r>
        <w:t>с</w:t>
      </w:r>
      <w:r>
        <w:t>тен как один из первых публикаторов и наиболее активный пропагандист “Протоколов сионских мудрецов”</w:t>
      </w:r>
      <w:r w:rsidR="00CE1068" w:rsidRPr="00CE1068">
        <w:rPr>
          <w:rStyle w:val="af2"/>
          <w:vertAlign w:val="baseline"/>
        </w:rPr>
        <w:t>[LXVIII]</w:t>
      </w:r>
      <w:r>
        <w:t>. С.А.Нилус обнаружил записи Н.А.Мотовилова на чердаке дома, среди пыли, галочьих и голубиных пер</w:t>
      </w:r>
      <w:r>
        <w:t>ь</w:t>
      </w:r>
      <w:r>
        <w:t>ев, птичьего помета, бухгалтерских записей, переписки и прочего хлама общим весом 4 пуда 25 фунтов (около 70 кг). Записи были сделаны крайне неразборчивым почерком, ко времени находки бумага обветшала, и С.А.Нилус смог их удовлетворительно разобрать и подготовить к изданию только после его жалоб в молитве самому Серафиму Саровскому на н</w:t>
      </w:r>
      <w:r>
        <w:t>е</w:t>
      </w:r>
      <w:r>
        <w:t xml:space="preserve">возможность чтения записей. </w:t>
      </w:r>
    </w:p>
    <w:p w14:paraId="59970DE2" w14:textId="77777777" w:rsidR="00B70147" w:rsidRDefault="00B70147">
      <w:pPr>
        <w:ind w:firstLine="284"/>
      </w:pPr>
      <w:r>
        <w:t>Это показывает, что вразумления Серафима Саровского сохранились для потомков не благодаря тому, что Н.А.Мотовилов внял смыслу его пояснений. Если бы он внял, но по каким-то причинам не смог издать беседы сам, то оставил бы надежным людям и библиотекам России н</w:t>
      </w:r>
      <w:r>
        <w:t>е</w:t>
      </w:r>
      <w:r>
        <w:t xml:space="preserve">сколько экземпляров разборчивых рукописей чернилами, а еще лучше тушью. Запись бесед сохранилась благодаря тому, что Промысел Божий сделал </w:t>
      </w:r>
      <w:r>
        <w:rPr>
          <w:i/>
        </w:rPr>
        <w:t>свойственными Ему средствами</w:t>
      </w:r>
      <w:r>
        <w:t xml:space="preserve"> вопреки беззаботности Н.А.Мотовилова то, что Н.А.Мотовилов не исполнил сам, ответственно и добросовестно выполняя прямо разъясненное ему Серафимом Саро</w:t>
      </w:r>
      <w:r>
        <w:t>в</w:t>
      </w:r>
      <w:r>
        <w:t xml:space="preserve">ским: </w:t>
      </w:r>
      <w:r>
        <w:rPr>
          <w:i/>
        </w:rPr>
        <w:t xml:space="preserve">«не для вас одних дано вам </w:t>
      </w:r>
      <w:r>
        <w:t>разуметь</w:t>
      </w:r>
      <w:r>
        <w:rPr>
          <w:rFonts w:ascii="AGHlvCyrillic" w:hAnsi="AGHlvCyrillic"/>
          <w:i/>
        </w:rPr>
        <w:t xml:space="preserve"> </w:t>
      </w:r>
      <w:r>
        <w:rPr>
          <w:i/>
        </w:rPr>
        <w:t xml:space="preserve">(выделено нами) это, а через вас для целого мира, чтобы вы сами, утвердившись в деле Божием, и другим могли быть полезными» </w:t>
      </w:r>
      <w:r>
        <w:t>(это цитата из бесед Н.А.Мотовилова с Серафимом Саровским, изданных С.А.Нилусом, которая ясно показывает, что Н.А.Мотовилов знал, что ему надлежит подумать о том, что и как сл</w:t>
      </w:r>
      <w:r>
        <w:t>е</w:t>
      </w:r>
      <w:r>
        <w:t>дует сделать для того, чтобы его записи стали достоянием всего заинтер</w:t>
      </w:r>
      <w:r>
        <w:t>е</w:t>
      </w:r>
      <w:r>
        <w:t>сованного общес</w:t>
      </w:r>
      <w:r>
        <w:t>т</w:t>
      </w:r>
      <w:r>
        <w:t>ва)</w:t>
      </w:r>
      <w:r>
        <w:rPr>
          <w:i/>
        </w:rPr>
        <w:t>.</w:t>
      </w:r>
    </w:p>
    <w:p w14:paraId="12FC6AE0" w14:textId="77777777" w:rsidR="00B70147" w:rsidRDefault="00B70147">
      <w:pPr>
        <w:ind w:firstLine="284"/>
      </w:pPr>
      <w:r>
        <w:lastRenderedPageBreak/>
        <w:t>Говорить о вере самого Серафима Саровского, затруднительно. Н.А.Мотовилов передает поучение Серафима о вере следующими слов</w:t>
      </w:r>
      <w:r>
        <w:t>а</w:t>
      </w:r>
      <w:r>
        <w:t>ми:</w:t>
      </w:r>
    </w:p>
    <w:p w14:paraId="789CC9B2" w14:textId="77777777" w:rsidR="00B70147" w:rsidRDefault="00B70147">
      <w:pPr>
        <w:pStyle w:val="a"/>
        <w:rPr>
          <w:rFonts w:ascii="Academy Cyr" w:hAnsi="Academy Cyr"/>
        </w:rPr>
      </w:pPr>
      <w:r>
        <w:rPr>
          <w:rFonts w:ascii="Academy Cyr" w:hAnsi="Academy Cyr"/>
        </w:rPr>
        <w:t>«Что же касается до того, батюшка, что я монах, а вы мирской человек, то об этом и думать нечего: у Бога взыскуется правая вера в Него и Сына Его Единородного. За это и подается обильно свыше благодать Духа Святаго. Господь ищет сердца, преисполненного люб</w:t>
      </w:r>
      <w:r>
        <w:rPr>
          <w:rFonts w:ascii="Academy Cyr" w:hAnsi="Academy Cyr"/>
        </w:rPr>
        <w:t>о</w:t>
      </w:r>
      <w:r>
        <w:rPr>
          <w:rFonts w:ascii="Academy Cyr" w:hAnsi="Academy Cyr"/>
        </w:rPr>
        <w:t>вью к Богу и ближнему — вот престол, на котором Он любит восс</w:t>
      </w:r>
      <w:r>
        <w:rPr>
          <w:rFonts w:ascii="Academy Cyr" w:hAnsi="Academy Cyr"/>
        </w:rPr>
        <w:t>е</w:t>
      </w:r>
      <w:r>
        <w:rPr>
          <w:rFonts w:ascii="Academy Cyr" w:hAnsi="Academy Cyr"/>
        </w:rPr>
        <w:t>дать и на котором Он является в полноте Своей прен</w:t>
      </w:r>
      <w:r>
        <w:rPr>
          <w:rFonts w:ascii="Academy Cyr" w:hAnsi="Academy Cyr"/>
        </w:rPr>
        <w:t>е</w:t>
      </w:r>
      <w:r>
        <w:rPr>
          <w:rFonts w:ascii="Academy Cyr" w:hAnsi="Academy Cyr"/>
        </w:rPr>
        <w:t>бесной славы».</w:t>
      </w:r>
    </w:p>
    <w:p w14:paraId="31F2A5F4" w14:textId="77777777" w:rsidR="00B70147" w:rsidRDefault="00B70147">
      <w:r>
        <w:t>Если Н.А.Мотовилов дословно их передал, то Серафим Саровский учил той вере, каковою веровал сам, т.е. учил вере в Бога, будучи не в силах отказаться от традиции Библейского писания и православного “святоотеческого” предания на своем пути к вере Богу. За то, что Серафим шел по пути от веры в Бога к вере Богу, современный ему клир и нед</w:t>
      </w:r>
      <w:r>
        <w:t>о</w:t>
      </w:r>
      <w:r>
        <w:t>любливал его.</w:t>
      </w:r>
    </w:p>
    <w:p w14:paraId="44D557E2" w14:textId="77777777" w:rsidR="00B70147" w:rsidRDefault="00B70147">
      <w:pPr>
        <w:ind w:firstLine="284"/>
      </w:pPr>
      <w:r>
        <w:t>Дальнейшая жизнь Н.А.Мотовилова показывает, что беззаботно-безответственное отношение к религии и явлениям духовной жизни пре</w:t>
      </w:r>
      <w:r>
        <w:t>д</w:t>
      </w:r>
      <w:r>
        <w:t>ставляет опасность для того, кто не старается постичь их смысла, и не сл</w:t>
      </w:r>
      <w:r>
        <w:t>е</w:t>
      </w:r>
      <w:r>
        <w:t>дует их смыслу, сознательно претворяя его в жизнь, полагаясь на автом</w:t>
      </w:r>
      <w:r>
        <w:t>а</w:t>
      </w:r>
      <w:r>
        <w:t>тизм и неизгладимость таинств, в которые он верует и к которым мног</w:t>
      </w:r>
      <w:r>
        <w:t>о</w:t>
      </w:r>
      <w:r>
        <w:t>кратно приобщается в годовом цикле церковных служб. Как-то Н.А.Мотовилов высказался о том, что он часто приобщается св. таинств и потому дух нечистый не может войти в него. В ответ на это пустохвальство и веру в автоматизм и неизгладимость таинств православной церкви, дух нечистый непосредственным Божьим попущением вошел в него, и многие годы после этого Н.А.Мотовилов мучительно искал избавления от накл</w:t>
      </w:r>
      <w:r>
        <w:t>и</w:t>
      </w:r>
      <w:r>
        <w:t xml:space="preserve">канного им же самим на себя нечистого духа. </w:t>
      </w:r>
    </w:p>
    <w:p w14:paraId="47995590" w14:textId="77777777" w:rsidR="00B70147" w:rsidRDefault="00B70147">
      <w:pPr>
        <w:ind w:firstLine="284"/>
      </w:pPr>
      <w:r>
        <w:t>В высказывании же Н.А.Мотовилова об автоматизме св. таинствах церкви по существу выражено воззрение на христианскую веру и религию как на магию: т.е. исполнение церемониала автоматически и необратимо гарантирует желанные последствия. Это означает, что в своем ответе С</w:t>
      </w:r>
      <w:r>
        <w:t>и</w:t>
      </w:r>
      <w:r>
        <w:t>ноду в связи с отлучением от официальной церкви Л.Н.Толстой сказал правду и истину. А после 1917 г. в СССР имели место не репрессии в о</w:t>
      </w:r>
      <w:r>
        <w:t>т</w:t>
      </w:r>
      <w:r>
        <w:t>ношении безвинных священнослужителей, а гонения на иерархию, вино</w:t>
      </w:r>
      <w:r>
        <w:t>в</w:t>
      </w:r>
      <w:r>
        <w:t>ную, во-первых, в уклонении в колдовство и, во-вторых, в пропаганде ме</w:t>
      </w:r>
      <w:r>
        <w:t>р</w:t>
      </w:r>
      <w:r>
        <w:t>зостной и богохульной доктрины расового госпо</w:t>
      </w:r>
      <w:r>
        <w:t>д</w:t>
      </w:r>
      <w:r>
        <w:t xml:space="preserve">ства ростовщиков-паразитов. </w:t>
      </w:r>
    </w:p>
    <w:p w14:paraId="607454B2" w14:textId="77777777" w:rsidR="00B70147" w:rsidRDefault="00B70147">
      <w:pPr>
        <w:ind w:firstLine="284"/>
      </w:pPr>
      <w:r>
        <w:lastRenderedPageBreak/>
        <w:t xml:space="preserve">По существу возможностей внешне видимого отождествления в одном и том же ритуале истинной религии и магии, построенной на вере в Бога, в </w:t>
      </w:r>
      <w:r>
        <w:rPr>
          <w:i/>
        </w:rPr>
        <w:t xml:space="preserve">переводе </w:t>
      </w:r>
      <w:r>
        <w:t xml:space="preserve">Корана сказано: </w:t>
      </w:r>
    </w:p>
    <w:p w14:paraId="69E21344" w14:textId="77777777" w:rsidR="00B70147" w:rsidRDefault="00B70147">
      <w:pPr>
        <w:pStyle w:val="a"/>
        <w:rPr>
          <w:rFonts w:ascii="Academy Cyr" w:hAnsi="Academy Cyr"/>
        </w:rPr>
      </w:pPr>
      <w:r>
        <w:rPr>
          <w:rFonts w:ascii="Academy Cyr" w:hAnsi="Academy Cyr"/>
        </w:rPr>
        <w:t>«О вы, которые уверовали! Остерегайтесь Бога и веруйте в Его посланников. Он даст вам две доли Своего милосердия и устроит вам свет, которым вы пойдете и простит вам. Бог прощающ, милосерд! — чтобы знали обладатели Писания, что они не мощны ни над чем из милости Бога и что милость в руке Бога; дарует он её, кому захочет, — ведь Бог — обладатель великой милости!» (сура 57:28, 29). «Если коснется тебя Бог бедствием, то нет избавителя от этого, кроме Него. А если Он коснется благом... ведь Он мощен над всякой в</w:t>
      </w:r>
      <w:r>
        <w:rPr>
          <w:rFonts w:ascii="Academy Cyr" w:hAnsi="Academy Cyr"/>
        </w:rPr>
        <w:t>е</w:t>
      </w:r>
      <w:r>
        <w:rPr>
          <w:rFonts w:ascii="Academy Cyr" w:hAnsi="Academy Cyr"/>
        </w:rPr>
        <w:t>щью» (сура 6:17).</w:t>
      </w:r>
    </w:p>
    <w:p w14:paraId="210A1968" w14:textId="77777777" w:rsidR="00B70147" w:rsidRDefault="00B70147">
      <w:r>
        <w:t>Иными словами ритуал — не религия и не основа религии, а атрибут культуры общества (но не личности), благодаря которому перед новыми поколениями автоматически встает вопрос о вере каждого, поскольку не будь ритуала, вовлекающего в себя большие массы людей, во многих семьях вопрос о вере был бы закрыт от новых поколений жизненной су</w:t>
      </w:r>
      <w:r>
        <w:t>е</w:t>
      </w:r>
      <w:r>
        <w:t>той представителей старших поколений; да и сами старшие, не будь риту</w:t>
      </w:r>
      <w:r>
        <w:t>а</w:t>
      </w:r>
      <w:r>
        <w:t>ла, обязательного для всех, не находили бы времени в потоке суеты для того, чтобы подумать о своих личностных отношениях с Богом. Так же, когда есть ритуал, то для одних он — только ритуал и обрядоверие, от</w:t>
      </w:r>
      <w:r>
        <w:t>о</w:t>
      </w:r>
      <w:r>
        <w:t>рванные от остальных дел жизни, а для других — всё же отведенное но</w:t>
      </w:r>
      <w:r>
        <w:t>р</w:t>
      </w:r>
      <w:r>
        <w:t>мами общественной жизни время, когда они могут подумать о своих ли</w:t>
      </w:r>
      <w:r>
        <w:t>ч</w:t>
      </w:r>
      <w:r>
        <w:t>ностных взаимоотношениях с Богом и своей ми</w:t>
      </w:r>
      <w:r>
        <w:t>с</w:t>
      </w:r>
      <w:r>
        <w:t xml:space="preserve">сии от Бога в жизни. </w:t>
      </w:r>
    </w:p>
    <w:p w14:paraId="1B7D6E5E" w14:textId="77777777" w:rsidR="00B70147" w:rsidRDefault="00B70147">
      <w:pPr>
        <w:pStyle w:val="af0"/>
      </w:pPr>
      <w:r>
        <w:t>Иными словами, в жизни общества ритуал — только спутник рел</w:t>
      </w:r>
      <w:r>
        <w:t>и</w:t>
      </w:r>
      <w:r>
        <w:t>гии, качество которой может быть весьма различным и определяе</w:t>
      </w:r>
      <w:r>
        <w:t>т</w:t>
      </w:r>
      <w:r>
        <w:t>ся смыслом вероучения.</w:t>
      </w:r>
    </w:p>
    <w:p w14:paraId="35FFDFD8" w14:textId="51D0A087" w:rsidR="00B70147" w:rsidRDefault="00B70147">
      <w:r>
        <w:t>Православная вера в Бога и в таинства подменяет собой веру Богу н</w:t>
      </w:r>
      <w:r>
        <w:t>е</w:t>
      </w:r>
      <w:r>
        <w:t>посредственно и Лично, и вследствие такого безверия Богу Н.А.Мото</w:t>
      </w:r>
      <w:r>
        <w:softHyphen/>
        <w:t>вилов, искренне веривший и в Бога, и в таинства православной церкви, уважительно относившийся еще при жизни к одному из её святых</w:t>
      </w:r>
      <w:r w:rsidR="00CE1068" w:rsidRPr="00CE1068">
        <w:rPr>
          <w:vertAlign w:val="superscript"/>
        </w:rPr>
        <w:t>[LXIX]</w:t>
      </w:r>
      <w:r>
        <w:t>, но не веривший Богу, стал жертвой нечистого духа. О причинах этого могут призадуматься и прочие верующие в Бога и в таинства, якобы срабат</w:t>
      </w:r>
      <w:r>
        <w:t>ы</w:t>
      </w:r>
      <w:r>
        <w:t>вающие в жизни автоматически и неизгладимо после приобщения к риту</w:t>
      </w:r>
      <w:r>
        <w:t>а</w:t>
      </w:r>
      <w:r>
        <w:t>лу церковной службы.</w:t>
      </w:r>
    </w:p>
    <w:p w14:paraId="343B3730" w14:textId="77777777" w:rsidR="00B70147" w:rsidRDefault="00B70147">
      <w:r>
        <w:t>Но и это еще не всё, что знаменательно в жизни христианских церквей. Православие и католицизм не согласны между собой в вопросах как до</w:t>
      </w:r>
      <w:r>
        <w:t>г</w:t>
      </w:r>
      <w:r>
        <w:t>матики, так и в вопросах таинств. Тем не менее, есть между церквями де</w:t>
      </w:r>
      <w:r>
        <w:t>й</w:t>
      </w:r>
      <w:r>
        <w:t xml:space="preserve">ствительно неизгладимая общность: обе церкви ведут службы на </w:t>
      </w:r>
      <w:r>
        <w:lastRenderedPageBreak/>
        <w:t>мертвых языках (церковно-славянском и латыни), которые б</w:t>
      </w:r>
      <w:r>
        <w:sym w:font="Times New Roman" w:char="00F3"/>
      </w:r>
      <w:r>
        <w:t>льшая часть их паствы не разумеет. И чем больше проходит времени от эпохи становления обоих культов, тем более живые языки народов расходятся с мертвыми языками церемониалов эгр</w:t>
      </w:r>
      <w:r>
        <w:t>е</w:t>
      </w:r>
      <w:r>
        <w:t xml:space="preserve">гориальной магии обеих церквей. </w:t>
      </w:r>
    </w:p>
    <w:p w14:paraId="5EC0FE7C" w14:textId="6D808E49" w:rsidR="00B70147" w:rsidRDefault="00B70147">
      <w:pPr>
        <w:pStyle w:val="af0"/>
      </w:pPr>
      <w:r>
        <w:t>Но Таинства в жизни имеют место, и одно из них состоит в том, что Бог уводит живые народы из-под власти мертвящих иерархий цер</w:t>
      </w:r>
      <w:r>
        <w:t>е</w:t>
      </w:r>
      <w:r>
        <w:t>мониальной магии тем, что оставляет иерархии при их мертвых яз</w:t>
      </w:r>
      <w:r>
        <w:t>ы</w:t>
      </w:r>
      <w:r>
        <w:t>ках, изменяя язык живых народов, ибо «Бог не есть бог мертвых, но Бог живых»</w:t>
      </w:r>
      <w:r w:rsidR="00CE1068" w:rsidRPr="00CE1068">
        <w:rPr>
          <w:vertAlign w:val="superscript"/>
        </w:rPr>
        <w:t>[LXX]</w:t>
      </w:r>
      <w:r>
        <w:t xml:space="preserve">. </w:t>
      </w:r>
    </w:p>
    <w:p w14:paraId="2CEFB0EB" w14:textId="69A5F25C" w:rsidR="00B70147" w:rsidRDefault="00B70147">
      <w:pPr>
        <w:pStyle w:val="af0"/>
      </w:pPr>
      <w:r>
        <w:t>Арабы же до сих пор читают Коран без переводчика с древнеара</w:t>
      </w:r>
      <w:r>
        <w:t>б</w:t>
      </w:r>
      <w:r>
        <w:t xml:space="preserve">ского на арабский современный. Русской же православной церкви, чтобы не превратиться в иерархию, что-то бормочущую для самой себя на только ей понятном языке, в </w:t>
      </w:r>
      <w:r>
        <w:rPr>
          <w:lang w:val="en-US"/>
        </w:rPr>
        <w:t>XIX</w:t>
      </w:r>
      <w:r>
        <w:t xml:space="preserve"> веке пришлось перевести Библию на русский</w:t>
      </w:r>
      <w:r w:rsidR="00CE1068" w:rsidRPr="00CE1068">
        <w:rPr>
          <w:rStyle w:val="af2"/>
          <w:vertAlign w:val="baseline"/>
        </w:rPr>
        <w:t>[LXXI]</w:t>
      </w:r>
      <w:r>
        <w:t>; а весь ХХ век она спорит, можно ли перевести на современный русский свой церемониал так, чтобы не вызвать очередной раскол церкви о</w:t>
      </w:r>
      <w:r>
        <w:t>б</w:t>
      </w:r>
      <w:r>
        <w:t>рядоверов.</w:t>
      </w:r>
    </w:p>
    <w:p w14:paraId="0262E0FF" w14:textId="77777777" w:rsidR="00B70147" w:rsidRDefault="00B70147">
      <w:r>
        <w:t>С другой стороны, записки Н.А.Мотовилова стали достоянием общ</w:t>
      </w:r>
      <w:r>
        <w:t>е</w:t>
      </w:r>
      <w:r>
        <w:t>ства вопреки тому, что он сам не приложил ни малейших усилий к тому, чтобы они сохранились и дошли до потомков, и таким образом таинстве</w:t>
      </w:r>
      <w:r>
        <w:t>н</w:t>
      </w:r>
      <w:r>
        <w:t>но свершился Промысел в отношении них, что так бессмысленно эмоци</w:t>
      </w:r>
      <w:r>
        <w:t>о</w:t>
      </w:r>
      <w:r>
        <w:t>нально возбудило в православии многих, нач</w:t>
      </w:r>
      <w:r>
        <w:t>и</w:t>
      </w:r>
      <w:r>
        <w:t xml:space="preserve">ная с самого С.А.Нилуса. </w:t>
      </w:r>
    </w:p>
    <w:p w14:paraId="265E3DE7" w14:textId="77777777" w:rsidR="00B70147" w:rsidRDefault="00B70147">
      <w:r>
        <w:t>Но таинства в жизни неизбежны, однако они не укладываются в пр</w:t>
      </w:r>
      <w:r>
        <w:t>о</w:t>
      </w:r>
      <w:r>
        <w:t xml:space="preserve">крустово ложе церковных догматики и ритуалов. Суть таинств состоит в том, что невозможно построить </w:t>
      </w:r>
      <w:r>
        <w:rPr>
          <w:u w:val="single"/>
        </w:rPr>
        <w:t>ограниченную систему</w:t>
      </w:r>
      <w:r>
        <w:t xml:space="preserve"> исключительно на информации, введенной в неё по оглашению. Всегда некоторая доля и</w:t>
      </w:r>
      <w:r>
        <w:t>н</w:t>
      </w:r>
      <w:r>
        <w:t>формации, на основе которой существует и функционирует ограниченная система, вводи</w:t>
      </w:r>
      <w:r>
        <w:t>т</w:t>
      </w:r>
      <w:r>
        <w:t>ся в неё по умолчанию.</w:t>
      </w:r>
    </w:p>
    <w:p w14:paraId="0879814B" w14:textId="77777777" w:rsidR="00B70147" w:rsidRDefault="00B70147">
      <w:r>
        <w:t>Разница между информацией по оглашению и информацией по умолчанию состоит в следующем:</w:t>
      </w:r>
    </w:p>
    <w:p w14:paraId="3861D178" w14:textId="77777777" w:rsidR="00B70147" w:rsidRDefault="00B70147" w:rsidP="00B70147">
      <w:pPr>
        <w:pStyle w:val="ac"/>
        <w:numPr>
          <w:ilvl w:val="0"/>
          <w:numId w:val="1"/>
        </w:numPr>
      </w:pPr>
      <w:r>
        <w:t>то, что вводится по оглашению, определяется прямо: это то-то и то-то и так-то связано со всем остальным. Такое определение может обладать разной степенью детальности, может быть истинным, а может быть и ошибочным или ложным либо полностью, либо к</w:t>
      </w:r>
      <w:r>
        <w:t>а</w:t>
      </w:r>
      <w:r>
        <w:t>кими-то своими частями;</w:t>
      </w:r>
    </w:p>
    <w:p w14:paraId="1BADBD6A" w14:textId="77777777" w:rsidR="00B70147" w:rsidRDefault="00B70147" w:rsidP="00B70147">
      <w:pPr>
        <w:pStyle w:val="ac"/>
        <w:numPr>
          <w:ilvl w:val="0"/>
          <w:numId w:val="1"/>
        </w:numPr>
      </w:pPr>
      <w:r>
        <w:t>то, что вводится в систему по умолчанию, прямо не определяется, но присутствует в системе неявно, будучи объективно</w:t>
      </w:r>
      <w:r w:rsidRPr="00B70147">
        <w:t xml:space="preserve"> </w:t>
      </w:r>
      <w:r>
        <w:t xml:space="preserve">связанным в </w:t>
      </w:r>
      <w:r>
        <w:rPr>
          <w:rFonts w:ascii="Izhitsa Cyr" w:hAnsi="Izhitsa Cyr"/>
        </w:rPr>
        <w:t>М</w:t>
      </w:r>
      <w:r>
        <w:rPr>
          <w:rFonts w:ascii="Izhitsa" w:hAnsi="Izhitsa"/>
          <w:lang w:val="en-US"/>
        </w:rPr>
        <w:t>h</w:t>
      </w:r>
      <w:r>
        <w:rPr>
          <w:rFonts w:ascii="Izhitsa Cyr" w:hAnsi="Izhitsa Cyr"/>
        </w:rPr>
        <w:t>ре</w:t>
      </w:r>
      <w:r>
        <w:t xml:space="preserve"> </w:t>
      </w:r>
      <w:r>
        <w:rPr>
          <w:rFonts w:ascii="Izhitsa Cyr" w:hAnsi="Izhitsa Cyr"/>
        </w:rPr>
        <w:t>Божиего предопределения бытия</w:t>
      </w:r>
      <w:r>
        <w:t xml:space="preserve"> с образом (характерис</w:t>
      </w:r>
      <w:r>
        <w:softHyphen/>
      </w:r>
      <w:r>
        <w:lastRenderedPageBreak/>
        <w:t>тиками) системы, в том числе и с теми, что введены в систему явно по оглашению.</w:t>
      </w:r>
    </w:p>
    <w:p w14:paraId="734856A8" w14:textId="77777777" w:rsidR="00B70147" w:rsidRDefault="00B70147">
      <w:r>
        <w:t>Чтобы показать это, приведем простейший пример: утверждение «треугольник АВС — прямоугольный» эквивалентно утверждению «сумма квадратов двух сторон треугольника АВС равна квадрату его третьей стороны». Первое высказывание могло быть оглашено и в то вр</w:t>
      </w:r>
      <w:r>
        <w:t>е</w:t>
      </w:r>
      <w:r>
        <w:t>мя, когда теорема Пифагора еще была неизвестна. Но второе высказыв</w:t>
      </w:r>
      <w:r>
        <w:t>а</w:t>
      </w:r>
      <w:r>
        <w:t>ние от этой неизвестности не перестает быть объективно истинным в тре</w:t>
      </w:r>
      <w:r>
        <w:t>х</w:t>
      </w:r>
      <w:r>
        <w:t>мерном евклидовом пространстве, каковым представляется жизненное пространство для большинства. В случае построения системы, которая должна осуществлять какое-то действие вследствие того, что теорема П</w:t>
      </w:r>
      <w:r>
        <w:t>и</w:t>
      </w:r>
      <w:r>
        <w:t>фагора истинна, то введением в неё по оглашению условия, что некий треугольник в ней прямоугольный, вы же по умолчанию вводите в неё и теорему Пифагора вне зависимости от того, знаете вы её либо нет, можете вы её доказать либо не можете.</w:t>
      </w:r>
    </w:p>
    <w:p w14:paraId="3931725A" w14:textId="77777777" w:rsidR="00B70147" w:rsidRDefault="00B70147">
      <w:r>
        <w:t>Системы могут быть построены так, что введенные в них оглашения подавляются в их функционировании объективно присутствующими в них умолчаниями. В этом случае, с одной точки зрения, система будет пре</w:t>
      </w:r>
      <w:r>
        <w:t>д</w:t>
      </w:r>
      <w:r>
        <w:t>ставляться неработоспособной, а, с другой точки зрения, система будет представляться вполне работоспособной, но по отношению не к оглаш</w:t>
      </w:r>
      <w:r>
        <w:t>е</w:t>
      </w:r>
      <w:r>
        <w:t>ниям, а по отношению к свойственным ей объективным умолчан</w:t>
      </w:r>
      <w:r>
        <w:t>и</w:t>
      </w:r>
      <w:r>
        <w:t>ям.</w:t>
      </w:r>
    </w:p>
    <w:p w14:paraId="38FCC255" w14:textId="77777777" w:rsidR="00B70147" w:rsidRDefault="00B70147">
      <w:r>
        <w:t>Системы могут быть построены и так, что свойственные им умолч</w:t>
      </w:r>
      <w:r>
        <w:t>а</w:t>
      </w:r>
      <w:r>
        <w:t>ния не отрицают, а поддерживают свойственные им оглашения, являясь их объективной осн</w:t>
      </w:r>
      <w:r>
        <w:t>о</w:t>
      </w:r>
      <w:r>
        <w:t>вой.</w:t>
      </w:r>
    </w:p>
    <w:p w14:paraId="53B81656" w14:textId="529EAA37" w:rsidR="00B70147" w:rsidRDefault="00B70147">
      <w:r>
        <w:t xml:space="preserve">Сказанное касается не только технических систем, но и социальных систем, и </w:t>
      </w:r>
      <w:r>
        <w:rPr>
          <w:i/>
        </w:rPr>
        <w:t>вообще этических систем,</w:t>
      </w:r>
      <w:r>
        <w:t xml:space="preserve"> включая и религии: религии, как эгрегориально-магические, препятствующие становлению личностных религий каждого человека и Бога истинного, который есть Вседержитель; так и этически определённые личностные религии каждого человека и Бога, основанные на вере каждого ограниченного человека непосредс</w:t>
      </w:r>
      <w:r>
        <w:t>т</w:t>
      </w:r>
      <w:r>
        <w:t>венно Богу, не ограниченному ни чем и ни кем, кроме Его благого Пр</w:t>
      </w:r>
      <w:r>
        <w:t>о</w:t>
      </w:r>
      <w:r>
        <w:t>мысла</w:t>
      </w:r>
      <w:r w:rsidR="00CE1068" w:rsidRPr="00CE1068">
        <w:rPr>
          <w:rStyle w:val="af2"/>
          <w:vertAlign w:val="baseline"/>
        </w:rPr>
        <w:t>[LXXII]</w:t>
      </w:r>
      <w:r>
        <w:t>.</w:t>
      </w:r>
    </w:p>
    <w:p w14:paraId="583DCAD1" w14:textId="77777777" w:rsidR="00B70147" w:rsidRDefault="00B70147">
      <w:pPr>
        <w:rPr>
          <w:rFonts w:ascii="Academy Cyr" w:hAnsi="Academy Cyr"/>
          <w:b/>
        </w:rPr>
      </w:pPr>
      <w:r>
        <w:t>И в Православии исторически реально умолчания либо подавляют его оглашения, либо оглашения расчищают дорогу для осуществления умо</w:t>
      </w:r>
      <w:r>
        <w:t>л</w:t>
      </w:r>
      <w:r>
        <w:t>чаний. Обратимся к словам Патриарха Московского и всея Руси Але</w:t>
      </w:r>
      <w:r>
        <w:t>к</w:t>
      </w:r>
      <w:r>
        <w:t>сия </w:t>
      </w:r>
      <w:r>
        <w:rPr>
          <w:lang w:val="en-US"/>
        </w:rPr>
        <w:t>II</w:t>
      </w:r>
      <w:r>
        <w:t>. В своем изложении существа Православия Алексий</w:t>
      </w:r>
      <w:r w:rsidRPr="00B70147">
        <w:t xml:space="preserve"> </w:t>
      </w:r>
      <w:r>
        <w:rPr>
          <w:lang w:val="en-US"/>
        </w:rPr>
        <w:t>II</w:t>
      </w:r>
      <w:r>
        <w:t xml:space="preserve"> огласил сл</w:t>
      </w:r>
      <w:r>
        <w:t>е</w:t>
      </w:r>
      <w:r>
        <w:t>дующее</w:t>
      </w:r>
      <w:r>
        <w:rPr>
          <w:rFonts w:ascii="Academy Cyr" w:hAnsi="Academy Cyr"/>
          <w:b/>
        </w:rPr>
        <w:t xml:space="preserve"> (наши комментарии жирным в ско</w:t>
      </w:r>
      <w:r>
        <w:rPr>
          <w:rFonts w:ascii="Academy Cyr" w:hAnsi="Academy Cyr"/>
          <w:b/>
        </w:rPr>
        <w:t>б</w:t>
      </w:r>
      <w:r>
        <w:rPr>
          <w:rFonts w:ascii="Academy Cyr" w:hAnsi="Academy Cyr"/>
          <w:b/>
        </w:rPr>
        <w:t>ках):</w:t>
      </w:r>
    </w:p>
    <w:p w14:paraId="559A8B24" w14:textId="77777777" w:rsidR="00B70147" w:rsidRDefault="00B70147">
      <w:pPr>
        <w:pStyle w:val="a"/>
        <w:rPr>
          <w:rFonts w:ascii="Academy Cyr" w:hAnsi="Academy Cyr"/>
          <w:b/>
        </w:rPr>
      </w:pPr>
      <w:r>
        <w:rPr>
          <w:rFonts w:ascii="Academy Cyr" w:hAnsi="Academy Cyr"/>
        </w:rPr>
        <w:t>«Сегодня нам чрезвычайно важно знать нашу веру, ибо вновь пр</w:t>
      </w:r>
      <w:r>
        <w:rPr>
          <w:rFonts w:ascii="Academy Cyr" w:hAnsi="Academy Cyr"/>
        </w:rPr>
        <w:t>и</w:t>
      </w:r>
      <w:r>
        <w:rPr>
          <w:rFonts w:ascii="Academy Cyr" w:hAnsi="Academy Cyr"/>
        </w:rPr>
        <w:t xml:space="preserve">ходит время борьбы за Православие </w:t>
      </w:r>
      <w:r>
        <w:rPr>
          <w:rFonts w:ascii="Academy Cyr" w:hAnsi="Academy Cyr"/>
          <w:b/>
        </w:rPr>
        <w:t>(Полностью согласны: жизне</w:t>
      </w:r>
      <w:r>
        <w:rPr>
          <w:rFonts w:ascii="Academy Cyr" w:hAnsi="Academy Cyr"/>
          <w:b/>
        </w:rPr>
        <w:t>н</w:t>
      </w:r>
      <w:r>
        <w:rPr>
          <w:rFonts w:ascii="Academy Cyr" w:hAnsi="Academy Cyr"/>
          <w:b/>
        </w:rPr>
        <w:t>но необходимо определиться в Вере и в Мере).</w:t>
      </w:r>
      <w:r>
        <w:rPr>
          <w:rFonts w:ascii="Academy Cyr" w:hAnsi="Academy Cyr"/>
        </w:rPr>
        <w:t xml:space="preserve"> Одни </w:t>
      </w:r>
      <w:r>
        <w:rPr>
          <w:rFonts w:ascii="Academy Cyr" w:hAnsi="Academy Cyr"/>
        </w:rPr>
        <w:lastRenderedPageBreak/>
        <w:t>уверяют себя и нас, что Православие — это некая национальная идеология. Мы же должны знать, что Православие это поиск жизни в Боге и что всякое государственное и национальное устроение жизни для нас вт</w:t>
      </w:r>
      <w:r>
        <w:rPr>
          <w:rFonts w:ascii="Academy Cyr" w:hAnsi="Academy Cyr"/>
        </w:rPr>
        <w:t>о</w:t>
      </w:r>
      <w:r>
        <w:rPr>
          <w:rFonts w:ascii="Academy Cyr" w:hAnsi="Academy Cyr"/>
        </w:rPr>
        <w:t>рично</w:t>
      </w:r>
      <w:r>
        <w:rPr>
          <w:rFonts w:ascii="Academy Cyr" w:hAnsi="Academy Cyr"/>
          <w:i/>
        </w:rPr>
        <w:t xml:space="preserve"> </w:t>
      </w:r>
      <w:r>
        <w:rPr>
          <w:rFonts w:ascii="Academy Cyr" w:hAnsi="Academy Cyr"/>
          <w:b/>
        </w:rPr>
        <w:t>(А это уже лицемерие либо недомыслие, обусловленное какими-то пороками нравственности, поскольку жизнь в Боге на Земле всё же предполагает определенное общественное устройс</w:t>
      </w:r>
      <w:r>
        <w:rPr>
          <w:rFonts w:ascii="Academy Cyr" w:hAnsi="Academy Cyr"/>
          <w:b/>
        </w:rPr>
        <w:t>т</w:t>
      </w:r>
      <w:r>
        <w:rPr>
          <w:rFonts w:ascii="Academy Cyr" w:hAnsi="Academy Cyr"/>
          <w:b/>
        </w:rPr>
        <w:t>во, наилучшее для осуществления Божьего Промысла).</w:t>
      </w:r>
      <w:r>
        <w:rPr>
          <w:rFonts w:ascii="Academy Cyr" w:hAnsi="Academy Cyr"/>
        </w:rPr>
        <w:t xml:space="preserve"> Другие говорят, что Православие — это культура, некое </w:t>
      </w:r>
      <w:r>
        <w:rPr>
          <w:rFonts w:ascii="Academy Cyr" w:hAnsi="Academy Cyr"/>
        </w:rPr>
        <w:sym w:font="Times New Roman" w:char="201E"/>
      </w:r>
      <w:r>
        <w:rPr>
          <w:rFonts w:ascii="Academy Cyr" w:hAnsi="Academy Cyr"/>
        </w:rPr>
        <w:t>культурное насл</w:t>
      </w:r>
      <w:r>
        <w:rPr>
          <w:rFonts w:ascii="Academy Cyr" w:hAnsi="Academy Cyr"/>
        </w:rPr>
        <w:t>е</w:t>
      </w:r>
      <w:r>
        <w:rPr>
          <w:rFonts w:ascii="Academy Cyr" w:hAnsi="Academy Cyr"/>
        </w:rPr>
        <w:t>дие</w:t>
      </w:r>
      <w:r>
        <w:rPr>
          <w:rFonts w:ascii="Academy Cyr" w:hAnsi="Academy Cyr"/>
        </w:rPr>
        <w:sym w:font="Times New Roman" w:char="201D"/>
      </w:r>
      <w:r>
        <w:rPr>
          <w:rFonts w:ascii="Academy Cyr" w:hAnsi="Academy Cyr"/>
        </w:rPr>
        <w:t xml:space="preserve">. Мы же должны знать, что Православие — это не создание культурных форм, а сокровенное стяжание Духа Святого </w:t>
      </w:r>
      <w:r>
        <w:rPr>
          <w:rFonts w:ascii="Academy Cyr" w:hAnsi="Academy Cyr"/>
          <w:b/>
        </w:rPr>
        <w:t>(Для того, чтобы осуществить Божий Промысел в своей жизни на Земле, в соответствии с высказанным в комментарии к предшествующей фразе, иначе человек не отличим от животного или управляемого Богом робота).</w:t>
      </w:r>
      <w:r>
        <w:rPr>
          <w:rFonts w:ascii="Academy Cyr" w:hAnsi="Academy Cyr"/>
        </w:rPr>
        <w:t xml:space="preserve"> Третьи утверждают, что Православие — лишь одна из исторически сложившихся форм христианства и что она должна быть превзойдена в слиянии всех христианских конфессий. Мы же желаем соединения христиан не на минимальной основе (которая на деле оказывается максимумом безверия протестантского мира), а на той предельной полноте Богоданного Откровения, что было дано св</w:t>
      </w:r>
      <w:r>
        <w:rPr>
          <w:rFonts w:ascii="Academy Cyr" w:hAnsi="Academy Cyr"/>
        </w:rPr>
        <w:t>я</w:t>
      </w:r>
      <w:r>
        <w:rPr>
          <w:rFonts w:ascii="Academy Cyr" w:hAnsi="Academy Cyr"/>
        </w:rPr>
        <w:t xml:space="preserve">тым отцам </w:t>
      </w:r>
      <w:r>
        <w:rPr>
          <w:rFonts w:ascii="Academy Cyr" w:hAnsi="Academy Cyr"/>
          <w:b/>
        </w:rPr>
        <w:t>(А почему не на основе того Откровения, которое б</w:t>
      </w:r>
      <w:r>
        <w:rPr>
          <w:rFonts w:ascii="Academy Cyr" w:hAnsi="Academy Cyr"/>
          <w:b/>
        </w:rPr>
        <w:t>ы</w:t>
      </w:r>
      <w:r>
        <w:rPr>
          <w:rFonts w:ascii="Academy Cyr" w:hAnsi="Academy Cyr"/>
          <w:b/>
        </w:rPr>
        <w:t>ло дано через Иисуса простым людям? Символ веры, проист</w:t>
      </w:r>
      <w:r>
        <w:rPr>
          <w:rFonts w:ascii="Academy Cyr" w:hAnsi="Academy Cyr"/>
          <w:b/>
        </w:rPr>
        <w:t>е</w:t>
      </w:r>
      <w:r>
        <w:rPr>
          <w:rFonts w:ascii="Academy Cyr" w:hAnsi="Academy Cyr"/>
          <w:b/>
        </w:rPr>
        <w:t xml:space="preserve">кающий из некоего откровения “святым отцам”, и Откровение, данное через Иисуса всем людям, весьма различны по смыслу. </w:t>
      </w:r>
    </w:p>
    <w:p w14:paraId="24D8CE67" w14:textId="645BD56D" w:rsidR="00B70147" w:rsidRDefault="00B70147">
      <w:pPr>
        <w:pStyle w:val="a"/>
        <w:rPr>
          <w:rFonts w:ascii="Izhitsa Cyr" w:hAnsi="Izhitsa Cyr"/>
        </w:rPr>
      </w:pPr>
      <w:r>
        <w:rPr>
          <w:rFonts w:ascii="Academy Cyr" w:hAnsi="Academy Cyr"/>
          <w:b/>
          <w:u w:val="single"/>
        </w:rPr>
        <w:t>Символ веры</w:t>
      </w:r>
      <w:r>
        <w:rPr>
          <w:rFonts w:ascii="Academy Cyr" w:hAnsi="Academy Cyr"/>
          <w:b/>
        </w:rPr>
        <w:t xml:space="preserve"> “святых отцов”: «Верую во единаго Бога От</w:t>
      </w:r>
      <w:r>
        <w:rPr>
          <w:rFonts w:ascii="Academy Cyr" w:hAnsi="Academy Cyr"/>
          <w:b/>
        </w:rPr>
        <w:softHyphen/>
        <w:t>ца, Все</w:t>
      </w:r>
      <w:r>
        <w:rPr>
          <w:rFonts w:ascii="Academy Cyr" w:hAnsi="Academy Cyr"/>
          <w:b/>
        </w:rPr>
        <w:softHyphen/>
        <w:t>дер</w:t>
      </w:r>
      <w:r>
        <w:rPr>
          <w:rFonts w:ascii="Academy Cyr" w:hAnsi="Academy Cyr"/>
          <w:b/>
        </w:rPr>
        <w:softHyphen/>
        <w:t>жи</w:t>
      </w:r>
      <w:r>
        <w:rPr>
          <w:rFonts w:ascii="Academy Cyr" w:hAnsi="Academy Cyr"/>
          <w:b/>
        </w:rPr>
        <w:softHyphen/>
        <w:t>те</w:t>
      </w:r>
      <w:r>
        <w:rPr>
          <w:rFonts w:ascii="Academy Cyr" w:hAnsi="Academy Cyr"/>
          <w:b/>
        </w:rPr>
        <w:softHyphen/>
        <w:t>ля, Твор</w:t>
      </w:r>
      <w:r>
        <w:rPr>
          <w:rFonts w:ascii="Academy Cyr" w:hAnsi="Academy Cyr"/>
          <w:b/>
        </w:rPr>
        <w:softHyphen/>
        <w:t>ца не</w:t>
      </w:r>
      <w:r>
        <w:rPr>
          <w:rFonts w:ascii="Academy Cyr" w:hAnsi="Academy Cyr"/>
          <w:b/>
        </w:rPr>
        <w:softHyphen/>
        <w:t>бу и зем</w:t>
      </w:r>
      <w:r>
        <w:rPr>
          <w:rFonts w:ascii="Academy Cyr" w:hAnsi="Academy Cyr"/>
          <w:b/>
        </w:rPr>
        <w:softHyphen/>
        <w:t>ли, ви</w:t>
      </w:r>
      <w:r>
        <w:rPr>
          <w:rFonts w:ascii="Academy Cyr" w:hAnsi="Academy Cyr"/>
          <w:b/>
        </w:rPr>
        <w:softHyphen/>
        <w:t>ди</w:t>
      </w:r>
      <w:r>
        <w:rPr>
          <w:rFonts w:ascii="Academy Cyr" w:hAnsi="Academy Cyr"/>
          <w:b/>
        </w:rPr>
        <w:softHyphen/>
        <w:t>мым же всем и не</w:t>
      </w:r>
      <w:r>
        <w:rPr>
          <w:rFonts w:ascii="Academy Cyr" w:hAnsi="Academy Cyr"/>
          <w:b/>
        </w:rPr>
        <w:softHyphen/>
        <w:t>ви</w:t>
      </w:r>
      <w:r>
        <w:rPr>
          <w:rFonts w:ascii="Academy Cyr" w:hAnsi="Academy Cyr"/>
          <w:b/>
        </w:rPr>
        <w:softHyphen/>
        <w:t>ди</w:t>
      </w:r>
      <w:r>
        <w:rPr>
          <w:rFonts w:ascii="Academy Cyr" w:hAnsi="Academy Cyr"/>
          <w:b/>
        </w:rPr>
        <w:softHyphen/>
        <w:t>мым. И во единаго Господа Иисуса Христа, Сына Божия, Единароднаго, Иже от Отца рожденнаго прежде всех век; Света от Света, Бога истинна от Бога истинна, рожденна, несотворе</w:t>
      </w:r>
      <w:r>
        <w:rPr>
          <w:rFonts w:ascii="Academy Cyr" w:hAnsi="Academy Cyr"/>
          <w:b/>
        </w:rPr>
        <w:t>н</w:t>
      </w:r>
      <w:r>
        <w:rPr>
          <w:rFonts w:ascii="Academy Cyr" w:hAnsi="Academy Cyr"/>
          <w:b/>
        </w:rPr>
        <w:t>на, единосущна Отцу, Им же вся быша. И нас ради человек и нашего ради спасения сшедшаго с небес и воплотившагося от Духа Свята и Марии Девы, и вочеловечшася. Распятаго же за ны при Понтийстем Пилате, и страдавша, и погребенна. И воскре</w:t>
      </w:r>
      <w:r>
        <w:rPr>
          <w:rFonts w:ascii="Academy Cyr" w:hAnsi="Academy Cyr"/>
          <w:b/>
        </w:rPr>
        <w:t>с</w:t>
      </w:r>
      <w:r>
        <w:rPr>
          <w:rFonts w:ascii="Academy Cyr" w:hAnsi="Academy Cyr"/>
          <w:b/>
        </w:rPr>
        <w:t>шаго в третий день по Писанием. И восшедшаго на небеса, и седяща одесную Отца. И паки грядущаго со славою судити ж</w:t>
      </w:r>
      <w:r>
        <w:rPr>
          <w:rFonts w:ascii="Academy Cyr" w:hAnsi="Academy Cyr"/>
          <w:b/>
        </w:rPr>
        <w:t>и</w:t>
      </w:r>
      <w:r>
        <w:rPr>
          <w:rFonts w:ascii="Academy Cyr" w:hAnsi="Academy Cyr"/>
          <w:b/>
        </w:rPr>
        <w:t xml:space="preserve">вым и </w:t>
      </w:r>
      <w:r>
        <w:rPr>
          <w:rFonts w:ascii="Academy Cyr" w:hAnsi="Academy Cyr"/>
          <w:b/>
        </w:rPr>
        <w:lastRenderedPageBreak/>
        <w:t>мертвым, Егоже Царствию не будет конца. И в Духа Св</w:t>
      </w:r>
      <w:r>
        <w:rPr>
          <w:rFonts w:ascii="Academy Cyr" w:hAnsi="Academy Cyr"/>
          <w:b/>
        </w:rPr>
        <w:t>я</w:t>
      </w:r>
      <w:r>
        <w:rPr>
          <w:rFonts w:ascii="Academy Cyr" w:hAnsi="Academy Cyr"/>
          <w:b/>
        </w:rPr>
        <w:t>таго, Господа, Животворящего, Иже от Отца исходящаго, Иже с Отцем и Сыном споклоняема и сславима, глаголавшаго пророки. Во единую Святую, Соборную и Апостольскую Церковь. Исп</w:t>
      </w:r>
      <w:r>
        <w:rPr>
          <w:rFonts w:ascii="Academy Cyr" w:hAnsi="Academy Cyr"/>
          <w:b/>
        </w:rPr>
        <w:t>о</w:t>
      </w:r>
      <w:r>
        <w:rPr>
          <w:rFonts w:ascii="Academy Cyr" w:hAnsi="Academy Cyr"/>
          <w:b/>
        </w:rPr>
        <w:t>ведую едино крещение во оставление грехов. Чаю вос</w:t>
      </w:r>
      <w:r>
        <w:rPr>
          <w:rFonts w:ascii="Academy Cyr" w:hAnsi="Academy Cyr"/>
          <w:b/>
        </w:rPr>
        <w:softHyphen/>
        <w:t>кре</w:t>
      </w:r>
      <w:r>
        <w:rPr>
          <w:rFonts w:ascii="Academy Cyr" w:hAnsi="Academy Cyr"/>
          <w:b/>
        </w:rPr>
        <w:softHyphen/>
        <w:t>се</w:t>
      </w:r>
      <w:r>
        <w:rPr>
          <w:rFonts w:ascii="Academy Cyr" w:hAnsi="Academy Cyr"/>
          <w:b/>
        </w:rPr>
        <w:softHyphen/>
        <w:t>ния мерт</w:t>
      </w:r>
      <w:r>
        <w:rPr>
          <w:rFonts w:ascii="Academy Cyr" w:hAnsi="Academy Cyr"/>
          <w:b/>
        </w:rPr>
        <w:softHyphen/>
        <w:t>вых, и жиз</w:t>
      </w:r>
      <w:r>
        <w:rPr>
          <w:rFonts w:ascii="Academy Cyr" w:hAnsi="Academy Cyr"/>
          <w:b/>
        </w:rPr>
        <w:softHyphen/>
        <w:t>ни бу</w:t>
      </w:r>
      <w:r>
        <w:rPr>
          <w:rFonts w:ascii="Academy Cyr" w:hAnsi="Academy Cyr"/>
          <w:b/>
        </w:rPr>
        <w:softHyphen/>
        <w:t>ду</w:t>
      </w:r>
      <w:r>
        <w:rPr>
          <w:rFonts w:ascii="Academy Cyr" w:hAnsi="Academy Cyr"/>
          <w:b/>
        </w:rPr>
        <w:softHyphen/>
        <w:t>ща</w:t>
      </w:r>
      <w:r>
        <w:rPr>
          <w:rFonts w:ascii="Academy Cyr" w:hAnsi="Academy Cyr"/>
          <w:b/>
        </w:rPr>
        <w:softHyphen/>
        <w:t>го ве</w:t>
      </w:r>
      <w:r>
        <w:rPr>
          <w:rFonts w:ascii="Academy Cyr" w:hAnsi="Academy Cyr"/>
          <w:b/>
        </w:rPr>
        <w:softHyphen/>
        <w:t>ка. Аминь</w:t>
      </w:r>
      <w:r w:rsidR="00CE1068" w:rsidRPr="00CE1068">
        <w:rPr>
          <w:b/>
          <w:vertAlign w:val="superscript"/>
        </w:rPr>
        <w:t>[LXXIII]</w:t>
      </w:r>
      <w:r>
        <w:rPr>
          <w:rFonts w:ascii="Academy Cyr" w:hAnsi="Academy Cyr"/>
          <w:b/>
        </w:rPr>
        <w:t>».</w:t>
      </w:r>
      <w:r>
        <w:rPr>
          <w:rFonts w:ascii="Izhitsa Cyr" w:hAnsi="Izhitsa Cyr"/>
        </w:rPr>
        <w:t xml:space="preserve"> </w:t>
      </w:r>
    </w:p>
    <w:p w14:paraId="2C731598" w14:textId="134E0251" w:rsidR="00B70147" w:rsidRDefault="00B70147">
      <w:pPr>
        <w:pStyle w:val="a"/>
        <w:rPr>
          <w:rFonts w:ascii="Academy Cyr" w:hAnsi="Academy Cyr"/>
        </w:rPr>
      </w:pPr>
      <w:r>
        <w:rPr>
          <w:rFonts w:ascii="Academy Cyr" w:hAnsi="Academy Cyr"/>
          <w:b/>
          <w:u w:val="single"/>
        </w:rPr>
        <w:t>Откровение</w:t>
      </w:r>
      <w:r>
        <w:rPr>
          <w:rFonts w:ascii="Academy Cyr" w:hAnsi="Academy Cyr"/>
          <w:b/>
        </w:rPr>
        <w:t>: «С сего времени Царствие Божие благовествуе</w:t>
      </w:r>
      <w:r>
        <w:rPr>
          <w:rFonts w:ascii="Academy Cyr" w:hAnsi="Academy Cyr"/>
          <w:b/>
        </w:rPr>
        <w:t>т</w:t>
      </w:r>
      <w:r>
        <w:rPr>
          <w:rFonts w:ascii="Academy Cyr" w:hAnsi="Academy Cyr"/>
          <w:b/>
        </w:rPr>
        <w:t>ся и всякий усилием входит в него, — Лука, 16:16. Ищите пр</w:t>
      </w:r>
      <w:r>
        <w:rPr>
          <w:rFonts w:ascii="Academy Cyr" w:hAnsi="Academy Cyr"/>
          <w:b/>
        </w:rPr>
        <w:t>е</w:t>
      </w:r>
      <w:r>
        <w:rPr>
          <w:rFonts w:ascii="Academy Cyr" w:hAnsi="Academy Cyr"/>
          <w:b/>
        </w:rPr>
        <w:t>жде Царствия Божия и Правды Его, и это все (по контексту благоденствие земное для всех людей) приложится вам, — Ма</w:t>
      </w:r>
      <w:r>
        <w:rPr>
          <w:rFonts w:ascii="Academy Cyr" w:hAnsi="Academy Cyr"/>
          <w:b/>
        </w:rPr>
        <w:t>т</w:t>
      </w:r>
      <w:r>
        <w:rPr>
          <w:rFonts w:ascii="Academy Cyr" w:hAnsi="Academy Cyr"/>
          <w:b/>
        </w:rPr>
        <w:t>фей, 6:33. Ибо го</w:t>
      </w:r>
      <w:r>
        <w:rPr>
          <w:rFonts w:ascii="Academy Cyr" w:hAnsi="Academy Cyr"/>
          <w:b/>
        </w:rPr>
        <w:softHyphen/>
        <w:t>во</w:t>
      </w:r>
      <w:r>
        <w:rPr>
          <w:rFonts w:ascii="Academy Cyr" w:hAnsi="Academy Cyr"/>
          <w:b/>
        </w:rPr>
        <w:softHyphen/>
        <w:t>рю вам, ес</w:t>
      </w:r>
      <w:r>
        <w:rPr>
          <w:rFonts w:ascii="Academy Cyr" w:hAnsi="Academy Cyr"/>
          <w:b/>
        </w:rPr>
        <w:softHyphen/>
        <w:t>ли пра</w:t>
      </w:r>
      <w:r>
        <w:rPr>
          <w:rFonts w:ascii="Academy Cyr" w:hAnsi="Academy Cyr"/>
          <w:b/>
        </w:rPr>
        <w:softHyphen/>
        <w:t>вед</w:t>
      </w:r>
      <w:r>
        <w:rPr>
          <w:rFonts w:ascii="Academy Cyr" w:hAnsi="Academy Cyr"/>
          <w:b/>
        </w:rPr>
        <w:softHyphen/>
        <w:t>ность ва</w:t>
      </w:r>
      <w:r>
        <w:rPr>
          <w:rFonts w:ascii="Academy Cyr" w:hAnsi="Academy Cyr"/>
          <w:b/>
        </w:rPr>
        <w:softHyphen/>
        <w:t>ша не пре</w:t>
      </w:r>
      <w:r>
        <w:rPr>
          <w:rFonts w:ascii="Academy Cyr" w:hAnsi="Academy Cyr"/>
          <w:b/>
        </w:rPr>
        <w:softHyphen/>
        <w:t>взой</w:t>
      </w:r>
      <w:r>
        <w:rPr>
          <w:rFonts w:ascii="Academy Cyr" w:hAnsi="Academy Cyr"/>
          <w:b/>
        </w:rPr>
        <w:softHyphen/>
        <w:t>дет пра</w:t>
      </w:r>
      <w:r>
        <w:rPr>
          <w:rFonts w:ascii="Academy Cyr" w:hAnsi="Academy Cyr"/>
          <w:b/>
        </w:rPr>
        <w:softHyphen/>
        <w:t>вед</w:t>
      </w:r>
      <w:r>
        <w:rPr>
          <w:rFonts w:ascii="Academy Cyr" w:hAnsi="Academy Cyr"/>
          <w:b/>
        </w:rPr>
        <w:softHyphen/>
        <w:t>но</w:t>
      </w:r>
      <w:r>
        <w:rPr>
          <w:rFonts w:ascii="Academy Cyr" w:hAnsi="Academy Cyr"/>
          <w:b/>
        </w:rPr>
        <w:softHyphen/>
        <w:t>сти книж</w:t>
      </w:r>
      <w:r>
        <w:rPr>
          <w:rFonts w:ascii="Academy Cyr" w:hAnsi="Academy Cyr"/>
          <w:b/>
        </w:rPr>
        <w:softHyphen/>
        <w:t>ни</w:t>
      </w:r>
      <w:r>
        <w:rPr>
          <w:rFonts w:ascii="Academy Cyr" w:hAnsi="Academy Cyr"/>
          <w:b/>
        </w:rPr>
        <w:softHyphen/>
        <w:t>ков и фа</w:t>
      </w:r>
      <w:r>
        <w:rPr>
          <w:rFonts w:ascii="Academy Cyr" w:hAnsi="Academy Cyr"/>
          <w:b/>
        </w:rPr>
        <w:softHyphen/>
        <w:t>ри</w:t>
      </w:r>
      <w:r>
        <w:rPr>
          <w:rFonts w:ascii="Academy Cyr" w:hAnsi="Academy Cyr"/>
          <w:b/>
        </w:rPr>
        <w:softHyphen/>
        <w:t>се</w:t>
      </w:r>
      <w:r>
        <w:rPr>
          <w:rFonts w:ascii="Academy Cyr" w:hAnsi="Academy Cyr"/>
          <w:b/>
        </w:rPr>
        <w:softHyphen/>
        <w:t>ев, то вы не вой</w:t>
      </w:r>
      <w:r>
        <w:rPr>
          <w:rFonts w:ascii="Academy Cyr" w:hAnsi="Academy Cyr"/>
          <w:b/>
        </w:rPr>
        <w:softHyphen/>
        <w:t>де</w:t>
      </w:r>
      <w:r>
        <w:rPr>
          <w:rFonts w:ascii="Academy Cyr" w:hAnsi="Academy Cyr"/>
          <w:b/>
        </w:rPr>
        <w:softHyphen/>
        <w:t>те в Цар</w:t>
      </w:r>
      <w:r>
        <w:rPr>
          <w:rFonts w:ascii="Academy Cyr" w:hAnsi="Academy Cyr"/>
          <w:b/>
        </w:rPr>
        <w:softHyphen/>
        <w:t>ст</w:t>
      </w:r>
      <w:r>
        <w:rPr>
          <w:rFonts w:ascii="Academy Cyr" w:hAnsi="Academy Cyr"/>
          <w:b/>
        </w:rPr>
        <w:softHyphen/>
        <w:t>во Не</w:t>
      </w:r>
      <w:r>
        <w:rPr>
          <w:rFonts w:ascii="Academy Cyr" w:hAnsi="Academy Cyr"/>
          <w:b/>
        </w:rPr>
        <w:softHyphen/>
        <w:t>бес</w:t>
      </w:r>
      <w:r>
        <w:rPr>
          <w:rFonts w:ascii="Academy Cyr" w:hAnsi="Academy Cyr"/>
          <w:b/>
        </w:rPr>
        <w:softHyphen/>
        <w:t>ное, — Мат</w:t>
      </w:r>
      <w:r>
        <w:rPr>
          <w:rFonts w:ascii="Academy Cyr" w:hAnsi="Academy Cyr"/>
          <w:b/>
        </w:rPr>
        <w:softHyphen/>
        <w:t>фей, 5:20. Господь Бог наш есть Господь ед</w:t>
      </w:r>
      <w:r>
        <w:rPr>
          <w:rFonts w:ascii="Academy Cyr" w:hAnsi="Academy Cyr"/>
          <w:b/>
        </w:rPr>
        <w:t>и</w:t>
      </w:r>
      <w:r>
        <w:rPr>
          <w:rFonts w:ascii="Academy Cyr" w:hAnsi="Academy Cyr"/>
          <w:b/>
        </w:rPr>
        <w:t>ный, — Марк, 12:29. Возлюби Господа Бога твоего всем сердцем твоим и всею душою твоею, и всем разумением твоим: сия есть первая и наибольшая заповедь; вторая же подобная ей: возлюби ближнего твоего, как самого себя, — Матфей, 22:37, 38)</w:t>
      </w:r>
      <w:r>
        <w:rPr>
          <w:rFonts w:ascii="Academy Cyr" w:hAnsi="Academy Cyr"/>
        </w:rPr>
        <w:t>. Ведь никогда в духовной жизни нельзя равняться на слабейших, но, напр</w:t>
      </w:r>
      <w:r>
        <w:rPr>
          <w:rFonts w:ascii="Academy Cyr" w:hAnsi="Academy Cyr"/>
        </w:rPr>
        <w:t>о</w:t>
      </w:r>
      <w:r>
        <w:rPr>
          <w:rFonts w:ascii="Academy Cyr" w:hAnsi="Academy Cyr"/>
        </w:rPr>
        <w:t>тив, всё время должно искать более опытных и духовно богатых н</w:t>
      </w:r>
      <w:r>
        <w:rPr>
          <w:rFonts w:ascii="Academy Cyr" w:hAnsi="Academy Cyr"/>
        </w:rPr>
        <w:t>а</w:t>
      </w:r>
      <w:r>
        <w:rPr>
          <w:rFonts w:ascii="Academy Cyr" w:hAnsi="Academy Cyr"/>
        </w:rPr>
        <w:t xml:space="preserve">ставников </w:t>
      </w:r>
      <w:r>
        <w:rPr>
          <w:rFonts w:ascii="Academy Cyr" w:hAnsi="Academy Cyr"/>
          <w:b/>
        </w:rPr>
        <w:t>(Иисус же учил прежде всего прямому и непосредс</w:t>
      </w:r>
      <w:r>
        <w:rPr>
          <w:rFonts w:ascii="Academy Cyr" w:hAnsi="Academy Cyr"/>
          <w:b/>
        </w:rPr>
        <w:t>т</w:t>
      </w:r>
      <w:r>
        <w:rPr>
          <w:rFonts w:ascii="Academy Cyr" w:hAnsi="Academy Cyr"/>
          <w:b/>
        </w:rPr>
        <w:t>венному обращению к Богу всё время, а не к земным духовным наставникам).</w:t>
      </w:r>
      <w:r>
        <w:rPr>
          <w:rFonts w:ascii="Academy Cyr" w:hAnsi="Academy Cyr"/>
        </w:rPr>
        <w:t xml:space="preserve"> Приходят еще некие и говорят, что Христос — это один из </w:t>
      </w:r>
      <w:r>
        <w:rPr>
          <w:rFonts w:ascii="Academy Cyr" w:hAnsi="Academy Cyr"/>
        </w:rPr>
        <w:sym w:font="Times New Roman" w:char="201C"/>
      </w:r>
      <w:r>
        <w:rPr>
          <w:rFonts w:ascii="Academy Cyr" w:hAnsi="Academy Cyr"/>
        </w:rPr>
        <w:t>учителей человечества</w:t>
      </w:r>
      <w:r>
        <w:rPr>
          <w:rFonts w:ascii="Academy Cyr" w:hAnsi="Academy Cyr"/>
        </w:rPr>
        <w:sym w:font="Times New Roman" w:char="201D"/>
      </w:r>
      <w:r>
        <w:rPr>
          <w:rFonts w:ascii="Academy Cyr" w:hAnsi="Academy Cyr"/>
        </w:rPr>
        <w:t>, такой же как Будда, Конфуций или Кришна. Но мы должны знать, что Христос — не просто учитель или пророк. Он сам Господь</w:t>
      </w:r>
      <w:r w:rsidR="00CE1068" w:rsidRPr="00CE1068">
        <w:rPr>
          <w:vertAlign w:val="superscript"/>
        </w:rPr>
        <w:t>[LXXIV]</w:t>
      </w:r>
      <w:r>
        <w:rPr>
          <w:rFonts w:ascii="Academy Cyr" w:hAnsi="Academy Cyr"/>
        </w:rPr>
        <w:t>, ставший Человеком, чтобы спасти л</w:t>
      </w:r>
      <w:r>
        <w:rPr>
          <w:rFonts w:ascii="Academy Cyr" w:hAnsi="Academy Cyr"/>
        </w:rPr>
        <w:t>ю</w:t>
      </w:r>
      <w:r>
        <w:rPr>
          <w:rFonts w:ascii="Academy Cyr" w:hAnsi="Academy Cyr"/>
        </w:rPr>
        <w:t>дей» (</w:t>
      </w:r>
      <w:r>
        <w:rPr>
          <w:lang w:val="en-US"/>
        </w:rPr>
        <w:sym w:font="Times New Roman" w:char="201C"/>
      </w:r>
      <w:r>
        <w:rPr>
          <w:rFonts w:ascii="Academy Cyr" w:hAnsi="Academy Cyr"/>
        </w:rPr>
        <w:t>Время борьбы за Православие</w:t>
      </w:r>
      <w:r>
        <w:rPr>
          <w:rFonts w:ascii="Academy Cyr" w:hAnsi="Academy Cyr"/>
        </w:rPr>
        <w:sym w:font="Times New Roman" w:char="201D"/>
      </w:r>
      <w:r>
        <w:rPr>
          <w:rFonts w:ascii="Academy Cyr" w:hAnsi="Academy Cyr"/>
        </w:rPr>
        <w:t xml:space="preserve">, </w:t>
      </w:r>
      <w:r>
        <w:rPr>
          <w:rFonts w:ascii="Academy Cyr" w:hAnsi="Academy Cyr"/>
        </w:rPr>
        <w:sym w:font="Times New Roman" w:char="201C"/>
      </w:r>
      <w:r>
        <w:rPr>
          <w:rFonts w:ascii="Academy Cyr" w:hAnsi="Academy Cyr"/>
        </w:rPr>
        <w:t>Эксперт</w:t>
      </w:r>
      <w:r>
        <w:rPr>
          <w:rFonts w:ascii="Academy Cyr" w:hAnsi="Academy Cyr"/>
        </w:rPr>
        <w:sym w:font="Times New Roman" w:char="201D"/>
      </w:r>
      <w:r>
        <w:rPr>
          <w:rFonts w:ascii="Academy Cyr" w:hAnsi="Academy Cyr"/>
        </w:rPr>
        <w:t>, № 7, 1999).</w:t>
      </w:r>
    </w:p>
    <w:p w14:paraId="56102955" w14:textId="77777777" w:rsidR="00B70147" w:rsidRDefault="00B70147">
      <w:r>
        <w:t>И это тоже образец молчаливого лицемерия. Патриарх обошел молч</w:t>
      </w:r>
      <w:r>
        <w:t>а</w:t>
      </w:r>
      <w:r>
        <w:t xml:space="preserve">нием Мухаммада в перечне </w:t>
      </w:r>
      <w:r>
        <w:sym w:font="Times New Roman" w:char="201C"/>
      </w:r>
      <w:r>
        <w:t>учителей человечества</w:t>
      </w:r>
      <w:r>
        <w:sym w:font="Times New Roman" w:char="201D"/>
      </w:r>
      <w:r>
        <w:t>, не желая обострять отношений с мусульм</w:t>
      </w:r>
      <w:r>
        <w:t>а</w:t>
      </w:r>
      <w:r>
        <w:t xml:space="preserve">нами. </w:t>
      </w:r>
    </w:p>
    <w:p w14:paraId="450E75CC" w14:textId="77777777" w:rsidR="00B70147" w:rsidRDefault="00B70147">
      <w:r>
        <w:t>Ниспославший Коран утверждает, что Он Бог и единственный Господь и Он предопределил человеку быть Своим наместником на Земле, вследс</w:t>
      </w:r>
      <w:r>
        <w:t>т</w:t>
      </w:r>
      <w:r>
        <w:t>вие чего люди обязаны понимать Его промысел, иначе будут неотличимы от животных и дистанционно управляемых или автономных роботов. И определение того, что является нормальным образом жизни людей, в К</w:t>
      </w:r>
      <w:r>
        <w:t>о</w:t>
      </w:r>
      <w:r>
        <w:t>ране выражено одн</w:t>
      </w:r>
      <w:r>
        <w:t>о</w:t>
      </w:r>
      <w:r>
        <w:t xml:space="preserve">значно. </w:t>
      </w:r>
    </w:p>
    <w:p w14:paraId="56C9FDBB" w14:textId="77777777" w:rsidR="00B70147" w:rsidRDefault="00B70147">
      <w:r>
        <w:t>Но Православие, постоянно провозглашая, что «всякое государстве</w:t>
      </w:r>
      <w:r>
        <w:t>н</w:t>
      </w:r>
      <w:r>
        <w:t xml:space="preserve">ное и национальное устроение жизни для нас вторично» </w:t>
      </w:r>
      <w:r>
        <w:lastRenderedPageBreak/>
        <w:t>(такие по смыслу высказывания были и у митрополита Иоанна; аналогичные утверждения содержатся и в православном катехизисе епископа А.Семенова-Тяншанского), объективно ведет себя так, что вывод можно сделать только один: в жизни для него первично своими гласными рассуждениями о як</w:t>
      </w:r>
      <w:r>
        <w:t>о</w:t>
      </w:r>
      <w:r>
        <w:t>бы «вторичности национального и государственного устройства» пог</w:t>
      </w:r>
      <w:r>
        <w:t>а</w:t>
      </w:r>
      <w:r>
        <w:t xml:space="preserve">сить в обществе сопротивление </w:t>
      </w:r>
      <w:r>
        <w:rPr>
          <w:u w:val="single"/>
        </w:rPr>
        <w:t>осуществлению по умолчанию</w:t>
      </w:r>
      <w:r>
        <w:t xml:space="preserve"> доктрины </w:t>
      </w:r>
      <w:r>
        <w:sym w:font="Times New Roman" w:char="201C"/>
      </w:r>
      <w:r>
        <w:t>Второзакония-Исаии</w:t>
      </w:r>
      <w:r>
        <w:sym w:font="Times New Roman" w:char="201D"/>
      </w:r>
      <w:r>
        <w:t xml:space="preserve">. </w:t>
      </w:r>
    </w:p>
    <w:p w14:paraId="1E17DAFC" w14:textId="77777777" w:rsidR="00B70147" w:rsidRDefault="00B70147">
      <w:r>
        <w:t>Коран выделяет Иисуса из числа названных в нём пророков, единс</w:t>
      </w:r>
      <w:r>
        <w:t>т</w:t>
      </w:r>
      <w:r>
        <w:t>венно называя его Мессией, но он категорически отвергает то, что Иисус является воплотившимся Господом, а равно и «Сыном Божьим», как тому учат христианские церкви. И будь истинным утверждение «Христос — не просто учитель или пророк. Он сам Господь, ставший Человеком, чтобы спасти людей», то оно объективно запятнано лицемерием всех именующих себя христианами, и обходящих при этом стороной вопрос о происхожд</w:t>
      </w:r>
      <w:r>
        <w:t>е</w:t>
      </w:r>
      <w:r>
        <w:t>нии мерзости в б</w:t>
      </w:r>
      <w:r>
        <w:t>и</w:t>
      </w:r>
      <w:r>
        <w:t xml:space="preserve">блейских текстах. </w:t>
      </w:r>
    </w:p>
    <w:p w14:paraId="1438A62E" w14:textId="77777777" w:rsidR="00B70147" w:rsidRDefault="00B70147">
      <w:pPr>
        <w:pStyle w:val="af0"/>
      </w:pPr>
      <w:r>
        <w:t>И чтобы действительно определиться в Вере, Православию придется определиться в отношении к мерзостям библейского писания, о</w:t>
      </w:r>
      <w:r>
        <w:t>п</w:t>
      </w:r>
      <w:r>
        <w:t>ределиться в своих земных идеалах общественного устройства и о</w:t>
      </w:r>
      <w:r>
        <w:t>п</w:t>
      </w:r>
      <w:r>
        <w:t>ределиться в отношении к источнику происхождения Корана и в о</w:t>
      </w:r>
      <w:r>
        <w:t>т</w:t>
      </w:r>
      <w:r>
        <w:t xml:space="preserve">ношении тех целей, которые преследует Ниспославший Коран. Для этого придется заниматься не оторванным от жизни книжным </w:t>
      </w:r>
      <w:r>
        <w:sym w:font="Times New Roman" w:char="201C"/>
      </w:r>
      <w:r>
        <w:t>богословием</w:t>
      </w:r>
      <w:r>
        <w:sym w:font="Times New Roman" w:char="201D"/>
      </w:r>
      <w:r>
        <w:t>, а жизнеречением по совести, как то и было запов</w:t>
      </w:r>
      <w:r>
        <w:t>е</w:t>
      </w:r>
      <w:r>
        <w:t>дано Иисусом изначально: «Лицемеры! (…) Зачем же вы по самим себе не судите, чему д</w:t>
      </w:r>
      <w:r>
        <w:sym w:font="Times New Roman" w:char="00F3"/>
      </w:r>
      <w:r>
        <w:t>лжно быть?» (Лука, 12:56, 57).</w:t>
      </w:r>
    </w:p>
    <w:p w14:paraId="5C4BE1C4" w14:textId="77777777" w:rsidR="00B70147" w:rsidRDefault="00B70147">
      <w:r>
        <w:t>Но, если Православие сможет это осуществить, то это будет сове</w:t>
      </w:r>
      <w:r>
        <w:t>р</w:t>
      </w:r>
      <w:r>
        <w:t>шенно иной образ жизни, а не то лицемерное в умолчаниях вероучение, которое исторически реально сложилось еще к Никейскому собору и с тех пор существует, постоянно порождая само расколы в себе, начиная от раскола единой церкви на римско-католическую римскую и восточную греческую кафолич</w:t>
      </w:r>
      <w:r>
        <w:t>е</w:t>
      </w:r>
      <w:r>
        <w:t xml:space="preserve">скую и далее. </w:t>
      </w:r>
    </w:p>
    <w:p w14:paraId="6620F8BD" w14:textId="77777777" w:rsidR="00B70147" w:rsidRDefault="00B70147">
      <w:r>
        <w:t>Если человек искренне живет в эгрегориально-магических религиях, то чем он более верующий в Бога и в таинства этих религий — тем больше он будет встречать на своем жизненном пути происшествий, непонятных для него, подчас бедственных и трагических, обусловленных умолчаниями, отрицающими оглашения эгрегориально-магических религий. Это же касается и объединений верующих: церквей, племен и народов. И тем более неразрешимым будет конфликт между религией и наукой в таком обществе.</w:t>
      </w:r>
    </w:p>
    <w:p w14:paraId="19F35104" w14:textId="77777777" w:rsidR="00B70147" w:rsidRDefault="00B70147">
      <w:r>
        <w:t xml:space="preserve">Если человек живет в религии Бога истинного, то таинства будут иметь место тоже, но не как бедствия и непредвиденные тягости, а как </w:t>
      </w:r>
      <w:r>
        <w:lastRenderedPageBreak/>
        <w:t>отсутствие бедствий. И если человек захочет что-то сделать «как лучше», то в жизни будет еще лучше, чем определённое им по оглашению «как лучше», к которому Бог «как всегда» добавит неизвестные человеку умолчания, объемлющие определенные человеком оглашения. Это же касается и об</w:t>
      </w:r>
      <w:r>
        <w:t>ъ</w:t>
      </w:r>
      <w:r>
        <w:t>единений верующих Богу: племен, народов. И на этой основе изживается в обществе конфликт между религией и наукой, поскольку Божий промысел внутренне не антагонистичен и в нём нет места конфликту Его религии и Его же науки.</w:t>
      </w:r>
    </w:p>
    <w:p w14:paraId="2677BE94" w14:textId="77777777" w:rsidR="00B70147" w:rsidRDefault="00B70147">
      <w:r>
        <w:t>И в вере непосредственно Богу — среди других неисчислимых таинств — Бог дарует человеку чувство Божией меры: благодаря ему человек чувствует и предвидит границы, перейдя которые, он утрачивает комп</w:t>
      </w:r>
      <w:r>
        <w:t>е</w:t>
      </w:r>
      <w:r>
        <w:t>тентность, а его самочинные действия могут войти в конфликт с Высшим промыслом. Основываясь на чувстве меры, человек может заблаговр</w:t>
      </w:r>
      <w:r>
        <w:t>е</w:t>
      </w:r>
      <w:r>
        <w:t>менно остановиться или изменить направленность и характер своей де</w:t>
      </w:r>
      <w:r>
        <w:t>я</w:t>
      </w:r>
      <w:r>
        <w:t>тельности, поскольку он различает ситуации, в которых ему дано Свыше предвидеть и управлять случаем — мощным орудием Провидения мгн</w:t>
      </w:r>
      <w:r>
        <w:t>о</w:t>
      </w:r>
      <w:r>
        <w:t xml:space="preserve">венного действия с далеко идущими последствиями, а в каких предвидеть не дано Свыше. </w:t>
      </w:r>
    </w:p>
    <w:p w14:paraId="5AD6E91D" w14:textId="77777777" w:rsidR="00B70147" w:rsidRDefault="00B70147">
      <w:pPr>
        <w:pStyle w:val="af0"/>
      </w:pPr>
      <w:r>
        <w:t xml:space="preserve">И если человек верит Богу и прислушивается к дарованному ему чувству Божией </w:t>
      </w:r>
      <w:r>
        <w:rPr>
          <w:rFonts w:ascii="Izhitsa Cyr" w:hAnsi="Izhitsa Cyr"/>
        </w:rPr>
        <w:t>М</w:t>
      </w:r>
      <w:r>
        <w:rPr>
          <w:rFonts w:ascii="Izhitsa" w:hAnsi="Izhitsa"/>
          <w:lang w:val="en-US"/>
        </w:rPr>
        <w:t>h</w:t>
      </w:r>
      <w:r>
        <w:rPr>
          <w:rFonts w:ascii="Izhitsa Cyr" w:hAnsi="Izhitsa Cyr"/>
        </w:rPr>
        <w:t>ры</w:t>
      </w:r>
      <w:r>
        <w:t xml:space="preserve">, то единство смысла </w:t>
      </w:r>
      <w:r>
        <w:rPr>
          <w:rFonts w:ascii="Izhitsa Cyr" w:hAnsi="Izhitsa Cyr"/>
          <w:u w:val="single"/>
        </w:rPr>
        <w:t>В</w:t>
      </w:r>
      <w:r>
        <w:rPr>
          <w:rFonts w:ascii="Izhitsa" w:hAnsi="Izhitsa"/>
          <w:u w:val="single"/>
          <w:lang w:val="en-US"/>
        </w:rPr>
        <w:t>h</w:t>
      </w:r>
      <w:r>
        <w:rPr>
          <w:rFonts w:ascii="Izhitsa Cyr" w:hAnsi="Izhitsa Cyr"/>
          <w:u w:val="single"/>
        </w:rPr>
        <w:t>ры</w:t>
      </w:r>
      <w:r>
        <w:rPr>
          <w:u w:val="single"/>
        </w:rPr>
        <w:t xml:space="preserve"> </w:t>
      </w:r>
      <w:r>
        <w:rPr>
          <w:rFonts w:ascii="Izhitsa Cyr" w:hAnsi="Izhitsa Cyr"/>
          <w:u w:val="single"/>
        </w:rPr>
        <w:t>Богу</w:t>
      </w:r>
      <w:r>
        <w:t xml:space="preserve"> и </w:t>
      </w:r>
      <w:r>
        <w:rPr>
          <w:rFonts w:ascii="Izhitsa Cyr" w:hAnsi="Izhitsa Cyr"/>
          <w:i/>
          <w:u w:val="single"/>
        </w:rPr>
        <w:t>М</w:t>
      </w:r>
      <w:r>
        <w:rPr>
          <w:rFonts w:ascii="Izhitsa" w:hAnsi="Izhitsa"/>
          <w:i/>
          <w:u w:val="single"/>
          <w:lang w:val="en-US"/>
        </w:rPr>
        <w:t>h</w:t>
      </w:r>
      <w:r>
        <w:rPr>
          <w:rFonts w:ascii="Izhitsa Cyr" w:hAnsi="Izhitsa Cyr"/>
          <w:i/>
          <w:u w:val="single"/>
        </w:rPr>
        <w:t>ры собственного его разумения</w:t>
      </w:r>
      <w:r w:rsidRPr="00B70147">
        <w:t xml:space="preserve"> </w:t>
      </w:r>
      <w:r>
        <w:t>будет таинственно соблюдаться на основе не ограниченных Божьих умолчаний, объемлющих всю жизнь всех и каждого и лежащих в основе ограниченных человеч</w:t>
      </w:r>
      <w:r>
        <w:t>е</w:t>
      </w:r>
      <w:r>
        <w:t>ских оглашений.</w:t>
      </w:r>
    </w:p>
    <w:p w14:paraId="01B9E3F7" w14:textId="77777777" w:rsidR="00B70147" w:rsidRDefault="00B70147">
      <w:r>
        <w:t>В эгрегориально-магических же религиях, основанных на вере в Бога и в таинства, оглашения не проистекают из Божьих умолчаний, но служат прикрытием невежества служителей культа и лицемерия их хозяев, пос</w:t>
      </w:r>
      <w:r>
        <w:t>я</w:t>
      </w:r>
      <w:r>
        <w:t>гающих поработить л</w:t>
      </w:r>
      <w:r>
        <w:t>ю</w:t>
      </w:r>
      <w:r>
        <w:t xml:space="preserve">дей. </w:t>
      </w:r>
    </w:p>
    <w:p w14:paraId="536B39D2" w14:textId="77777777" w:rsidR="00B70147" w:rsidRDefault="00B70147">
      <w:pPr>
        <w:spacing w:before="240"/>
        <w:jc w:val="right"/>
      </w:pPr>
      <w:r>
        <w:t>9 — 15 февраля 1999 г.</w:t>
      </w:r>
    </w:p>
    <w:p w14:paraId="539604E2" w14:textId="77777777" w:rsidR="00B70147" w:rsidRDefault="00B70147">
      <w:pPr>
        <w:spacing w:before="240"/>
        <w:jc w:val="right"/>
        <w:sectPr w:rsidR="00B70147">
          <w:headerReference w:type="default" r:id="rId24"/>
          <w:footnotePr>
            <w:numRestart w:val="eachPage"/>
          </w:footnotePr>
          <w:pgSz w:w="16840" w:h="11907" w:orient="landscape" w:code="9"/>
          <w:pgMar w:top="851" w:right="851" w:bottom="851" w:left="9667" w:header="680" w:footer="680" w:gutter="0"/>
          <w:cols w:space="720"/>
          <w:titlePg/>
        </w:sectPr>
      </w:pPr>
    </w:p>
    <w:p w14:paraId="3D46298B" w14:textId="77777777" w:rsidR="00B70147" w:rsidRDefault="00B70147">
      <w:pPr>
        <w:pStyle w:val="Heading2"/>
      </w:pPr>
      <w:bookmarkStart w:id="5" w:name="_Toc444358497"/>
      <w:bookmarkStart w:id="6" w:name="_Toc446574783"/>
      <w:bookmarkStart w:id="7" w:name="_Toc446574833"/>
      <w:r>
        <w:lastRenderedPageBreak/>
        <w:t>Часть </w:t>
      </w:r>
      <w:r>
        <w:rPr>
          <w:lang w:val="en-US"/>
        </w:rPr>
        <w:t>III</w:t>
      </w:r>
      <w:r>
        <w:t>.</w:t>
      </w:r>
      <w:r>
        <w:br/>
        <w:t>Россия: россказни, сказки и правда Жизни</w:t>
      </w:r>
      <w:bookmarkEnd w:id="5"/>
      <w:bookmarkEnd w:id="6"/>
      <w:bookmarkEnd w:id="7"/>
      <w:r>
        <w:t xml:space="preserve"> </w:t>
      </w:r>
    </w:p>
    <w:p w14:paraId="47B4925C" w14:textId="77777777" w:rsidR="00B70147" w:rsidRDefault="00B70147">
      <w:pPr>
        <w:spacing w:before="240"/>
      </w:pPr>
      <w:r>
        <w:t xml:space="preserve">Сказанное о </w:t>
      </w:r>
      <w:r>
        <w:rPr>
          <w:b/>
        </w:rPr>
        <w:t>таинствах Жизни</w:t>
      </w:r>
      <w:r>
        <w:t xml:space="preserve"> и </w:t>
      </w:r>
      <w:r>
        <w:rPr>
          <w:i/>
        </w:rPr>
        <w:t>таинствах покр</w:t>
      </w:r>
      <w:r>
        <w:rPr>
          <w:i/>
        </w:rPr>
        <w:sym w:font="Times New Roman" w:char="00F3"/>
      </w:r>
      <w:r>
        <w:rPr>
          <w:i/>
        </w:rPr>
        <w:t>ва для лицемерия и невежества,</w:t>
      </w:r>
      <w:r>
        <w:t xml:space="preserve"> вовсе не выдумка, которую мы пытаемся обосновать ссы</w:t>
      </w:r>
      <w:r>
        <w:t>л</w:t>
      </w:r>
      <w:r>
        <w:t>кой на единственный эпизод из жизни Н.А.Мотовилова, возможно, что как-то уклонившегося от того, что подразумевается под словами «истинная православная вера» её искренними сторонниками и вероучит</w:t>
      </w:r>
      <w:r>
        <w:t>е</w:t>
      </w:r>
      <w:r>
        <w:t>лями (это самое простое, “убедительное”, но ни к чему не обязывающее объяснение эпизода с духом нечистым для фанатиков обрядоверия, “святоотеческих преданий” и т.п.). Таинства, изглаживающие из жизни лукавые умствования, имеют место не только в биографиях отдельных личностей, но и в истории государства Ро</w:t>
      </w:r>
      <w:r>
        <w:t>с</w:t>
      </w:r>
      <w:r>
        <w:t xml:space="preserve">сийского. </w:t>
      </w:r>
    </w:p>
    <w:p w14:paraId="755FBD98" w14:textId="77777777" w:rsidR="00B70147" w:rsidRDefault="00B70147">
      <w:r>
        <w:t>Как известно, исторически реальная Православная церковь в России всегда была сторонницей монархической формы правления. Поддержка какой-то частью духовенства Временного правительства после отречения Николая </w:t>
      </w:r>
      <w:r>
        <w:rPr>
          <w:lang w:val="en-US"/>
        </w:rPr>
        <w:t>II</w:t>
      </w:r>
      <w:r>
        <w:t xml:space="preserve"> — это эпизод, как тогда казалось многим, </w:t>
      </w:r>
      <w:r>
        <w:rPr>
          <w:i/>
        </w:rPr>
        <w:t>междуцарствия</w:t>
      </w:r>
      <w:r>
        <w:t>, прекращённого Великой Октябрьской социалистической революцией, положившей начало достаточно продолжительной эпохе реального и мнимого строительства нового образа жизни. Поэтому более значимо то, с каким идейным багажом Церковь перевалила через рубеж 19 августа 1991 г. — когда государственный крах безбожного, но благонамеренного, СССР совпал с церковным праздником Преображения Господня, после чего Церковь, как и все прочие общественные течения, начала произн</w:t>
      </w:r>
      <w:r>
        <w:t>о</w:t>
      </w:r>
      <w:r>
        <w:t>сить разные слова о возрожд</w:t>
      </w:r>
      <w:r>
        <w:t>е</w:t>
      </w:r>
      <w:r>
        <w:t xml:space="preserve">нии России. </w:t>
      </w:r>
    </w:p>
    <w:p w14:paraId="74F958D1" w14:textId="77777777" w:rsidR="00B70147" w:rsidRDefault="00B70147">
      <w:r>
        <w:t>Отношение Церкви к построению общества без угнетения меньшинс</w:t>
      </w:r>
      <w:r>
        <w:t>т</w:t>
      </w:r>
      <w:r>
        <w:t>вом большинства на протяжении всей истории Советской власти было различным, но всегда вынужденным, а не проистекавшим из свободной воли иерархов; и тем более не проистекавшим из совести каждого из них, поскольку в Церкви существует своя “партийная дисциплина”, еще более строгая, чем партийная дисциплина КПСС, поскольку в этических сист</w:t>
      </w:r>
      <w:r>
        <w:t>е</w:t>
      </w:r>
      <w:r>
        <w:t>мах, построенных так, что оглашения подавляются в них умолчаниями, соблюдение требований “партийной дисциплины” возможно только на основе подавления совести, объективно работающей на устранение ко</w:t>
      </w:r>
      <w:r>
        <w:t>н</w:t>
      </w:r>
      <w:r>
        <w:t>фликта оглашений и умолч</w:t>
      </w:r>
      <w:r>
        <w:t>а</w:t>
      </w:r>
      <w:r>
        <w:t>ний.</w:t>
      </w:r>
    </w:p>
    <w:p w14:paraId="1CD139A5" w14:textId="57188D17" w:rsidR="00B70147" w:rsidRDefault="00B70147">
      <w:r>
        <w:t>К моменту падения царизма и Временного правительства Русская православная церковь не имела ясно выраженной социологической до</w:t>
      </w:r>
      <w:r>
        <w:t>к</w:t>
      </w:r>
      <w:r>
        <w:t xml:space="preserve">трины, </w:t>
      </w:r>
      <w:r>
        <w:rPr>
          <w:i/>
        </w:rPr>
        <w:t>которую можно было бы однозначно понять, благодаря отсу</w:t>
      </w:r>
      <w:r>
        <w:rPr>
          <w:i/>
        </w:rPr>
        <w:t>т</w:t>
      </w:r>
      <w:r>
        <w:rPr>
          <w:i/>
        </w:rPr>
        <w:t xml:space="preserve">ствию в ней объективного конфликта между её оглашениями и </w:t>
      </w:r>
      <w:r>
        <w:rPr>
          <w:i/>
        </w:rPr>
        <w:lastRenderedPageBreak/>
        <w:t>умолч</w:t>
      </w:r>
      <w:r>
        <w:rPr>
          <w:i/>
        </w:rPr>
        <w:t>а</w:t>
      </w:r>
      <w:r>
        <w:rPr>
          <w:i/>
        </w:rPr>
        <w:t xml:space="preserve">ниями, </w:t>
      </w:r>
      <w:r>
        <w:t>и</w:t>
      </w:r>
      <w:r>
        <w:rPr>
          <w:i/>
        </w:rPr>
        <w:t xml:space="preserve"> </w:t>
      </w:r>
      <w:r>
        <w:t>на основе которой возможно противостоять мракобесию ма</w:t>
      </w:r>
      <w:r>
        <w:t>р</w:t>
      </w:r>
      <w:r>
        <w:t xml:space="preserve">ксизма. Будь к 1917 г. у церкви социологическая доктрина, обладающая названным качеством согласия оглашений и умолчаний, именно церковь смогла бы вобрать в себя народный большевизм и оставить наедине с </w:t>
      </w:r>
      <w:r>
        <w:rPr>
          <w:i/>
        </w:rPr>
        <w:t xml:space="preserve">марксистским очарованием </w:t>
      </w:r>
      <w:r>
        <w:t>только малочисле</w:t>
      </w:r>
      <w:r>
        <w:t>н</w:t>
      </w:r>
      <w:r>
        <w:t>ных интеллигентиков-книгочеев, безнадежно выживших из ума, утративших конкретность о</w:t>
      </w:r>
      <w:r>
        <w:t>б</w:t>
      </w:r>
      <w:r>
        <w:t>разного мышления, живущих в мире наваждений разного рода абстракций, под шаблоны которых они норовят подстричь жизнь</w:t>
      </w:r>
      <w:r w:rsidR="00CE1068" w:rsidRPr="00CE1068">
        <w:rPr>
          <w:rStyle w:val="af2"/>
          <w:vertAlign w:val="baseline"/>
        </w:rPr>
        <w:t>[LXXV]</w:t>
      </w:r>
      <w:r>
        <w:t xml:space="preserve">. </w:t>
      </w:r>
    </w:p>
    <w:p w14:paraId="219D4230" w14:textId="77777777" w:rsidR="00B70147" w:rsidRDefault="00B70147">
      <w:r>
        <w:t>Единственное изменение, к которому Церковь вынудили жизненные обстоятельства с установлением Советской власти, состоит в том, что она перестала оглашать анафему Степану Тимофеевичу Разину и Емельяну Ивановичу Пугачеву, в прошлом возглавившим большевистское по его существу народное движение освобождения людей от деспотизма све</w:t>
      </w:r>
      <w:r>
        <w:t>т</w:t>
      </w:r>
      <w:r>
        <w:t xml:space="preserve">ской власти и церкви, посмевшей благословлять деспотизм от имени </w:t>
      </w:r>
      <w:r>
        <w:rPr>
          <w:i/>
        </w:rPr>
        <w:t>Бога, который есть</w:t>
      </w:r>
      <w:r>
        <w:t xml:space="preserve">. </w:t>
      </w:r>
    </w:p>
    <w:p w14:paraId="2900FDB6" w14:textId="77777777" w:rsidR="00B70147" w:rsidRDefault="00B70147">
      <w:r>
        <w:t>Крестьянские войны под руководством обоих были большевизмом, противостоящим демоническому меньшевизму правящей “элиты”. Бол</w:t>
      </w:r>
      <w:r>
        <w:t>ь</w:t>
      </w:r>
      <w:r>
        <w:t>шинство народа было против того, чтобы правящая “элита” помыкала ими, торговала ими как скотом: так что восстания были действительно большевистскими, хотя в те годы большевизм не развился идейно-теоретически до состояния, в котором мог от отрицания прежнего общ</w:t>
      </w:r>
      <w:r>
        <w:t>е</w:t>
      </w:r>
      <w:r>
        <w:t xml:space="preserve">ственного уклада перейти к созиданию иного общественного уклада и государственному строительству на иных принципах. </w:t>
      </w:r>
    </w:p>
    <w:p w14:paraId="2611F387" w14:textId="77777777" w:rsidR="00B70147" w:rsidRDefault="00B70147">
      <w:pPr>
        <w:pStyle w:val="af0"/>
      </w:pPr>
      <w:r>
        <w:t>Но изменить своего отношения к разнообразным модификациям “хилиастической ереси” Русская Православная церковь не пожел</w:t>
      </w:r>
      <w:r>
        <w:t>а</w:t>
      </w:r>
      <w:r>
        <w:t>ла, ни при Советской власти, ни в наши дни, хотя именно эта “ересь” из всех церковно-социологических доктрин наиболее близка к и</w:t>
      </w:r>
      <w:r>
        <w:t>с</w:t>
      </w:r>
      <w:r>
        <w:t xml:space="preserve">тинному смыслу Откровений о том, как должно жить людям по Божьему предопределению. </w:t>
      </w:r>
    </w:p>
    <w:p w14:paraId="19B855AA" w14:textId="77777777" w:rsidR="00B70147" w:rsidRDefault="00B70147">
      <w:r>
        <w:t xml:space="preserve">«Хилиазм (от греч. </w:t>
      </w:r>
      <w:r>
        <w:sym w:font="Times New Roman" w:char="0063"/>
      </w:r>
      <w:r>
        <w:sym w:font="Times New Roman" w:char="0068"/>
      </w:r>
      <w:r>
        <w:sym w:font="Times New Roman" w:char="0069"/>
      </w:r>
      <w:r>
        <w:sym w:font="Times New Roman" w:char="006C"/>
      </w:r>
      <w:r>
        <w:sym w:font="Times New Roman" w:char="0069"/>
      </w:r>
      <w:r>
        <w:sym w:font="Times New Roman" w:char="00E1"/>
      </w:r>
      <w:r>
        <w:sym w:font="Times New Roman" w:char="0073"/>
      </w:r>
      <w:r>
        <w:t xml:space="preserve"> — тысяча), вера в “тысячелетнее царство” бога и праведников на земле, т.е. в осуществление мистически понятного идеала справедливости еще до конца мира» (“Советский энциклопедич</w:t>
      </w:r>
      <w:r>
        <w:t>е</w:t>
      </w:r>
      <w:r>
        <w:t>ский словарь”. 1986). Иное название хилиазма — «миллинаризм» — пр</w:t>
      </w:r>
      <w:r>
        <w:t>о</w:t>
      </w:r>
      <w:r>
        <w:t>исходит от латиноязычной тысячи. Хилиазм и миллинаризм, отрицавшие сослоно-кастовый строй, внутриобщественную иерархию личностных отношений и угнетение человека другими членами общества, с момента появления обоих течений в греко- и латиноязычных регионах Римской империи рассматриваются всеми господствующими церквями, почита</w:t>
      </w:r>
      <w:r>
        <w:t>ю</w:t>
      </w:r>
      <w:r>
        <w:t xml:space="preserve">щими себя христианскими, </w:t>
      </w:r>
      <w:r>
        <w:lastRenderedPageBreak/>
        <w:t>как ересь, т.е. как ложное учение. И в этом нет разницы между православ</w:t>
      </w:r>
      <w:r>
        <w:t>и</w:t>
      </w:r>
      <w:r>
        <w:t xml:space="preserve">ем и католицизмом. </w:t>
      </w:r>
    </w:p>
    <w:p w14:paraId="4FBB2982" w14:textId="4FF9DD95" w:rsidR="00B70147" w:rsidRDefault="00B70147">
      <w:pPr>
        <w:pStyle w:val="af0"/>
        <w:rPr>
          <w:i/>
        </w:rPr>
      </w:pPr>
      <w:r>
        <w:t>И хилиазм порицается церквями вопреки смыслу молитвы Христ</w:t>
      </w:r>
      <w:r>
        <w:t>о</w:t>
      </w:r>
      <w:r>
        <w:t>вой:</w:t>
      </w:r>
      <w:r>
        <w:rPr>
          <w:i/>
        </w:rPr>
        <w:t xml:space="preserve"> «Отче наш, сущий на небесах! Да святится имя Твое; да пр</w:t>
      </w:r>
      <w:r>
        <w:rPr>
          <w:i/>
        </w:rPr>
        <w:t>и</w:t>
      </w:r>
      <w:r>
        <w:rPr>
          <w:i/>
        </w:rPr>
        <w:t>дет Царствие Твое; да будет воля Твоя и на земле, как на н</w:t>
      </w:r>
      <w:r>
        <w:rPr>
          <w:i/>
        </w:rPr>
        <w:t>е</w:t>
      </w:r>
      <w:r>
        <w:rPr>
          <w:i/>
        </w:rPr>
        <w:t>бе…»</w:t>
      </w:r>
      <w:r w:rsidR="00CE1068" w:rsidRPr="00CE1068">
        <w:rPr>
          <w:vertAlign w:val="superscript"/>
        </w:rPr>
        <w:t>[LXXVI]</w:t>
      </w:r>
      <w:r>
        <w:rPr>
          <w:i/>
        </w:rPr>
        <w:t xml:space="preserve"> </w:t>
      </w:r>
    </w:p>
    <w:p w14:paraId="5A343665" w14:textId="77777777" w:rsidR="00B70147" w:rsidRDefault="00B70147">
      <w:r>
        <w:t>В.Тростников написал в упомянутой статье что-то о неизгладимой х</w:t>
      </w:r>
      <w:r>
        <w:t>а</w:t>
      </w:r>
      <w:r>
        <w:t>ризме, обретаемой в обряде венчания на царство. Но он же лицемерно не вспомнил того, что многие поколения носителей “неизгладимой царстве</w:t>
      </w:r>
      <w:r>
        <w:t>н</w:t>
      </w:r>
      <w:r>
        <w:t xml:space="preserve">ной харизмы” считали возможным игнорировать </w:t>
      </w:r>
      <w:r>
        <w:rPr>
          <w:i/>
        </w:rPr>
        <w:t>неизгладимую харизму таинства брачного венчания крепостного населения России</w:t>
      </w:r>
      <w:r>
        <w:t>, продавая их поодиночке, отрывая мужей от жен, детей от родителей, похотливо н</w:t>
      </w:r>
      <w:r>
        <w:t>а</w:t>
      </w:r>
      <w:r>
        <w:t>сильничая в отношении крепостных как холостых, так и семейных. Церковь по этому поводу молчала всю долгую историю крепостного права на Р</w:t>
      </w:r>
      <w:r>
        <w:t>у</w:t>
      </w:r>
      <w:r>
        <w:t>си: от Бориса Годунова, отменившего Юрьев день, до Александра </w:t>
      </w:r>
      <w:r>
        <w:rPr>
          <w:lang w:val="en-US"/>
        </w:rPr>
        <w:t>II</w:t>
      </w:r>
      <w:r>
        <w:t>, отм</w:t>
      </w:r>
      <w:r>
        <w:t>е</w:t>
      </w:r>
      <w:r>
        <w:t>нившего крепостное право. Ни один монарх, ни помещичье сословье в целом не были отлучены от церкви за учреждение рабовладения над своими же соотечественниками: если кому-то из помещиков персонально и перепало от государства и от церкви за то, что они учиняли в своих им</w:t>
      </w:r>
      <w:r>
        <w:t>е</w:t>
      </w:r>
      <w:r>
        <w:t>ниях над крепостными, так это было направлено не на ликвидацию раб</w:t>
      </w:r>
      <w:r>
        <w:t>о</w:t>
      </w:r>
      <w:r>
        <w:t>владения над соотечественниками, а на придание устойчивости рабовл</w:t>
      </w:r>
      <w:r>
        <w:t>а</w:t>
      </w:r>
      <w:r>
        <w:t>дению, которое несознательные рабовладельцы сами же и подрывали “чрезмерностью” рабовладельческой вседозволенности. Церковь согл</w:t>
      </w:r>
      <w:r>
        <w:t>а</w:t>
      </w:r>
      <w:r>
        <w:t>шалась со всем, что бы ни вытворяли царственные помазанники и от им</w:t>
      </w:r>
      <w:r>
        <w:t>е</w:t>
      </w:r>
      <w:r>
        <w:t xml:space="preserve">ни помазанников весь правящий класс России, а монастыри Церкви были коллективными рабовладельцами, торгуя крепостными точно также, как прочие помещики. </w:t>
      </w:r>
    </w:p>
    <w:p w14:paraId="20179630" w14:textId="21CECF67" w:rsidR="00B70147" w:rsidRDefault="00B70147">
      <w:r>
        <w:t>Иерархам церкви изначально не нравился социализм, не как слово, а как идеал устройства жизни общества, в котором нет места чьему-либо деспотизму и обделённости большинства демоническим меньшинством, узурпировавшим власть в обществе и пытающимся свой деспотизм нав</w:t>
      </w:r>
      <w:r>
        <w:t>я</w:t>
      </w:r>
      <w:r>
        <w:t xml:space="preserve">зать людям в качестве Божьей воли. После 1917 г. к извращениям идеалов социализма деятелями Советской власти, провозгласившей искоренение эксплуатации человека “человеком” нормой общественного устройства, Православие относилось </w:t>
      </w:r>
      <w:r>
        <w:rPr>
          <w:i/>
        </w:rPr>
        <w:t xml:space="preserve">еще более </w:t>
      </w:r>
      <w:r>
        <w:t>терпимо, чем ранее оно относилось к деспотизму и крепостничеству, по-прежнему паразитируя на обществе и его религиозном невежестве, поскольку извращение идеалов социализма в практике общественной жизни порочило сам ненавистный церковникам жизненный уклад, в котором не было места их паразитизму. Когда же С</w:t>
      </w:r>
      <w:r>
        <w:t>о</w:t>
      </w:r>
      <w:r>
        <w:t xml:space="preserve">ветская власть переродилась в нежизнеспособную </w:t>
      </w:r>
      <w:r>
        <w:lastRenderedPageBreak/>
        <w:t>противоположность провозглашенным при её становлении идеалам, Церковь заговорила о возрождении Отечества и необходимости вернуться к вере пре</w:t>
      </w:r>
      <w:r>
        <w:t>д</w:t>
      </w:r>
      <w:r>
        <w:t>ков</w:t>
      </w:r>
      <w:r w:rsidR="00CE1068" w:rsidRPr="00CE1068">
        <w:rPr>
          <w:rStyle w:val="af2"/>
          <w:vertAlign w:val="baseline"/>
        </w:rPr>
        <w:t>[LXXVII]</w:t>
      </w:r>
      <w:r>
        <w:t>.</w:t>
      </w:r>
    </w:p>
    <w:p w14:paraId="43E96C94" w14:textId="50D415B6" w:rsidR="00B70147" w:rsidRDefault="00B70147">
      <w:r>
        <w:t>Нынешний Патриарх Московский и всея Руси предпочитает выступать перед раввинами Нью-Йорка. — Что ж, надо вразумлять и раввинов Нью-Йорка, да вот беда: нечем</w:t>
      </w:r>
      <w:r w:rsidR="00CE1068" w:rsidRPr="00CE1068">
        <w:rPr>
          <w:vertAlign w:val="superscript"/>
        </w:rPr>
        <w:t>[LXXVIII]</w:t>
      </w:r>
      <w:r>
        <w:t>. Выступать же перед своим народом — более значимо, чем перед нью-йоркскими раввинами, тем более в обстоятельс</w:t>
      </w:r>
      <w:r>
        <w:t>т</w:t>
      </w:r>
      <w:r>
        <w:t>вах, когда светская наука, одуревшая за 300 лет на материалистическом пути развития, оказалась неспособной выдать в общество ни одной плод</w:t>
      </w:r>
      <w:r>
        <w:t>о</w:t>
      </w:r>
      <w:r>
        <w:t xml:space="preserve">носной социологической доктрины. </w:t>
      </w:r>
    </w:p>
    <w:p w14:paraId="6CF74BFF" w14:textId="77777777" w:rsidR="00B70147" w:rsidRDefault="00B70147">
      <w:r>
        <w:t>Патриарху, как и всем прочим иерархам и православным масс</w:t>
      </w:r>
      <w:r>
        <w:t>о</w:t>
      </w:r>
      <w:r>
        <w:t>викам-затейникам из общества, следует понимать, что выступления с рождес</w:t>
      </w:r>
      <w:r>
        <w:t>т</w:t>
      </w:r>
      <w:r>
        <w:t>венскими и пасхальными поздравлениями к народу, не могут заменить собой общественно-экономической доктрины, на основании которой народ и его государство могли бы решить накопившиеся проблемы и пребывать в ладу с Божьим промыслом. Эта задача решения проблем возлагается Церковью на сам Божий промысел, но не на деятелей Церкви и не на православную общественность, которые после 19 августа 1991 г. не дали обществу ничего, кроме цитат и собственных измышлений на основе цитат, ни коим образом не связанных с решением реальных проблем о</w:t>
      </w:r>
      <w:r>
        <w:t>б</w:t>
      </w:r>
      <w:r>
        <w:t>щества в целом и ка</w:t>
      </w:r>
      <w:r>
        <w:t>ж</w:t>
      </w:r>
      <w:r>
        <w:t xml:space="preserve">дого из людей, в частности. </w:t>
      </w:r>
    </w:p>
    <w:p w14:paraId="662B547E" w14:textId="77777777" w:rsidR="00B70147" w:rsidRDefault="00B70147">
      <w:r>
        <w:t xml:space="preserve">Иными словами, повторяется то же самое, но уже в масштабах всего православного общества, что имело место в биографии Н.А.Мотовилова, которому были даны в Духе Святом через Серафима Саровского ясные и однозначно понимаемые указания, исполнением которых Н.А.Мотовилов однако пренебрёг, </w:t>
      </w:r>
      <w:r>
        <w:rPr>
          <w:i/>
        </w:rPr>
        <w:t>уповая на автоматизм таинств, к которым он рег</w:t>
      </w:r>
      <w:r>
        <w:rPr>
          <w:i/>
        </w:rPr>
        <w:t>у</w:t>
      </w:r>
      <w:r>
        <w:rPr>
          <w:i/>
        </w:rPr>
        <w:t>лярно приобщается</w:t>
      </w:r>
      <w:r>
        <w:t>.</w:t>
      </w:r>
    </w:p>
    <w:p w14:paraId="2755647B" w14:textId="13EFC4CC" w:rsidR="00B70147" w:rsidRDefault="00B70147">
      <w:pPr>
        <w:pStyle w:val="af0"/>
      </w:pPr>
      <w:r>
        <w:t>Православные! Жизненные таинства, как всегда, свершатся и в и</w:t>
      </w:r>
      <w:r>
        <w:t>с</w:t>
      </w:r>
      <w:r>
        <w:t>тории Отчизны, и Промысел восторжествует вопреки деятельности его умышленных противников и бездеятельности его православных созерцателей</w:t>
      </w:r>
      <w:r w:rsidR="00CE1068" w:rsidRPr="00CE1068">
        <w:rPr>
          <w:rStyle w:val="af2"/>
          <w:vertAlign w:val="baseline"/>
        </w:rPr>
        <w:t>[LXXIX]</w:t>
      </w:r>
      <w:r>
        <w:t>, которым одинаково предстоит вкушать плоды своего безверия Богу. Но уже сейчас можно понять, в каком направлении работает Промысел и Его жи</w:t>
      </w:r>
      <w:r>
        <w:t>з</w:t>
      </w:r>
      <w:r>
        <w:t xml:space="preserve">ненные таинства. </w:t>
      </w:r>
    </w:p>
    <w:p w14:paraId="11FC7C15" w14:textId="77777777" w:rsidR="00B70147" w:rsidRDefault="00B70147">
      <w:r>
        <w:t xml:space="preserve">Патриарх Московский по вопросам общественного устройства жизни молчит или </w:t>
      </w:r>
      <w:r>
        <w:sym w:font="Times New Roman" w:char="201C"/>
      </w:r>
      <w:r>
        <w:t>благословляет всех без разбору направо и нал</w:t>
      </w:r>
      <w:r>
        <w:t>е</w:t>
      </w:r>
      <w:r>
        <w:t>во</w:t>
      </w:r>
      <w:r>
        <w:sym w:font="Times New Roman" w:char="201D"/>
      </w:r>
      <w:r>
        <w:t>:</w:t>
      </w:r>
    </w:p>
    <w:p w14:paraId="1E30EA5A" w14:textId="00B8D830" w:rsidR="00B70147" w:rsidRDefault="00B70147">
      <w:pPr>
        <w:pStyle w:val="a"/>
        <w:rPr>
          <w:rFonts w:ascii="Academy Cyr" w:hAnsi="Academy Cyr"/>
        </w:rPr>
      </w:pPr>
      <w:r w:rsidRPr="00B70147">
        <w:rPr>
          <w:rFonts w:ascii="Times New Roman" w:hAnsi="Times New Roman"/>
        </w:rPr>
        <w:t>«</w:t>
      </w:r>
      <w:r>
        <w:rPr>
          <w:rFonts w:ascii="Academy Cyr" w:hAnsi="Academy Cyr"/>
        </w:rPr>
        <w:t>Многократно с церковной кафедры обращались мы к верующим со словом пастырского назидания о прекращении распрей и разд</w:t>
      </w:r>
      <w:r>
        <w:rPr>
          <w:rFonts w:ascii="Academy Cyr" w:hAnsi="Academy Cyr"/>
        </w:rPr>
        <w:t>о</w:t>
      </w:r>
      <w:r>
        <w:rPr>
          <w:rFonts w:ascii="Academy Cyr" w:hAnsi="Academy Cyr"/>
        </w:rPr>
        <w:t>ров… Установление той или иной формы правления — дело не цер</w:t>
      </w:r>
      <w:r>
        <w:rPr>
          <w:rFonts w:ascii="Academy Cyr" w:hAnsi="Academy Cyr"/>
        </w:rPr>
        <w:t>к</w:t>
      </w:r>
      <w:r>
        <w:rPr>
          <w:rFonts w:ascii="Academy Cyr" w:hAnsi="Academy Cyr"/>
        </w:rPr>
        <w:t>ви, а самого народа</w:t>
      </w:r>
      <w:r w:rsidR="00CE1068" w:rsidRPr="00CE1068">
        <w:rPr>
          <w:vertAlign w:val="superscript"/>
        </w:rPr>
        <w:t>[LXXX]</w:t>
      </w:r>
      <w:r>
        <w:rPr>
          <w:rFonts w:ascii="Academy Cyr" w:hAnsi="Academy Cyr"/>
        </w:rPr>
        <w:t xml:space="preserve">. Церковь не </w:t>
      </w:r>
      <w:r>
        <w:rPr>
          <w:rFonts w:ascii="Academy Cyr" w:hAnsi="Academy Cyr"/>
        </w:rPr>
        <w:lastRenderedPageBreak/>
        <w:t>связывает себя ни с каким опред</w:t>
      </w:r>
      <w:r>
        <w:rPr>
          <w:rFonts w:ascii="Academy Cyr" w:hAnsi="Academy Cyr"/>
        </w:rPr>
        <w:t>е</w:t>
      </w:r>
      <w:r>
        <w:rPr>
          <w:rFonts w:ascii="Academy Cyr" w:hAnsi="Academy Cyr"/>
        </w:rPr>
        <w:t>ленным образом правления, ибо таковое имеет лишь относительное историческое значение</w:t>
      </w:r>
      <w:r w:rsidR="00CE1068" w:rsidRPr="00CE1068">
        <w:rPr>
          <w:vertAlign w:val="superscript"/>
        </w:rPr>
        <w:t>[LXXXI]</w:t>
      </w:r>
      <w:r w:rsidRPr="00B70147">
        <w:rPr>
          <w:rFonts w:ascii="Times New Roman" w:hAnsi="Times New Roman"/>
        </w:rPr>
        <w:t>»</w:t>
      </w:r>
      <w:r>
        <w:rPr>
          <w:rFonts w:ascii="Academy Cyr" w:hAnsi="Academy Cyr"/>
        </w:rPr>
        <w:t xml:space="preserve"> (</w:t>
      </w:r>
      <w:r>
        <w:rPr>
          <w:rFonts w:ascii="Times New Roman" w:hAnsi="Times New Roman"/>
          <w:lang w:val="en-US"/>
        </w:rPr>
        <w:sym w:font="Times New Roman" w:char="201C"/>
      </w:r>
      <w:r>
        <w:rPr>
          <w:rFonts w:ascii="Academy Cyr" w:hAnsi="Academy Cyr"/>
        </w:rPr>
        <w:t>Время борьбы за Православие</w:t>
      </w:r>
      <w:r>
        <w:rPr>
          <w:rFonts w:ascii="Academy Cyr" w:hAnsi="Academy Cyr"/>
        </w:rPr>
        <w:sym w:font="Times New Roman" w:char="201D"/>
      </w:r>
      <w:r>
        <w:rPr>
          <w:rFonts w:ascii="Academy Cyr" w:hAnsi="Academy Cyr"/>
        </w:rPr>
        <w:t xml:space="preserve">, </w:t>
      </w:r>
      <w:r>
        <w:rPr>
          <w:rFonts w:ascii="Academy Cyr" w:hAnsi="Academy Cyr"/>
        </w:rPr>
        <w:sym w:font="Times New Roman" w:char="201C"/>
      </w:r>
      <w:r>
        <w:rPr>
          <w:rFonts w:ascii="Academy Cyr" w:hAnsi="Academy Cyr"/>
        </w:rPr>
        <w:t>Эксперт</w:t>
      </w:r>
      <w:r>
        <w:rPr>
          <w:rFonts w:ascii="Academy Cyr" w:hAnsi="Academy Cyr"/>
        </w:rPr>
        <w:sym w:font="Times New Roman" w:char="201D"/>
      </w:r>
      <w:r>
        <w:rPr>
          <w:rFonts w:ascii="Academy Cyr" w:hAnsi="Academy Cyr"/>
        </w:rPr>
        <w:t>, № 7, 1999)</w:t>
      </w:r>
      <w:r w:rsidRPr="00B70147">
        <w:rPr>
          <w:rFonts w:ascii="Times New Roman" w:hAnsi="Times New Roman"/>
        </w:rPr>
        <w:t>.</w:t>
      </w:r>
    </w:p>
    <w:p w14:paraId="559B456D" w14:textId="77777777" w:rsidR="00B70147" w:rsidRDefault="00B70147">
      <w:r>
        <w:t>Однако тем временем под покровом неопределенного отношения предстоятеля к вопросам жизнеустройства иерархи помельче и правосла</w:t>
      </w:r>
      <w:r>
        <w:t>в</w:t>
      </w:r>
      <w:r>
        <w:t>ные активисты массовики-затейники, излагают каждый свое мнение о том, к чему следует стремиться и как жить дальше. То, что они излагают в пре</w:t>
      </w:r>
      <w:r>
        <w:t>с</w:t>
      </w:r>
      <w:r>
        <w:t>се из относящегося к общественно-экономическим доктринам, отличается по авторитетности и многословию (максимум и того и другого — писания митрополита Санкт-Петербургского и Ладожского Иоанна, ныне покойн</w:t>
      </w:r>
      <w:r>
        <w:t>о</w:t>
      </w:r>
      <w:r>
        <w:t>го), но содержател</w:t>
      </w:r>
      <w:r>
        <w:t>ь</w:t>
      </w:r>
      <w:r>
        <w:t>но остается неизменным:</w:t>
      </w:r>
    </w:p>
    <w:p w14:paraId="40C3526B" w14:textId="77777777" w:rsidR="00B70147" w:rsidRDefault="00B70147">
      <w:pPr>
        <w:pStyle w:val="a"/>
        <w:rPr>
          <w:rFonts w:ascii="Academy Cyr" w:hAnsi="Academy Cyr"/>
        </w:rPr>
      </w:pPr>
      <w:r>
        <w:rPr>
          <w:rFonts w:ascii="Academy Cyr" w:hAnsi="Academy Cyr"/>
        </w:rPr>
        <w:t>«Для православного христианина идеалом государственного устро</w:t>
      </w:r>
      <w:r>
        <w:rPr>
          <w:rFonts w:ascii="Academy Cyr" w:hAnsi="Academy Cyr"/>
        </w:rPr>
        <w:t>й</w:t>
      </w:r>
      <w:r>
        <w:rPr>
          <w:rFonts w:ascii="Academy Cyr" w:hAnsi="Academy Cyr"/>
        </w:rPr>
        <w:t>ства является самодержавная монархия, потому что она есть образ Царствия Небесного», — заявляет игумен Алексий (цитировано по упоминавшейся статье “Монах и воин”, газета “Завтра”, № 2, 1999).</w:t>
      </w:r>
    </w:p>
    <w:p w14:paraId="203DBB53" w14:textId="77777777" w:rsidR="00B70147" w:rsidRDefault="00B70147">
      <w:r>
        <w:t>Но это — мнение частное, а не официальное мнение иерархии. Н</w:t>
      </w:r>
      <w:r>
        <w:t>а</w:t>
      </w:r>
      <w:r>
        <w:t>сколько это мнение, высказываемое множеством иерархов, согласуется с мнением предстоятеля о том, что народ, а не церковь должны решать в</w:t>
      </w:r>
      <w:r>
        <w:t>о</w:t>
      </w:r>
      <w:r>
        <w:t>прос государственного устройства, думайте сами. Конечно, иерархи, б</w:t>
      </w:r>
      <w:r>
        <w:t>у</w:t>
      </w:r>
      <w:r>
        <w:t>дучи выходцами из народа, имеют право высказывать каждый свое личное мнение. Но дело состоит в том, что мнения иерархов Церкви, в которых высказываются иные идеалы государственного устройства, на страницы общедоступной прессы просто не попадают (ранее цитированная статья в “Дуэли” о небесных корнях коммуни</w:t>
      </w:r>
      <w:r>
        <w:t>з</w:t>
      </w:r>
      <w:r>
        <w:t>ма — единственное исключение).</w:t>
      </w:r>
    </w:p>
    <w:p w14:paraId="7B481A91" w14:textId="77777777" w:rsidR="00B70147" w:rsidRDefault="00B70147">
      <w:r>
        <w:t>Игумен Алексий и прочие, высказывающие монархические идеалы государственного устройства, а равно и патриарх, не высказывающий никаких определённых мнений по этому вопросу, одинаковы в том, что не упоминают Царствия Земного. Однако, как можно понять из Корана, Ца</w:t>
      </w:r>
      <w:r>
        <w:t>р</w:t>
      </w:r>
      <w:r>
        <w:t>ствие Божие это не только Царствие Небесное, но и царствие Земное. Бог не совершал такой мерзости, как передача власти в Царствии Земном т</w:t>
      </w:r>
      <w:r>
        <w:t>о</w:t>
      </w:r>
      <w:r>
        <w:t>му, кого традиция христианских церквей именует “князем мира сего”. Это утверждение о власти на Земле “князя мира сего” в кораническом мир</w:t>
      </w:r>
      <w:r>
        <w:t>о</w:t>
      </w:r>
      <w:r>
        <w:t>воззрении богохульно. Каждому для того, чтобы состояться в качестве человека, предназначено быть наместником Бога на Земле, поэтому “князь мира сего” может княжить только в случае, если люди не состо</w:t>
      </w:r>
      <w:r>
        <w:t>я</w:t>
      </w:r>
      <w:r>
        <w:t xml:space="preserve">лись как люди и сами, извратив миссию наместничества Божиего на Земле, передают дарованную Богом власть (каждому из них свою), призванному ими же на царство “князю” мира сего, отрицая тем самым </w:t>
      </w:r>
      <w:r>
        <w:lastRenderedPageBreak/>
        <w:t>власть Бога в Царствии Земном в течение ограниченного срока попущ</w:t>
      </w:r>
      <w:r>
        <w:t>е</w:t>
      </w:r>
      <w:r>
        <w:t>ния им.</w:t>
      </w:r>
    </w:p>
    <w:p w14:paraId="18302E74" w14:textId="77777777" w:rsidR="00B70147" w:rsidRDefault="00B70147">
      <w:r>
        <w:t>Если не прикидываться ничего не разумеющим, то “образ Царствия Небесного” — это всего лишь некое структурное подобие на Земле чего-то, но вовсе не обязательно, что это — продолжение Царствия Божия в общество людей. Поэтому такое выражение идеала государственного устройства приводит к вопросу, как в государственном строительстве, в частности, и в общественном устройстве в целом на Земле не посягнуть на безраздельно царственные права Бога на Царствие Земное, и, как следс</w:t>
      </w:r>
      <w:r>
        <w:t>т</w:t>
      </w:r>
      <w:r>
        <w:t>вие, — к заботе о том, чтобы не стать демоническим узурпатором власти в Царствии Божием Зе</w:t>
      </w:r>
      <w:r>
        <w:t>м</w:t>
      </w:r>
      <w:r>
        <w:t>ном.</w:t>
      </w:r>
    </w:p>
    <w:p w14:paraId="0B72E2B3" w14:textId="77777777" w:rsidR="00B70147" w:rsidRDefault="00B70147">
      <w:r>
        <w:t xml:space="preserve">Поэтому пусть уж православные сами решат, что им милее: </w:t>
      </w:r>
    </w:p>
    <w:p w14:paraId="516F963D" w14:textId="77777777" w:rsidR="00B70147" w:rsidRDefault="00B70147" w:rsidP="00B70147">
      <w:pPr>
        <w:pStyle w:val="ac"/>
        <w:numPr>
          <w:ilvl w:val="0"/>
          <w:numId w:val="1"/>
        </w:numPr>
        <w:rPr>
          <w:rFonts w:ascii="Academy Cyr" w:hAnsi="Academy Cyr"/>
        </w:rPr>
      </w:pPr>
      <w:r>
        <w:t>либо россказни о монархии и сословно-кастовом строе как об “образе Царствия Небесного на Земле”, измышленные земными же иерархами, на основе их же кривотолкований Истории в обход прямых и однозначных слов Христа:</w:t>
      </w:r>
      <w:r>
        <w:rPr>
          <w:rFonts w:ascii="Academy Cyr" w:hAnsi="Academy Cyr"/>
        </w:rPr>
        <w:t xml:space="preserve"> </w:t>
      </w:r>
    </w:p>
    <w:p w14:paraId="40E37841" w14:textId="77777777" w:rsidR="00B70147" w:rsidRDefault="00B70147" w:rsidP="00B70147">
      <w:pPr>
        <w:pStyle w:val="af0"/>
        <w:numPr>
          <w:ilvl w:val="12"/>
          <w:numId w:val="0"/>
        </w:numPr>
        <w:ind w:left="284"/>
        <w:rPr>
          <w:rFonts w:ascii="Academy Cyr" w:hAnsi="Academy Cyr"/>
          <w:sz w:val="22"/>
        </w:rPr>
      </w:pPr>
      <w:r>
        <w:rPr>
          <w:rFonts w:ascii="Academy Cyr" w:hAnsi="Academy Cyr"/>
          <w:sz w:val="22"/>
        </w:rPr>
        <w:t>«Вы знаете, что князья народов господ</w:t>
      </w:r>
      <w:r>
        <w:rPr>
          <w:rFonts w:ascii="Academy Cyr" w:hAnsi="Academy Cyr"/>
          <w:sz w:val="22"/>
        </w:rPr>
        <w:softHyphen/>
        <w:t>ствуют над ними, и вел</w:t>
      </w:r>
      <w:r>
        <w:rPr>
          <w:rFonts w:ascii="Academy Cyr" w:hAnsi="Academy Cyr"/>
          <w:sz w:val="22"/>
        </w:rPr>
        <w:t>ь</w:t>
      </w:r>
      <w:r>
        <w:rPr>
          <w:rFonts w:ascii="Academy Cyr" w:hAnsi="Academy Cyr"/>
          <w:sz w:val="22"/>
        </w:rPr>
        <w:t>можи властвуют ими; но между вами да не будет так: а кто х</w:t>
      </w:r>
      <w:r>
        <w:rPr>
          <w:rFonts w:ascii="Academy Cyr" w:hAnsi="Academy Cyr"/>
          <w:sz w:val="22"/>
        </w:rPr>
        <w:t>о</w:t>
      </w:r>
      <w:r>
        <w:rPr>
          <w:rFonts w:ascii="Academy Cyr" w:hAnsi="Academy Cyr"/>
          <w:sz w:val="22"/>
        </w:rPr>
        <w:t>чет между вами быть большим, да будет вам слугою; и кто х</w:t>
      </w:r>
      <w:r>
        <w:rPr>
          <w:rFonts w:ascii="Academy Cyr" w:hAnsi="Academy Cyr"/>
          <w:sz w:val="22"/>
        </w:rPr>
        <w:t>о</w:t>
      </w:r>
      <w:r>
        <w:rPr>
          <w:rFonts w:ascii="Academy Cyr" w:hAnsi="Academy Cyr"/>
          <w:sz w:val="22"/>
        </w:rPr>
        <w:t>чет между вами быть первым, да будет вам рабом; так как Сын Челове</w:t>
      </w:r>
      <w:r>
        <w:rPr>
          <w:rFonts w:ascii="Academy Cyr" w:hAnsi="Academy Cyr"/>
          <w:sz w:val="22"/>
        </w:rPr>
        <w:softHyphen/>
        <w:t>ческий не для того при</w:t>
      </w:r>
      <w:r>
        <w:rPr>
          <w:rFonts w:ascii="Academy Cyr" w:hAnsi="Academy Cyr"/>
          <w:sz w:val="22"/>
        </w:rPr>
        <w:softHyphen/>
        <w:t>шел, чтобы Ему служили, но чт</w:t>
      </w:r>
      <w:r>
        <w:rPr>
          <w:rFonts w:ascii="Academy Cyr" w:hAnsi="Academy Cyr"/>
          <w:sz w:val="22"/>
        </w:rPr>
        <w:t>о</w:t>
      </w:r>
      <w:r>
        <w:rPr>
          <w:rFonts w:ascii="Academy Cyr" w:hAnsi="Academy Cyr"/>
          <w:sz w:val="22"/>
        </w:rPr>
        <w:t xml:space="preserve">бы послужить и отдать душу Свою для искупления многих» (Матфей, 20:25 — 28), </w:t>
      </w:r>
    </w:p>
    <w:p w14:paraId="71892423" w14:textId="77777777" w:rsidR="00B70147" w:rsidRDefault="00B70147" w:rsidP="00B70147">
      <w:pPr>
        <w:pStyle w:val="ac"/>
        <w:numPr>
          <w:ilvl w:val="0"/>
          <w:numId w:val="1"/>
        </w:numPr>
      </w:pPr>
      <w:r>
        <w:t xml:space="preserve">либо только что приведенные слова Христа, обладающие </w:t>
      </w:r>
      <w:r>
        <w:rPr>
          <w:i/>
        </w:rPr>
        <w:t>одн</w:t>
      </w:r>
      <w:r>
        <w:rPr>
          <w:i/>
        </w:rPr>
        <w:t>о</w:t>
      </w:r>
      <w:r>
        <w:rPr>
          <w:i/>
        </w:rPr>
        <w:t>значным смыслом</w:t>
      </w:r>
      <w:r>
        <w:t xml:space="preserve"> как сами по себе, так и в общеисторическом контексте осуществления таинств Божиих</w:t>
      </w:r>
      <w:r>
        <w:rPr>
          <w:i/>
        </w:rPr>
        <w:t xml:space="preserve">, </w:t>
      </w:r>
      <w:r>
        <w:t>которые исключают м</w:t>
      </w:r>
      <w:r>
        <w:t>о</w:t>
      </w:r>
      <w:r>
        <w:t>нархию как предопределенный Свыше идеал государственного и общественного устройства общества людей</w:t>
      </w:r>
      <w:r>
        <w:rPr>
          <w:i/>
        </w:rPr>
        <w:t>.</w:t>
      </w:r>
    </w:p>
    <w:p w14:paraId="353C3A57" w14:textId="77777777" w:rsidR="00B70147" w:rsidRDefault="00B70147">
      <w:r>
        <w:t>Кому милее не слова Христа, а россказни православных иерархов и массовиков-затейников на темы “монархия — идеал государственного устройства христианина”, пусть соотнесут свой идеал, с ранее приведе</w:t>
      </w:r>
      <w:r>
        <w:t>н</w:t>
      </w:r>
      <w:r>
        <w:t>ными прямыми словами Христа и с Его же предостережен</w:t>
      </w:r>
      <w:r>
        <w:t>и</w:t>
      </w:r>
      <w:r>
        <w:t>ем:</w:t>
      </w:r>
    </w:p>
    <w:p w14:paraId="6296FD89" w14:textId="77777777" w:rsidR="00B70147" w:rsidRDefault="00B70147">
      <w:pPr>
        <w:pStyle w:val="a"/>
        <w:rPr>
          <w:rFonts w:ascii="Academy Cyr" w:hAnsi="Academy Cyr"/>
        </w:rPr>
      </w:pPr>
      <w:r>
        <w:rPr>
          <w:rFonts w:ascii="Academy Cyr" w:hAnsi="Academy Cyr"/>
        </w:rPr>
        <w:t>«Не всякий говорящий Мне: “Господи! Госпо</w:t>
      </w:r>
      <w:r>
        <w:rPr>
          <w:rFonts w:ascii="Academy Cyr" w:hAnsi="Academy Cyr"/>
        </w:rPr>
        <w:softHyphen/>
        <w:t>ди!”, войдет в Ца</w:t>
      </w:r>
      <w:r>
        <w:rPr>
          <w:rFonts w:ascii="Academy Cyr" w:hAnsi="Academy Cyr"/>
        </w:rPr>
        <w:t>р</w:t>
      </w:r>
      <w:r>
        <w:rPr>
          <w:rFonts w:ascii="Academy Cyr" w:hAnsi="Academy Cyr"/>
        </w:rPr>
        <w:t>ство Небесное, но исполняющий волю Отца Моего Небесного. Мн</w:t>
      </w:r>
      <w:r>
        <w:rPr>
          <w:rFonts w:ascii="Academy Cyr" w:hAnsi="Academy Cyr"/>
        </w:rPr>
        <w:t>о</w:t>
      </w:r>
      <w:r>
        <w:rPr>
          <w:rFonts w:ascii="Academy Cyr" w:hAnsi="Academy Cyr"/>
        </w:rPr>
        <w:t>гие скажут Мне в тот день: Господи! Господи! не от Твоего ли имени Мы пророче</w:t>
      </w:r>
      <w:r>
        <w:rPr>
          <w:rFonts w:ascii="Academy Cyr" w:hAnsi="Academy Cyr"/>
        </w:rPr>
        <w:softHyphen/>
        <w:t>ствовали? и не Твоим ли именем бесов изгоняли? и не Твоим ли именем многие чудеса творили? И тогда объяв</w:t>
      </w:r>
      <w:r>
        <w:rPr>
          <w:rFonts w:ascii="Academy Cyr" w:hAnsi="Academy Cyr"/>
        </w:rPr>
        <w:softHyphen/>
        <w:t>лю им: Я никогда не знал вас; отойдите от Меня, дела</w:t>
      </w:r>
      <w:r>
        <w:rPr>
          <w:rFonts w:ascii="Academy Cyr" w:hAnsi="Academy Cyr"/>
        </w:rPr>
        <w:softHyphen/>
        <w:t xml:space="preserve">ющие беззаконие» (Матфей, 7:21 — 23). </w:t>
      </w:r>
    </w:p>
    <w:p w14:paraId="55895A1E" w14:textId="77777777" w:rsidR="00B70147" w:rsidRDefault="00B70147">
      <w:r>
        <w:lastRenderedPageBreak/>
        <w:t>И памятуя об этом предостережении, пусть соотнесут приводившийся ранее фрагмент Чина торжества Православия с отношением Христа к сословно-кастовому строю и монархии, в частности, сохранившимся даже в каноне Нового Завета, вопреки цензуре, осуществленной еще до Нике</w:t>
      </w:r>
      <w:r>
        <w:t>й</w:t>
      </w:r>
      <w:r>
        <w:t>ского собора (325 г. н.э.). Из сопоставления же всего приведенного вывод без таинственных кривотолкований возможен тол</w:t>
      </w:r>
      <w:r>
        <w:t>ь</w:t>
      </w:r>
      <w:r>
        <w:t>ко один:</w:t>
      </w:r>
    </w:p>
    <w:p w14:paraId="11531994" w14:textId="77777777" w:rsidR="00B70147" w:rsidRDefault="00B70147">
      <w:pPr>
        <w:pStyle w:val="af0"/>
      </w:pPr>
      <w:r>
        <w:t>Заповедь Божью (Матфей, 20:25 — 28) “право</w:t>
      </w:r>
      <w:r>
        <w:softHyphen/>
        <w:t>сла</w:t>
      </w:r>
      <w:r>
        <w:softHyphen/>
        <w:t>вие” устраняет преданием своих старцев о третьем Риме, “элитарно-великой” Ро</w:t>
      </w:r>
      <w:r>
        <w:t>с</w:t>
      </w:r>
      <w:r>
        <w:t>сии, монархическом правлении как о проекции “Царствия Небесн</w:t>
      </w:r>
      <w:r>
        <w:t>о</w:t>
      </w:r>
      <w:r>
        <w:t>го” на Землю, не внемля предупреждениям Евангелия об устран</w:t>
      </w:r>
      <w:r>
        <w:t>е</w:t>
      </w:r>
      <w:r>
        <w:t>нии заповедей Божьих преданиями старцев: «… вы устранили зап</w:t>
      </w:r>
      <w:r>
        <w:t>о</w:t>
      </w:r>
      <w:r>
        <w:t>ведь Божию преданием вашим. Л</w:t>
      </w:r>
      <w:r>
        <w:t>и</w:t>
      </w:r>
      <w:r>
        <w:t xml:space="preserve">цемеры!…» (Матфей, 15:1 — 11). </w:t>
      </w:r>
    </w:p>
    <w:p w14:paraId="3C08ECBA" w14:textId="77777777" w:rsidR="00B70147" w:rsidRDefault="00B70147">
      <w:pPr>
        <w:pStyle w:val="af"/>
      </w:pPr>
      <w:r>
        <w:t>Последняя фраза исключает возможность ссылок якобы на пр</w:t>
      </w:r>
      <w:r>
        <w:t>и</w:t>
      </w:r>
      <w:r>
        <w:t>сущую истинно христианскому православному вероучению «антиномичность», логические противоречия которого непост</w:t>
      </w:r>
      <w:r>
        <w:t>и</w:t>
      </w:r>
      <w:r>
        <w:t>жимо для разума человека разрешаются сами собой в Божьим промыслом в разного рода таинствах.</w:t>
      </w:r>
    </w:p>
    <w:p w14:paraId="3D6E6A9F" w14:textId="77777777" w:rsidR="00B70147" w:rsidRDefault="00B70147">
      <w:r>
        <w:t>И если бы В.Тростников не был лицемером (то же касается и редко</w:t>
      </w:r>
      <w:r>
        <w:t>л</w:t>
      </w:r>
      <w:r>
        <w:t>легии орденской газеты “Завтра”), то, памятуя о словах Христа, он не смог бы написать свою статью так, как её написал, поскольку становление м</w:t>
      </w:r>
      <w:r>
        <w:t>о</w:t>
      </w:r>
      <w:r>
        <w:t>нархического правления отрицало заповедь Христа и протекало попущ</w:t>
      </w:r>
      <w:r>
        <w:t>е</w:t>
      </w:r>
      <w:r>
        <w:t>нием Божьим меньшинству творить отсебятину и попущением больши</w:t>
      </w:r>
      <w:r>
        <w:t>н</w:t>
      </w:r>
      <w:r>
        <w:t>ству потворствовать отсебятине меньшинства, но никак не «особливым Божьим благоволением о царствующих особах». И потому напрасно и</w:t>
      </w:r>
      <w:r>
        <w:t>е</w:t>
      </w:r>
      <w:r>
        <w:t>рархи церкви несколько сот лет оглашали анафему Стеньке Разину, забыв о предстоящем им самим ответе за свое благословение царей, установи</w:t>
      </w:r>
      <w:r>
        <w:t>в</w:t>
      </w:r>
      <w:r>
        <w:t>ших иго крепостного права над своими же соотечественниками вопреки известной им из Евангелия воле Божией и посмевших приписать этот а</w:t>
      </w:r>
      <w:r>
        <w:t>н</w:t>
      </w:r>
      <w:r>
        <w:t xml:space="preserve">тижизненный уклад благому Божьему промыслу. </w:t>
      </w:r>
    </w:p>
    <w:p w14:paraId="4FFD2170" w14:textId="77777777" w:rsidR="00B70147" w:rsidRDefault="00B70147">
      <w:r>
        <w:t>Даже если поднимать историю вопроса о происхождении и предн</w:t>
      </w:r>
      <w:r>
        <w:t>а</w:t>
      </w:r>
      <w:r>
        <w:t>значении монархии по Библии, то невозможно получить вывод о легити</w:t>
      </w:r>
      <w:r>
        <w:t>м</w:t>
      </w:r>
      <w:r>
        <w:t>ном происхождении монархии от прямого исполнения Божьего повеления: Бог установил монархическое правление в древности среди иудеев, по их же просьбе, поскольку они сами пожелали, чтобы и у них был царь зе</w:t>
      </w:r>
      <w:r>
        <w:t>м</w:t>
      </w:r>
      <w:r>
        <w:t xml:space="preserve">ной, как и у прочих народов. Бог удовлетворил их просьбу, дав им худшую форму правления, нежели та, жить в соответствии с нормами которой Он их пытался научить в древности: </w:t>
      </w:r>
    </w:p>
    <w:p w14:paraId="3CF8B10F" w14:textId="77777777" w:rsidR="00B70147" w:rsidRDefault="00B70147">
      <w:pPr>
        <w:pStyle w:val="af0"/>
        <w:rPr>
          <w:i/>
        </w:rPr>
      </w:pPr>
      <w:r>
        <w:lastRenderedPageBreak/>
        <w:t xml:space="preserve">Богодержавие — Его прямое обращение к тем, кого Он избирает Сам </w:t>
      </w:r>
      <w:r>
        <w:rPr>
          <w:i/>
        </w:rPr>
        <w:t xml:space="preserve">в каждом конкретном случае </w:t>
      </w:r>
      <w:r>
        <w:t>для того, чтобы те огласили его царственную волю остальным по совести так, как её поняли, и с к</w:t>
      </w:r>
      <w:r>
        <w:t>о</w:t>
      </w:r>
      <w:r>
        <w:t xml:space="preserve">торой все прочие верующие Богу обязаны согласиться сами по </w:t>
      </w:r>
      <w:r>
        <w:rPr>
          <w:i/>
        </w:rPr>
        <w:t>с</w:t>
      </w:r>
      <w:r>
        <w:rPr>
          <w:i/>
        </w:rPr>
        <w:t>о</w:t>
      </w:r>
      <w:r>
        <w:rPr>
          <w:i/>
        </w:rPr>
        <w:t>вести, ибо совесть едина для всех.</w:t>
      </w:r>
    </w:p>
    <w:p w14:paraId="2BAD7174" w14:textId="77777777" w:rsidR="00B70147" w:rsidRDefault="00B70147">
      <w:pPr>
        <w:pStyle w:val="af0"/>
      </w:pPr>
      <w:r>
        <w:t>Но не все внемлют ей одинаково, поскольку отличаются друг от друга разной степенью нравственно обусловленной глухоты к гол</w:t>
      </w:r>
      <w:r>
        <w:t>о</w:t>
      </w:r>
      <w:r>
        <w:t>су с</w:t>
      </w:r>
      <w:r>
        <w:t>о</w:t>
      </w:r>
      <w:r>
        <w:t xml:space="preserve">вести. </w:t>
      </w:r>
    </w:p>
    <w:p w14:paraId="37E64349" w14:textId="77777777" w:rsidR="00B70147" w:rsidRDefault="00B70147">
      <w:r>
        <w:t>Установление монархии по просьбе иудеев было частью жизненного урока им и всем прочим на тему, как жить не следует. А как следует? — это можно понять из того, что сохранил Новый Завет о деяниях апостолов.</w:t>
      </w:r>
    </w:p>
    <w:p w14:paraId="17B020B0" w14:textId="77777777" w:rsidR="00B70147" w:rsidRDefault="00B70147">
      <w:pPr>
        <w:pStyle w:val="af0"/>
      </w:pPr>
      <w:r>
        <w:t xml:space="preserve">В эпоху апостолов </w:t>
      </w:r>
      <w:r>
        <w:rPr>
          <w:i/>
        </w:rPr>
        <w:t>истинность веры христианина выражалась в дарах Божиих Святого Духа, которыми обладали все без искл</w:t>
      </w:r>
      <w:r>
        <w:rPr>
          <w:i/>
        </w:rPr>
        <w:t>ю</w:t>
      </w:r>
      <w:r>
        <w:rPr>
          <w:i/>
        </w:rPr>
        <w:t>чения христиане.</w:t>
      </w:r>
      <w:r>
        <w:t xml:space="preserve"> </w:t>
      </w:r>
    </w:p>
    <w:p w14:paraId="5AE2B942" w14:textId="77777777" w:rsidR="00B70147" w:rsidRDefault="00B70147">
      <w:r>
        <w:t>Читайте Деяния апостолов и послания Павла. Каждому верующему были свои дары, но все вместе верующие образовывали общину, которая не нуждалась в монархе с “харизмой” для устройства своих дел: искренней заботы о делах всех и даров Святого Духа хватало для того, чтобы решать проблемы всех и каждого по доброй воле и без принуждения, и все час</w:t>
      </w:r>
      <w:r>
        <w:t>т</w:t>
      </w:r>
      <w:r>
        <w:t>ности в их жизни приходили в лад между собой водительством Божьим без всяких властных усилий со стор</w:t>
      </w:r>
      <w:r>
        <w:t>о</w:t>
      </w:r>
      <w:r>
        <w:t xml:space="preserve">ны живущих на Земле. </w:t>
      </w:r>
    </w:p>
    <w:p w14:paraId="46E9F118" w14:textId="77777777" w:rsidR="00B70147" w:rsidRDefault="00B70147">
      <w:r>
        <w:t xml:space="preserve">Именно этот идеал снисхождения Царствия Божиего в общество людей и устранения земного деспотизма и несли все истинные пророки. Светская составляющая этого идеала в </w:t>
      </w:r>
      <w:r>
        <w:rPr>
          <w:lang w:val="en-US"/>
        </w:rPr>
        <w:t>XIX</w:t>
      </w:r>
      <w:r w:rsidRPr="00B70147">
        <w:t xml:space="preserve"> — </w:t>
      </w:r>
      <w:r>
        <w:rPr>
          <w:lang w:val="en-US"/>
        </w:rPr>
        <w:t>XX</w:t>
      </w:r>
      <w:r>
        <w:t xml:space="preserve"> веках получила название соци</w:t>
      </w:r>
      <w:r>
        <w:t>а</w:t>
      </w:r>
      <w:r>
        <w:t>лизма. Но из эпохи социалистического строительства в СССР Церковь вынесла не учение о том, что “светский лик” истинного социализма — отражение его религиозного лика: она вынесла доктрину реставрации монархии, прежде того искорененной в России Божьим промыслом, кот</w:t>
      </w:r>
      <w:r>
        <w:t>о</w:t>
      </w:r>
      <w:r>
        <w:t>рый не суетлив, но целесообразен в краткосрочной и долгосрочной ист</w:t>
      </w:r>
      <w:r>
        <w:t>о</w:t>
      </w:r>
      <w:r>
        <w:t>рической перспективе.</w:t>
      </w:r>
    </w:p>
    <w:p w14:paraId="17D2F093" w14:textId="4A39A3F4" w:rsidR="00B70147" w:rsidRDefault="00B70147">
      <w:r>
        <w:t>Пророки, принося учение о Царствии Божием на Земле, действител</w:t>
      </w:r>
      <w:r>
        <w:t>ь</w:t>
      </w:r>
      <w:r>
        <w:t>но терпимо относились к существовавшему общественному устройству, поскольку его скоропалительное разрушение ввергло бы общество в кат</w:t>
      </w:r>
      <w:r>
        <w:t>а</w:t>
      </w:r>
      <w:r>
        <w:t>строфу</w:t>
      </w:r>
      <w:r w:rsidR="00CE1068" w:rsidRPr="00CE1068">
        <w:rPr>
          <w:rStyle w:val="af2"/>
          <w:vertAlign w:val="baseline"/>
        </w:rPr>
        <w:t>[LXXXII]</w:t>
      </w:r>
      <w:r>
        <w:t>, которая замедлила бы осуществление в жизни идеалов Откров</w:t>
      </w:r>
      <w:r>
        <w:t>е</w:t>
      </w:r>
      <w:r>
        <w:t>ний, которые они оглашали среди людей. И если Христос возлагал руки на апостолов, и те обретали нечто святое только таким способом, передавая это таким же способом другим людям, то всё же следует признать: Хр</w:t>
      </w:r>
      <w:r>
        <w:t>и</w:t>
      </w:r>
      <w:r>
        <w:t xml:space="preserve">стос никого не помазывал на царствие Земное. Первое и все последующие помазания после его первого пришествия — </w:t>
      </w:r>
      <w:r>
        <w:lastRenderedPageBreak/>
        <w:t>людская отсебятина, осущ</w:t>
      </w:r>
      <w:r>
        <w:t>е</w:t>
      </w:r>
      <w:r>
        <w:t>ствленная в пределах попущения Свыше и вопреки истинно Христианск</w:t>
      </w:r>
      <w:r>
        <w:t>о</w:t>
      </w:r>
      <w:r>
        <w:t>му учению.</w:t>
      </w:r>
    </w:p>
    <w:p w14:paraId="1263FC7D" w14:textId="77777777" w:rsidR="00B70147" w:rsidRDefault="00B70147">
      <w:r>
        <w:t>Если же говорить не о монархии вообще, а конкретно о той монархии, каковой была исторически реальная монархия Рюриковичей и Романовых, то народ никогда не находил её своим идеалом: он не был согласен с её принципами построения, что находит свое недвусмысленное выражение в русских народных сказках. В сказках нормально крестьянские парни, с</w:t>
      </w:r>
      <w:r>
        <w:t>о</w:t>
      </w:r>
      <w:r>
        <w:t>вершив ради благоденствия народа те или иные подвиги (с которыми не справляются представители правящей “элиты”), женятся на царских доч</w:t>
      </w:r>
      <w:r>
        <w:t>е</w:t>
      </w:r>
      <w:r>
        <w:t>рях и преемствуют царям в высшей государственной власти, мимоходом излечив царевен от издержек “элитарного” дворцового воспитания; а ц</w:t>
      </w:r>
      <w:r>
        <w:t>а</w:t>
      </w:r>
      <w:r>
        <w:t>ревичи, совершая подвиги ради блага народа, избавляясь от спеси, скро</w:t>
      </w:r>
      <w:r>
        <w:t>м</w:t>
      </w:r>
      <w:r>
        <w:t>но обращаются за советами к какому-нибудь деду или простонародной бабе-яге, которая, как выясняется впоследствии, является матерью пол</w:t>
      </w:r>
      <w:r>
        <w:t>ю</w:t>
      </w:r>
      <w:r>
        <w:t>бившейся царевичу Василисы Премудрой — девушки из простонародья; если у царя сыновей несколько, то все они гибнут под бременем своих амбиций и вследствие неспособности получить поддержку бабы-яги, хр</w:t>
      </w:r>
      <w:r>
        <w:t>а</w:t>
      </w:r>
      <w:r>
        <w:t xml:space="preserve">нительницы общенародной мудрости, а успеха достигает единственно тот, который способен избавиться от царственной спеси. </w:t>
      </w:r>
    </w:p>
    <w:p w14:paraId="20DA0D05" w14:textId="77777777" w:rsidR="00B70147" w:rsidRDefault="00B70147">
      <w:r>
        <w:t xml:space="preserve">Сказки обычно кончаются счастливым браком царевича или царевны с человеком из простонародья. Однако подразумевается, что будут дети, которые будут расти не только в царском тереме, но будут набираться ума разума и у своей родной бабушки с дедушкой в деревне либо в лесном уединении. И как поется в известной песне “Я люблю тебя, жизнь”: «Будут внуки, потом всё должно повториться сначала…» </w:t>
      </w:r>
    </w:p>
    <w:p w14:paraId="683248D6" w14:textId="77777777" w:rsidR="00B70147" w:rsidRDefault="00B70147">
      <w:r>
        <w:t xml:space="preserve">Иностранные же принцессы и принцы оказываются во всех русских сказках неспособными явить качества, необходимые для того, чтобы войти в </w:t>
      </w:r>
      <w:r>
        <w:rPr>
          <w:b/>
        </w:rPr>
        <w:t>крестьянскую (по происхождению) царскую (по исполняемому должн</w:t>
      </w:r>
      <w:r>
        <w:rPr>
          <w:b/>
        </w:rPr>
        <w:t>о</w:t>
      </w:r>
      <w:r>
        <w:rPr>
          <w:b/>
        </w:rPr>
        <w:t>сти) семью</w:t>
      </w:r>
      <w:r>
        <w:t>, несущую высшую государственную власть в сказочной Руси.</w:t>
      </w:r>
    </w:p>
    <w:p w14:paraId="6C2139A4" w14:textId="6B79F920" w:rsidR="00B70147" w:rsidRDefault="00B70147">
      <w:r>
        <w:t>Но именно к этому способу воспроизводства “монархического пра</w:t>
      </w:r>
      <w:r>
        <w:t>в</w:t>
      </w:r>
      <w:r>
        <w:t>ления”, ясно и однозначно высказанному народом в его сказках, реальные царствующие особы на Руси оказываются не способными на протяжении всей истории от Рюрика до Николая </w:t>
      </w:r>
      <w:r>
        <w:rPr>
          <w:lang w:val="en-US"/>
        </w:rPr>
        <w:t>II</w:t>
      </w:r>
      <w:r>
        <w:t xml:space="preserve"> (единственное исключение, и то возможно идеализированное легендой в соответствии с этическими но</w:t>
      </w:r>
      <w:r>
        <w:t>р</w:t>
      </w:r>
      <w:r>
        <w:t>мами сказки, — князь Игорь, женившийся на Ольге, матери Святослава и бабке Владимира, крестителя Руси, которая согласно легенде была доч</w:t>
      </w:r>
      <w:r>
        <w:t>е</w:t>
      </w:r>
      <w:r>
        <w:t>рью простого перевозчика на Псковщине</w:t>
      </w:r>
      <w:r w:rsidR="00CE1068" w:rsidRPr="00CE1068">
        <w:rPr>
          <w:vertAlign w:val="superscript"/>
        </w:rPr>
        <w:t>[LXXXIII]</w:t>
      </w:r>
      <w:r>
        <w:t>).</w:t>
      </w:r>
    </w:p>
    <w:p w14:paraId="51AD4B1A" w14:textId="77777777" w:rsidR="00B70147" w:rsidRDefault="00B70147">
      <w:pPr>
        <w:pStyle w:val="af0"/>
      </w:pPr>
      <w:r>
        <w:t>Николаю </w:t>
      </w:r>
      <w:r>
        <w:rPr>
          <w:lang w:val="en-US"/>
        </w:rPr>
        <w:t>II</w:t>
      </w:r>
      <w:r>
        <w:t xml:space="preserve"> и его детям не повезло в том смысле, что их жизнь пр</w:t>
      </w:r>
      <w:r>
        <w:t>и</w:t>
      </w:r>
      <w:r>
        <w:t xml:space="preserve">шлась на период исторического времени, когда на Руси истёк срок Божьего попущения в отношении устранения заповедей </w:t>
      </w:r>
      <w:r>
        <w:lastRenderedPageBreak/>
        <w:t xml:space="preserve">Божьих преданиями лицемеров о предопределённости Свыше сословно-кастового строя и монархического правления, как его наилучшего выражения. </w:t>
      </w:r>
    </w:p>
    <w:p w14:paraId="00270E79" w14:textId="77777777" w:rsidR="00B70147" w:rsidRDefault="00B70147">
      <w:r>
        <w:t>Если есть монархия как исторически сложившаяся форма правления, кто-то обречен и должен быть царем: монархию проще учредить, нежели избавить общество от этой исторической ошибки, миновав при этом соц</w:t>
      </w:r>
      <w:r>
        <w:t>и</w:t>
      </w:r>
      <w:r>
        <w:t>альные катаклизмы. Насколько и как Николай </w:t>
      </w:r>
      <w:r>
        <w:rPr>
          <w:lang w:val="en-US"/>
        </w:rPr>
        <w:t>II</w:t>
      </w:r>
      <w:r>
        <w:t xml:space="preserve"> осознавал перспективы монархии в России вообще, свои личные перспективы и перспективы своей семьи, в частности, — разные источники расходятся: согласно о</w:t>
      </w:r>
      <w:r>
        <w:t>д</w:t>
      </w:r>
      <w:r>
        <w:t>ним он знал из пророчеств монаха Авеля Павлу </w:t>
      </w:r>
      <w:r>
        <w:rPr>
          <w:lang w:val="en-US"/>
        </w:rPr>
        <w:t>I</w:t>
      </w:r>
      <w:r>
        <w:t xml:space="preserve"> с точностью до года, когда, как и чем заве</w:t>
      </w:r>
      <w:r>
        <w:t>р</w:t>
      </w:r>
      <w:r>
        <w:t>шится его царствование.</w:t>
      </w:r>
    </w:p>
    <w:p w14:paraId="7562EC41" w14:textId="4D326033" w:rsidR="00B70147" w:rsidRDefault="00B70147">
      <w:r>
        <w:t>Р.Белоусов, автор книги “Вещий Авель” (М.: «Олимп». 1998.) реконс</w:t>
      </w:r>
      <w:r>
        <w:t>т</w:t>
      </w:r>
      <w:r>
        <w:t>руирует беседу Павла </w:t>
      </w:r>
      <w:r>
        <w:rPr>
          <w:lang w:val="en-US"/>
        </w:rPr>
        <w:t>I</w:t>
      </w:r>
      <w:r>
        <w:t xml:space="preserve"> с Авелем. Читая эту реконструкцию беседы, по</w:t>
      </w:r>
      <w:r>
        <w:t>м</w:t>
      </w:r>
      <w:r>
        <w:t>ните, что РЕКОНСТРУКЦИЯ ОТЛИЧАЕТСЯ ОТ СТЕНОГРАФИЧЕСКОЙ ЗАПИСИ, и потому может существенно отличаться от реальной беседы, лежащей в её основе, поскольку характер реконструкции обусловлен и</w:t>
      </w:r>
      <w:r>
        <w:t>с</w:t>
      </w:r>
      <w:r>
        <w:t>торическим мифом, на который раб</w:t>
      </w:r>
      <w:r>
        <w:t>о</w:t>
      </w:r>
      <w:r>
        <w:t>тает её автор</w:t>
      </w:r>
      <w:r w:rsidR="00CE1068" w:rsidRPr="00CE1068">
        <w:rPr>
          <w:vertAlign w:val="superscript"/>
        </w:rPr>
        <w:t>[LXXXIV]</w:t>
      </w:r>
      <w:r>
        <w:t>:</w:t>
      </w:r>
    </w:p>
    <w:p w14:paraId="6F0E7193" w14:textId="77777777" w:rsidR="00B70147" w:rsidRDefault="00B70147">
      <w:pPr>
        <w:pStyle w:val="a"/>
        <w:rPr>
          <w:rFonts w:ascii="Academy Cyr" w:hAnsi="Academy Cyr"/>
        </w:rPr>
      </w:pPr>
      <w:r>
        <w:rPr>
          <w:rFonts w:ascii="Academy Cyr" w:hAnsi="Academy Cyr"/>
        </w:rPr>
        <w:t xml:space="preserve">«— Кому передаст он </w:t>
      </w:r>
      <w:r w:rsidRPr="00B70147">
        <w:t>&lt;</w:t>
      </w:r>
      <w:r>
        <w:rPr>
          <w:rFonts w:ascii="Academy Cyr" w:hAnsi="Academy Cyr"/>
        </w:rPr>
        <w:t>Александр</w:t>
      </w:r>
      <w:r>
        <w:rPr>
          <w:lang w:val="en-US"/>
        </w:rPr>
        <w:t> III</w:t>
      </w:r>
      <w:r w:rsidRPr="00B70147">
        <w:t xml:space="preserve">&gt; </w:t>
      </w:r>
      <w:r>
        <w:rPr>
          <w:rFonts w:ascii="Academy Cyr" w:hAnsi="Academy Cyr"/>
        </w:rPr>
        <w:t>наследие царское?</w:t>
      </w:r>
    </w:p>
    <w:p w14:paraId="1827F54A" w14:textId="374F5BCB" w:rsidR="00B70147" w:rsidRDefault="00B70147">
      <w:pPr>
        <w:pStyle w:val="a"/>
        <w:rPr>
          <w:rFonts w:ascii="Academy Cyr" w:hAnsi="Academy Cyr"/>
        </w:rPr>
      </w:pPr>
      <w:r>
        <w:rPr>
          <w:rFonts w:ascii="Academy Cyr" w:hAnsi="Academy Cyr"/>
        </w:rPr>
        <w:t xml:space="preserve">— </w:t>
      </w:r>
      <w:r>
        <w:rPr>
          <w:rFonts w:ascii="Academy Cyr" w:hAnsi="Academy Cyr"/>
          <w:i/>
        </w:rPr>
        <w:t>Николаю Второму — Святому Царю, Иову Многостр</w:t>
      </w:r>
      <w:r>
        <w:rPr>
          <w:rFonts w:ascii="Academy Cyr" w:hAnsi="Academy Cyr"/>
          <w:i/>
        </w:rPr>
        <w:t>а</w:t>
      </w:r>
      <w:r>
        <w:rPr>
          <w:rFonts w:ascii="Academy Cyr" w:hAnsi="Academy Cyr"/>
          <w:i/>
        </w:rPr>
        <w:t>дальному подобному. Будет иметь разум Христов, долготерпение и чистоту голубиную</w:t>
      </w:r>
      <w:r w:rsidR="00CE1068" w:rsidRPr="00CE1068">
        <w:rPr>
          <w:rStyle w:val="af2"/>
          <w:vertAlign w:val="baseline"/>
        </w:rPr>
        <w:t>[LXXXV]</w:t>
      </w:r>
      <w:r>
        <w:rPr>
          <w:rFonts w:ascii="Academy Cyr" w:hAnsi="Academy Cyr"/>
          <w:i/>
        </w:rPr>
        <w:t>. О нём свидетельствует Писание: псалмы 90, 10 и 20 открыли мне всю судьбу его. На венец терновый см</w:t>
      </w:r>
      <w:r>
        <w:rPr>
          <w:rFonts w:ascii="Academy Cyr" w:hAnsi="Academy Cyr"/>
          <w:i/>
        </w:rPr>
        <w:t>е</w:t>
      </w:r>
      <w:r>
        <w:rPr>
          <w:rFonts w:ascii="Academy Cyr" w:hAnsi="Academy Cyr"/>
          <w:i/>
        </w:rPr>
        <w:t>нит он корону царскую, предан будет народом своим, как некогда Сын Божий. Искупитель будет, искупит собой народ свой — бе</w:t>
      </w:r>
      <w:r>
        <w:rPr>
          <w:rFonts w:ascii="Academy Cyr" w:hAnsi="Academy Cyr"/>
          <w:i/>
        </w:rPr>
        <w:t>с</w:t>
      </w:r>
      <w:r>
        <w:rPr>
          <w:rFonts w:ascii="Academy Cyr" w:hAnsi="Academy Cyr"/>
          <w:i/>
        </w:rPr>
        <w:t>кровной жертве подобно. Война будет, великая война, мировая</w:t>
      </w:r>
      <w:r w:rsidR="00CE1068" w:rsidRPr="00CE1068">
        <w:rPr>
          <w:rStyle w:val="af2"/>
          <w:vertAlign w:val="baseline"/>
        </w:rPr>
        <w:t>[LXXXVI]</w:t>
      </w:r>
      <w:r>
        <w:rPr>
          <w:rFonts w:ascii="Academy Cyr" w:hAnsi="Academy Cyr"/>
          <w:i/>
        </w:rPr>
        <w:t>. По воздуху люди, как птицы, летать будут, под водою, как р</w:t>
      </w:r>
      <w:r>
        <w:rPr>
          <w:rFonts w:ascii="Academy Cyr" w:hAnsi="Academy Cyr"/>
          <w:i/>
        </w:rPr>
        <w:t>ы</w:t>
      </w:r>
      <w:r>
        <w:rPr>
          <w:rFonts w:ascii="Academy Cyr" w:hAnsi="Academy Cyr"/>
          <w:i/>
        </w:rPr>
        <w:t>бы, плавать, серою зловонную друг друга истреблять начнут. Накануне победы рухнет трон царский. Измена же будет расти и умножаться. И предан будет правнук твой, многие потомки твои убелят</w:t>
      </w:r>
      <w:r w:rsidR="00CE1068" w:rsidRPr="00CE1068">
        <w:rPr>
          <w:rStyle w:val="af2"/>
          <w:vertAlign w:val="baseline"/>
        </w:rPr>
        <w:t>[LXXXVII]</w:t>
      </w:r>
      <w:r>
        <w:rPr>
          <w:rFonts w:ascii="Academy Cyr" w:hAnsi="Academy Cyr"/>
          <w:i/>
        </w:rPr>
        <w:t xml:space="preserve"> одежду кровию Агнца такожде, мужик с топором воз</w:t>
      </w:r>
      <w:r>
        <w:rPr>
          <w:rFonts w:ascii="Academy Cyr" w:hAnsi="Academy Cyr"/>
          <w:i/>
        </w:rPr>
        <w:t>ы</w:t>
      </w:r>
      <w:r>
        <w:rPr>
          <w:rFonts w:ascii="Academy Cyr" w:hAnsi="Academy Cyr"/>
          <w:i/>
        </w:rPr>
        <w:t>мет власть, но и сам опосля восплачется</w:t>
      </w:r>
      <w:r w:rsidR="00CE1068" w:rsidRPr="00CE1068">
        <w:rPr>
          <w:rStyle w:val="af2"/>
          <w:vertAlign w:val="baseline"/>
        </w:rPr>
        <w:t>[LXXXVIII]</w:t>
      </w:r>
      <w:r>
        <w:rPr>
          <w:rFonts w:ascii="Academy Cyr" w:hAnsi="Academy Cyr"/>
          <w:i/>
        </w:rPr>
        <w:t>. Наступит воистину казнь египетская.</w:t>
      </w:r>
    </w:p>
    <w:p w14:paraId="4FF9C61D" w14:textId="77777777" w:rsidR="00B70147" w:rsidRDefault="00B70147">
      <w:pPr>
        <w:pStyle w:val="a"/>
        <w:rPr>
          <w:rFonts w:ascii="Academy Cyr" w:hAnsi="Academy Cyr"/>
        </w:rPr>
      </w:pPr>
      <w:r>
        <w:rPr>
          <w:rFonts w:ascii="Academy Cyr" w:hAnsi="Academy Cyr"/>
        </w:rPr>
        <w:t>Горько зарыдал вещий Авель и сквозь слезы тихо продолжал:</w:t>
      </w:r>
    </w:p>
    <w:p w14:paraId="3C322326" w14:textId="77777777" w:rsidR="00B70147" w:rsidRDefault="00B70147">
      <w:pPr>
        <w:pStyle w:val="a"/>
        <w:rPr>
          <w:rFonts w:ascii="Academy Cyr" w:hAnsi="Academy Cyr"/>
          <w:i/>
        </w:rPr>
      </w:pPr>
      <w:r>
        <w:rPr>
          <w:rFonts w:ascii="Academy Cyr" w:hAnsi="Academy Cyr"/>
        </w:rPr>
        <w:t xml:space="preserve">— </w:t>
      </w:r>
      <w:r>
        <w:rPr>
          <w:rFonts w:ascii="Academy Cyr" w:hAnsi="Academy Cyr"/>
          <w:i/>
        </w:rPr>
        <w:t>Кровь и слезы напоят сырую землю. Кровавые реки пот</w:t>
      </w:r>
      <w:r>
        <w:rPr>
          <w:rFonts w:ascii="Academy Cyr" w:hAnsi="Academy Cyr"/>
          <w:i/>
        </w:rPr>
        <w:t>е</w:t>
      </w:r>
      <w:r>
        <w:rPr>
          <w:rFonts w:ascii="Academy Cyr" w:hAnsi="Academy Cyr"/>
          <w:i/>
        </w:rPr>
        <w:t xml:space="preserve">кут. Брат на брата восстанет. И паки: огонь, меч, нашествие иноплеменников и враг внутренний — власть </w:t>
      </w:r>
      <w:r>
        <w:rPr>
          <w:rFonts w:ascii="Academy Cyr" w:hAnsi="Academy Cyr"/>
          <w:i/>
        </w:rPr>
        <w:lastRenderedPageBreak/>
        <w:t>безбожная будет скорпионом бичевать землю русскую, грабить святыни её, закр</w:t>
      </w:r>
      <w:r>
        <w:rPr>
          <w:rFonts w:ascii="Academy Cyr" w:hAnsi="Academy Cyr"/>
          <w:i/>
        </w:rPr>
        <w:t>ы</w:t>
      </w:r>
      <w:r>
        <w:rPr>
          <w:rFonts w:ascii="Academy Cyr" w:hAnsi="Academy Cyr"/>
          <w:i/>
        </w:rPr>
        <w:t>вать церкви Божии, казнить лучших людей русских. Сие есть п</w:t>
      </w:r>
      <w:r>
        <w:rPr>
          <w:rFonts w:ascii="Academy Cyr" w:hAnsi="Academy Cyr"/>
          <w:i/>
        </w:rPr>
        <w:t>о</w:t>
      </w:r>
      <w:r>
        <w:rPr>
          <w:rFonts w:ascii="Academy Cyr" w:hAnsi="Academy Cyr"/>
          <w:i/>
        </w:rPr>
        <w:t>пущение Божие, гнев Господень за отречение России от своего Богопомазанника. А то ли еще будет! Ангел Господень изливает новые чаши бедствий, чтобы люди в разум пришли. Две войны одна горше другой будут. Новый Батый на Западе поднимет руку. Народ промеж огня и пламени. Но от лица земли не истр</w:t>
      </w:r>
      <w:r>
        <w:rPr>
          <w:rFonts w:ascii="Academy Cyr" w:hAnsi="Academy Cyr"/>
          <w:i/>
        </w:rPr>
        <w:t>е</w:t>
      </w:r>
      <w:r>
        <w:rPr>
          <w:rFonts w:ascii="Academy Cyr" w:hAnsi="Academy Cyr"/>
          <w:i/>
        </w:rPr>
        <w:t>бится, яко довлеет ему м</w:t>
      </w:r>
      <w:r>
        <w:rPr>
          <w:rFonts w:ascii="Academy Cyr" w:hAnsi="Academy Cyr"/>
          <w:i/>
        </w:rPr>
        <w:t>о</w:t>
      </w:r>
      <w:r>
        <w:rPr>
          <w:rFonts w:ascii="Academy Cyr" w:hAnsi="Academy Cyr"/>
          <w:i/>
        </w:rPr>
        <w:t xml:space="preserve">литва умученного царя. </w:t>
      </w:r>
    </w:p>
    <w:p w14:paraId="6A7B2FC2" w14:textId="77777777" w:rsidR="00B70147" w:rsidRDefault="00B70147">
      <w:pPr>
        <w:pStyle w:val="a"/>
        <w:rPr>
          <w:rFonts w:ascii="Academy Cyr" w:hAnsi="Academy Cyr"/>
        </w:rPr>
      </w:pPr>
      <w:r>
        <w:rPr>
          <w:rFonts w:ascii="Academy Cyr" w:hAnsi="Academy Cyr"/>
        </w:rPr>
        <w:t>— Ужели сие есть кончина державы российской и несть и не б</w:t>
      </w:r>
      <w:r>
        <w:rPr>
          <w:rFonts w:ascii="Academy Cyr" w:hAnsi="Academy Cyr"/>
        </w:rPr>
        <w:t>у</w:t>
      </w:r>
      <w:r>
        <w:rPr>
          <w:rFonts w:ascii="Academy Cyr" w:hAnsi="Academy Cyr"/>
        </w:rPr>
        <w:t>дет спасения? — спросил П</w:t>
      </w:r>
      <w:r>
        <w:rPr>
          <w:rFonts w:ascii="Academy Cyr" w:hAnsi="Academy Cyr"/>
        </w:rPr>
        <w:t>а</w:t>
      </w:r>
      <w:r>
        <w:rPr>
          <w:rFonts w:ascii="Academy Cyr" w:hAnsi="Academy Cyr"/>
        </w:rPr>
        <w:t>вел.</w:t>
      </w:r>
    </w:p>
    <w:p w14:paraId="12E42635" w14:textId="77777777" w:rsidR="00B70147" w:rsidRDefault="00B70147">
      <w:pPr>
        <w:pStyle w:val="a"/>
        <w:rPr>
          <w:rFonts w:ascii="Academy Cyr" w:hAnsi="Academy Cyr"/>
          <w:i/>
        </w:rPr>
      </w:pPr>
      <w:r>
        <w:rPr>
          <w:rFonts w:ascii="Academy Cyr" w:hAnsi="Academy Cyr"/>
        </w:rPr>
        <w:t>— Невозможное человеку возможно Богу, — ответил Авель. — Бог медлит с помощью, но сказано, что подаст её вскоре и воздвигнет рог спасения русского. —</w:t>
      </w:r>
      <w:r>
        <w:rPr>
          <w:rFonts w:ascii="Academy Cyr" w:hAnsi="Academy Cyr"/>
          <w:i/>
        </w:rPr>
        <w:t xml:space="preserve"> И восстанет в изгнании из дома твоего князь великий, стоящий за сынов народа твоего. Сей будет и</w:t>
      </w:r>
      <w:r>
        <w:rPr>
          <w:rFonts w:ascii="Academy Cyr" w:hAnsi="Academy Cyr"/>
          <w:i/>
        </w:rPr>
        <w:t>з</w:t>
      </w:r>
      <w:r>
        <w:rPr>
          <w:rFonts w:ascii="Academy Cyr" w:hAnsi="Academy Cyr"/>
          <w:i/>
        </w:rPr>
        <w:t>бранник Божий, и на главе его благословение. Он будет един и всем понятен, его учует самое сердце русское. Облик его будет державен и светел, и никто не речет: “Царь здесь или там”, но “Это он”. Воля народная покорится милости Божией, и он сам подтвердит свое призвание… Имя его трикратно суждено в ист</w:t>
      </w:r>
      <w:r>
        <w:rPr>
          <w:rFonts w:ascii="Academy Cyr" w:hAnsi="Academy Cyr"/>
          <w:i/>
        </w:rPr>
        <w:t>о</w:t>
      </w:r>
      <w:r>
        <w:rPr>
          <w:rFonts w:ascii="Academy Cyr" w:hAnsi="Academy Cyr"/>
          <w:i/>
        </w:rPr>
        <w:t>рии российской. Пути бы иные сызнова были на русское горе…</w:t>
      </w:r>
    </w:p>
    <w:p w14:paraId="559A74FA" w14:textId="3A294B32" w:rsidR="00B70147" w:rsidRDefault="00B70147">
      <w:pPr>
        <w:pStyle w:val="a"/>
        <w:rPr>
          <w:rFonts w:ascii="Academy Cyr" w:hAnsi="Academy Cyr"/>
        </w:rPr>
      </w:pPr>
      <w:r>
        <w:rPr>
          <w:rFonts w:ascii="Academy Cyr" w:hAnsi="Academy Cyr"/>
        </w:rPr>
        <w:t>И чуть слышно, будто боясь, что тайну подслушают стены дворца, Авель нарек самое имя.</w:t>
      </w:r>
      <w:r w:rsidR="00CE1068" w:rsidRPr="00CE1068">
        <w:rPr>
          <w:rStyle w:val="af2"/>
          <w:vertAlign w:val="baseline"/>
        </w:rPr>
        <w:t>[LXXXIX]</w:t>
      </w:r>
      <w:r>
        <w:rPr>
          <w:rFonts w:ascii="Academy Cyr" w:hAnsi="Academy Cyr"/>
        </w:rPr>
        <w:t xml:space="preserve"> Страха темной силы ради имя сие да преб</w:t>
      </w:r>
      <w:r>
        <w:rPr>
          <w:rFonts w:ascii="Academy Cyr" w:hAnsi="Academy Cyr"/>
        </w:rPr>
        <w:t>у</w:t>
      </w:r>
      <w:r>
        <w:rPr>
          <w:rFonts w:ascii="Academy Cyr" w:hAnsi="Academy Cyr"/>
        </w:rPr>
        <w:t>дет сокрыто до времени…</w:t>
      </w:r>
    </w:p>
    <w:p w14:paraId="21867DBA" w14:textId="77777777" w:rsidR="00B70147" w:rsidRDefault="00B70147">
      <w:pPr>
        <w:pStyle w:val="a"/>
        <w:rPr>
          <w:rFonts w:ascii="Academy Cyr" w:hAnsi="Academy Cyr"/>
          <w:i/>
        </w:rPr>
      </w:pPr>
      <w:r>
        <w:rPr>
          <w:rFonts w:ascii="Academy Cyr" w:hAnsi="Academy Cyr"/>
          <w:i/>
        </w:rPr>
        <w:t xml:space="preserve">— Велика будет Россия, сбросив иго безбожное, — </w:t>
      </w:r>
      <w:r>
        <w:rPr>
          <w:rFonts w:ascii="Academy Cyr" w:hAnsi="Academy Cyr"/>
        </w:rPr>
        <w:t>предсказал Авель далее.</w:t>
      </w:r>
      <w:r>
        <w:rPr>
          <w:rFonts w:ascii="Academy Cyr" w:hAnsi="Academy Cyr"/>
          <w:i/>
        </w:rPr>
        <w:t xml:space="preserve"> — Вернется к истокам древней жизни своей, ко вр</w:t>
      </w:r>
      <w:r>
        <w:rPr>
          <w:rFonts w:ascii="Academy Cyr" w:hAnsi="Academy Cyr"/>
          <w:i/>
        </w:rPr>
        <w:t>е</w:t>
      </w:r>
      <w:r>
        <w:rPr>
          <w:rFonts w:ascii="Academy Cyr" w:hAnsi="Academy Cyr"/>
          <w:i/>
        </w:rPr>
        <w:t>менам Равноапостольного, уму-разуму научится бедою кровавою. Дымом фимиама и молитв наполнится и процветет аки крин небесный. Велика судьба предназначена ей. Оттого и пострадает она, чтобы очиститься и возжечь свет во откровение языков…» (“Вещий Авель”, с. 68 — 70).</w:t>
      </w:r>
    </w:p>
    <w:p w14:paraId="3F92196B" w14:textId="77777777" w:rsidR="00B70147" w:rsidRDefault="00B70147">
      <w:r>
        <w:t>Пророчество монаха Авеля по приказанию Павла </w:t>
      </w:r>
      <w:r>
        <w:rPr>
          <w:lang w:val="en-US"/>
        </w:rPr>
        <w:t>I</w:t>
      </w:r>
      <w:r w:rsidRPr="00B70147">
        <w:t xml:space="preserve">, </w:t>
      </w:r>
      <w:r>
        <w:t>которому он пре</w:t>
      </w:r>
      <w:r>
        <w:t>д</w:t>
      </w:r>
      <w:r>
        <w:t>сказал скорое завершение царствования в результате заговора придворных изменников, было запечатано в ларце с надписью «Вскрыть потомку Н</w:t>
      </w:r>
      <w:r>
        <w:t>а</w:t>
      </w:r>
      <w:r>
        <w:t>шему в столетний день Моей кончины». Повеление было исполнено: 11 марта 1900 г. царствующая чета — Николай </w:t>
      </w:r>
      <w:r>
        <w:rPr>
          <w:lang w:val="en-US"/>
        </w:rPr>
        <w:t>II</w:t>
      </w:r>
      <w:r>
        <w:t xml:space="preserve"> и </w:t>
      </w:r>
      <w:r>
        <w:lastRenderedPageBreak/>
        <w:t>Александра — поехали в Гатчину: «Поехали они веселые, но возвратились задумчивые и печал</w:t>
      </w:r>
      <w:r>
        <w:t>ь</w:t>
      </w:r>
      <w:r>
        <w:t>ные» (“Вещий Авель”, с. 188).</w:t>
      </w:r>
    </w:p>
    <w:p w14:paraId="62E5F755" w14:textId="77777777" w:rsidR="00B70147" w:rsidRDefault="00B70147">
      <w:pPr>
        <w:pStyle w:val="af0"/>
      </w:pPr>
      <w:r>
        <w:t>Согласно другим пророчествам, первая половина царствования Н</w:t>
      </w:r>
      <w:r>
        <w:t>и</w:t>
      </w:r>
      <w:r>
        <w:t>колая </w:t>
      </w:r>
      <w:r>
        <w:rPr>
          <w:lang w:val="en-US"/>
        </w:rPr>
        <w:t>II</w:t>
      </w:r>
      <w:r>
        <w:t xml:space="preserve"> должна была быть смутной, а вторая благ</w:t>
      </w:r>
      <w:r>
        <w:t>о</w:t>
      </w:r>
      <w:r>
        <w:t xml:space="preserve">датной. </w:t>
      </w:r>
    </w:p>
    <w:p w14:paraId="2B4E7370" w14:textId="1E002775" w:rsidR="00B70147" w:rsidRDefault="00B70147">
      <w:r>
        <w:t>Но для этого Николаю </w:t>
      </w:r>
      <w:r>
        <w:rPr>
          <w:lang w:val="en-US"/>
        </w:rPr>
        <w:t>II</w:t>
      </w:r>
      <w:r>
        <w:t xml:space="preserve"> необходимо было сохранить управляемость государства в условиях мира до начала 1920</w:t>
      </w:r>
      <w:r>
        <w:noBreakHyphen/>
        <w:t>х гг., чтобы внутренняя обст</w:t>
      </w:r>
      <w:r>
        <w:t>а</w:t>
      </w:r>
      <w:r>
        <w:t>новка в России стала разряжаться, поскольку реформы, начатые в начале ХХ века, стали бы приносить свои плоды. Чтобы внести ясность в вопрос о том, как Россия оказалась втянутой в первую мировую войну, необходимо обратиться к событиям того времени. Из воспоминаний министра ин</w:t>
      </w:r>
      <w:r>
        <w:t>о</w:t>
      </w:r>
      <w:r>
        <w:t>странных дел России С.Д.Сазонова</w:t>
      </w:r>
      <w:r w:rsidR="00CE1068" w:rsidRPr="00CE1068">
        <w:rPr>
          <w:rStyle w:val="af2"/>
          <w:vertAlign w:val="baseline"/>
        </w:rPr>
        <w:t>[XC]</w:t>
      </w:r>
      <w:r>
        <w:t xml:space="preserve"> можно узнать следующие интересные факты, которые обычно не попадают в официальный исторический миф о возникн</w:t>
      </w:r>
      <w:r>
        <w:t>о</w:t>
      </w:r>
      <w:r>
        <w:t>вении первой мировой войны.</w:t>
      </w:r>
    </w:p>
    <w:p w14:paraId="7BAF5751" w14:textId="77777777" w:rsidR="00B70147" w:rsidRDefault="00B70147">
      <w:r>
        <w:t>1 июня 1914 г. (С.Д.Сазонов дает даты по григорианскому календарю) состоялся однодневный визит Николая II в Румынию. Императорская яхта “Штандарт” пришла в Констанцу, где протекали беседы Николая II и С.Д.Сазонова с румынским руководством. Королем Румынии был в то время родственник германского кайзера Карл Гогенцоллерн. Между ним и С.Д.Сазоновым состоялся обмен мнениями по вопросам общеевропе</w:t>
      </w:r>
      <w:r>
        <w:t>й</w:t>
      </w:r>
      <w:r>
        <w:t xml:space="preserve">ской политики. С.Д.Сазонов пишет: </w:t>
      </w:r>
    </w:p>
    <w:p w14:paraId="10B5B125" w14:textId="77777777" w:rsidR="00B70147" w:rsidRDefault="00B70147">
      <w:pPr>
        <w:pStyle w:val="a"/>
        <w:rPr>
          <w:rFonts w:ascii="Academy Cyr" w:hAnsi="Academy Cyr"/>
        </w:rPr>
      </w:pPr>
      <w:r>
        <w:rPr>
          <w:rFonts w:ascii="Academy Cyr" w:hAnsi="Academy Cyr"/>
        </w:rPr>
        <w:t>«На вопрос короля о возможности европейской войны, я сказал ему, что думаю, что опасность войны наступит для Европы только в том случае, если Австро-Венгрия нападет на Сербию. Я прибавил, что во время первой балканской войны (протекала 9.10.1912 — 30.05.1913: наша вставка при цитировании) я откровенно высказался в этом смысле Австро-Венгерскому послу в Петрограде, графу Турну, а вслед за тем и германскому, графу Пурталесу, прося их довести о том до сведения своих правительств. Король ничего на это не возразил и сидел задумавшись. Затем он проговорил: “Надо надеяться, что она этого не сделает.” Я искренно присоединился к этой надежде».</w:t>
      </w:r>
    </w:p>
    <w:p w14:paraId="25598F84" w14:textId="77777777" w:rsidR="00B70147" w:rsidRDefault="00B70147">
      <w:r>
        <w:t xml:space="preserve">Если смотреть на эти слова С.Д.Сазонова с точки зрения </w:t>
      </w:r>
      <w:r>
        <w:rPr>
          <w:b/>
        </w:rPr>
        <w:t>хозяев</w:t>
      </w:r>
      <w:r>
        <w:t xml:space="preserve"> </w:t>
      </w:r>
      <w:r>
        <w:rPr>
          <w:i/>
          <w:u w:val="single"/>
        </w:rPr>
        <w:t>дре</w:t>
      </w:r>
      <w:r>
        <w:rPr>
          <w:i/>
          <w:u w:val="single"/>
        </w:rPr>
        <w:t>с</w:t>
      </w:r>
      <w:r>
        <w:rPr>
          <w:i/>
          <w:u w:val="single"/>
        </w:rPr>
        <w:t>сированной</w:t>
      </w:r>
      <w:r>
        <w:rPr>
          <w:i/>
        </w:rPr>
        <w:t xml:space="preserve"> британской “акулы</w:t>
      </w:r>
      <w:r>
        <w:rPr>
          <w:i/>
        </w:rPr>
        <w:sym w:font="Times New Roman" w:char="201D"/>
      </w:r>
      <w:r w:rsidRPr="00B70147">
        <w:rPr>
          <w:i/>
        </w:rPr>
        <w:t xml:space="preserve"> (</w:t>
      </w:r>
      <w:r>
        <w:rPr>
          <w:i/>
        </w:rPr>
        <w:t>империализма)</w:t>
      </w:r>
      <w:r>
        <w:t xml:space="preserve"> — тех закулисных гл</w:t>
      </w:r>
      <w:r>
        <w:t>о</w:t>
      </w:r>
      <w:r>
        <w:t>бально политических деятелей, кому была необходима битва германского “носорога” и русского “слона” за сохранение своей надгосударственной глобальной власти, то они — официальное заявление министра иностра</w:t>
      </w:r>
      <w:r>
        <w:t>н</w:t>
      </w:r>
      <w:r>
        <w:t>ных дел России о готовности принять вместе с войной и революцию, до</w:t>
      </w:r>
      <w:r>
        <w:t>л</w:t>
      </w:r>
      <w:r>
        <w:t xml:space="preserve">женствующую стать началом построения “нового мирового порядка” по марксистско-троцкистским шаблонам адаптации </w:t>
      </w:r>
      <w:r>
        <w:lastRenderedPageBreak/>
        <w:t>ветхозаветной доктрины к новым общественно-экономическим условиям (в производстве стала д</w:t>
      </w:r>
      <w:r>
        <w:t>о</w:t>
      </w:r>
      <w:r>
        <w:t xml:space="preserve">минировать техногенная энергия, а не биогенная как до начала </w:t>
      </w:r>
      <w:r>
        <w:rPr>
          <w:lang w:val="en-US"/>
        </w:rPr>
        <w:t>XIX</w:t>
      </w:r>
      <w:r>
        <w:t xml:space="preserve"> века); они — официальное заявление царского правительства о своем отказе от полит</w:t>
      </w:r>
      <w:r>
        <w:t>и</w:t>
      </w:r>
      <w:r>
        <w:t>ческого курса П.А.Столыпина:</w:t>
      </w:r>
    </w:p>
    <w:p w14:paraId="77E381D5" w14:textId="77777777" w:rsidR="00B70147" w:rsidRDefault="00B70147">
      <w:pPr>
        <w:pStyle w:val="af0"/>
      </w:pPr>
      <w:r>
        <w:rPr>
          <w:i/>
        </w:rPr>
        <w:t>Невзирая ни на что, мирное сосуществование России со всеми г</w:t>
      </w:r>
      <w:r>
        <w:rPr>
          <w:i/>
        </w:rPr>
        <w:t>о</w:t>
      </w:r>
      <w:r>
        <w:rPr>
          <w:i/>
        </w:rPr>
        <w:t xml:space="preserve">сударствами, </w:t>
      </w:r>
      <w:r>
        <w:t>если нет прямого нападения на Россию; и так до з</w:t>
      </w:r>
      <w:r>
        <w:t>а</w:t>
      </w:r>
      <w:r>
        <w:t>вершения внутренних социально-экономических р</w:t>
      </w:r>
      <w:r>
        <w:t>е</w:t>
      </w:r>
      <w:r>
        <w:t>форм.</w:t>
      </w:r>
    </w:p>
    <w:p w14:paraId="6DF8C223" w14:textId="77777777" w:rsidR="00B70147" w:rsidRDefault="00B70147">
      <w:r>
        <w:t>Король Карл, как и С.Д.Сазонов, также не хотел войны. Спустя н</w:t>
      </w:r>
      <w:r>
        <w:t>е</w:t>
      </w:r>
      <w:r>
        <w:t>сколько дней, чтобы предостеречь Вену от глупостей, король Карл, пер</w:t>
      </w:r>
      <w:r>
        <w:t>е</w:t>
      </w:r>
      <w:r>
        <w:t>дал дословно мнение С.Д.Сазонова, принимая в Бухаресте А</w:t>
      </w:r>
      <w:r>
        <w:t>в</w:t>
      </w:r>
      <w:r>
        <w:t xml:space="preserve">стро-Венгерского посланники графа Чернина, а тот немедленно известил об этом эпизоде свое правительство. </w:t>
      </w:r>
    </w:p>
    <w:p w14:paraId="7B3C98FF" w14:textId="77777777" w:rsidR="00B70147" w:rsidRDefault="00B70147">
      <w:r>
        <w:t>С.Д.Сазонов, не покинул Румынию 1 июня вместе с Николаем II на борту императорской яхты, а задержался в Румынии для переговоров с её премьер-министром Братьяно. Они поехали в Синаю — летнюю резиде</w:t>
      </w:r>
      <w:r>
        <w:t>н</w:t>
      </w:r>
      <w:r>
        <w:t xml:space="preserve">цию румынской королевской семьи в Карпатах — неподалеку от границы с Австро-Венгрией. </w:t>
      </w:r>
    </w:p>
    <w:p w14:paraId="5EC65836" w14:textId="77777777" w:rsidR="00B70147" w:rsidRDefault="00B70147">
      <w:r>
        <w:t>В те годы часть Трансильвании, с преимущественно румынским нас</w:t>
      </w:r>
      <w:r>
        <w:t>е</w:t>
      </w:r>
      <w:r>
        <w:t xml:space="preserve">лением, входила в состав Австро-Венгрии. О поездке в Синаю С.Д.Сазонов сообщает: </w:t>
      </w:r>
    </w:p>
    <w:p w14:paraId="7A32E6E8" w14:textId="77777777" w:rsidR="00B70147" w:rsidRDefault="00B70147">
      <w:pPr>
        <w:pStyle w:val="a"/>
        <w:rPr>
          <w:rFonts w:ascii="Academy Cyr" w:hAnsi="Academy Cyr"/>
        </w:rPr>
      </w:pPr>
      <w:r>
        <w:rPr>
          <w:rFonts w:ascii="Academy Cyr" w:hAnsi="Academy Cyr"/>
        </w:rPr>
        <w:t>«... Братьяно, желая дать мне более точное понятие о красотах карпатского пейзажа с его великолепными лесами, довез меня до к</w:t>
      </w:r>
      <w:r>
        <w:rPr>
          <w:rFonts w:ascii="Academy Cyr" w:hAnsi="Academy Cyr"/>
        </w:rPr>
        <w:t>а</w:t>
      </w:r>
      <w:r>
        <w:rPr>
          <w:rFonts w:ascii="Academy Cyr" w:hAnsi="Academy Cyr"/>
        </w:rPr>
        <w:t>кой-то местности, название которой я забыл, лежащей на самой гр</w:t>
      </w:r>
      <w:r>
        <w:rPr>
          <w:rFonts w:ascii="Academy Cyr" w:hAnsi="Academy Cyr"/>
        </w:rPr>
        <w:t>а</w:t>
      </w:r>
      <w:r>
        <w:rPr>
          <w:rFonts w:ascii="Academy Cyr" w:hAnsi="Academy Cyr"/>
        </w:rPr>
        <w:t>нице. После минутной остановки наш автомобиль, к немому удивл</w:t>
      </w:r>
      <w:r>
        <w:rPr>
          <w:rFonts w:ascii="Academy Cyr" w:hAnsi="Academy Cyr"/>
        </w:rPr>
        <w:t>е</w:t>
      </w:r>
      <w:r>
        <w:rPr>
          <w:rFonts w:ascii="Academy Cyr" w:hAnsi="Academy Cyr"/>
        </w:rPr>
        <w:t>нию гонведной стражи, быстро переехал пограничную черту, и мы углубились на несколько верст в венгерскую территорию. Когда мы ступили на почву Трансильвании, у нас обоих, вероятно, промелькнула одна и та же мысль, а именно, что мы находимся на румынской земле, ожидающей освобождения от мадьярского владычества и воссоедин</w:t>
      </w:r>
      <w:r>
        <w:rPr>
          <w:rFonts w:ascii="Academy Cyr" w:hAnsi="Academy Cyr"/>
        </w:rPr>
        <w:t>е</w:t>
      </w:r>
      <w:r>
        <w:rPr>
          <w:rFonts w:ascii="Academy Cyr" w:hAnsi="Academy Cyr"/>
        </w:rPr>
        <w:t>ния с зарубежным братским народом. Но мы не обменялись этими мыслями, потому что пора откровенных бесед для нас еще не наступ</w:t>
      </w:r>
      <w:r>
        <w:rPr>
          <w:rFonts w:ascii="Academy Cyr" w:hAnsi="Academy Cyr"/>
        </w:rPr>
        <w:t>и</w:t>
      </w:r>
      <w:r>
        <w:rPr>
          <w:rFonts w:ascii="Academy Cyr" w:hAnsi="Academy Cyr"/>
        </w:rPr>
        <w:t>ла.</w:t>
      </w:r>
    </w:p>
    <w:p w14:paraId="0DD14394" w14:textId="77777777" w:rsidR="00B70147" w:rsidRDefault="00B70147">
      <w:pPr>
        <w:pStyle w:val="a"/>
        <w:rPr>
          <w:rFonts w:ascii="Academy Cyr" w:hAnsi="Academy Cyr"/>
        </w:rPr>
      </w:pPr>
      <w:r>
        <w:rPr>
          <w:rFonts w:ascii="Academy Cyr" w:hAnsi="Academy Cyr"/>
        </w:rPr>
        <w:t>На другой день после нашей поездки будапештские газеты поме</w:t>
      </w:r>
      <w:r>
        <w:rPr>
          <w:rFonts w:ascii="Academy Cyr" w:hAnsi="Academy Cyr"/>
        </w:rPr>
        <w:t>с</w:t>
      </w:r>
      <w:r>
        <w:rPr>
          <w:rFonts w:ascii="Academy Cyr" w:hAnsi="Academy Cyr"/>
        </w:rPr>
        <w:t>тили заметку, в которой выражали свое неудовольствие по поводу прогулки Братьяно, вместе со мной по венгерской территории. В В</w:t>
      </w:r>
      <w:r>
        <w:rPr>
          <w:rFonts w:ascii="Academy Cyr" w:hAnsi="Academy Cyr"/>
        </w:rPr>
        <w:t>е</w:t>
      </w:r>
      <w:r>
        <w:rPr>
          <w:rFonts w:ascii="Academy Cyr" w:hAnsi="Academy Cyr"/>
        </w:rPr>
        <w:t>не, как я узнал впоследствии, наше совместное появление в Трансил</w:t>
      </w:r>
      <w:r>
        <w:rPr>
          <w:rFonts w:ascii="Academy Cyr" w:hAnsi="Academy Cyr"/>
        </w:rPr>
        <w:t>ь</w:t>
      </w:r>
      <w:r>
        <w:rPr>
          <w:rFonts w:ascii="Academy Cyr" w:hAnsi="Academy Cyr"/>
        </w:rPr>
        <w:t xml:space="preserve">вании тоже подверглась осуждению». </w:t>
      </w:r>
    </w:p>
    <w:p w14:paraId="301A2A75" w14:textId="77777777" w:rsidR="00B70147" w:rsidRDefault="00B70147">
      <w:r>
        <w:lastRenderedPageBreak/>
        <w:t>Известие об этой выходке министров в лес “погулять” на территорию потенциального и весьма нервозного противника, дополнило в Вене уже известное из сообщения посла о содержании беседы румынского короля с С.Д.Сазоновым. Упомянутый уже граф Чернин в своих воспоминаниях, цитируемых С.Д.Сазоновым, сделал вывод, что к моменту беседы с р</w:t>
      </w:r>
      <w:r>
        <w:t>у</w:t>
      </w:r>
      <w:r>
        <w:t xml:space="preserve">мынским королем С.Д.Сазонов уже знал «о каких-то сербских замыслах против Австро-Венгрии». </w:t>
      </w:r>
    </w:p>
    <w:p w14:paraId="76DB8BFD" w14:textId="77777777" w:rsidR="00B70147" w:rsidRDefault="00B70147">
      <w:r>
        <w:t>— А какой бы реакции хотел С.Д.Сазонов? Ведь по существу эта в</w:t>
      </w:r>
      <w:r>
        <w:t>ы</w:t>
      </w:r>
      <w:r>
        <w:t>ходка министров в заграничный лес — явная политическая провокация, имевшая место до сараевских выстрелов, которые улеглись в ту же цепо</w:t>
      </w:r>
      <w:r>
        <w:t>ч</w:t>
      </w:r>
      <w:r>
        <w:t>ку провокаций, куда легла и загородная прогулка двух министров. И поч</w:t>
      </w:r>
      <w:r>
        <w:t>е</w:t>
      </w:r>
      <w:r>
        <w:t>му после неё, когда внезапно раздались сараевские выстрелы, в открытость внешней политики России, в искренность её заявлений и в её миролюбие должны были верить в центрально-европейских державах? Обращаться к Николаю II с официальным запросом о том, дурак у него министр ин</w:t>
      </w:r>
      <w:r>
        <w:t>о</w:t>
      </w:r>
      <w:r>
        <w:t>странных дел или наивен как младенец, представляется стеснительным, если смотреть на события из правительственных кабинетов Вены или Бе</w:t>
      </w:r>
      <w:r>
        <w:t>р</w:t>
      </w:r>
      <w:r>
        <w:t xml:space="preserve">лина. </w:t>
      </w:r>
    </w:p>
    <w:p w14:paraId="5F965FAB" w14:textId="36F83CF9" w:rsidR="00B70147" w:rsidRDefault="00B70147">
      <w:r>
        <w:t>Кадровая политика на уровне табели о рангах от командира полка и командира корабля 1 ранга и выше была безраздельной прерогативой императора. Министров назначал и смещал он, но требования к кандид</w:t>
      </w:r>
      <w:r>
        <w:t>а</w:t>
      </w:r>
      <w:r>
        <w:t>там он выдвигал явно какие-то не те: для дальнейшего существования и</w:t>
      </w:r>
      <w:r>
        <w:t>м</w:t>
      </w:r>
      <w:r>
        <w:t>перии наместником на Дальнем Востоке перед русско-японской войной следовало держать</w:t>
      </w:r>
      <w:r>
        <w:rPr>
          <w:i/>
        </w:rPr>
        <w:t xml:space="preserve"> простонародного </w:t>
      </w:r>
      <w:r>
        <w:t>адмирала С.О.Макарова</w:t>
      </w:r>
      <w:r w:rsidR="00CE1068" w:rsidRPr="00CE1068">
        <w:rPr>
          <w:rStyle w:val="af2"/>
          <w:vertAlign w:val="baseline"/>
        </w:rPr>
        <w:t>[XCI]</w:t>
      </w:r>
      <w:r>
        <w:t>, а не ца</w:t>
      </w:r>
      <w:r>
        <w:t>р</w:t>
      </w:r>
      <w:r>
        <w:t>ского выблядка, бастарда адмирала Е.Алексеева, самонадеянного кретина, на котором лежит прямая ответственность за неготовность сил армии и флота к ведению военных действий и за дезинформацию Петербурга о реальном полож</w:t>
      </w:r>
      <w:r>
        <w:t>е</w:t>
      </w:r>
      <w:r>
        <w:t xml:space="preserve">нии дел на театре перед началом военных действий. </w:t>
      </w:r>
    </w:p>
    <w:p w14:paraId="26E11F94" w14:textId="77777777" w:rsidR="00B70147" w:rsidRDefault="00B70147">
      <w:r>
        <w:t>То же касается и С.Д.Сазонова, который возможно был приятным з</w:t>
      </w:r>
      <w:r>
        <w:t>а</w:t>
      </w:r>
      <w:r>
        <w:t>стольным собеседником, но всё то, что он написал в своих воспоминаниях, говорит о его несоответствии должности министра иностранных дел.</w:t>
      </w:r>
    </w:p>
    <w:p w14:paraId="25853F4B" w14:textId="70F82CE4" w:rsidR="00B70147" w:rsidRDefault="00B70147">
      <w:r>
        <w:t>Либо остается предположить, что требования Николай </w:t>
      </w:r>
      <w:r>
        <w:rPr>
          <w:lang w:val="en-US"/>
        </w:rPr>
        <w:t>II</w:t>
      </w:r>
      <w:r>
        <w:t xml:space="preserve"> к кандидатам на должности были всё же «те», но “элита” империи уже безнадежно в</w:t>
      </w:r>
      <w:r>
        <w:t>ы</w:t>
      </w:r>
      <w:r>
        <w:t>родилась, вследствие чего царь был вынужден назначать на должности тех, кто имелся, не смея разрушить сословно-кастовый строй общества ца</w:t>
      </w:r>
      <w:r>
        <w:t>р</w:t>
      </w:r>
      <w:r>
        <w:t>ским указом, поскольку этим спровоцировал бы очередной дворцовый переворот и возможно гражданскую войну. Иными словами, Николай</w:t>
      </w:r>
      <w:r w:rsidRPr="00B70147">
        <w:t xml:space="preserve"> </w:t>
      </w:r>
      <w:r>
        <w:rPr>
          <w:lang w:val="en-US"/>
        </w:rPr>
        <w:t>II</w:t>
      </w:r>
      <w:r>
        <w:t xml:space="preserve"> тянул время точно так же, как и Николай</w:t>
      </w:r>
      <w:r w:rsidRPr="00B70147">
        <w:t xml:space="preserve"> </w:t>
      </w:r>
      <w:r>
        <w:rPr>
          <w:lang w:val="en-US"/>
        </w:rPr>
        <w:t>I</w:t>
      </w:r>
      <w:r>
        <w:t>, не посмевший отменить креп</w:t>
      </w:r>
      <w:r>
        <w:t>о</w:t>
      </w:r>
      <w:r>
        <w:t>стное право еще в 1844 г. (все документы были подготовлены) и ждавший, пока крепостники</w:t>
      </w:r>
      <w:r w:rsidR="00CE1068" w:rsidRPr="00CE1068">
        <w:rPr>
          <w:vertAlign w:val="superscript"/>
        </w:rPr>
        <w:t>[XCII]</w:t>
      </w:r>
      <w:r>
        <w:t xml:space="preserve"> вымрут естественным образом, а их </w:t>
      </w:r>
      <w:r>
        <w:lastRenderedPageBreak/>
        <w:t>наследники под давлением исторических обстоятельств согласятся с отменой их прав раб</w:t>
      </w:r>
      <w:r>
        <w:t>о</w:t>
      </w:r>
      <w:r>
        <w:t>владения над соотечественник</w:t>
      </w:r>
      <w:r>
        <w:t>а</w:t>
      </w:r>
      <w:r>
        <w:t>ми.</w:t>
      </w:r>
    </w:p>
    <w:p w14:paraId="03D9E183" w14:textId="22A4EFD7" w:rsidR="00B70147" w:rsidRDefault="00B70147">
      <w:r>
        <w:t>Первая мировая война была управляемой, а её закулисные организ</w:t>
      </w:r>
      <w:r>
        <w:t>а</w:t>
      </w:r>
      <w:r>
        <w:t>торы преследовали свои цели установления «нового мирового порядка» на основе учения марксизма о мировой “социалистической” революции</w:t>
      </w:r>
      <w:r w:rsidR="00CE1068" w:rsidRPr="00CE1068">
        <w:rPr>
          <w:rStyle w:val="af2"/>
          <w:vertAlign w:val="baseline"/>
        </w:rPr>
        <w:t>[XCIII]</w:t>
      </w:r>
      <w:r>
        <w:t xml:space="preserve"> и последующем мироустройстве. Развязывание мировой войны для них было бессмысленным в двух вар</w:t>
      </w:r>
      <w:r>
        <w:t>и</w:t>
      </w:r>
      <w:r>
        <w:t xml:space="preserve">антах: </w:t>
      </w:r>
    </w:p>
    <w:p w14:paraId="58AD1A15" w14:textId="39ED463F" w:rsidR="00B70147" w:rsidRDefault="00B70147" w:rsidP="00B70147">
      <w:pPr>
        <w:pStyle w:val="ac"/>
        <w:numPr>
          <w:ilvl w:val="0"/>
          <w:numId w:val="1"/>
        </w:numPr>
      </w:pPr>
      <w:r>
        <w:t>если Россия готова военно-экономически и морально-идеолгически к решительным и эффективным боевым де</w:t>
      </w:r>
      <w:r>
        <w:t>й</w:t>
      </w:r>
      <w:r>
        <w:t>ствиям</w:t>
      </w:r>
      <w:r w:rsidR="00CE1068" w:rsidRPr="00CE1068">
        <w:rPr>
          <w:vertAlign w:val="superscript"/>
        </w:rPr>
        <w:t>[XCIV]</w:t>
      </w:r>
      <w:r>
        <w:t>;</w:t>
      </w:r>
    </w:p>
    <w:p w14:paraId="03CE7A04" w14:textId="77777777" w:rsidR="00B70147" w:rsidRDefault="00B70147" w:rsidP="00B70147">
      <w:pPr>
        <w:pStyle w:val="ac"/>
        <w:numPr>
          <w:ilvl w:val="0"/>
          <w:numId w:val="1"/>
        </w:numPr>
      </w:pPr>
      <w:r>
        <w:t>если Россия (при неготовности по первому варианту) занята пре</w:t>
      </w:r>
      <w:r>
        <w:t>ж</w:t>
      </w:r>
      <w:r>
        <w:t>де всего собой, вследствие чего её невозможно вовлечь в локал</w:t>
      </w:r>
      <w:r>
        <w:t>ь</w:t>
      </w:r>
      <w:r>
        <w:t>ный конфликт, из которого предполагается раздуть мировую во</w:t>
      </w:r>
      <w:r>
        <w:t>й</w:t>
      </w:r>
      <w:r>
        <w:t xml:space="preserve">ну, перерастающую в мировую “социалистическую” революцию. </w:t>
      </w:r>
    </w:p>
    <w:p w14:paraId="232B8B86" w14:textId="77777777" w:rsidR="00B70147" w:rsidRDefault="00B70147">
      <w:pPr>
        <w:rPr>
          <w:i/>
        </w:rPr>
      </w:pPr>
      <w:r>
        <w:t>К действиям по первому варианту в 1914 г. Россия действительно не была готова, но и в условиях идейного раскола российского общества и военно-экономической неготовности государства к войне, они не смогли бы достичь поставленной ими цели создать общеевропейскую революц</w:t>
      </w:r>
      <w:r>
        <w:t>и</w:t>
      </w:r>
      <w:r>
        <w:t xml:space="preserve">онную ситуацию, следуй Россия по-прежнему столыпинским курсом: </w:t>
      </w:r>
      <w:r>
        <w:rPr>
          <w:i/>
        </w:rPr>
        <w:t xml:space="preserve">пока внутренние реформы не дадут плодов, — в войны не встревать, если нет прямого нападения на Россию в её общепризнанных границах. </w:t>
      </w:r>
      <w:r>
        <w:t>Это была единственная возможность избежать мировой войны; за ве</w:t>
      </w:r>
      <w:r>
        <w:t>р</w:t>
      </w:r>
      <w:r>
        <w:t>ность этой возможности был убит П.А.Столыпин.</w:t>
      </w:r>
    </w:p>
    <w:p w14:paraId="589463A1" w14:textId="77777777" w:rsidR="00B70147" w:rsidRDefault="00B70147">
      <w:r>
        <w:t xml:space="preserve">Поэтому санкция на сараевские выстрелы масонского ставленника Г.Принципа могла быть дана только после того, как в непринужденной беседе министр иностранных дел России  искренне заявил о решимости </w:t>
      </w:r>
      <w:r>
        <w:rPr>
          <w:i/>
        </w:rPr>
        <w:t xml:space="preserve">при определенных, названных им условиях, </w:t>
      </w:r>
      <w:r>
        <w:t>вступить на тропу войны в</w:t>
      </w:r>
      <w:r>
        <w:t>о</w:t>
      </w:r>
      <w:r>
        <w:t>преки тому, что страна не завершила программ перевооружения и у неё полно внутренних проблем, менее чем десятью годами ранее приведших её к поражению в локальной русско-японской войне. Иначе говоря, в н</w:t>
      </w:r>
      <w:r>
        <w:t>е</w:t>
      </w:r>
      <w:r>
        <w:t>принужденной беседе, возможно, что протекавшей под коньячок или пр</w:t>
      </w:r>
      <w:r>
        <w:t>е</w:t>
      </w:r>
      <w:r>
        <w:t>красные румынские вина, благонамеренный православный министр н</w:t>
      </w:r>
      <w:r>
        <w:t>а</w:t>
      </w:r>
      <w:r>
        <w:t>кликал беду: сараевскую провокацию, положившую начало эскалации австро-германских притязаний в отнош</w:t>
      </w:r>
      <w:r>
        <w:t>е</w:t>
      </w:r>
      <w:r>
        <w:t xml:space="preserve">нии Сербии. </w:t>
      </w:r>
    </w:p>
    <w:p w14:paraId="4FBEEA0F" w14:textId="2FAAA9F0" w:rsidR="00B70147" w:rsidRDefault="00B70147">
      <w:r>
        <w:t>Эскалация австро-германских притязаний к Сербии была следствием того, что в Берлине знали о неготовности России к войне и были уверены, что она одна (при ожидавшемся Берлином невмешательстве Франции и Великобритании в конфликт из-за событий на Балканах) ограничится тол</w:t>
      </w:r>
      <w:r>
        <w:t>ь</w:t>
      </w:r>
      <w:r>
        <w:t xml:space="preserve">ко дипломатическими заявлениями. Политики же Великобритании, чьи хозяева стремились столкнуть в войне Россию и центрально-европейские державы (Германию и Австро-Венгрию), поддерживали </w:t>
      </w:r>
      <w:r>
        <w:lastRenderedPageBreak/>
        <w:t>уверенность Бе</w:t>
      </w:r>
      <w:r>
        <w:t>р</w:t>
      </w:r>
      <w:r>
        <w:t>лина и Вены в безопасности для них самих их балканской политики, уверяя их, что Великобритания сохранит нейтралитет в случае конфликта на мат</w:t>
      </w:r>
      <w:r>
        <w:t>е</w:t>
      </w:r>
      <w:r>
        <w:t>рике. О том, что такая уверенность Берлина создавалась, можно узнать и из воспоминаний С.Д.Сазонова, и из воспоминаний германского адмирала А. фон Тирпица</w:t>
      </w:r>
      <w:r w:rsidR="00CE1068" w:rsidRPr="00CE1068">
        <w:rPr>
          <w:vertAlign w:val="superscript"/>
        </w:rPr>
        <w:t>[XCV]</w:t>
      </w:r>
      <w:r>
        <w:t>. Тирпиц пишет о событиях дня 29 июля (григорианского стиля) 1914 г.</w:t>
      </w:r>
      <w:r w:rsidR="00CE1068" w:rsidRPr="00CE1068">
        <w:rPr>
          <w:vertAlign w:val="superscript"/>
        </w:rPr>
        <w:t>[XCVI]</w:t>
      </w:r>
      <w:r>
        <w:t xml:space="preserve"> следу</w:t>
      </w:r>
      <w:r>
        <w:t>ю</w:t>
      </w:r>
      <w:r>
        <w:t>щее:</w:t>
      </w:r>
    </w:p>
    <w:p w14:paraId="6A2621BB" w14:textId="77777777" w:rsidR="00B70147" w:rsidRDefault="00B70147">
      <w:pPr>
        <w:pStyle w:val="a"/>
        <w:rPr>
          <w:rFonts w:ascii="Academy Cyr" w:hAnsi="Academy Cyr"/>
        </w:rPr>
      </w:pPr>
      <w:r>
        <w:rPr>
          <w:rFonts w:ascii="Academy Cyr" w:hAnsi="Academy Cyr"/>
        </w:rPr>
        <w:t>«В этот день в Потсдам прибыл из Англии принц Генрих с п</w:t>
      </w:r>
      <w:r>
        <w:rPr>
          <w:rFonts w:ascii="Academy Cyr" w:hAnsi="Academy Cyr"/>
        </w:rPr>
        <w:t>о</w:t>
      </w:r>
      <w:r>
        <w:rPr>
          <w:rFonts w:ascii="Academy Cyr" w:hAnsi="Academy Cyr"/>
        </w:rPr>
        <w:t>сланием от короля Георга V, который сообщил, что Англия останется нейтральной в случае войны. Когда я выразил в этом сомнение, кайзер возразил: “Я имею слово короля и этого мне достаточно.”» (с. 291).</w:t>
      </w:r>
    </w:p>
    <w:p w14:paraId="53E8EC6F" w14:textId="3AD5DB7A" w:rsidR="00B70147" w:rsidRDefault="00B70147">
      <w:pPr>
        <w:rPr>
          <w:i/>
        </w:rPr>
      </w:pPr>
      <w:r>
        <w:t>Поэтому когда Великобритания вступила в войну на стороне России и Франции, вследствие чего война стала безнадежной для Германии, отр</w:t>
      </w:r>
      <w:r>
        <w:t>е</w:t>
      </w:r>
      <w:r>
        <w:t>занной английской морской блокадой от мировых рынков, то это стало «страшной неожиданностью» для германского канцлера</w:t>
      </w:r>
      <w:r w:rsidR="00CE1068" w:rsidRPr="00CE1068">
        <w:rPr>
          <w:vertAlign w:val="superscript"/>
        </w:rPr>
        <w:t>[XCVII]</w:t>
      </w:r>
      <w:r>
        <w:t xml:space="preserve">. </w:t>
      </w:r>
      <w:r>
        <w:rPr>
          <w:i/>
        </w:rPr>
        <w:t>Так мышеловка, в которую попали самодержавные монархии России и Германии, не несшие глобальной заботливости о благе всех,  была з</w:t>
      </w:r>
      <w:r>
        <w:rPr>
          <w:i/>
        </w:rPr>
        <w:t>а</w:t>
      </w:r>
      <w:r>
        <w:rPr>
          <w:i/>
        </w:rPr>
        <w:t xml:space="preserve">хлопнута. </w:t>
      </w:r>
    </w:p>
    <w:p w14:paraId="29C32E93" w14:textId="731CDEE1" w:rsidR="00B70147" w:rsidRDefault="00B70147">
      <w:pPr>
        <w:pStyle w:val="af0"/>
      </w:pPr>
      <w:r>
        <w:t>Но и после предъявления Сербии австро-германского ультиматума не было необходимости приносить Россию на алтарь неудовлетв</w:t>
      </w:r>
      <w:r>
        <w:t>о</w:t>
      </w:r>
      <w:r>
        <w:t>ренных имперских амбиций сербской “элиты”, предоставив наказ</w:t>
      </w:r>
      <w:r>
        <w:t>а</w:t>
      </w:r>
      <w:r>
        <w:t>ние сербских провокаторов и зарвавшихся германских мстителей Божьему промыслу</w:t>
      </w:r>
      <w:r w:rsidR="00CE1068" w:rsidRPr="00CE1068">
        <w:rPr>
          <w:rStyle w:val="af2"/>
          <w:vertAlign w:val="baseline"/>
        </w:rPr>
        <w:t>[XCVIII]</w:t>
      </w:r>
      <w:r>
        <w:t xml:space="preserve">. </w:t>
      </w:r>
    </w:p>
    <w:p w14:paraId="3FDE857C" w14:textId="77777777" w:rsidR="00B70147" w:rsidRDefault="00B70147">
      <w:r>
        <w:t>Или же с точки зрения отечественных монархистов священны и непр</w:t>
      </w:r>
      <w:r>
        <w:t>и</w:t>
      </w:r>
      <w:r>
        <w:t>косновенны особы только православных помазанников, а в наслед</w:t>
      </w:r>
      <w:r>
        <w:softHyphen/>
        <w:t>ных эрцгерцогов-католиков дозволено палить как по мишеням в тире?</w:t>
      </w:r>
    </w:p>
    <w:p w14:paraId="56B3B5D8" w14:textId="77777777" w:rsidR="00B70147" w:rsidRDefault="00B70147">
      <w:r>
        <w:t>Поддавшись на сараевскую провокацию, Николай </w:t>
      </w:r>
      <w:r>
        <w:rPr>
          <w:lang w:val="en-US"/>
        </w:rPr>
        <w:t>II</w:t>
      </w:r>
      <w:r>
        <w:t xml:space="preserve"> упустил единс</w:t>
      </w:r>
      <w:r>
        <w:t>т</w:t>
      </w:r>
      <w:r>
        <w:t>венный шанс сохранить как общеевропейский мир, так и исторически сложившуюся государственность и жизнь своей семьи, вопреки тому, что Г.Е.Распутин (на которого покушение было совершено в тот же день, что и на эрц-герцога Фердинанда) прислал несколько телеграмм, в которых ум</w:t>
      </w:r>
      <w:r>
        <w:t>о</w:t>
      </w:r>
      <w:r>
        <w:t>лял царя не ввязываться в войну. Несколькими годами ранее, когда шли балканские войны, в обществе и при дворе была партия желавших всту</w:t>
      </w:r>
      <w:r>
        <w:t>п</w:t>
      </w:r>
      <w:r>
        <w:t>ления России в войну, но личное присутствие Г.Е.Распутина удержало царя от вступления в войну, что вызвало ненависть к Г.Е.Распутину вел</w:t>
      </w:r>
      <w:r>
        <w:t>и</w:t>
      </w:r>
      <w:r>
        <w:t>кого князя Николая Николаевича, будущего главнокомандующего, не справившегося со своими обязанностями в ходе войны, начавшейся в 1914 г. Чтобы Г.Е.Рас</w:t>
      </w:r>
      <w:r>
        <w:softHyphen/>
        <w:t>пу</w:t>
      </w:r>
      <w:r>
        <w:softHyphen/>
        <w:t>тин не мешал разжиганию войны в 1914 г., на него было сове</w:t>
      </w:r>
      <w:r>
        <w:t>р</w:t>
      </w:r>
      <w:r>
        <w:t xml:space="preserve">шено покушение одновременно с сараевским… </w:t>
      </w:r>
    </w:p>
    <w:p w14:paraId="47540A77" w14:textId="77777777" w:rsidR="00B70147" w:rsidRDefault="00B70147">
      <w:pPr>
        <w:pStyle w:val="af0"/>
      </w:pPr>
      <w:r>
        <w:lastRenderedPageBreak/>
        <w:t>Как показывает история, Российское самопожертвование сербам в прок не пошло, и они жаждут новой российской жертвы спустя 80 лет. И нечего им в этом пот</w:t>
      </w:r>
      <w:r>
        <w:t>а</w:t>
      </w:r>
      <w:r>
        <w:t>кать.</w:t>
      </w:r>
    </w:p>
    <w:p w14:paraId="7E225FC1" w14:textId="77777777" w:rsidR="00B70147" w:rsidRDefault="00B70147">
      <w:pPr>
        <w:pStyle w:val="af0"/>
      </w:pPr>
      <w:r>
        <w:t>Николай</w:t>
      </w:r>
      <w:r w:rsidRPr="00B70147">
        <w:t xml:space="preserve"> </w:t>
      </w:r>
      <w:r>
        <w:rPr>
          <w:lang w:val="en-US"/>
        </w:rPr>
        <w:t>II</w:t>
      </w:r>
      <w:r>
        <w:t xml:space="preserve"> имел возможность выбора возможного течения дал</w:t>
      </w:r>
      <w:r>
        <w:t>ь</w:t>
      </w:r>
      <w:r>
        <w:t xml:space="preserve">нейших событий между сценарием, известным ему из </w:t>
      </w:r>
      <w:r>
        <w:sym w:font="Times New Roman" w:char="201C"/>
      </w:r>
      <w:r>
        <w:t>пророчеств</w:t>
      </w:r>
      <w:r>
        <w:sym w:font="Times New Roman" w:char="201D"/>
      </w:r>
      <w:r>
        <w:t xml:space="preserve"> монаха Авеля Павлу </w:t>
      </w:r>
      <w:r>
        <w:rPr>
          <w:lang w:val="en-US"/>
        </w:rPr>
        <w:t>I</w:t>
      </w:r>
      <w:r>
        <w:t>, и прямыми предостережениями о судьбе империи и династии, если царь последует этим путем, высказыва</w:t>
      </w:r>
      <w:r>
        <w:t>в</w:t>
      </w:r>
      <w:r>
        <w:t>шимся неоднократно простым русским знахарем Г.Е.Распутиным, который был против войны именно потому, что она несла народу беды. Промысел бы достиг целей во всяком из двух вариантов, но по разному.</w:t>
      </w:r>
    </w:p>
    <w:p w14:paraId="07C057DE" w14:textId="77777777" w:rsidR="00B70147" w:rsidRDefault="00B70147">
      <w:r>
        <w:t>Николай </w:t>
      </w:r>
      <w:r>
        <w:rPr>
          <w:lang w:val="en-US"/>
        </w:rPr>
        <w:t>II</w:t>
      </w:r>
      <w:r>
        <w:t xml:space="preserve"> в своей кадровой политике не препятствовал явить предст</w:t>
      </w:r>
      <w:r>
        <w:t>а</w:t>
      </w:r>
      <w:r>
        <w:t>вителям “элиты” их мерзостнейшие качества, чем его правление и отлич</w:t>
      </w:r>
      <w:r>
        <w:t>а</w:t>
      </w:r>
      <w:r>
        <w:t>лось от правления Александра </w:t>
      </w:r>
      <w:r>
        <w:rPr>
          <w:lang w:val="en-US"/>
        </w:rPr>
        <w:t>III</w:t>
      </w:r>
      <w:r>
        <w:t>, выгонявшего со службы за ложь, за злоупотребление служебным положением в личных целях и за нарушение слова, данного царю и другим. Именно политика Николая </w:t>
      </w:r>
      <w:r>
        <w:rPr>
          <w:lang w:val="en-US"/>
        </w:rPr>
        <w:t>II</w:t>
      </w:r>
      <w:r>
        <w:t xml:space="preserve"> попустител</w:t>
      </w:r>
      <w:r>
        <w:t>ь</w:t>
      </w:r>
      <w:r>
        <w:t>ства злоупотреблениям по службе, когда статские и военные чиновники — большей частью наследственная “элита” по своему происхождению — не отличаясь благонамеренностью и не испытывая страха перед царским гневом, как то было при Павле </w:t>
      </w:r>
      <w:r>
        <w:rPr>
          <w:lang w:val="en-US"/>
        </w:rPr>
        <w:t>I</w:t>
      </w:r>
      <w:r>
        <w:t>, Николае </w:t>
      </w:r>
      <w:r>
        <w:rPr>
          <w:lang w:val="en-US"/>
        </w:rPr>
        <w:t>I</w:t>
      </w:r>
      <w:r>
        <w:t>, Александре </w:t>
      </w:r>
      <w:r>
        <w:rPr>
          <w:lang w:val="en-US"/>
        </w:rPr>
        <w:t>III</w:t>
      </w:r>
      <w:r>
        <w:t>, норовили упо</w:t>
      </w:r>
      <w:r>
        <w:t>т</w:t>
      </w:r>
      <w:r>
        <w:t>ребить служебное положение в целях семейного обогащения, и привела к русско-японской и первой мировой войнам, завершить которые победой Россия была не готова ни морально, ни технико-экономически, ни в чисто военном отн</w:t>
      </w:r>
      <w:r>
        <w:t>о</w:t>
      </w:r>
      <w:r>
        <w:t xml:space="preserve">шении. </w:t>
      </w:r>
    </w:p>
    <w:p w14:paraId="78F790B9" w14:textId="3F7CF3E8" w:rsidR="00B70147" w:rsidRDefault="00B70147">
      <w:pPr>
        <w:pStyle w:val="af0"/>
      </w:pPr>
      <w:r>
        <w:t>Жертвы народа в обеих этих войнах — оплата паразитизма и сво</w:t>
      </w:r>
      <w:r>
        <w:t>е</w:t>
      </w:r>
      <w:r>
        <w:t>корыстия правящей “элиты”, которой попустительствовал монарх, не спрашивая солдат и матросов, хотят ли они воевать за дрова на лесных концессиях на корейской реке Ялу (в русско-японскую во</w:t>
      </w:r>
      <w:r>
        <w:t>й</w:t>
      </w:r>
      <w:r>
        <w:t>ну) и за турецкие проливы и крест на мечети Айя-София в столице тогдашней Турции (в первую мир</w:t>
      </w:r>
      <w:r>
        <w:t>о</w:t>
      </w:r>
      <w:r>
        <w:t>вую</w:t>
      </w:r>
      <w:r w:rsidR="00CE1068" w:rsidRPr="00CE1068">
        <w:rPr>
          <w:rStyle w:val="af2"/>
          <w:vertAlign w:val="baseline"/>
        </w:rPr>
        <w:t>[XCIX]</w:t>
      </w:r>
      <w:r>
        <w:t xml:space="preserve">). </w:t>
      </w:r>
    </w:p>
    <w:p w14:paraId="4C78086F" w14:textId="77777777" w:rsidR="00B70147" w:rsidRDefault="00B70147">
      <w:r>
        <w:t>Достойно ли это того, чтобы провозгласить Николая </w:t>
      </w:r>
      <w:r>
        <w:rPr>
          <w:lang w:val="en-US"/>
        </w:rPr>
        <w:t>II</w:t>
      </w:r>
      <w:r>
        <w:t xml:space="preserve"> “святым вел</w:t>
      </w:r>
      <w:r>
        <w:t>и</w:t>
      </w:r>
      <w:r>
        <w:t>комучеником Христа ради”, решайте сами по совести и помните: Христос не приносил в жертву чьему-либо корыстолюбию других людей, а учил жить так, чтобы ничего подобного не было.</w:t>
      </w:r>
    </w:p>
    <w:p w14:paraId="33E874A6" w14:textId="77777777" w:rsidR="00B70147" w:rsidRDefault="00B70147">
      <w:r>
        <w:t>Анализ истории двух последних царствований говорит, что объективно Николай </w:t>
      </w:r>
      <w:r>
        <w:rPr>
          <w:lang w:val="en-US"/>
        </w:rPr>
        <w:t>II</w:t>
      </w:r>
      <w:r>
        <w:t xml:space="preserve"> своей политикой способствовал созданию в стране революц</w:t>
      </w:r>
      <w:r>
        <w:t>и</w:t>
      </w:r>
      <w:r>
        <w:t>онной ситуации и краху сословно-кастового строя и монархического сп</w:t>
      </w:r>
      <w:r>
        <w:t>о</w:t>
      </w:r>
      <w:r>
        <w:t xml:space="preserve">соба правления. Если он это понимал и действовал, осуществляя эту цель сознательно, то это действительно подвиг </w:t>
      </w:r>
      <w:r>
        <w:lastRenderedPageBreak/>
        <w:t>христианского самопожертвов</w:t>
      </w:r>
      <w:r>
        <w:t>а</w:t>
      </w:r>
      <w:r>
        <w:t>ния монарха ради искоренения монархии и сословно-кастового строя, угнетающего человеческое достоинство большинства населения и препя</w:t>
      </w:r>
      <w:r>
        <w:t>т</w:t>
      </w:r>
      <w:r>
        <w:t>ствующего снисхождению Царствия Божиего в общество людей. Если это так, то сторонники реставрации монархии в России наших дней преступ</w:t>
      </w:r>
      <w:r>
        <w:t>и</w:t>
      </w:r>
      <w:r>
        <w:t>ли через самопожертвов</w:t>
      </w:r>
      <w:r>
        <w:t>а</w:t>
      </w:r>
      <w:r>
        <w:t xml:space="preserve">ние последнего земного царя России. </w:t>
      </w:r>
    </w:p>
    <w:p w14:paraId="77CFD47A" w14:textId="77777777" w:rsidR="00B70147" w:rsidRDefault="00B70147">
      <w:pPr>
        <w:pStyle w:val="af0"/>
      </w:pPr>
      <w:r>
        <w:t>Но по нашему мнению, царь был действительно православно вер</w:t>
      </w:r>
      <w:r>
        <w:t>о</w:t>
      </w:r>
      <w:r>
        <w:t xml:space="preserve">вавшим в Бога, в таинства, в свою “харизму”, вследствие чего и сам лично, и монархия пали жертвой </w:t>
      </w:r>
      <w:r>
        <w:rPr>
          <w:i/>
        </w:rPr>
        <w:t>истинных таинств Жизни,</w:t>
      </w:r>
      <w:r>
        <w:t xml:space="preserve"> через которые осуществляется во все времена Божий промысел. Если бы это было не так, то царская семья миновала бы Екатеринбургский подвал: Бог проводит в обход Голгофы всех тех, кто воистину готов пройти и через Голгофу, осуществляя непреклонно по совести Его бл</w:t>
      </w:r>
      <w:r>
        <w:t>а</w:t>
      </w:r>
      <w:r>
        <w:t xml:space="preserve">гой промысел. </w:t>
      </w:r>
    </w:p>
    <w:p w14:paraId="7B1733CB" w14:textId="4DE367B3" w:rsidR="00B70147" w:rsidRDefault="00B70147">
      <w:r>
        <w:t>Объективно Николай </w:t>
      </w:r>
      <w:r>
        <w:rPr>
          <w:lang w:val="en-US"/>
        </w:rPr>
        <w:t>II</w:t>
      </w:r>
      <w:r>
        <w:t>, отказавшись прежде всего от внешней полит</w:t>
      </w:r>
      <w:r>
        <w:t>и</w:t>
      </w:r>
      <w:r>
        <w:t>ки, проводимой Александром</w:t>
      </w:r>
      <w:r>
        <w:rPr>
          <w:lang w:val="en-US"/>
        </w:rPr>
        <w:t> III</w:t>
      </w:r>
      <w:r>
        <w:t>, создал условия для ниспровержения монархии в России. Как пишет в своих воспоминаниях Иоанн Кроншта</w:t>
      </w:r>
      <w:r>
        <w:t>д</w:t>
      </w:r>
      <w:r>
        <w:t>ский — святой Русской православной церкви, — несколько раз по его молитве Бог возвращал к жизни умерших, но молитвы о даровании здор</w:t>
      </w:r>
      <w:r>
        <w:t>о</w:t>
      </w:r>
      <w:r>
        <w:t>вья и продлении лет царствования смертельно заболевшего Александра </w:t>
      </w:r>
      <w:r>
        <w:rPr>
          <w:lang w:val="en-US"/>
        </w:rPr>
        <w:t>III</w:t>
      </w:r>
      <w:r>
        <w:t>, остались без последствий. Продлись же царствование Александра</w:t>
      </w:r>
      <w:r w:rsidRPr="00B70147">
        <w:t xml:space="preserve"> </w:t>
      </w:r>
      <w:r>
        <w:rPr>
          <w:lang w:val="en-US"/>
        </w:rPr>
        <w:t>III</w:t>
      </w:r>
      <w:r>
        <w:t xml:space="preserve"> еще лет двадцать (он был сторонником поддержания сословно-кастового строя и умер в возрасте всего 49 лет</w:t>
      </w:r>
      <w:r w:rsidR="00CE1068" w:rsidRPr="00CE1068">
        <w:rPr>
          <w:vertAlign w:val="superscript"/>
        </w:rPr>
        <w:t>[C]</w:t>
      </w:r>
      <w:r>
        <w:t>) — не было бы ни русско-японской, ни первой мировой войны</w:t>
      </w:r>
      <w:r w:rsidR="00CE1068" w:rsidRPr="00CE1068">
        <w:rPr>
          <w:vertAlign w:val="superscript"/>
        </w:rPr>
        <w:t>[</w:t>
      </w:r>
      <w:r w:rsidR="00CE1068" w:rsidRPr="00CE1068">
        <w:rPr>
          <w:vertAlign w:val="superscript"/>
          <w:lang w:val="en-US"/>
        </w:rPr>
        <w:t>CI</w:t>
      </w:r>
      <w:r w:rsidR="00CE1068" w:rsidRPr="00CE1068">
        <w:rPr>
          <w:vertAlign w:val="superscript"/>
        </w:rPr>
        <w:t>]</w:t>
      </w:r>
      <w:r>
        <w:t>, вызвавших обе революции в России. Монархия бы сохранилась. Облик мира — политический — был бы иным: Россия, а не США стали бы единственной сверхдержавой-монархией. Но этот вар</w:t>
      </w:r>
      <w:r>
        <w:t>и</w:t>
      </w:r>
      <w:r>
        <w:t>ант не отвечал Высшему Промы</w:t>
      </w:r>
      <w:r>
        <w:t>с</w:t>
      </w:r>
      <w:r>
        <w:t xml:space="preserve">лу. </w:t>
      </w:r>
    </w:p>
    <w:p w14:paraId="442AED1B" w14:textId="4C9FD901" w:rsidR="00B70147" w:rsidRDefault="00B70147">
      <w:r>
        <w:t>Известно, что семья Николая </w:t>
      </w:r>
      <w:r>
        <w:rPr>
          <w:lang w:val="en-US"/>
        </w:rPr>
        <w:t>II</w:t>
      </w:r>
      <w:r>
        <w:t xml:space="preserve"> обособилась от “элиты” и жила уед</w:t>
      </w:r>
      <w:r>
        <w:t>и</w:t>
      </w:r>
      <w:r>
        <w:t>ненно, а общество знало о ней больше выдумок, и прежде всего злоумы</w:t>
      </w:r>
      <w:r>
        <w:t>ш</w:t>
      </w:r>
      <w:r>
        <w:t>ленно порочащих её, нежели достоверной информации, но при этом ца</w:t>
      </w:r>
      <w:r>
        <w:t>р</w:t>
      </w:r>
      <w:r>
        <w:t>ская семью не вернулась и к образу жизни народа: несколько дворцов и парковых ансамблей с многочисленной прислугой каждый, что превосх</w:t>
      </w:r>
      <w:r>
        <w:t>о</w:t>
      </w:r>
      <w:r>
        <w:t>дит жизненные потребности семьи, с учетом даже потребностей обесп</w:t>
      </w:r>
      <w:r>
        <w:t>е</w:t>
      </w:r>
      <w:r>
        <w:t>чения государевой безопасности; флотилия императорских яхт, каждая из которых размером несколько меньше крейсера тех лет; царь — “хозяин земли Русской”</w:t>
      </w:r>
      <w:r w:rsidR="00CE1068" w:rsidRPr="00CE1068">
        <w:rPr>
          <w:rStyle w:val="af2"/>
          <w:vertAlign w:val="baseline"/>
        </w:rPr>
        <w:t>[CII]</w:t>
      </w:r>
      <w:r>
        <w:t>; царевнам подыскивали “достойных женихов” среди з</w:t>
      </w:r>
      <w:r>
        <w:t>а</w:t>
      </w:r>
      <w:r>
        <w:t xml:space="preserve">рубежных принцев, подчиняясь </w:t>
      </w:r>
      <w:r>
        <w:rPr>
          <w:b/>
        </w:rPr>
        <w:t>несамодержавно</w:t>
      </w:r>
      <w:r>
        <w:t xml:space="preserve"> библейской глобальной династической политике, в результате которой, как это не выглядит карик</w:t>
      </w:r>
      <w:r>
        <w:t>а</w:t>
      </w:r>
      <w:r>
        <w:t>турным, кандидатура одного из английских принцев в 1990</w:t>
      </w:r>
      <w:r>
        <w:noBreakHyphen/>
        <w:t>е гг. удовлетв</w:t>
      </w:r>
      <w:r>
        <w:t>о</w:t>
      </w:r>
      <w:r>
        <w:t xml:space="preserve">ряет требованиям Закона о </w:t>
      </w:r>
      <w:r>
        <w:lastRenderedPageBreak/>
        <w:t>престолонаследии Российской империи как законного наследника престола в случае, если цесаревич Алексей действ</w:t>
      </w:r>
      <w:r>
        <w:t>и</w:t>
      </w:r>
      <w:r>
        <w:t>тельно погиб вместе с остальными членами семьи</w:t>
      </w:r>
      <w:r w:rsidR="00CE1068" w:rsidRPr="00CE1068">
        <w:rPr>
          <w:rStyle w:val="af2"/>
          <w:vertAlign w:val="baseline"/>
        </w:rPr>
        <w:t>[CIII]</w:t>
      </w:r>
      <w:r>
        <w:t xml:space="preserve"> в 1918 г.</w:t>
      </w:r>
    </w:p>
    <w:p w14:paraId="3DD6F01D" w14:textId="77777777" w:rsidR="00B70147" w:rsidRDefault="00B70147">
      <w:pPr>
        <w:pStyle w:val="af0"/>
      </w:pPr>
      <w:r>
        <w:t>Что ни делается — Божьей милостью всё к лучшему. Монархия земных царей — не идеал, и чтобы расчистить пути к идеалу Царс</w:t>
      </w:r>
      <w:r>
        <w:t>т</w:t>
      </w:r>
      <w:r>
        <w:t>вия Божия в обществе людей, она была устранена. А возрождение её возможно только как карикатурный кратк</w:t>
      </w:r>
      <w:r>
        <w:t>о</w:t>
      </w:r>
      <w:r>
        <w:t>срочный эпизод.</w:t>
      </w:r>
    </w:p>
    <w:p w14:paraId="79C65110" w14:textId="66FCF36F" w:rsidR="00B70147" w:rsidRDefault="00B70147">
      <w:r>
        <w:t>Что касается пророчества монаха Авеля, то следует обратить вним</w:t>
      </w:r>
      <w:r>
        <w:t>а</w:t>
      </w:r>
      <w:r>
        <w:t>ние, что власть “элиты”, изменившей и народу, и последнему царю, не характеризуется в нем как демоническая или безумная. Царь, дескать, «предан будет народом своим», «мужик с топором возьмет в безумии власти». Это — явная клевета на простой народ и выгораживание прав</w:t>
      </w:r>
      <w:r>
        <w:t>я</w:t>
      </w:r>
      <w:r>
        <w:t>щей “элиты”, с петровских времен переставшей быть по культуре русской. И о закулисных силах революции 1917 г. — тех же, что организовывали и все предшествующие “элитарные” заговоры против царей, — вещий Авель ничего не сказал. На наш взгляд не сказал потому, что был прор</w:t>
      </w:r>
      <w:r>
        <w:t>о</w:t>
      </w:r>
      <w:r>
        <w:t>ком веры в Бога от эгрегора доктрины “Второзакония-Исаии”, во исполн</w:t>
      </w:r>
      <w:r>
        <w:t>е</w:t>
      </w:r>
      <w:r>
        <w:t>ние которой через него и программировалось будущее оказанием возде</w:t>
      </w:r>
      <w:r>
        <w:t>й</w:t>
      </w:r>
      <w:r>
        <w:t>ствия на психику верующих в Бога и в православные таинства царей, что бессознательно-автоматически</w:t>
      </w:r>
      <w:r w:rsidR="00CE1068" w:rsidRPr="00CE1068">
        <w:rPr>
          <w:rStyle w:val="af2"/>
          <w:vertAlign w:val="baseline"/>
        </w:rPr>
        <w:t>[CIV]</w:t>
      </w:r>
      <w:r>
        <w:t xml:space="preserve"> однозначно укладывало их деятельность в русло сценария-пророчества. То есть имело место не предвидение случая — а его программирование в пределах Божьего попущения; то, что это — программирование, а не пророчество, знаменуется клеветническими по отношению к простонародью и просто исторически недостоверными утверждениями о предательстве царя народом, взятии мужиком власти и т.п. </w:t>
      </w:r>
    </w:p>
    <w:p w14:paraId="4820CC6C" w14:textId="77777777" w:rsidR="00B70147" w:rsidRDefault="00B70147">
      <w:r>
        <w:t xml:space="preserve">Было не только </w:t>
      </w:r>
      <w:r>
        <w:sym w:font="Times New Roman" w:char="201C"/>
      </w:r>
      <w:r>
        <w:t>пророчество</w:t>
      </w:r>
      <w:r>
        <w:sym w:font="Times New Roman" w:char="201D"/>
      </w:r>
      <w:r>
        <w:t xml:space="preserve"> Авеля, но и предостережение Г.Е.Распутина о вредности для России вступления в войну, и царь был волен сам выбирать между двумя взаимно исключающими сценариями будущего. Он выбрал войну, вопреки заповеди «блаженны миротворцы», даже в условиях внутренней неготовности России к войне. </w:t>
      </w:r>
    </w:p>
    <w:p w14:paraId="2D4F1D95" w14:textId="77777777" w:rsidR="00B70147" w:rsidRDefault="00B70147">
      <w:r>
        <w:t>В действительности, если быть исторически точным, то не народ — крестьяне, рабочие, воины, купцы — организовывали заговоры и убивали русских царей: все убитые цари Петр III, Павел I, Александр II, Николай II пали жертвами заговоров, учиненных правящей “элитой”: дворянством, разночинной интеллигенц</w:t>
      </w:r>
      <w:r>
        <w:t>и</w:t>
      </w:r>
      <w:r>
        <w:t xml:space="preserve">ей. </w:t>
      </w:r>
    </w:p>
    <w:p w14:paraId="4F2EA882" w14:textId="77777777" w:rsidR="00B70147" w:rsidRDefault="00B70147">
      <w:r>
        <w:t>Зачинатели заговоров ни о чем не спрашивали народ, а ставили всё общество перед свершившимся фактом. Народ же реагировал на обсто</w:t>
      </w:r>
      <w:r>
        <w:t>я</w:t>
      </w:r>
      <w:r>
        <w:t xml:space="preserve">тельства, сложившиеся в результате заговоров (в которых он участия не принимал), исходя из того, какими сформировалась его </w:t>
      </w:r>
      <w:r>
        <w:lastRenderedPageBreak/>
        <w:t xml:space="preserve">нравственность и </w:t>
      </w:r>
      <w:r>
        <w:rPr>
          <w:b/>
        </w:rPr>
        <w:t>культура общегосударственной политической деятельности</w:t>
      </w:r>
      <w:r>
        <w:t xml:space="preserve"> к моменту очередного государственного переворота. Сословно-кастовый строй и</w:t>
      </w:r>
      <w:r>
        <w:t>м</w:t>
      </w:r>
      <w:r>
        <w:t>перии не способствовал выработке в народе культуры общегосударстве</w:t>
      </w:r>
      <w:r>
        <w:t>н</w:t>
      </w:r>
      <w:r>
        <w:t xml:space="preserve">ной политической деятельности: опыта управления деревенским миром и волостью мало для управления государством-цивилизацией. Так было и в1917 г. </w:t>
      </w:r>
    </w:p>
    <w:p w14:paraId="4C0352BA" w14:textId="77777777" w:rsidR="00B70147" w:rsidRDefault="00B70147">
      <w:r>
        <w:t xml:space="preserve">“Элита” к 1917 г. сгнила изнутри полностью. Историк В.О.Ключевский характирзовал политическое положение империи следующим афоризмом: </w:t>
      </w:r>
    </w:p>
    <w:p w14:paraId="368978B2" w14:textId="77777777" w:rsidR="00B70147" w:rsidRDefault="00B70147">
      <w:pPr>
        <w:pStyle w:val="a"/>
        <w:rPr>
          <w:rFonts w:ascii="Academy Cyr" w:hAnsi="Academy Cyr"/>
        </w:rPr>
      </w:pPr>
      <w:r>
        <w:rPr>
          <w:rFonts w:ascii="Academy Cyr" w:hAnsi="Academy Cyr"/>
        </w:rPr>
        <w:t>«Самодержавие (было бы более точно сказать «монархический а</w:t>
      </w:r>
      <w:r>
        <w:rPr>
          <w:rFonts w:ascii="Academy Cyr" w:hAnsi="Academy Cyr"/>
        </w:rPr>
        <w:t>б</w:t>
      </w:r>
      <w:r>
        <w:rPr>
          <w:rFonts w:ascii="Academy Cyr" w:hAnsi="Academy Cyr"/>
        </w:rPr>
        <w:t>солютизм»: наше пояснение при цитировании) нужно нам пока как стихийная сила, которая своей стихийно</w:t>
      </w:r>
      <w:r>
        <w:rPr>
          <w:rFonts w:ascii="Academy Cyr" w:hAnsi="Academy Cyr"/>
        </w:rPr>
        <w:softHyphen/>
        <w:t>стью может сдерживать другие стихийные силы, еще ху</w:t>
      </w:r>
      <w:r>
        <w:rPr>
          <w:rFonts w:ascii="Academy Cyr" w:hAnsi="Academy Cyr"/>
        </w:rPr>
        <w:t>д</w:t>
      </w:r>
      <w:r>
        <w:rPr>
          <w:rFonts w:ascii="Academy Cyr" w:hAnsi="Academy Cyr"/>
        </w:rPr>
        <w:t>шие.»</w:t>
      </w:r>
    </w:p>
    <w:p w14:paraId="52E8174F" w14:textId="77777777" w:rsidR="00B70147" w:rsidRDefault="00B70147">
      <w:r>
        <w:t>Чтобы понять, какие силы, еще худшие имел в виду В.О.Ключевский, не следует идеализировать и нравы простонародья. Г.В.Плеханов в своем очерке “Гл. И. Успенский” приводит в сноске следующую выдержку из “Писем из деревни” А.Н.Энгельгардта, бывшего не только публицистом-народником (революционеры поколения предшествующего марксистск</w:t>
      </w:r>
      <w:r>
        <w:t>о</w:t>
      </w:r>
      <w:r>
        <w:t>му), но и агрономом, хорошо знавшим жизнь деревни:</w:t>
      </w:r>
    </w:p>
    <w:p w14:paraId="2CD318F4" w14:textId="77777777" w:rsidR="00B70147" w:rsidRDefault="00B70147">
      <w:pPr>
        <w:pStyle w:val="a"/>
        <w:rPr>
          <w:rFonts w:ascii="Academy Cyr" w:hAnsi="Academy Cyr"/>
        </w:rPr>
      </w:pPr>
      <w:r>
        <w:rPr>
          <w:rFonts w:ascii="Academy Cyr" w:hAnsi="Academy Cyr"/>
        </w:rPr>
        <w:t>«Известной долей кулачества обладает каждый крестьянин за и</w:t>
      </w:r>
      <w:r>
        <w:rPr>
          <w:rFonts w:ascii="Academy Cyr" w:hAnsi="Academy Cyr"/>
        </w:rPr>
        <w:t>с</w:t>
      </w:r>
      <w:r>
        <w:rPr>
          <w:rFonts w:ascii="Academy Cyr" w:hAnsi="Academy Cyr"/>
        </w:rPr>
        <w:t xml:space="preserve">ключением недоумков да </w:t>
      </w:r>
      <w:r>
        <w:rPr>
          <w:rFonts w:ascii="Academy Cyr" w:hAnsi="Academy Cyr"/>
          <w:b/>
        </w:rPr>
        <w:t xml:space="preserve">особенно добродушных людей </w:t>
      </w:r>
      <w:r>
        <w:rPr>
          <w:rFonts w:ascii="Academy Cyr" w:hAnsi="Academy Cyr"/>
        </w:rPr>
        <w:t>(выделено нами при цитировании), вообще карасей. Каждый мужик в известном смысле кулак, щука, которая на то и в море, чтобы карась не др</w:t>
      </w:r>
      <w:r>
        <w:rPr>
          <w:rFonts w:ascii="Academy Cyr" w:hAnsi="Academy Cyr"/>
        </w:rPr>
        <w:t>е</w:t>
      </w:r>
      <w:r>
        <w:rPr>
          <w:rFonts w:ascii="Academy Cyr" w:hAnsi="Academy Cyr"/>
        </w:rPr>
        <w:t>мал… Я не раз указывал, что у крестьян страшно развит эгоизм, индивидуализм, стремление к эксплуатации. Зависть, недоверие друг к другу, подкапывание одного под другого, унижение слабого перед сильным, высокомерие сильного, поклонение богатству — все это сильно развито в крестьянской среде. Кулаческие идеалы царят в ней. Каждый стремится быть щукой и стремится пожрать карася» (Г.В.Плеханов. Сборник из серии «История в слове». М.: «Современник». 1988. С. 263).</w:t>
      </w:r>
    </w:p>
    <w:p w14:paraId="397107A8" w14:textId="77777777" w:rsidR="00B70147" w:rsidRDefault="00B70147">
      <w:r>
        <w:t>И её продолжает другой афоризм В.О.Ключевского:</w:t>
      </w:r>
    </w:p>
    <w:p w14:paraId="403F88A8" w14:textId="77777777" w:rsidR="00B70147" w:rsidRDefault="00B70147">
      <w:pPr>
        <w:pStyle w:val="a"/>
        <w:rPr>
          <w:rFonts w:ascii="Academy Cyr" w:hAnsi="Academy Cyr"/>
        </w:rPr>
      </w:pPr>
      <w:r>
        <w:rPr>
          <w:rFonts w:ascii="Academy Cyr" w:hAnsi="Academy Cyr"/>
        </w:rPr>
        <w:t>«Есть люди, которые становятся скотами, как только начинают обращаться с ними, как с люд</w:t>
      </w:r>
      <w:r>
        <w:rPr>
          <w:rFonts w:ascii="Academy Cyr" w:hAnsi="Academy Cyr"/>
        </w:rPr>
        <w:t>ь</w:t>
      </w:r>
      <w:r>
        <w:rPr>
          <w:rFonts w:ascii="Academy Cyr" w:hAnsi="Academy Cyr"/>
        </w:rPr>
        <w:t xml:space="preserve">ми».  </w:t>
      </w:r>
    </w:p>
    <w:p w14:paraId="606A5997" w14:textId="77777777" w:rsidR="00B70147" w:rsidRDefault="00B70147">
      <w:r>
        <w:t>Иными словами, не обуздай носителя кулаческой психологии жестк</w:t>
      </w:r>
      <w:r>
        <w:t>и</w:t>
      </w:r>
      <w:r>
        <w:t>ми средствами, он развернет свою активность и будет стремиться возв</w:t>
      </w:r>
      <w:r>
        <w:t>ы</w:t>
      </w:r>
      <w:r>
        <w:t xml:space="preserve">ситься, унижая других. Кулаческий масштаб и образ мышления — еще более мелкий чем удельно-княжеский, и потому еще более безогляно </w:t>
      </w:r>
      <w:r>
        <w:lastRenderedPageBreak/>
        <w:t>алчный. В 1917 — 1918 гг., когда исчез абсолютизм монархии, царившие в деревне кулаческие нравы оказались на свободе на основе принципа: п</w:t>
      </w:r>
      <w:r>
        <w:t>о</w:t>
      </w:r>
      <w:r>
        <w:t>лиции нет — всё дозволено, насколько силы позволяют. Эту активность пытались канализировать в ходе гражданской войны и белые, и красные вожди: но красным это удалось сделать более эффективно, вследствие чего они и победили. Дальнейшее развитие России как цивилизации требовало защиты государственного управления от кулаческой психологии. И нр</w:t>
      </w:r>
      <w:r>
        <w:t>а</w:t>
      </w:r>
      <w:r>
        <w:t>вится это или нет, но только благодаря тому, что государство не оказало поддержки кулачеству, как то предлагал Н.И.Бухарин, СССР смог подгот</w:t>
      </w:r>
      <w:r>
        <w:t>о</w:t>
      </w:r>
      <w:r>
        <w:t xml:space="preserve">виться и выстоять в Великой Отечественной войне. </w:t>
      </w:r>
    </w:p>
    <w:p w14:paraId="6AFBD769" w14:textId="71550930" w:rsidR="00B70147" w:rsidRDefault="00B70147">
      <w:r>
        <w:t>Кулак действительно способен быть хорошим хозяином в своем час</w:t>
      </w:r>
      <w:r>
        <w:t>т</w:t>
      </w:r>
      <w:r>
        <w:t>ном хозяйстве, но государственные проблемы не вмещаются в его мело</w:t>
      </w:r>
      <w:r>
        <w:t>ч</w:t>
      </w:r>
      <w:r>
        <w:t>ный кругозор, и он не способен понять, что на этом уровне необходима забота обо всем населении страны на несколько поколений вперед, а не только о сиюминутных интересах своего клана. Кулаку можно дать сколь угодно высокое образование, он может расталкивая всех подняться до вершин государственной власти, но как был мелким мироедом, так и ост</w:t>
      </w:r>
      <w:r>
        <w:t>а</w:t>
      </w:r>
      <w:r>
        <w:t>нется им, пока не освободится от своей кулацкой психиологии. Что пол</w:t>
      </w:r>
      <w:r>
        <w:t>у</w:t>
      </w:r>
      <w:r>
        <w:t>чится, если кулачество, не обладающее глобальным или хотя бы общег</w:t>
      </w:r>
      <w:r>
        <w:t>о</w:t>
      </w:r>
      <w:r>
        <w:t>сударственным масштабом мышления придет к государственной власти? — А то, что мы видим вокруг после 1985 г.: М.С.Горбачев, Б.Н.Ельцин и многие чиновники рангом помельче — выходцы из семей, которые в эп</w:t>
      </w:r>
      <w:r>
        <w:t>о</w:t>
      </w:r>
      <w:r>
        <w:t>ху сталинизма квалифицировались как кулацкие. Но не следует валить все персонально на М.С.Горбачева и Б.Н.Ельцина. Необходимо вспомнить и тех, кто в поговорке начала перестройки: «куй железо, пока Гобрбачев», — не видел общенародной беды и угрозы, поскольку в ней выражались те же самые кулаческие нравы. Проблема не в происхождении, а в психол</w:t>
      </w:r>
      <w:r>
        <w:t>о</w:t>
      </w:r>
      <w:r>
        <w:t>гии, в масштабе и образе мышления не только “вождей”, но и всего о</w:t>
      </w:r>
      <w:r>
        <w:t>с</w:t>
      </w:r>
      <w:r>
        <w:t>тального общества</w:t>
      </w:r>
      <w:r w:rsidR="00CE1068" w:rsidRPr="00CE1068">
        <w:rPr>
          <w:vertAlign w:val="superscript"/>
        </w:rPr>
        <w:t>[CV]</w:t>
      </w:r>
      <w:r>
        <w:t>.</w:t>
      </w:r>
    </w:p>
    <w:p w14:paraId="5A83C404" w14:textId="44C8F799" w:rsidR="00B70147" w:rsidRDefault="00B70147">
      <w:r>
        <w:t xml:space="preserve"> Но вопросами “культурного строительства” в народе до 1917 г. зан</w:t>
      </w:r>
      <w:r>
        <w:t>и</w:t>
      </w:r>
      <w:r>
        <w:t>мались Церковь и “элита”, которые требовали одного: рабской покорности очередной власти, провозгласившей себя «милостью Божией» легитимной и покрывшей цареубийство</w:t>
      </w:r>
      <w:r w:rsidR="00CE1068" w:rsidRPr="00CE1068">
        <w:rPr>
          <w:rStyle w:val="af2"/>
          <w:vertAlign w:val="baseline"/>
        </w:rPr>
        <w:t>[CVI]</w:t>
      </w:r>
      <w:r>
        <w:t>, но не учили тому, что каждый человек по Божьему предопределению должен быть наместником Бога на Земле и нести свою долю глобальной ответственности и заботы, помогая в этом другим. Потом эстафету культурного строительства переняла партия, к</w:t>
      </w:r>
      <w:r>
        <w:t>о</w:t>
      </w:r>
      <w:r>
        <w:t>торая после устранения И.В.Сталина тоже учила не глобальной ответс</w:t>
      </w:r>
      <w:r>
        <w:t>т</w:t>
      </w:r>
      <w:r>
        <w:t>венности и заботе, а покорности, но не персонально кому-либо, а идеол</w:t>
      </w:r>
      <w:r>
        <w:t>о</w:t>
      </w:r>
      <w:r>
        <w:t xml:space="preserve">гии, которой корпорация рабовладельцев решила отгородиться от стада рабов. </w:t>
      </w:r>
    </w:p>
    <w:p w14:paraId="0C03A473" w14:textId="3B40584E" w:rsidR="00B70147" w:rsidRDefault="00B70147">
      <w:r>
        <w:lastRenderedPageBreak/>
        <w:t>Теперь Церковь, похоже, снова намервается заступить на тяжкую ва</w:t>
      </w:r>
      <w:r>
        <w:t>х</w:t>
      </w:r>
      <w:r>
        <w:t>ту культурного строительства.Однако кроме россказней со ссылками на пророчества-программы, подобные авелевскому, цитат из трудов бог</w:t>
      </w:r>
      <w:r>
        <w:t>о</w:t>
      </w:r>
      <w:r>
        <w:t>словов, устраняющих из жизни однозначные по смыслу заповеди Бо</w:t>
      </w:r>
      <w:r>
        <w:softHyphen/>
        <w:t>жии “преданиями старцев”, православие за душой после 70 лет Советской вл</w:t>
      </w:r>
      <w:r>
        <w:t>а</w:t>
      </w:r>
      <w:r>
        <w:t>сти ничего не имеет, хотя 70 лет — куда как большой срок, чтобы одумат</w:t>
      </w:r>
      <w:r>
        <w:t>ь</w:t>
      </w:r>
      <w:r>
        <w:t>ся и переосмыслить собственное прошлое и намерения на будущее. И</w:t>
      </w:r>
      <w:r>
        <w:t>е</w:t>
      </w:r>
      <w:r>
        <w:t>рархия по-прежнему хочет возвеличить себя на Земле в доктрине “Россия — третий Рим</w:t>
      </w:r>
      <w:r w:rsidR="00CE1068" w:rsidRPr="00CE1068">
        <w:rPr>
          <w:vertAlign w:val="superscript"/>
        </w:rPr>
        <w:t>[CVII]</w:t>
      </w:r>
      <w:r>
        <w:t>” с монопольно глобальными властными притязаниями и для этого живет на основе мифа об истории, отрекшись от труда понять, какой же действительно была</w:t>
      </w:r>
      <w:r>
        <w:rPr>
          <w:i/>
        </w:rPr>
        <w:t xml:space="preserve"> история человечества в единстве религио</w:t>
      </w:r>
      <w:r>
        <w:rPr>
          <w:i/>
        </w:rPr>
        <w:t>з</w:t>
      </w:r>
      <w:r>
        <w:rPr>
          <w:i/>
        </w:rPr>
        <w:t>ного и внутрисоциального потоков фактов и случаев — мощных мгн</w:t>
      </w:r>
      <w:r>
        <w:rPr>
          <w:i/>
        </w:rPr>
        <w:t>о</w:t>
      </w:r>
      <w:r>
        <w:rPr>
          <w:i/>
        </w:rPr>
        <w:t>венных орудий Провидения</w:t>
      </w:r>
      <w:r>
        <w:t>. Примером тому завершение беседы игумена Алексия и экс-генерала А.М.Макашова, опубликованной в “Завтра”, № 2, 1999 г. под загл</w:t>
      </w:r>
      <w:r>
        <w:t>а</w:t>
      </w:r>
      <w:r>
        <w:t>вием “Монах и воин”:</w:t>
      </w:r>
    </w:p>
    <w:p w14:paraId="02C87ED6" w14:textId="77777777" w:rsidR="00B70147" w:rsidRDefault="00B70147">
      <w:pPr>
        <w:pStyle w:val="a"/>
        <w:rPr>
          <w:rFonts w:ascii="Academy Cyr" w:hAnsi="Academy Cyr"/>
        </w:rPr>
      </w:pPr>
      <w:r>
        <w:rPr>
          <w:rFonts w:ascii="Academy Cyr" w:hAnsi="Academy Cyr"/>
        </w:rPr>
        <w:t>«</w:t>
      </w:r>
      <w:r>
        <w:rPr>
          <w:rFonts w:ascii="Academy Cyr" w:hAnsi="Academy Cyr"/>
          <w:b/>
        </w:rPr>
        <w:t>Игумен АЛЕКСИЙ</w:t>
      </w:r>
      <w:r>
        <w:rPr>
          <w:rFonts w:ascii="Academy Cyr" w:hAnsi="Academy Cyr"/>
        </w:rPr>
        <w:t>. Трудно спорить, что без сильной, волевой власти наше государство просто не выживет. Это — необходимое условие возрождение России. Необходимое, но недостаточное. Ведь сам по себе национализм таит немало опасностей. Главная из них — опасность фашизации русского национального движения. Думаю, что наши враги дорого дали бы за то, чтобы мы пошли этим гибельным путем.</w:t>
      </w:r>
    </w:p>
    <w:p w14:paraId="60B68DEA" w14:textId="77777777" w:rsidR="00B70147" w:rsidRDefault="00B70147">
      <w:pPr>
        <w:pStyle w:val="a"/>
        <w:rPr>
          <w:rFonts w:ascii="Academy Cyr" w:hAnsi="Academy Cyr"/>
        </w:rPr>
      </w:pPr>
      <w:r>
        <w:rPr>
          <w:rFonts w:ascii="Academy Cyr" w:hAnsi="Academy Cyr"/>
        </w:rPr>
        <w:t>Впрочем, некоторые попытки направить огромную энергию ру</w:t>
      </w:r>
      <w:r>
        <w:rPr>
          <w:rFonts w:ascii="Academy Cyr" w:hAnsi="Academy Cyr"/>
        </w:rPr>
        <w:t>с</w:t>
      </w:r>
      <w:r>
        <w:rPr>
          <w:rFonts w:ascii="Academy Cyr" w:hAnsi="Academy Cyr"/>
        </w:rPr>
        <w:t>ского национального возрождения в этом направлении уже делались. Так, например, православные с тревогой наблюдают за попытками привить нашему национальному чувству вирус “славянского язычества” и оккультизма — этих рел</w:t>
      </w:r>
      <w:r>
        <w:rPr>
          <w:rFonts w:ascii="Academy Cyr" w:hAnsi="Academy Cyr"/>
        </w:rPr>
        <w:t>и</w:t>
      </w:r>
      <w:r>
        <w:rPr>
          <w:rFonts w:ascii="Academy Cyr" w:hAnsi="Academy Cyr"/>
        </w:rPr>
        <w:t>гиозных основ фашизма.</w:t>
      </w:r>
    </w:p>
    <w:p w14:paraId="566F305C" w14:textId="77777777" w:rsidR="00B70147" w:rsidRDefault="00B70147">
      <w:pPr>
        <w:pStyle w:val="a"/>
        <w:rPr>
          <w:rFonts w:ascii="Academy Cyr" w:hAnsi="Academy Cyr"/>
        </w:rPr>
      </w:pPr>
      <w:r>
        <w:rPr>
          <w:rFonts w:ascii="Academy Cyr" w:hAnsi="Academy Cyr"/>
        </w:rPr>
        <w:t>Поэтому одновременно с подъемом национального движения, одн</w:t>
      </w:r>
      <w:r>
        <w:rPr>
          <w:rFonts w:ascii="Academy Cyr" w:hAnsi="Academy Cyr"/>
        </w:rPr>
        <w:t>о</w:t>
      </w:r>
      <w:r>
        <w:rPr>
          <w:rFonts w:ascii="Academy Cyr" w:hAnsi="Academy Cyr"/>
        </w:rPr>
        <w:t>временно с установлением сильной власти должен происходить и д</w:t>
      </w:r>
      <w:r>
        <w:rPr>
          <w:rFonts w:ascii="Academy Cyr" w:hAnsi="Academy Cyr"/>
        </w:rPr>
        <w:t>у</w:t>
      </w:r>
      <w:r>
        <w:rPr>
          <w:rFonts w:ascii="Academy Cyr" w:hAnsi="Academy Cyr"/>
        </w:rPr>
        <w:t>ховный нравственно религиозный подъем. В политической борьбе, как нигде более нужно ясное понимание смысла действий, смысла жизни. А вне веры в Бога у жизни нет смысла. Без Бога, без Церкви чел</w:t>
      </w:r>
      <w:r>
        <w:rPr>
          <w:rFonts w:ascii="Academy Cyr" w:hAnsi="Academy Cyr"/>
        </w:rPr>
        <w:t>о</w:t>
      </w:r>
      <w:r>
        <w:rPr>
          <w:rFonts w:ascii="Academy Cyr" w:hAnsi="Academy Cyr"/>
        </w:rPr>
        <w:t>век будет жить ради удовлетворения своих похотей, ради богатства, ради тщеславия. Это гибельный, тупиковый, беспе</w:t>
      </w:r>
      <w:r>
        <w:rPr>
          <w:rFonts w:ascii="Academy Cyr" w:hAnsi="Academy Cyr"/>
        </w:rPr>
        <w:t>р</w:t>
      </w:r>
      <w:r>
        <w:rPr>
          <w:rFonts w:ascii="Academy Cyr" w:hAnsi="Academy Cyr"/>
        </w:rPr>
        <w:t>спективный путь.</w:t>
      </w:r>
    </w:p>
    <w:p w14:paraId="029F2EEA" w14:textId="77C64E37" w:rsidR="00B70147" w:rsidRDefault="00B70147">
      <w:pPr>
        <w:pStyle w:val="a"/>
        <w:rPr>
          <w:rFonts w:ascii="Academy Cyr" w:hAnsi="Academy Cyr"/>
        </w:rPr>
      </w:pPr>
      <w:r>
        <w:rPr>
          <w:rFonts w:ascii="Academy Cyr" w:hAnsi="Academy Cyr"/>
          <w:b/>
        </w:rPr>
        <w:t>А.М.</w:t>
      </w:r>
      <w:r w:rsidR="00CE1068" w:rsidRPr="00CE1068">
        <w:rPr>
          <w:rStyle w:val="af2"/>
          <w:vertAlign w:val="baseline"/>
        </w:rPr>
        <w:t>[CVIII]</w:t>
      </w:r>
      <w:r>
        <w:rPr>
          <w:rFonts w:ascii="Academy Cyr" w:hAnsi="Academy Cyr"/>
        </w:rPr>
        <w:t xml:space="preserve"> Но ведь есть и другая дорога? Есть православный идеал русской государственности?</w:t>
      </w:r>
    </w:p>
    <w:p w14:paraId="2FD7734B" w14:textId="77777777" w:rsidR="00B70147" w:rsidRDefault="00B70147">
      <w:pPr>
        <w:pStyle w:val="a"/>
        <w:rPr>
          <w:rFonts w:ascii="Academy Cyr" w:hAnsi="Academy Cyr"/>
        </w:rPr>
      </w:pPr>
      <w:r>
        <w:rPr>
          <w:rFonts w:ascii="Academy Cyr" w:hAnsi="Academy Cyr"/>
          <w:b/>
        </w:rPr>
        <w:lastRenderedPageBreak/>
        <w:t>Игумен Алексий.</w:t>
      </w:r>
      <w:r>
        <w:rPr>
          <w:rFonts w:ascii="Academy Cyr" w:hAnsi="Academy Cyr"/>
        </w:rPr>
        <w:t xml:space="preserve"> Для православного христианина идеалом гос</w:t>
      </w:r>
      <w:r>
        <w:rPr>
          <w:rFonts w:ascii="Academy Cyr" w:hAnsi="Academy Cyr"/>
        </w:rPr>
        <w:t>у</w:t>
      </w:r>
      <w:r>
        <w:rPr>
          <w:rFonts w:ascii="Academy Cyr" w:hAnsi="Academy Cyr"/>
        </w:rPr>
        <w:t>дарственного устройства является самодержавная монархия, потому что она есть образ Царствия Небесного. Но, конечно, нужно быть реал</w:t>
      </w:r>
      <w:r>
        <w:rPr>
          <w:rFonts w:ascii="Academy Cyr" w:hAnsi="Academy Cyr"/>
        </w:rPr>
        <w:t>и</w:t>
      </w:r>
      <w:r>
        <w:rPr>
          <w:rFonts w:ascii="Academy Cyr" w:hAnsi="Academy Cyr"/>
        </w:rPr>
        <w:t>стами. При нынешнем состоянии умов, при том разврате и хаосе, что господствуют в современной России, Господь вряд ли дарует нам Св</w:t>
      </w:r>
      <w:r>
        <w:rPr>
          <w:rFonts w:ascii="Academy Cyr" w:hAnsi="Academy Cyr"/>
        </w:rPr>
        <w:t>о</w:t>
      </w:r>
      <w:r>
        <w:rPr>
          <w:rFonts w:ascii="Academy Cyr" w:hAnsi="Academy Cyr"/>
        </w:rPr>
        <w:t>его Помазанника, Православного и Самодержавного Царя.</w:t>
      </w:r>
    </w:p>
    <w:p w14:paraId="776EC522" w14:textId="77777777" w:rsidR="00B70147" w:rsidRDefault="00B70147">
      <w:pPr>
        <w:pStyle w:val="a"/>
        <w:rPr>
          <w:rFonts w:ascii="Academy Cyr" w:hAnsi="Academy Cyr"/>
        </w:rPr>
      </w:pPr>
      <w:r>
        <w:rPr>
          <w:rFonts w:ascii="Academy Cyr" w:hAnsi="Academy Cyr"/>
        </w:rPr>
        <w:t>Если же попытаться определить тот политический режим, тот сп</w:t>
      </w:r>
      <w:r>
        <w:rPr>
          <w:rFonts w:ascii="Academy Cyr" w:hAnsi="Academy Cyr"/>
        </w:rPr>
        <w:t>о</w:t>
      </w:r>
      <w:r>
        <w:rPr>
          <w:rFonts w:ascii="Academy Cyr" w:hAnsi="Academy Cyr"/>
        </w:rPr>
        <w:t>соб власти, который нужен нашей истерзанной “реформаторами” Р</w:t>
      </w:r>
      <w:r>
        <w:rPr>
          <w:rFonts w:ascii="Academy Cyr" w:hAnsi="Academy Cyr"/>
        </w:rPr>
        <w:t>о</w:t>
      </w:r>
      <w:r>
        <w:rPr>
          <w:rFonts w:ascii="Academy Cyr" w:hAnsi="Academy Cyr"/>
        </w:rPr>
        <w:t>дине, исходя из тех политических реальностей, которые сегодня сущ</w:t>
      </w:r>
      <w:r>
        <w:rPr>
          <w:rFonts w:ascii="Academy Cyr" w:hAnsi="Academy Cyr"/>
        </w:rPr>
        <w:t>е</w:t>
      </w:r>
      <w:r>
        <w:rPr>
          <w:rFonts w:ascii="Academy Cyr" w:hAnsi="Academy Cyr"/>
        </w:rPr>
        <w:t>ствуют, то я бы назвал его “православным сталинизмом”. И одним из важнейших его признаков должен быть стратегический союз русской государственной власти с Православной Церковью. Это — главное условие, залог возрождения России.</w:t>
      </w:r>
    </w:p>
    <w:p w14:paraId="6F8DA5BB" w14:textId="77777777" w:rsidR="00B70147" w:rsidRDefault="00B70147">
      <w:pPr>
        <w:pStyle w:val="a"/>
        <w:rPr>
          <w:rFonts w:ascii="Academy Cyr" w:hAnsi="Academy Cyr"/>
        </w:rPr>
      </w:pPr>
      <w:r>
        <w:rPr>
          <w:rFonts w:ascii="Academy Cyr" w:hAnsi="Academy Cyr"/>
          <w:b/>
        </w:rPr>
        <w:t>А.М.</w:t>
      </w:r>
      <w:r w:rsidRPr="00B70147">
        <w:rPr>
          <w:b/>
        </w:rPr>
        <w:t xml:space="preserve"> </w:t>
      </w:r>
      <w:r>
        <w:rPr>
          <w:rFonts w:ascii="Academy Cyr" w:hAnsi="Academy Cyr"/>
        </w:rPr>
        <w:t>Ну, если так, то и я — православный сталинист».</w:t>
      </w:r>
    </w:p>
    <w:p w14:paraId="281BE4DB" w14:textId="77777777" w:rsidR="00B70147" w:rsidRDefault="00B70147">
      <w:r>
        <w:t>То есть православие являет всё тот же “элитарно”-меньшевистский о</w:t>
      </w:r>
      <w:r>
        <w:t>т</w:t>
      </w:r>
      <w:r>
        <w:t xml:space="preserve">каз от веры </w:t>
      </w:r>
      <w:r>
        <w:rPr>
          <w:i/>
        </w:rPr>
        <w:t xml:space="preserve">Богу, который есть Вседержитель, </w:t>
      </w:r>
      <w:r>
        <w:t>и попытки найти исти</w:t>
      </w:r>
      <w:r>
        <w:t>н</w:t>
      </w:r>
      <w:r>
        <w:t>ный смысл жизни в вере в</w:t>
      </w:r>
      <w:r>
        <w:rPr>
          <w:i/>
        </w:rPr>
        <w:t xml:space="preserve"> бога, которого нет</w:t>
      </w:r>
      <w:r>
        <w:t>. А поскольку искоренить уважение к большевику И.В.Сталину и добрую память о нём в народе не удалось, то имя Сталина следует поместить на хоругви обновленного пр</w:t>
      </w:r>
      <w:r>
        <w:t>а</w:t>
      </w:r>
      <w:r>
        <w:t>вославия, опубликовать якобы его секретные завещания, будто истинным завещанием И.В.Сталина не является его последняя работа “Экономи</w:t>
      </w:r>
      <w:r>
        <w:softHyphen/>
        <w:t>ческие проблемы социализма в СССР”, отрицающая мерзость библейской доктрины построения глобального расового “элитарно”-невольничьего государства, которую на Землю Русскую принесла более 1000 лет назад якобы истинно христианская Православная церковь. Так православные массовики-затейники, концептуально избирательно подбирая реальные и измышленные факты, продолжают монархическую аф</w:t>
      </w:r>
      <w:r>
        <w:t>е</w:t>
      </w:r>
      <w:r>
        <w:t>ру.</w:t>
      </w:r>
    </w:p>
    <w:p w14:paraId="51276B04" w14:textId="7A552495" w:rsidR="00B70147" w:rsidRDefault="00B70147">
      <w:r>
        <w:t xml:space="preserve">В “Завтра”, № 50, 1997 г. опубликовано “эссе” А.Трапезникова “Завещание красного монарха”, в котором он приводит </w:t>
      </w:r>
      <w:r>
        <w:sym w:font="Times New Roman" w:char="201C"/>
      </w:r>
      <w:r>
        <w:t>фрагменты че</w:t>
      </w:r>
      <w:r>
        <w:t>р</w:t>
      </w:r>
      <w:r>
        <w:t>новика</w:t>
      </w:r>
      <w:r w:rsidR="00CE1068" w:rsidRPr="00CE1068">
        <w:rPr>
          <w:vertAlign w:val="superscript"/>
        </w:rPr>
        <w:t>[CIX]</w:t>
      </w:r>
      <w:r>
        <w:t xml:space="preserve"> «Завещания Сталина»</w:t>
      </w:r>
      <w:r>
        <w:sym w:font="Times New Roman" w:char="201D"/>
      </w:r>
      <w:r>
        <w:t>, якобы хранимого “Русским орденом”. Текст якобы завещания начин</w:t>
      </w:r>
      <w:r>
        <w:t>а</w:t>
      </w:r>
      <w:r>
        <w:t>ется словами:</w:t>
      </w:r>
    </w:p>
    <w:p w14:paraId="704160E7" w14:textId="77777777" w:rsidR="00B70147" w:rsidRDefault="00B70147">
      <w:pPr>
        <w:pStyle w:val="a"/>
        <w:rPr>
          <w:rFonts w:ascii="Academy Cyr" w:hAnsi="Academy Cyr"/>
        </w:rPr>
      </w:pPr>
      <w:r>
        <w:rPr>
          <w:rFonts w:ascii="Academy Cyr" w:hAnsi="Academy Cyr"/>
        </w:rPr>
        <w:t>«После моей смерти много мусора нанесут на мою могилу, но пр</w:t>
      </w:r>
      <w:r>
        <w:rPr>
          <w:rFonts w:ascii="Academy Cyr" w:hAnsi="Academy Cyr"/>
        </w:rPr>
        <w:t>и</w:t>
      </w:r>
      <w:r>
        <w:rPr>
          <w:rFonts w:ascii="Academy Cyr" w:hAnsi="Academy Cyr"/>
        </w:rPr>
        <w:t>дет время и сметет его. Я никогда не был настоящим революционером, вся моя жизнь — непрекращающаяся борьба с сионизмом, цель кот</w:t>
      </w:r>
      <w:r>
        <w:rPr>
          <w:rFonts w:ascii="Academy Cyr" w:hAnsi="Academy Cyr"/>
        </w:rPr>
        <w:t>о</w:t>
      </w:r>
      <w:r>
        <w:rPr>
          <w:rFonts w:ascii="Academy Cyr" w:hAnsi="Academy Cyr"/>
        </w:rPr>
        <w:t>рого — установление нового мирового порядка при господстве евре</w:t>
      </w:r>
      <w:r>
        <w:rPr>
          <w:rFonts w:ascii="Academy Cyr" w:hAnsi="Academy Cyr"/>
        </w:rPr>
        <w:t>й</w:t>
      </w:r>
      <w:r>
        <w:rPr>
          <w:rFonts w:ascii="Academy Cyr" w:hAnsi="Academy Cyr"/>
        </w:rPr>
        <w:t xml:space="preserve">ской буржуазии... Чтобы достичь </w:t>
      </w:r>
      <w:r>
        <w:rPr>
          <w:rFonts w:ascii="Academy Cyr" w:hAnsi="Academy Cyr"/>
        </w:rPr>
        <w:lastRenderedPageBreak/>
        <w:t>этого, им необходимо развалить СССР, Россию, уничтожить Веру, превратить русский державный народ в безродных ко</w:t>
      </w:r>
      <w:r>
        <w:rPr>
          <w:rFonts w:ascii="Academy Cyr" w:hAnsi="Academy Cyr"/>
        </w:rPr>
        <w:t>с</w:t>
      </w:r>
      <w:r>
        <w:rPr>
          <w:rFonts w:ascii="Academy Cyr" w:hAnsi="Academy Cyr"/>
        </w:rPr>
        <w:t>мополитов.</w:t>
      </w:r>
    </w:p>
    <w:p w14:paraId="172F5FB4" w14:textId="77777777" w:rsidR="00B70147" w:rsidRDefault="00B70147">
      <w:pPr>
        <w:pStyle w:val="a"/>
        <w:rPr>
          <w:rFonts w:ascii="Times New Roman" w:hAnsi="Times New Roman"/>
        </w:rPr>
      </w:pPr>
      <w:r>
        <w:rPr>
          <w:rFonts w:ascii="Academy Cyr" w:hAnsi="Academy Cyr"/>
        </w:rPr>
        <w:t>Противостоять их планам может только Империя. Не будет ее, погибнет Россия, погибнет Мир... Хватит утопий. Ничего лучше м</w:t>
      </w:r>
      <w:r>
        <w:rPr>
          <w:rFonts w:ascii="Academy Cyr" w:hAnsi="Academy Cyr"/>
        </w:rPr>
        <w:t>о</w:t>
      </w:r>
      <w:r>
        <w:rPr>
          <w:rFonts w:ascii="Academy Cyr" w:hAnsi="Academy Cyr"/>
        </w:rPr>
        <w:t>нархии придумать невозможно, а значит, не нужно. Я всегда прекл</w:t>
      </w:r>
      <w:r>
        <w:rPr>
          <w:rFonts w:ascii="Academy Cyr" w:hAnsi="Academy Cyr"/>
        </w:rPr>
        <w:t>о</w:t>
      </w:r>
      <w:r>
        <w:rPr>
          <w:rFonts w:ascii="Academy Cyr" w:hAnsi="Academy Cyr"/>
        </w:rPr>
        <w:t>нялся перед гением и величием русских царей. От единовластия нам никуда не уйти. Но диктатора должен сменить самодержец. Когда придет время. &lt;...&gt;»</w:t>
      </w:r>
    </w:p>
    <w:p w14:paraId="0F773185" w14:textId="77777777" w:rsidR="00B70147" w:rsidRDefault="00B70147">
      <w:r>
        <w:t>Конечно, для многих такое “завещание” Сталина — бальзам на их д</w:t>
      </w:r>
      <w:r>
        <w:t>у</w:t>
      </w:r>
      <w:r>
        <w:t>шевные раны. Но не надо делать из Сталина идиота, который, как “доцент” из фильма “Джентльмены удачи”, якобы упавший с верхней полки в ваг</w:t>
      </w:r>
      <w:r>
        <w:t>о</w:t>
      </w:r>
      <w:r>
        <w:t>не, неизменно пребывает в состоянии “тут по</w:t>
      </w:r>
      <w:r>
        <w:t>м</w:t>
      </w:r>
      <w:r>
        <w:t>ню, а тут не помню”.</w:t>
      </w:r>
    </w:p>
    <w:p w14:paraId="6AB36679" w14:textId="77777777" w:rsidR="00B70147" w:rsidRDefault="00B70147">
      <w:r>
        <w:t>Вводная фраза “завещания” — о мусоре на могиле и ветре истории, который его разметает, — в разных редакциях повторялась неоднократно на протяжении нескольких последних лет, со ссылками на свидетельство маршала авиации Голованова, который относил её еще к 1943 г. Она пр</w:t>
      </w:r>
      <w:r>
        <w:t>и</w:t>
      </w:r>
      <w:r>
        <w:t>дает убедительность всему тексту в глазах поверхностно мыслящих бесп</w:t>
      </w:r>
      <w:r>
        <w:t>а</w:t>
      </w:r>
      <w:r>
        <w:t>мя</w:t>
      </w:r>
      <w:r>
        <w:t>т</w:t>
      </w:r>
      <w:r>
        <w:t>ных и доверчивых недоумков.</w:t>
      </w:r>
    </w:p>
    <w:p w14:paraId="7F6F21C5" w14:textId="77777777" w:rsidR="00B70147" w:rsidRDefault="00B70147">
      <w:r>
        <w:t>Но одних “Экономических проблем социализма в СССР” достаточно, чтобы причислить Сталина к лику действительных революционеров. Эта работа отрицает не только марксистско-ленинские экономические бредни, но и всю идею сословно-кастового строя как в явной форме, так и в маф</w:t>
      </w:r>
      <w:r>
        <w:t>и</w:t>
      </w:r>
      <w:r>
        <w:t>озно-сиоинстской форме угнетения на основе умолчаний, самовластия диктатора или монарха, и всех тех глупостей, которые пытается предложить игумен Алексий и К</w:t>
      </w:r>
      <w:r>
        <w:rPr>
          <w:vertAlign w:val="superscript"/>
        </w:rPr>
        <w:t>О</w:t>
      </w:r>
      <w:r>
        <w:t>, поместив на хоругви имя Ст</w:t>
      </w:r>
      <w:r>
        <w:t>а</w:t>
      </w:r>
      <w:r>
        <w:t>лина.</w:t>
      </w:r>
    </w:p>
    <w:p w14:paraId="656F7F65" w14:textId="77777777" w:rsidR="00B70147" w:rsidRDefault="00B70147">
      <w:r>
        <w:t>Истинное завещание И.В.Сталина — “Экономические проблемы с</w:t>
      </w:r>
      <w:r>
        <w:t>о</w:t>
      </w:r>
      <w:r>
        <w:t>циализма в СССР” — не пустая партийная болтовня. Того, что под руков</w:t>
      </w:r>
      <w:r>
        <w:t>о</w:t>
      </w:r>
      <w:r>
        <w:t>дством Сталина была провозглашена и осуществлена политика планоме</w:t>
      </w:r>
      <w:r>
        <w:t>р</w:t>
      </w:r>
      <w:r>
        <w:t>ного снижения цен по мере роста объемов производства, — более чем достаточно, чтобы признать его контрреволюционером в сионистско-марксистско-троцкист</w:t>
      </w:r>
      <w:r>
        <w:softHyphen/>
        <w:t>ском понимании; но того же достаточно, чтобы признать его революционером против сословно-кастового строя Росси</w:t>
      </w:r>
      <w:r>
        <w:t>й</w:t>
      </w:r>
      <w:r>
        <w:t>ской империи, существовавшего до 1917 г., вся история которого — хр</w:t>
      </w:r>
      <w:r>
        <w:t>о</w:t>
      </w:r>
      <w:r>
        <w:t>ника роста цен и бунтов населения, доводимого до нищеты правящей “элитой” и одурманенного прав</w:t>
      </w:r>
      <w:r>
        <w:t>о</w:t>
      </w:r>
      <w:r>
        <w:t>славной церковью.</w:t>
      </w:r>
    </w:p>
    <w:p w14:paraId="01773736" w14:textId="77777777" w:rsidR="00B70147" w:rsidRDefault="00B70147">
      <w:r>
        <w:t>Сталинская концепция прав и свобод человека отличается и от запа</w:t>
      </w:r>
      <w:r>
        <w:t>д</w:t>
      </w:r>
      <w:r>
        <w:t>но-демократической, и от трад</w:t>
      </w:r>
      <w:r>
        <w:t>и</w:t>
      </w:r>
      <w:r>
        <w:t>ционно российской сословно-монархи</w:t>
      </w:r>
      <w:r>
        <w:softHyphen/>
        <w:t>ческой. И.В.Сталин не скрывал, что, на его взгляд, является основой ос</w:t>
      </w:r>
      <w:r>
        <w:t>у</w:t>
      </w:r>
      <w:r>
        <w:t xml:space="preserve">ществления прав и свобод личности в цивилизации, </w:t>
      </w:r>
      <w:r>
        <w:lastRenderedPageBreak/>
        <w:t>построенной на при</w:t>
      </w:r>
      <w:r>
        <w:t>н</w:t>
      </w:r>
      <w:r>
        <w:t>ци</w:t>
      </w:r>
      <w:r>
        <w:softHyphen/>
        <w:t>пе необходимости искоренения паразитизма “элит” из жизни общества.</w:t>
      </w:r>
    </w:p>
    <w:p w14:paraId="558DCD36" w14:textId="77777777" w:rsidR="00B70147" w:rsidRDefault="00B70147">
      <w:r>
        <w:t>Петр I умер со словами “Отдать всё…”. Он не написал завещания з</w:t>
      </w:r>
      <w:r>
        <w:t>а</w:t>
      </w:r>
      <w:r>
        <w:t>ранее, как то сделал И.В.Сталин, но знал, что оставить Россию некому — вокруг одни мерзавцы: один любимец А.Д.Меньшиков за годы “верной” службы, при не малых официальных доходах, сверх того один украл пять годовых имперских бюджетов (Россия в те годы уже была сверхдержава и бюджет её по тем временам был не малый в сравнении с другими велик</w:t>
      </w:r>
      <w:r>
        <w:t>и</w:t>
      </w:r>
      <w:r>
        <w:t>ми державами) и разместил всё украденное в зарубежных банках. И смертная речь Петра была оборвана Свыше: ему не было позволено н</w:t>
      </w:r>
      <w:r>
        <w:t>а</w:t>
      </w:r>
      <w:r>
        <w:t>значить преемника, дабы все убедились на практике последующих царс</w:t>
      </w:r>
      <w:r>
        <w:t>т</w:t>
      </w:r>
      <w:r>
        <w:t>вований, что сословно-кастовый строй и его монархический венец не угодны Богу, поскольку «Бог не есть бог неустройства, но мира. Так быв</w:t>
      </w:r>
      <w:r>
        <w:t>а</w:t>
      </w:r>
      <w:r>
        <w:t>ет во всех церквях у святых».</w:t>
      </w:r>
    </w:p>
    <w:p w14:paraId="3C066C1B" w14:textId="77777777" w:rsidR="00B70147" w:rsidRDefault="00B70147">
      <w:pPr>
        <w:rPr>
          <w:i/>
        </w:rPr>
      </w:pPr>
      <w:r>
        <w:t>Но если всего этого в упор не видеть либо забыть, то некоторая часть отказавших себе в способности думать патриотов призн</w:t>
      </w:r>
      <w:r>
        <w:sym w:font="Times New Roman" w:char="00E1"/>
      </w:r>
      <w:r>
        <w:t>ет себя “право</w:t>
      </w:r>
      <w:r>
        <w:softHyphen/>
        <w:t>слав</w:t>
      </w:r>
      <w:r>
        <w:softHyphen/>
        <w:t xml:space="preserve">ными сталинистами” и пойдет стадом агнцев (баранов, если попросту по-русски) за попами в библейское “элитарно”-невольничье будущее, которое, </w:t>
      </w:r>
      <w:r>
        <w:rPr>
          <w:i/>
        </w:rPr>
        <w:t>однако, по Высшему промыслу обреч</w:t>
      </w:r>
      <w:r>
        <w:rPr>
          <w:i/>
        </w:rPr>
        <w:t>е</w:t>
      </w:r>
      <w:r>
        <w:rPr>
          <w:i/>
        </w:rPr>
        <w:t>но не состояться.</w:t>
      </w:r>
    </w:p>
    <w:p w14:paraId="5D6E24CB" w14:textId="77777777" w:rsidR="00B70147" w:rsidRDefault="00B70147">
      <w:pPr>
        <w:spacing w:before="240"/>
        <w:jc w:val="right"/>
      </w:pPr>
      <w:r>
        <w:t>15 — 16 фе</w:t>
      </w:r>
      <w:r>
        <w:t>в</w:t>
      </w:r>
      <w:r>
        <w:t>раля 1999 г.</w:t>
      </w:r>
    </w:p>
    <w:p w14:paraId="6586698B" w14:textId="77777777" w:rsidR="00B70147" w:rsidRDefault="00B70147">
      <w:pPr>
        <w:spacing w:before="240"/>
        <w:jc w:val="right"/>
        <w:sectPr w:rsidR="00B70147">
          <w:headerReference w:type="default" r:id="rId25"/>
          <w:footnotePr>
            <w:numRestart w:val="eachPage"/>
          </w:footnotePr>
          <w:pgSz w:w="16840" w:h="11907" w:orient="landscape" w:code="9"/>
          <w:pgMar w:top="851" w:right="851" w:bottom="851" w:left="9667" w:header="680" w:footer="680" w:gutter="0"/>
          <w:cols w:space="720"/>
          <w:titlePg/>
        </w:sectPr>
      </w:pPr>
    </w:p>
    <w:p w14:paraId="708BE59D" w14:textId="77777777" w:rsidR="00B70147" w:rsidRDefault="00B70147">
      <w:pPr>
        <w:pStyle w:val="Heading2"/>
      </w:pPr>
      <w:bookmarkStart w:id="8" w:name="_Toc444358498"/>
      <w:bookmarkStart w:id="9" w:name="_Toc446574784"/>
      <w:bookmarkStart w:id="10" w:name="_Toc446574834"/>
      <w:r>
        <w:lastRenderedPageBreak/>
        <w:t>Часть </w:t>
      </w:r>
      <w:r>
        <w:rPr>
          <w:lang w:val="en-US"/>
        </w:rPr>
        <w:t>IV</w:t>
      </w:r>
      <w:r>
        <w:t>.</w:t>
      </w:r>
      <w:r>
        <w:br/>
        <w:t>Ведическая иерархия лучше Библейской? — один чёрт, да морды разные</w:t>
      </w:r>
      <w:bookmarkEnd w:id="8"/>
      <w:bookmarkEnd w:id="9"/>
      <w:bookmarkEnd w:id="10"/>
    </w:p>
    <w:p w14:paraId="41F4BC5C" w14:textId="77777777" w:rsidR="00B70147" w:rsidRDefault="00B70147">
      <w:pPr>
        <w:spacing w:before="240"/>
      </w:pPr>
      <w:r>
        <w:t>В 1996 г. в издательстве “Воля России” под вывеской Отдела теоретич</w:t>
      </w:r>
      <w:r>
        <w:t>е</w:t>
      </w:r>
      <w:r>
        <w:t xml:space="preserve">ских проблем Российской Академии наук в серии “Арийский путь” вышла книга академика Владимира Владимировича Данилова </w:t>
      </w:r>
      <w:r>
        <w:rPr>
          <w:i/>
        </w:rPr>
        <w:t>“Русь ведическая в прошлом и в будущем. Основы мистической политологии. (Евангелие от ариев)”.</w:t>
      </w:r>
      <w:r>
        <w:t xml:space="preserve"> В ней он излагает концепцию общественного устройства, им</w:t>
      </w:r>
      <w:r>
        <w:t>е</w:t>
      </w:r>
      <w:r>
        <w:t>нуемую им «Духовным Ведическим социализмом». Это тип обществе</w:t>
      </w:r>
      <w:r>
        <w:t>н</w:t>
      </w:r>
      <w:r>
        <w:t>ного устройства поясняется следующим образом:</w:t>
      </w:r>
    </w:p>
    <w:p w14:paraId="64EAE6DE" w14:textId="77777777" w:rsidR="00B70147" w:rsidRDefault="00B70147">
      <w:pPr>
        <w:pStyle w:val="a"/>
        <w:rPr>
          <w:rFonts w:ascii="Academy Cyr" w:hAnsi="Academy Cyr"/>
        </w:rPr>
      </w:pPr>
      <w:r>
        <w:rPr>
          <w:rFonts w:ascii="Academy Cyr" w:hAnsi="Academy Cyr"/>
        </w:rPr>
        <w:t>«ВЕДЫ — древнейшие Священные Писания, продиктованные Лично Всевышним Господом. От слова ВЕДЫ — ведать, знать. Это Абсолютные, исчерпывающие Знания о том, как совершенным обр</w:t>
      </w:r>
      <w:r>
        <w:rPr>
          <w:rFonts w:ascii="Academy Cyr" w:hAnsi="Academy Cyr"/>
        </w:rPr>
        <w:t>а</w:t>
      </w:r>
      <w:r>
        <w:rPr>
          <w:rFonts w:ascii="Academy Cyr" w:hAnsi="Academy Cyr"/>
        </w:rPr>
        <w:t>зом пользоваться Абсолютным, совершенным, самодостаточным Д</w:t>
      </w:r>
      <w:r>
        <w:rPr>
          <w:rFonts w:ascii="Academy Cyr" w:hAnsi="Academy Cyr"/>
        </w:rPr>
        <w:t>у</w:t>
      </w:r>
      <w:r>
        <w:rPr>
          <w:rFonts w:ascii="Academy Cyr" w:hAnsi="Academy Cyr"/>
        </w:rPr>
        <w:t>ховным и Материальным Миром.</w:t>
      </w:r>
    </w:p>
    <w:p w14:paraId="22A7BD80" w14:textId="77777777" w:rsidR="00B70147" w:rsidRDefault="00B70147">
      <w:pPr>
        <w:pStyle w:val="a"/>
        <w:rPr>
          <w:rFonts w:ascii="Academy Cyr" w:hAnsi="Academy Cyr"/>
        </w:rPr>
      </w:pPr>
      <w:r>
        <w:rPr>
          <w:rFonts w:ascii="Academy Cyr" w:hAnsi="Academy Cyr"/>
        </w:rPr>
        <w:t>АРИЙ, АРИЕЦ, АРИЙА — цивилизованный последователь ВЕДИЧЕСКОЙ культуры; человек, целью жизни которого является достижение ДУХОВНОГО совершенства. Арий — человек, жив</w:t>
      </w:r>
      <w:r>
        <w:rPr>
          <w:rFonts w:ascii="Academy Cyr" w:hAnsi="Academy Cyr"/>
        </w:rPr>
        <w:t>у</w:t>
      </w:r>
      <w:r>
        <w:rPr>
          <w:rFonts w:ascii="Academy Cyr" w:hAnsi="Academy Cyr"/>
        </w:rPr>
        <w:t>щий по законам Бога. Арием может быть любой человек, независимо от своего этнического происхожд</w:t>
      </w:r>
      <w:r>
        <w:rPr>
          <w:rFonts w:ascii="Academy Cyr" w:hAnsi="Academy Cyr"/>
        </w:rPr>
        <w:t>е</w:t>
      </w:r>
      <w:r>
        <w:rPr>
          <w:rFonts w:ascii="Academy Cyr" w:hAnsi="Academy Cyr"/>
        </w:rPr>
        <w:t>ния. (…)</w:t>
      </w:r>
    </w:p>
    <w:p w14:paraId="181D8BBA" w14:textId="77777777" w:rsidR="00B70147" w:rsidRDefault="00B70147">
      <w:pPr>
        <w:pStyle w:val="a"/>
        <w:rPr>
          <w:rFonts w:ascii="Academy Cyr" w:hAnsi="Academy Cyr"/>
        </w:rPr>
      </w:pPr>
      <w:r>
        <w:rPr>
          <w:rFonts w:ascii="Academy Cyr" w:hAnsi="Academy Cyr"/>
        </w:rPr>
        <w:t>СОЦИАЛИЗМ</w:t>
      </w:r>
      <w:r w:rsidRPr="00B70147">
        <w:t xml:space="preserve"> — </w:t>
      </w:r>
      <w:r>
        <w:rPr>
          <w:rFonts w:ascii="Academy Cyr" w:hAnsi="Academy Cyr"/>
        </w:rPr>
        <w:t>общественно-политическая система, призва</w:t>
      </w:r>
      <w:r>
        <w:rPr>
          <w:rFonts w:ascii="Academy Cyr" w:hAnsi="Academy Cyr"/>
        </w:rPr>
        <w:t>н</w:t>
      </w:r>
      <w:r>
        <w:rPr>
          <w:rFonts w:ascii="Academy Cyr" w:hAnsi="Academy Cyr"/>
        </w:rPr>
        <w:t>ная гарантировать благо для всех.</w:t>
      </w:r>
    </w:p>
    <w:p w14:paraId="40862933" w14:textId="043C0418" w:rsidR="00B70147" w:rsidRDefault="00B70147">
      <w:pPr>
        <w:pStyle w:val="a"/>
        <w:rPr>
          <w:rFonts w:ascii="Academy Cyr" w:hAnsi="Academy Cyr"/>
        </w:rPr>
      </w:pPr>
      <w:r>
        <w:rPr>
          <w:rFonts w:ascii="Academy Cyr" w:hAnsi="Academy Cyr"/>
        </w:rPr>
        <w:t>ДУХОВНОСТЬ — система понятий, явлений, законов, критер</w:t>
      </w:r>
      <w:r>
        <w:rPr>
          <w:rFonts w:ascii="Academy Cyr" w:hAnsi="Academy Cyr"/>
        </w:rPr>
        <w:t>и</w:t>
      </w:r>
      <w:r>
        <w:rPr>
          <w:rFonts w:ascii="Academy Cyr" w:hAnsi="Academy Cyr"/>
        </w:rPr>
        <w:t xml:space="preserve">ев, знаний, качеств человека, напрямую связанных с Духовным (Антиматериальным) происхождением всего живого, </w:t>
      </w:r>
      <w:r>
        <w:rPr>
          <w:rFonts w:ascii="Academy Cyr" w:hAnsi="Academy Cyr"/>
          <w:u w:val="single"/>
        </w:rPr>
        <w:t>в прошлым, н</w:t>
      </w:r>
      <w:r>
        <w:rPr>
          <w:rFonts w:ascii="Academy Cyr" w:hAnsi="Academy Cyr"/>
          <w:u w:val="single"/>
        </w:rPr>
        <w:t>а</w:t>
      </w:r>
      <w:r>
        <w:rPr>
          <w:rFonts w:ascii="Academy Cyr" w:hAnsi="Academy Cyr"/>
          <w:u w:val="single"/>
        </w:rPr>
        <w:t>стоящим и будущим</w:t>
      </w:r>
      <w:r w:rsidR="00CE1068" w:rsidRPr="00CE1068">
        <w:rPr>
          <w:rStyle w:val="af2"/>
          <w:u w:val="single"/>
          <w:vertAlign w:val="baseline"/>
        </w:rPr>
        <w:t>[CX]</w:t>
      </w:r>
      <w:r>
        <w:rPr>
          <w:rFonts w:ascii="Academy Cyr" w:hAnsi="Academy Cyr"/>
        </w:rPr>
        <w:t xml:space="preserve"> Духовного, а не материального тела живого сущ</w:t>
      </w:r>
      <w:r>
        <w:rPr>
          <w:rFonts w:ascii="Academy Cyr" w:hAnsi="Academy Cyr"/>
        </w:rPr>
        <w:t>е</w:t>
      </w:r>
      <w:r>
        <w:rPr>
          <w:rFonts w:ascii="Academy Cyr" w:hAnsi="Academy Cyr"/>
        </w:rPr>
        <w:t>ства. (…)</w:t>
      </w:r>
    </w:p>
    <w:p w14:paraId="75E76011" w14:textId="77777777" w:rsidR="00B70147" w:rsidRDefault="00B70147">
      <w:pPr>
        <w:pStyle w:val="a"/>
        <w:rPr>
          <w:rFonts w:ascii="Academy Cyr" w:hAnsi="Academy Cyr"/>
        </w:rPr>
      </w:pPr>
      <w:r>
        <w:rPr>
          <w:rFonts w:ascii="Academy Cyr" w:hAnsi="Academy Cyr"/>
        </w:rPr>
        <w:t xml:space="preserve"> ДУХОВНЫЙ ВЕДИЧЕСКИЙ СОЦИАЛИЗМ</w:t>
      </w:r>
      <w:r w:rsidRPr="00B70147">
        <w:t xml:space="preserve"> — </w:t>
      </w:r>
      <w:r>
        <w:rPr>
          <w:rFonts w:ascii="Academy Cyr" w:hAnsi="Academy Cyr"/>
        </w:rPr>
        <w:t xml:space="preserve">система общественного и государственного устройства, описанная Господом в Ведах. </w:t>
      </w:r>
    </w:p>
    <w:p w14:paraId="485D6483" w14:textId="77777777" w:rsidR="00B70147" w:rsidRDefault="00B70147">
      <w:pPr>
        <w:pStyle w:val="a"/>
        <w:rPr>
          <w:rFonts w:ascii="Academy Cyr" w:hAnsi="Academy Cyr"/>
        </w:rPr>
      </w:pPr>
      <w:r>
        <w:rPr>
          <w:rFonts w:ascii="Academy Cyr" w:hAnsi="Academy Cyr"/>
        </w:rPr>
        <w:t>Она дает возможность каждому человеку достичь удовлетворения, организовав свою жизнь на основе Абсолютных Знаний, не покоряя природу и Космос, а живя с ними и с обществом в полной гармонии.</w:t>
      </w:r>
    </w:p>
    <w:p w14:paraId="41E5C4A4" w14:textId="77777777" w:rsidR="00B70147" w:rsidRDefault="00B70147">
      <w:pPr>
        <w:pStyle w:val="a"/>
        <w:rPr>
          <w:rFonts w:ascii="Academy Cyr" w:hAnsi="Academy Cyr"/>
        </w:rPr>
      </w:pPr>
      <w:r>
        <w:rPr>
          <w:rFonts w:ascii="Academy Cyr" w:hAnsi="Academy Cyr"/>
        </w:rPr>
        <w:t>Достижению этой цели служит:</w:t>
      </w:r>
    </w:p>
    <w:p w14:paraId="26B59342" w14:textId="752BE4E5" w:rsidR="00B70147" w:rsidRDefault="00B70147">
      <w:pPr>
        <w:pStyle w:val="a"/>
        <w:rPr>
          <w:rFonts w:ascii="Academy Cyr" w:hAnsi="Academy Cyr"/>
        </w:rPr>
      </w:pPr>
      <w:r>
        <w:rPr>
          <w:rFonts w:ascii="Academy Cyr" w:hAnsi="Academy Cyr"/>
        </w:rPr>
        <w:lastRenderedPageBreak/>
        <w:t>- Социально-Духовная структура общества, при которой прина</w:t>
      </w:r>
      <w:r>
        <w:rPr>
          <w:rFonts w:ascii="Academy Cyr" w:hAnsi="Academy Cyr"/>
        </w:rPr>
        <w:t>д</w:t>
      </w:r>
      <w:r>
        <w:rPr>
          <w:rFonts w:ascii="Academy Cyr" w:hAnsi="Academy Cyr"/>
        </w:rPr>
        <w:t>лежность каждого человека к конкретному сословию и исполняемые профессиональные обязанности доверяются ему в строгом соответствии с его личностными качествами</w:t>
      </w:r>
      <w:r w:rsidR="00CE1068" w:rsidRPr="00CE1068">
        <w:rPr>
          <w:rStyle w:val="af2"/>
          <w:vertAlign w:val="baseline"/>
        </w:rPr>
        <w:t>[CXI]</w:t>
      </w:r>
      <w:r>
        <w:rPr>
          <w:rFonts w:ascii="Academy Cyr" w:hAnsi="Academy Cyr"/>
        </w:rPr>
        <w:t>.</w:t>
      </w:r>
    </w:p>
    <w:p w14:paraId="1EDF0FFD" w14:textId="77777777" w:rsidR="00B70147" w:rsidRDefault="00B70147">
      <w:pPr>
        <w:pStyle w:val="a"/>
        <w:rPr>
          <w:rFonts w:ascii="Academy Cyr" w:hAnsi="Academy Cyr"/>
        </w:rPr>
      </w:pPr>
      <w:r>
        <w:rPr>
          <w:rFonts w:ascii="Academy Cyr" w:hAnsi="Academy Cyr"/>
        </w:rPr>
        <w:t>- Добровольный выбор уклада Духовной жизни.</w:t>
      </w:r>
    </w:p>
    <w:p w14:paraId="6E751B8C" w14:textId="77777777" w:rsidR="00B70147" w:rsidRDefault="00B70147">
      <w:pPr>
        <w:pStyle w:val="a"/>
        <w:rPr>
          <w:rFonts w:ascii="Academy Cyr" w:hAnsi="Academy Cyr"/>
        </w:rPr>
      </w:pPr>
      <w:r>
        <w:rPr>
          <w:rFonts w:ascii="Academy Cyr" w:hAnsi="Academy Cyr"/>
        </w:rPr>
        <w:t>- Всепроникающая идеология Духовного самоуправления общества.</w:t>
      </w:r>
    </w:p>
    <w:p w14:paraId="1DAEC45F" w14:textId="77777777" w:rsidR="00B70147" w:rsidRDefault="00B70147">
      <w:pPr>
        <w:pStyle w:val="a"/>
        <w:rPr>
          <w:rFonts w:ascii="Academy Cyr" w:hAnsi="Academy Cyr"/>
        </w:rPr>
      </w:pPr>
      <w:r>
        <w:rPr>
          <w:rFonts w:ascii="Academy Cyr" w:hAnsi="Academy Cyr"/>
        </w:rPr>
        <w:t>ДУХОВНОЕ САМОУПРАВЛЕНИЕ ОБЩЕСТВА — с</w:t>
      </w:r>
      <w:r>
        <w:rPr>
          <w:rFonts w:ascii="Academy Cyr" w:hAnsi="Academy Cyr"/>
        </w:rPr>
        <w:t>о</w:t>
      </w:r>
      <w:r>
        <w:rPr>
          <w:rFonts w:ascii="Academy Cyr" w:hAnsi="Academy Cyr"/>
        </w:rPr>
        <w:t>стояние массового сознания, при котором поступки каждого человека соответствуют единой многоуровневой системе Духовных и нравстве</w:t>
      </w:r>
      <w:r>
        <w:rPr>
          <w:rFonts w:ascii="Academy Cyr" w:hAnsi="Academy Cyr"/>
        </w:rPr>
        <w:t>н</w:t>
      </w:r>
      <w:r>
        <w:rPr>
          <w:rFonts w:ascii="Academy Cyr" w:hAnsi="Academy Cyr"/>
        </w:rPr>
        <w:t>ных ценностей и не могут быть иными, поскольку диктуются искре</w:t>
      </w:r>
      <w:r>
        <w:rPr>
          <w:rFonts w:ascii="Academy Cyr" w:hAnsi="Academy Cyr"/>
        </w:rPr>
        <w:t>н</w:t>
      </w:r>
      <w:r>
        <w:rPr>
          <w:rFonts w:ascii="Academy Cyr" w:hAnsi="Academy Cyr"/>
        </w:rPr>
        <w:t xml:space="preserve">ней потребностью, основанной на Абсолютных Знаниях, поступать именно так и нетерпимостью каждого члена общества к попранию Духовных Основ бытия» (“Русь ведическая…”, с. 5, 6). </w:t>
      </w:r>
    </w:p>
    <w:p w14:paraId="54B02363" w14:textId="77777777" w:rsidR="00B70147" w:rsidRDefault="00B70147">
      <w:r>
        <w:t>«Духовный Ведический социализм» — строй сословный:</w:t>
      </w:r>
    </w:p>
    <w:p w14:paraId="044A739F" w14:textId="77777777" w:rsidR="00B70147" w:rsidRDefault="00B70147">
      <w:pPr>
        <w:pStyle w:val="a"/>
        <w:rPr>
          <w:rFonts w:ascii="Academy Cyr" w:hAnsi="Academy Cyr"/>
        </w:rPr>
      </w:pPr>
      <w:r>
        <w:rPr>
          <w:rFonts w:ascii="Academy Cyr" w:hAnsi="Academy Cyr"/>
        </w:rPr>
        <w:t>«Веды гласят, что будучи от рождения неравными между собой по своим Духовным и личностным качествам, выработанным в течение всех предшествующих жизней, ВСЕ люди, ВСЕХ НАЦИ</w:t>
      </w:r>
      <w:r>
        <w:rPr>
          <w:rFonts w:ascii="Academy Cyr" w:hAnsi="Academy Cyr"/>
        </w:rPr>
        <w:t>О</w:t>
      </w:r>
      <w:r>
        <w:rPr>
          <w:rFonts w:ascii="Academy Cyr" w:hAnsi="Academy Cyr"/>
        </w:rPr>
        <w:t>НАЛЬНОСТЕЙ, ВСЕ МУЖЧИНЫ И ЖЕНЩИНЫ, уже в детстве разделены Богом на четыре сословия (на санскрите — ВАРНЫ). Разумеется, это деление не является окончательным. Пр</w:t>
      </w:r>
      <w:r>
        <w:rPr>
          <w:rFonts w:ascii="Academy Cyr" w:hAnsi="Academy Cyr"/>
        </w:rPr>
        <w:t>и</w:t>
      </w:r>
      <w:r>
        <w:rPr>
          <w:rFonts w:ascii="Academy Cyr" w:hAnsi="Academy Cyr"/>
        </w:rPr>
        <w:t>надлежность конкретного человека к тому, или иному сословию опр</w:t>
      </w:r>
      <w:r>
        <w:rPr>
          <w:rFonts w:ascii="Academy Cyr" w:hAnsi="Academy Cyr"/>
        </w:rPr>
        <w:t>е</w:t>
      </w:r>
      <w:r>
        <w:rPr>
          <w:rFonts w:ascii="Academy Cyr" w:hAnsi="Academy Cyr"/>
        </w:rPr>
        <w:t>деляется его качествами и выполняемыми обязанностями. Изменить свое положение можно лишь изменяя свои качества» (“Русь ведич</w:t>
      </w:r>
      <w:r>
        <w:rPr>
          <w:rFonts w:ascii="Academy Cyr" w:hAnsi="Academy Cyr"/>
        </w:rPr>
        <w:t>е</w:t>
      </w:r>
      <w:r>
        <w:rPr>
          <w:rFonts w:ascii="Academy Cyr" w:hAnsi="Academy Cyr"/>
        </w:rPr>
        <w:t>ская…”, с. 38, 39).</w:t>
      </w:r>
    </w:p>
    <w:p w14:paraId="37424865" w14:textId="77777777" w:rsidR="00B70147" w:rsidRDefault="00B70147">
      <w:r>
        <w:t>Сословий всего четыре:</w:t>
      </w:r>
    </w:p>
    <w:p w14:paraId="04E015EC" w14:textId="77777777" w:rsidR="00B70147" w:rsidRDefault="00B70147">
      <w:pPr>
        <w:pStyle w:val="a"/>
        <w:rPr>
          <w:rFonts w:ascii="Academy Cyr" w:hAnsi="Academy Cyr"/>
        </w:rPr>
      </w:pPr>
      <w:r>
        <w:rPr>
          <w:rFonts w:ascii="Academy Cyr" w:hAnsi="Academy Cyr"/>
        </w:rPr>
        <w:t>«ВЫСШЕЕ, ДУХОВНОЕ СОСЛОВИЕ — ВОЛХВЫ (ДУХОВНЫЕ УЧИТЕЛЯ И МУДРЕЦЫ, ХРАНИТЕЛИ В</w:t>
      </w:r>
      <w:r>
        <w:rPr>
          <w:rFonts w:ascii="Academy Cyr" w:hAnsi="Academy Cyr"/>
        </w:rPr>
        <w:t>Е</w:t>
      </w:r>
      <w:r>
        <w:rPr>
          <w:rFonts w:ascii="Academy Cyr" w:hAnsi="Academy Cyr"/>
        </w:rPr>
        <w:t>ДИЧЕСКИХ ЗН</w:t>
      </w:r>
      <w:r>
        <w:rPr>
          <w:rFonts w:ascii="Academy Cyr" w:hAnsi="Academy Cyr"/>
        </w:rPr>
        <w:t>А</w:t>
      </w:r>
      <w:r>
        <w:rPr>
          <w:rFonts w:ascii="Academy Cyr" w:hAnsi="Academy Cyr"/>
        </w:rPr>
        <w:t xml:space="preserve">НИЙ) </w:t>
      </w:r>
    </w:p>
    <w:p w14:paraId="23B5C04C" w14:textId="7A43FBA2" w:rsidR="00B70147" w:rsidRDefault="00B70147">
      <w:pPr>
        <w:pStyle w:val="a"/>
        <w:rPr>
          <w:rFonts w:ascii="Academy Cyr" w:hAnsi="Academy Cyr"/>
        </w:rPr>
      </w:pPr>
      <w:r>
        <w:rPr>
          <w:rFonts w:ascii="Academy Cyr" w:hAnsi="Academy Cyr"/>
        </w:rPr>
        <w:t>(…) Волхвы уровня “бхакти-йоги”</w:t>
      </w:r>
      <w:r w:rsidR="00CE1068" w:rsidRPr="00CE1068">
        <w:rPr>
          <w:rStyle w:val="af2"/>
          <w:vertAlign w:val="baseline"/>
        </w:rPr>
        <w:t>[CXII]</w:t>
      </w:r>
      <w:r>
        <w:rPr>
          <w:rFonts w:ascii="Academy Cyr" w:hAnsi="Academy Cyr"/>
        </w:rPr>
        <w:t xml:space="preserve"> ведут аскетический (чаще м</w:t>
      </w:r>
      <w:r>
        <w:rPr>
          <w:rFonts w:ascii="Academy Cyr" w:hAnsi="Academy Cyr"/>
        </w:rPr>
        <w:t>о</w:t>
      </w:r>
      <w:r>
        <w:rPr>
          <w:rFonts w:ascii="Academy Cyr" w:hAnsi="Academy Cyr"/>
        </w:rPr>
        <w:t>нашеский образ) жизни, полностью отрешены от материальных благ (подобно Сергию Радонежскому, или Серафиму Саровскому), обр</w:t>
      </w:r>
      <w:r>
        <w:rPr>
          <w:rFonts w:ascii="Academy Cyr" w:hAnsi="Academy Cyr"/>
        </w:rPr>
        <w:t>а</w:t>
      </w:r>
      <w:r>
        <w:rPr>
          <w:rFonts w:ascii="Academy Cyr" w:hAnsi="Academy Cyr"/>
        </w:rPr>
        <w:t>щены к Богу и в служении Ему видят высший смысл своей жизни. Их Земной долг — распространение Духовных и материальных Зн</w:t>
      </w:r>
      <w:r>
        <w:rPr>
          <w:rFonts w:ascii="Academy Cyr" w:hAnsi="Academy Cyr"/>
        </w:rPr>
        <w:t>а</w:t>
      </w:r>
      <w:r>
        <w:rPr>
          <w:rFonts w:ascii="Academy Cyr" w:hAnsi="Academy Cyr"/>
        </w:rPr>
        <w:t xml:space="preserve">ний, обучение и воспитание детей, студентов и сограждан. </w:t>
      </w:r>
      <w:r>
        <w:rPr>
          <w:rFonts w:ascii="Academy Cyr" w:hAnsi="Academy Cyr"/>
          <w:b/>
        </w:rPr>
        <w:t>Важне</w:t>
      </w:r>
      <w:r>
        <w:rPr>
          <w:rFonts w:ascii="Academy Cyr" w:hAnsi="Academy Cyr"/>
          <w:b/>
        </w:rPr>
        <w:t>й</w:t>
      </w:r>
      <w:r>
        <w:rPr>
          <w:rFonts w:ascii="Academy Cyr" w:hAnsi="Academy Cyr"/>
          <w:b/>
        </w:rPr>
        <w:t xml:space="preserve">шим условием обретения статуса </w:t>
      </w:r>
      <w:r>
        <w:rPr>
          <w:rFonts w:ascii="Academy Cyr" w:hAnsi="Academy Cyr"/>
          <w:b/>
        </w:rPr>
        <w:lastRenderedPageBreak/>
        <w:t>Духовного Учителя, Волхва и тем более права на инициацию учеников, в той, или иной йоге является непрерывность цепочки ученической преемственности (ПАРАМПАРЫ) от конкретного Посланца Божьего, к его уч</w:t>
      </w:r>
      <w:r>
        <w:rPr>
          <w:rFonts w:ascii="Academy Cyr" w:hAnsi="Academy Cyr"/>
          <w:b/>
        </w:rPr>
        <w:t>е</w:t>
      </w:r>
      <w:r>
        <w:rPr>
          <w:rFonts w:ascii="Academy Cyr" w:hAnsi="Academy Cyr"/>
          <w:b/>
        </w:rPr>
        <w:t>никам, которые изучив Священные тексты и достигнув должного уровня личного совершенства, удостоились своим Учителем права учить других и через него получили и после его ухода получают на мистическом уровне Духовную силу, энергию (шакти)»</w:t>
      </w:r>
      <w:r w:rsidR="00CE1068" w:rsidRPr="00CE1068">
        <w:rPr>
          <w:rStyle w:val="af2"/>
          <w:vertAlign w:val="baseline"/>
        </w:rPr>
        <w:t>[CXIII]</w:t>
      </w:r>
      <w:r>
        <w:rPr>
          <w:rFonts w:ascii="Academy Cyr" w:hAnsi="Academy Cyr"/>
        </w:rPr>
        <w:t xml:space="preserve"> (“Русь ведическая…”, с. 39).</w:t>
      </w:r>
    </w:p>
    <w:p w14:paraId="0E9EFAFB" w14:textId="77777777" w:rsidR="00B70147" w:rsidRDefault="00B70147">
      <w:pPr>
        <w:pStyle w:val="a"/>
        <w:rPr>
          <w:rFonts w:ascii="Academy Cyr" w:hAnsi="Academy Cyr"/>
        </w:rPr>
      </w:pPr>
      <w:r>
        <w:rPr>
          <w:rFonts w:ascii="Academy Cyr" w:hAnsi="Academy Cyr"/>
        </w:rPr>
        <w:t>«ВТОРОЕ, ПРАВЯЩЕЕ СОСЛОВИЕ — ВИТЯЗИ.</w:t>
      </w:r>
    </w:p>
    <w:p w14:paraId="040F1AB9" w14:textId="77777777" w:rsidR="00B70147" w:rsidRDefault="00B70147">
      <w:pPr>
        <w:pStyle w:val="a"/>
        <w:rPr>
          <w:rFonts w:ascii="Academy Cyr" w:hAnsi="Academy Cyr"/>
        </w:rPr>
      </w:pPr>
      <w:r>
        <w:rPr>
          <w:rFonts w:ascii="Academy Cyr" w:hAnsi="Academy Cyr"/>
        </w:rPr>
        <w:t>К данному сословию (варна кшатриев) относятся лишь те, И МУЖЧИНЫ, И ЖЕНЩИНЫ, кто не в силу муштры и хитроу</w:t>
      </w:r>
      <w:r>
        <w:rPr>
          <w:rFonts w:ascii="Academy Cyr" w:hAnsi="Academy Cyr"/>
        </w:rPr>
        <w:t>м</w:t>
      </w:r>
      <w:r>
        <w:rPr>
          <w:rFonts w:ascii="Academy Cyr" w:hAnsi="Academy Cyr"/>
        </w:rPr>
        <w:t>ной методики воспитания, а от Бога наделен следующими качеств</w:t>
      </w:r>
      <w:r>
        <w:rPr>
          <w:rFonts w:ascii="Academy Cyr" w:hAnsi="Academy Cyr"/>
        </w:rPr>
        <w:t>а</w:t>
      </w:r>
      <w:r>
        <w:rPr>
          <w:rFonts w:ascii="Academy Cyr" w:hAnsi="Academy Cyr"/>
        </w:rPr>
        <w:t>ми:</w:t>
      </w:r>
    </w:p>
    <w:p w14:paraId="5280CCC6" w14:textId="77777777" w:rsidR="00B70147" w:rsidRDefault="00B70147">
      <w:pPr>
        <w:pStyle w:val="a"/>
        <w:rPr>
          <w:rFonts w:ascii="Academy Cyr" w:hAnsi="Academy Cyr"/>
        </w:rPr>
      </w:pPr>
      <w:r>
        <w:rPr>
          <w:rFonts w:ascii="Academy Cyr" w:hAnsi="Academy Cyr"/>
        </w:rPr>
        <w:t>1. Стремление и способность быть лидером.</w:t>
      </w:r>
    </w:p>
    <w:p w14:paraId="323CB028" w14:textId="77777777" w:rsidR="00B70147" w:rsidRDefault="00B70147">
      <w:pPr>
        <w:pStyle w:val="a"/>
        <w:rPr>
          <w:rFonts w:ascii="Academy Cyr" w:hAnsi="Academy Cyr"/>
        </w:rPr>
      </w:pPr>
      <w:r>
        <w:rPr>
          <w:rFonts w:ascii="Academy Cyr" w:hAnsi="Academy Cyr"/>
        </w:rPr>
        <w:t>2. Выраженная потребность ставить на первое место интересы своей страны, своих сограждан, не свои собственные.</w:t>
      </w:r>
    </w:p>
    <w:p w14:paraId="5D3EBB68" w14:textId="77777777" w:rsidR="00B70147" w:rsidRDefault="00B70147">
      <w:pPr>
        <w:pStyle w:val="a"/>
        <w:rPr>
          <w:rFonts w:ascii="Academy Cyr" w:hAnsi="Academy Cyr"/>
        </w:rPr>
      </w:pPr>
      <w:r>
        <w:rPr>
          <w:rFonts w:ascii="Academy Cyr" w:hAnsi="Academy Cyr"/>
        </w:rPr>
        <w:t>3. Аналитический склад мышления, преобладание рассудка над эмоциями.</w:t>
      </w:r>
    </w:p>
    <w:p w14:paraId="4AA86C8E" w14:textId="77777777" w:rsidR="00B70147" w:rsidRDefault="00B70147">
      <w:pPr>
        <w:pStyle w:val="a"/>
        <w:rPr>
          <w:rFonts w:ascii="Academy Cyr" w:hAnsi="Academy Cyr"/>
        </w:rPr>
      </w:pPr>
      <w:r>
        <w:rPr>
          <w:rFonts w:ascii="Academy Cyr" w:hAnsi="Academy Cyr"/>
        </w:rPr>
        <w:t>4. Любовь и доброжелательность к окружающим, любовь и б</w:t>
      </w:r>
      <w:r>
        <w:rPr>
          <w:rFonts w:ascii="Academy Cyr" w:hAnsi="Academy Cyr"/>
        </w:rPr>
        <w:t>е</w:t>
      </w:r>
      <w:r>
        <w:rPr>
          <w:rFonts w:ascii="Academy Cyr" w:hAnsi="Academy Cyr"/>
        </w:rPr>
        <w:t>режное отношение к животным и растениям.</w:t>
      </w:r>
    </w:p>
    <w:p w14:paraId="3A597361" w14:textId="77777777" w:rsidR="00B70147" w:rsidRDefault="00B70147">
      <w:pPr>
        <w:pStyle w:val="a"/>
        <w:rPr>
          <w:rFonts w:ascii="Academy Cyr" w:hAnsi="Academy Cyr"/>
        </w:rPr>
      </w:pPr>
      <w:r>
        <w:rPr>
          <w:rFonts w:ascii="Academy Cyr" w:hAnsi="Academy Cyr"/>
        </w:rPr>
        <w:t>5. Нетерпимость к неблагочестию, невежеству, несправедливости.</w:t>
      </w:r>
    </w:p>
    <w:p w14:paraId="14AC2A61" w14:textId="77777777" w:rsidR="00B70147" w:rsidRDefault="00B70147">
      <w:pPr>
        <w:pStyle w:val="a"/>
        <w:rPr>
          <w:rFonts w:ascii="Academy Cyr" w:hAnsi="Academy Cyr"/>
        </w:rPr>
      </w:pPr>
      <w:r>
        <w:rPr>
          <w:rFonts w:ascii="Academy Cyr" w:hAnsi="Academy Cyr"/>
        </w:rPr>
        <w:t>6. Смелость, решительность, стремление к демонстрации своей силы в борьбе со Злом.</w:t>
      </w:r>
    </w:p>
    <w:p w14:paraId="2BE2926C" w14:textId="77777777" w:rsidR="00B70147" w:rsidRDefault="00B70147">
      <w:pPr>
        <w:pStyle w:val="a"/>
        <w:rPr>
          <w:rFonts w:ascii="Academy Cyr" w:hAnsi="Academy Cyr"/>
        </w:rPr>
      </w:pPr>
      <w:r>
        <w:rPr>
          <w:rFonts w:ascii="Academy Cyr" w:hAnsi="Academy Cyr"/>
        </w:rPr>
        <w:t>7. Потребность сражаться до конца за идеалы благочестия и спр</w:t>
      </w:r>
      <w:r>
        <w:rPr>
          <w:rFonts w:ascii="Academy Cyr" w:hAnsi="Academy Cyr"/>
        </w:rPr>
        <w:t>а</w:t>
      </w:r>
      <w:r>
        <w:rPr>
          <w:rFonts w:ascii="Academy Cyr" w:hAnsi="Academy Cyr"/>
        </w:rPr>
        <w:t>ведливости даже оставшись в одиночку, даже если нет надежды на победу.</w:t>
      </w:r>
    </w:p>
    <w:p w14:paraId="2E180224" w14:textId="77777777" w:rsidR="00B70147" w:rsidRDefault="00B70147">
      <w:pPr>
        <w:pStyle w:val="a"/>
        <w:rPr>
          <w:rFonts w:ascii="Academy Cyr" w:hAnsi="Academy Cyr"/>
        </w:rPr>
      </w:pPr>
      <w:r>
        <w:rPr>
          <w:rFonts w:ascii="Academy Cyr" w:hAnsi="Academy Cyr"/>
        </w:rPr>
        <w:t>8. Личная дисциплинированность и требовательность к подчине</w:t>
      </w:r>
      <w:r>
        <w:rPr>
          <w:rFonts w:ascii="Academy Cyr" w:hAnsi="Academy Cyr"/>
        </w:rPr>
        <w:t>н</w:t>
      </w:r>
      <w:r>
        <w:rPr>
          <w:rFonts w:ascii="Academy Cyr" w:hAnsi="Academy Cyr"/>
        </w:rPr>
        <w:t>ным.</w:t>
      </w:r>
    </w:p>
    <w:p w14:paraId="6A16EECD" w14:textId="77777777" w:rsidR="00B70147" w:rsidRDefault="00B70147">
      <w:pPr>
        <w:pStyle w:val="a"/>
        <w:rPr>
          <w:rFonts w:ascii="Academy Cyr" w:hAnsi="Academy Cyr"/>
        </w:rPr>
      </w:pPr>
      <w:r>
        <w:rPr>
          <w:rFonts w:ascii="Academy Cyr" w:hAnsi="Academy Cyr"/>
        </w:rPr>
        <w:t>Только личности, наделенные качествами Витязя от рождения, от Бога, могут воспитываться как Правители, воины, управляющие и впоследствии стать ими» (“Русь ведическая…”, с. 41).</w:t>
      </w:r>
    </w:p>
    <w:p w14:paraId="0CD41281" w14:textId="77777777" w:rsidR="00B70147" w:rsidRDefault="00B70147">
      <w:pPr>
        <w:pStyle w:val="a"/>
        <w:rPr>
          <w:rFonts w:ascii="Academy Cyr" w:hAnsi="Academy Cyr"/>
        </w:rPr>
      </w:pPr>
      <w:r>
        <w:rPr>
          <w:rFonts w:ascii="Academy Cyr" w:hAnsi="Academy Cyr"/>
        </w:rPr>
        <w:t>«Правители и управляющие принимают решения, издают законы, но непременно с учетом мнения тех Волхвов, которые обладают ос</w:t>
      </w:r>
      <w:r>
        <w:rPr>
          <w:rFonts w:ascii="Academy Cyr" w:hAnsi="Academy Cyr"/>
        </w:rPr>
        <w:t>о</w:t>
      </w:r>
      <w:r>
        <w:rPr>
          <w:rFonts w:ascii="Academy Cyr" w:hAnsi="Academy Cyr"/>
        </w:rPr>
        <w:t>быми Знаниями и опытом в сфере управления Государством.</w:t>
      </w:r>
    </w:p>
    <w:p w14:paraId="3ED6A525" w14:textId="6CAB7F41" w:rsidR="00B70147" w:rsidRDefault="00B70147">
      <w:pPr>
        <w:pStyle w:val="a"/>
        <w:rPr>
          <w:rFonts w:ascii="Academy Cyr" w:hAnsi="Academy Cyr"/>
        </w:rPr>
      </w:pPr>
      <w:r>
        <w:rPr>
          <w:rFonts w:ascii="Academy Cyr" w:hAnsi="Academy Cyr"/>
        </w:rPr>
        <w:lastRenderedPageBreak/>
        <w:t>Кроме этих Волхвов есть Святые Личности, полностью отреше</w:t>
      </w:r>
      <w:r>
        <w:rPr>
          <w:rFonts w:ascii="Academy Cyr" w:hAnsi="Academy Cyr"/>
        </w:rPr>
        <w:t>н</w:t>
      </w:r>
      <w:r>
        <w:rPr>
          <w:rFonts w:ascii="Academy Cyr" w:hAnsi="Academy Cyr"/>
        </w:rPr>
        <w:t>ные от материального мира (Аскеты, Мистики, Преданные Господа и Чистые Преданные). Соответствие деяний БЛАГОЧЕСТИВОГО, ПРЕДАННОГО БОГУ</w:t>
      </w:r>
      <w:r w:rsidRPr="00B70147">
        <w:t xml:space="preserve"> </w:t>
      </w:r>
      <w:r>
        <w:rPr>
          <w:rFonts w:ascii="Academy Cyr" w:hAnsi="Academy Cyr"/>
        </w:rPr>
        <w:t>Правителя с благословением Личностей, имеющих разный уровень в Духовном сословии, обеспечивает ему пр</w:t>
      </w:r>
      <w:r>
        <w:rPr>
          <w:rFonts w:ascii="Academy Cyr" w:hAnsi="Academy Cyr"/>
        </w:rPr>
        <w:t>я</w:t>
      </w:r>
      <w:r>
        <w:rPr>
          <w:rFonts w:ascii="Academy Cyr" w:hAnsi="Academy Cyr"/>
        </w:rPr>
        <w:t>мую трансцендентную связь с Богом и прямое</w:t>
      </w:r>
      <w:r w:rsidR="00CE1068" w:rsidRPr="00CE1068">
        <w:rPr>
          <w:rStyle w:val="af2"/>
          <w:vertAlign w:val="baseline"/>
        </w:rPr>
        <w:t>[CXIV]</w:t>
      </w:r>
      <w:r>
        <w:rPr>
          <w:rFonts w:ascii="Academy Cyr" w:hAnsi="Academy Cyr"/>
        </w:rPr>
        <w:t xml:space="preserve"> руководящее участие Бога в Земных делах.</w:t>
      </w:r>
    </w:p>
    <w:p w14:paraId="4B8A64D1" w14:textId="704713A8" w:rsidR="00B70147" w:rsidRDefault="00B70147">
      <w:pPr>
        <w:pStyle w:val="a"/>
        <w:rPr>
          <w:rFonts w:ascii="Academy Cyr" w:hAnsi="Academy Cyr"/>
        </w:rPr>
      </w:pPr>
      <w:r>
        <w:rPr>
          <w:rFonts w:ascii="Academy Cyr" w:hAnsi="Academy Cyr"/>
        </w:rPr>
        <w:t>Если глава государства является квалифицированным преданным</w:t>
      </w:r>
      <w:r w:rsidR="00CE1068" w:rsidRPr="00CE1068">
        <w:rPr>
          <w:vertAlign w:val="superscript"/>
        </w:rPr>
        <w:t>[CXV]</w:t>
      </w:r>
      <w:r>
        <w:rPr>
          <w:rFonts w:ascii="Academy Cyr" w:hAnsi="Academy Cyr"/>
        </w:rPr>
        <w:t>, обладающим всеми благоприятными Духовными качествами, то его административные решения будут полностью совпадать с желаниями Бога-Отца и общество, руководимое таким лидером, непременно до</w:t>
      </w:r>
      <w:r>
        <w:rPr>
          <w:rFonts w:ascii="Academy Cyr" w:hAnsi="Academy Cyr"/>
        </w:rPr>
        <w:t>с</w:t>
      </w:r>
      <w:r>
        <w:rPr>
          <w:rFonts w:ascii="Academy Cyr" w:hAnsi="Academy Cyr"/>
        </w:rPr>
        <w:t>тигнет полного успеха и процветания.</w:t>
      </w:r>
    </w:p>
    <w:p w14:paraId="174A80BE" w14:textId="012355D2" w:rsidR="00B70147" w:rsidRDefault="00B70147">
      <w:pPr>
        <w:pStyle w:val="a"/>
        <w:rPr>
          <w:rFonts w:ascii="Academy Cyr" w:hAnsi="Academy Cyr"/>
        </w:rPr>
      </w:pPr>
      <w:r>
        <w:rPr>
          <w:rFonts w:ascii="Academy Cyr" w:hAnsi="Academy Cyr"/>
        </w:rPr>
        <w:t>Вместе с тем, правящее сословие — не Волхвы, а Витязи. Они несут непосредственную ответственность перед обществом за состояние дел в государстве</w:t>
      </w:r>
      <w:r w:rsidR="00CE1068" w:rsidRPr="00CE1068">
        <w:rPr>
          <w:rStyle w:val="af2"/>
          <w:vertAlign w:val="baseline"/>
        </w:rPr>
        <w:t>[CXVI]</w:t>
      </w:r>
      <w:r>
        <w:rPr>
          <w:rFonts w:ascii="Academy Cyr" w:hAnsi="Academy Cyr"/>
        </w:rPr>
        <w:t>. И они являются гарантом равновесия двух основ</w:t>
      </w:r>
      <w:r>
        <w:rPr>
          <w:rFonts w:ascii="Academy Cyr" w:hAnsi="Academy Cyr"/>
        </w:rPr>
        <w:t>о</w:t>
      </w:r>
      <w:r>
        <w:rPr>
          <w:rFonts w:ascii="Academy Cyr" w:hAnsi="Academy Cyr"/>
        </w:rPr>
        <w:t>полагающих принципов древнеарийской Системы — “Богоцентризм и Свобода”. Т.е. их долг — пресечь активность демонических личностей — воинствующих атеистов. Но их же долг — не дать Духовному сословию навязать светскому обществу религиозный фундаментализм. Не позволить им превратить страну в общество религиозных фанат</w:t>
      </w:r>
      <w:r>
        <w:rPr>
          <w:rFonts w:ascii="Academy Cyr" w:hAnsi="Academy Cyr"/>
        </w:rPr>
        <w:t>и</w:t>
      </w:r>
      <w:r>
        <w:rPr>
          <w:rFonts w:ascii="Academy Cyr" w:hAnsi="Academy Cyr"/>
        </w:rPr>
        <w:t>ков, и не позволять им принуждать к аскетизму и отречению от пр</w:t>
      </w:r>
      <w:r>
        <w:rPr>
          <w:rFonts w:ascii="Academy Cyr" w:hAnsi="Academy Cyr"/>
        </w:rPr>
        <w:t>о</w:t>
      </w:r>
      <w:r>
        <w:rPr>
          <w:rFonts w:ascii="Academy Cyr" w:hAnsi="Academy Cyr"/>
        </w:rPr>
        <w:t>блем материального мира тех, от кого сам Господь этого не требует»</w:t>
      </w:r>
      <w:r w:rsidR="00CE1068" w:rsidRPr="00CE1068">
        <w:rPr>
          <w:rStyle w:val="af2"/>
          <w:vertAlign w:val="baseline"/>
        </w:rPr>
        <w:t>[CXVII]</w:t>
      </w:r>
      <w:r>
        <w:rPr>
          <w:rFonts w:ascii="Academy Cyr" w:hAnsi="Academy Cyr"/>
        </w:rPr>
        <w:t xml:space="preserve"> (“Русь ведическая…”, с. 45).</w:t>
      </w:r>
    </w:p>
    <w:p w14:paraId="2039B232" w14:textId="77777777" w:rsidR="00B70147" w:rsidRDefault="00B70147">
      <w:pPr>
        <w:pStyle w:val="a"/>
        <w:rPr>
          <w:rFonts w:ascii="Academy Cyr" w:hAnsi="Academy Cyr"/>
        </w:rPr>
      </w:pPr>
      <w:r>
        <w:rPr>
          <w:rFonts w:ascii="Academy Cyr" w:hAnsi="Academy Cyr"/>
        </w:rPr>
        <w:t>«ТРЕТЬЕ СОСЛОВИЕ — ДЕЛОВЫЕ ЛЮДИ (ОРГАНИ</w:t>
      </w:r>
      <w:r>
        <w:rPr>
          <w:rFonts w:ascii="Academy Cyr" w:hAnsi="Academy Cyr"/>
        </w:rPr>
        <w:softHyphen/>
        <w:t>ЗА</w:t>
      </w:r>
      <w:r>
        <w:rPr>
          <w:rFonts w:ascii="Academy Cyr" w:hAnsi="Academy Cyr"/>
        </w:rPr>
        <w:softHyphen/>
        <w:t>ТОРЫ ПРОИЗВО</w:t>
      </w:r>
      <w:r>
        <w:rPr>
          <w:rFonts w:ascii="Academy Cyr" w:hAnsi="Academy Cyr"/>
        </w:rPr>
        <w:t>Д</w:t>
      </w:r>
      <w:r>
        <w:rPr>
          <w:rFonts w:ascii="Academy Cyr" w:hAnsi="Academy Cyr"/>
        </w:rPr>
        <w:t>СТВА И ТОРГОВЛИ)</w:t>
      </w:r>
    </w:p>
    <w:p w14:paraId="6075F257" w14:textId="77777777" w:rsidR="00B70147" w:rsidRDefault="00B70147">
      <w:pPr>
        <w:pStyle w:val="a"/>
        <w:rPr>
          <w:rFonts w:ascii="Academy Cyr" w:hAnsi="Academy Cyr"/>
        </w:rPr>
      </w:pPr>
      <w:r>
        <w:rPr>
          <w:rFonts w:ascii="Academy Cyr" w:hAnsi="Academy Cyr"/>
        </w:rPr>
        <w:t>Врожденные качества Деловых Людей — привязанность к изоб</w:t>
      </w:r>
      <w:r>
        <w:rPr>
          <w:rFonts w:ascii="Academy Cyr" w:hAnsi="Academy Cyr"/>
        </w:rPr>
        <w:t>и</w:t>
      </w:r>
      <w:r>
        <w:rPr>
          <w:rFonts w:ascii="Academy Cyr" w:hAnsi="Academy Cyr"/>
        </w:rPr>
        <w:t>лию и богатству, честолюбивое стремление к экономическому разв</w:t>
      </w:r>
      <w:r>
        <w:rPr>
          <w:rFonts w:ascii="Academy Cyr" w:hAnsi="Academy Cyr"/>
        </w:rPr>
        <w:t>и</w:t>
      </w:r>
      <w:r>
        <w:rPr>
          <w:rFonts w:ascii="Academy Cyr" w:hAnsi="Academy Cyr"/>
        </w:rPr>
        <w:t>тию и жажда наслаждаться плодами такой деятельности. Они погл</w:t>
      </w:r>
      <w:r>
        <w:rPr>
          <w:rFonts w:ascii="Academy Cyr" w:hAnsi="Academy Cyr"/>
        </w:rPr>
        <w:t>о</w:t>
      </w:r>
      <w:r>
        <w:rPr>
          <w:rFonts w:ascii="Academy Cyr" w:hAnsi="Academy Cyr"/>
        </w:rPr>
        <w:t>щены собственными чувственными наслаждениями и удовольствиями своих близких.</w:t>
      </w:r>
    </w:p>
    <w:p w14:paraId="27DEED11" w14:textId="77777777" w:rsidR="00B70147" w:rsidRDefault="00B70147">
      <w:pPr>
        <w:pStyle w:val="a"/>
        <w:rPr>
          <w:rFonts w:ascii="Academy Cyr" w:hAnsi="Academy Cyr"/>
        </w:rPr>
      </w:pPr>
      <w:r>
        <w:rPr>
          <w:rFonts w:ascii="Academy Cyr" w:hAnsi="Academy Cyr"/>
        </w:rPr>
        <w:t>В Богоцентричном Арийском обществе, они направляли эти свои качества и способности на умножение богатств общества и видели в этом свое преда</w:t>
      </w:r>
      <w:r>
        <w:rPr>
          <w:rFonts w:ascii="Academy Cyr" w:hAnsi="Academy Cyr"/>
        </w:rPr>
        <w:t>н</w:t>
      </w:r>
      <w:r>
        <w:rPr>
          <w:rFonts w:ascii="Academy Cyr" w:hAnsi="Academy Cyr"/>
        </w:rPr>
        <w:t>ное служение Господу. (…)</w:t>
      </w:r>
    </w:p>
    <w:p w14:paraId="2E396983" w14:textId="4AFB5100" w:rsidR="00B70147" w:rsidRDefault="00B70147">
      <w:pPr>
        <w:pStyle w:val="a"/>
        <w:rPr>
          <w:rFonts w:ascii="Academy Cyr" w:hAnsi="Academy Cyr"/>
        </w:rPr>
      </w:pPr>
      <w:r>
        <w:rPr>
          <w:rFonts w:ascii="Academy Cyr" w:hAnsi="Academy Cyr"/>
        </w:rPr>
        <w:t>В Богоцентричной национально-социалистической</w:t>
      </w:r>
      <w:r w:rsidR="00CE1068" w:rsidRPr="00CE1068">
        <w:rPr>
          <w:rStyle w:val="af2"/>
          <w:vertAlign w:val="baseline"/>
        </w:rPr>
        <w:t>[CXVIII]</w:t>
      </w:r>
      <w:r>
        <w:rPr>
          <w:rFonts w:ascii="Academy Cyr" w:hAnsi="Academy Cyr"/>
        </w:rPr>
        <w:t xml:space="preserve"> Системе но</w:t>
      </w:r>
      <w:r>
        <w:rPr>
          <w:rFonts w:ascii="Academy Cyr" w:hAnsi="Academy Cyr"/>
        </w:rPr>
        <w:t>р</w:t>
      </w:r>
      <w:r>
        <w:rPr>
          <w:rFonts w:ascii="Academy Cyr" w:hAnsi="Academy Cyr"/>
        </w:rPr>
        <w:t xml:space="preserve">мальное состояние Деловых Людей — любовь к Богу, </w:t>
      </w:r>
      <w:r>
        <w:rPr>
          <w:rFonts w:ascii="Academy Cyr" w:hAnsi="Academy Cyr"/>
        </w:rPr>
        <w:lastRenderedPageBreak/>
        <w:t>а значит л</w:t>
      </w:r>
      <w:r>
        <w:rPr>
          <w:rFonts w:ascii="Academy Cyr" w:hAnsi="Academy Cyr"/>
        </w:rPr>
        <w:t>ю</w:t>
      </w:r>
      <w:r>
        <w:rPr>
          <w:rFonts w:ascii="Academy Cyr" w:hAnsi="Academy Cyr"/>
        </w:rPr>
        <w:t>бовь ко всем Его частичкам — своим ближним, согражданам. Отсюда — обязанность Деловых Людей (независимо от того, являются ли они частными собственниками, или заняты в государственном, или общес</w:t>
      </w:r>
      <w:r>
        <w:rPr>
          <w:rFonts w:ascii="Academy Cyr" w:hAnsi="Academy Cyr"/>
        </w:rPr>
        <w:t>т</w:t>
      </w:r>
      <w:r>
        <w:rPr>
          <w:rFonts w:ascii="Academy Cyr" w:hAnsi="Academy Cyr"/>
        </w:rPr>
        <w:t>венном секторе экономики) — организовать производство таким обр</w:t>
      </w:r>
      <w:r>
        <w:rPr>
          <w:rFonts w:ascii="Academy Cyr" w:hAnsi="Academy Cyr"/>
        </w:rPr>
        <w:t>а</w:t>
      </w:r>
      <w:r>
        <w:rPr>
          <w:rFonts w:ascii="Academy Cyr" w:hAnsi="Academy Cyr"/>
        </w:rPr>
        <w:t>зом, чтобы:</w:t>
      </w:r>
    </w:p>
    <w:p w14:paraId="6B91933D" w14:textId="77777777" w:rsidR="00B70147" w:rsidRDefault="00B70147">
      <w:pPr>
        <w:pStyle w:val="a"/>
        <w:rPr>
          <w:rFonts w:ascii="Academy Cyr" w:hAnsi="Academy Cyr"/>
        </w:rPr>
      </w:pPr>
      <w:r>
        <w:rPr>
          <w:rFonts w:ascii="Academy Cyr" w:hAnsi="Academy Cyr"/>
        </w:rPr>
        <w:t>- В стране не было голодных, нищих, остро нуждающихся.</w:t>
      </w:r>
    </w:p>
    <w:p w14:paraId="4ACA8465" w14:textId="77777777" w:rsidR="00B70147" w:rsidRDefault="00B70147">
      <w:pPr>
        <w:pStyle w:val="a"/>
        <w:rPr>
          <w:rFonts w:ascii="Academy Cyr" w:hAnsi="Academy Cyr"/>
        </w:rPr>
      </w:pPr>
      <w:r>
        <w:rPr>
          <w:rFonts w:ascii="Academy Cyr" w:hAnsi="Academy Cyr"/>
        </w:rPr>
        <w:t>- Чтобы были удовлетворены все частички Бога, чтобы был н</w:t>
      </w:r>
      <w:r>
        <w:rPr>
          <w:rFonts w:ascii="Academy Cyr" w:hAnsi="Academy Cyr"/>
        </w:rPr>
        <w:t>а</w:t>
      </w:r>
      <w:r>
        <w:rPr>
          <w:rFonts w:ascii="Academy Cyr" w:hAnsi="Academy Cyr"/>
        </w:rPr>
        <w:t>кормлен каждый гражданин, в том числе все животные и птицы.</w:t>
      </w:r>
    </w:p>
    <w:p w14:paraId="5645ECA2" w14:textId="77777777" w:rsidR="00B70147" w:rsidRDefault="00B70147">
      <w:pPr>
        <w:pStyle w:val="a"/>
        <w:rPr>
          <w:rFonts w:ascii="Academy Cyr" w:hAnsi="Academy Cyr"/>
        </w:rPr>
      </w:pPr>
      <w:r>
        <w:rPr>
          <w:rFonts w:ascii="Academy Cyr" w:hAnsi="Academy Cyr"/>
        </w:rPr>
        <w:t>- Чтобы обеспечивалась гармония общественного и личного. Чтобы никто не мог воспользоваться своим общественным положением для извлечения только личной выгоды, в ущерб обществу, или государству, или во вред Природе.</w:t>
      </w:r>
    </w:p>
    <w:p w14:paraId="5393E9CD" w14:textId="325F8133" w:rsidR="00B70147" w:rsidRDefault="00B70147">
      <w:pPr>
        <w:pStyle w:val="a"/>
        <w:rPr>
          <w:rFonts w:ascii="Academy Cyr" w:hAnsi="Academy Cyr"/>
        </w:rPr>
      </w:pPr>
      <w:r>
        <w:rPr>
          <w:rFonts w:ascii="Academy Cyr" w:hAnsi="Academy Cyr"/>
        </w:rPr>
        <w:t>Каждый ариец знал неумолимый закон реинкарнации (повторного воплощения Души в новое тело и повторных жизней на Земле или иных планетах) и столь же неумолимый закон кармы</w:t>
      </w:r>
      <w:r w:rsidR="00CE1068" w:rsidRPr="00CE1068">
        <w:rPr>
          <w:rStyle w:val="af2"/>
          <w:vertAlign w:val="baseline"/>
        </w:rPr>
        <w:t>[CXIX]</w:t>
      </w:r>
      <w:r>
        <w:rPr>
          <w:rFonts w:ascii="Academy Cyr" w:hAnsi="Academy Cyr"/>
        </w:rPr>
        <w:t>. Поэтому, нак</w:t>
      </w:r>
      <w:r>
        <w:rPr>
          <w:rFonts w:ascii="Academy Cyr" w:hAnsi="Academy Cyr"/>
        </w:rPr>
        <w:t>о</w:t>
      </w:r>
      <w:r>
        <w:rPr>
          <w:rFonts w:ascii="Academy Cyr" w:hAnsi="Academy Cyr"/>
        </w:rPr>
        <w:t>пление богатств и безудержное обогащение за счет общества не могло быть его целью. Награбленное богатство не заберешь с собой в буд</w:t>
      </w:r>
      <w:r>
        <w:rPr>
          <w:rFonts w:ascii="Academy Cyr" w:hAnsi="Academy Cyr"/>
        </w:rPr>
        <w:t>у</w:t>
      </w:r>
      <w:r>
        <w:rPr>
          <w:rFonts w:ascii="Academy Cyr" w:hAnsi="Academy Cyr"/>
        </w:rPr>
        <w:t>щую жизнь. А за неблаговидные поступки Бог даст в новой жизни судьбу нищего, если не разорит до нитки в этой жизни» (“Русь вед</w:t>
      </w:r>
      <w:r>
        <w:rPr>
          <w:rFonts w:ascii="Academy Cyr" w:hAnsi="Academy Cyr"/>
        </w:rPr>
        <w:t>и</w:t>
      </w:r>
      <w:r>
        <w:rPr>
          <w:rFonts w:ascii="Academy Cyr" w:hAnsi="Academy Cyr"/>
        </w:rPr>
        <w:t>ческая…”, с. 53, 54).</w:t>
      </w:r>
    </w:p>
    <w:p w14:paraId="6C7D4D57" w14:textId="77777777" w:rsidR="00B70147" w:rsidRDefault="00B70147">
      <w:pPr>
        <w:pStyle w:val="a"/>
        <w:rPr>
          <w:rFonts w:ascii="Academy Cyr" w:hAnsi="Academy Cyr"/>
        </w:rPr>
      </w:pPr>
      <w:r>
        <w:rPr>
          <w:rFonts w:ascii="Academy Cyr" w:hAnsi="Academy Cyr"/>
        </w:rPr>
        <w:t>«ЧЕТВЕРТОЕ СОСЛОВИЕ — ТРУЖЕНИКИ</w:t>
      </w:r>
    </w:p>
    <w:p w14:paraId="1E0CE3B7" w14:textId="77777777" w:rsidR="00B70147" w:rsidRDefault="00B70147">
      <w:pPr>
        <w:pStyle w:val="a"/>
        <w:rPr>
          <w:rFonts w:ascii="Academy Cyr" w:hAnsi="Academy Cyr"/>
        </w:rPr>
      </w:pPr>
      <w:r>
        <w:rPr>
          <w:rFonts w:ascii="Academy Cyr" w:hAnsi="Academy Cyr"/>
        </w:rPr>
        <w:t>Самая малочисленная часть общества — Духовное сословие Во</w:t>
      </w:r>
      <w:r>
        <w:rPr>
          <w:rFonts w:ascii="Academy Cyr" w:hAnsi="Academy Cyr"/>
        </w:rPr>
        <w:t>л</w:t>
      </w:r>
      <w:r>
        <w:rPr>
          <w:rFonts w:ascii="Academy Cyr" w:hAnsi="Academy Cyr"/>
        </w:rPr>
        <w:t>хвов. Более многочисленное сословие — Витязи. Их вместе взятых, значительно превышает сословие Деловых Людей, организовывающих общественное производство. И самое многочисленное сословие — Труженики. К ним относятся подавля</w:t>
      </w:r>
      <w:r>
        <w:rPr>
          <w:rFonts w:ascii="Academy Cyr" w:hAnsi="Academy Cyr"/>
        </w:rPr>
        <w:t>ю</w:t>
      </w:r>
      <w:r>
        <w:rPr>
          <w:rFonts w:ascii="Academy Cyr" w:hAnsi="Academy Cyr"/>
        </w:rPr>
        <w:t xml:space="preserve">щее большинство граждан. </w:t>
      </w:r>
    </w:p>
    <w:p w14:paraId="6F88A68A" w14:textId="77777777" w:rsidR="00B70147" w:rsidRDefault="00B70147">
      <w:pPr>
        <w:pStyle w:val="a"/>
        <w:rPr>
          <w:rFonts w:ascii="Academy Cyr" w:hAnsi="Academy Cyr"/>
        </w:rPr>
      </w:pPr>
      <w:r>
        <w:rPr>
          <w:rFonts w:ascii="Academy Cyr" w:hAnsi="Academy Cyr"/>
        </w:rPr>
        <w:t>Это рабочие, крестьяне, служащие, врачи, актеры, писатели — все, кто создает материальные блага для общества, обеспечивает раб</w:t>
      </w:r>
      <w:r>
        <w:rPr>
          <w:rFonts w:ascii="Academy Cyr" w:hAnsi="Academy Cyr"/>
        </w:rPr>
        <w:t>о</w:t>
      </w:r>
      <w:r>
        <w:rPr>
          <w:rFonts w:ascii="Academy Cyr" w:hAnsi="Academy Cyr"/>
        </w:rPr>
        <w:t>ту сферы услуг, входит в технический персонал административных учреждений, помогает представителям трех остальных сословий в в</w:t>
      </w:r>
      <w:r>
        <w:rPr>
          <w:rFonts w:ascii="Academy Cyr" w:hAnsi="Academy Cyr"/>
        </w:rPr>
        <w:t>ы</w:t>
      </w:r>
      <w:r>
        <w:rPr>
          <w:rFonts w:ascii="Academy Cyr" w:hAnsi="Academy Cyr"/>
        </w:rPr>
        <w:t>полнении их обязанностей, заботится об удовлетворении физических, интеллектуальных и эмоциональных потребностей всех своих согра</w:t>
      </w:r>
      <w:r>
        <w:rPr>
          <w:rFonts w:ascii="Academy Cyr" w:hAnsi="Academy Cyr"/>
        </w:rPr>
        <w:t>ж</w:t>
      </w:r>
      <w:r>
        <w:rPr>
          <w:rFonts w:ascii="Academy Cyr" w:hAnsi="Academy Cyr"/>
        </w:rPr>
        <w:t>дан.</w:t>
      </w:r>
    </w:p>
    <w:p w14:paraId="6869EBC6" w14:textId="77777777" w:rsidR="00B70147" w:rsidRDefault="00B70147">
      <w:pPr>
        <w:pStyle w:val="a"/>
        <w:rPr>
          <w:rFonts w:ascii="Academy Cyr" w:hAnsi="Academy Cyr"/>
        </w:rPr>
      </w:pPr>
      <w:r>
        <w:rPr>
          <w:rFonts w:ascii="Academy Cyr" w:hAnsi="Academy Cyr"/>
        </w:rPr>
        <w:t>Отличительные черты тружеников:</w:t>
      </w:r>
    </w:p>
    <w:p w14:paraId="4286FDA5" w14:textId="77777777" w:rsidR="00B70147" w:rsidRDefault="00B70147">
      <w:pPr>
        <w:pStyle w:val="a"/>
        <w:rPr>
          <w:rFonts w:ascii="Academy Cyr" w:hAnsi="Academy Cyr"/>
        </w:rPr>
      </w:pPr>
      <w:r>
        <w:rPr>
          <w:rFonts w:ascii="Academy Cyr" w:hAnsi="Academy Cyr"/>
        </w:rPr>
        <w:lastRenderedPageBreak/>
        <w:t>1. Стремление получать значительное материальное вознагражд</w:t>
      </w:r>
      <w:r>
        <w:rPr>
          <w:rFonts w:ascii="Academy Cyr" w:hAnsi="Academy Cyr"/>
        </w:rPr>
        <w:t>е</w:t>
      </w:r>
      <w:r>
        <w:rPr>
          <w:rFonts w:ascii="Academy Cyr" w:hAnsi="Academy Cyr"/>
        </w:rPr>
        <w:t>ние за свой труд.</w:t>
      </w:r>
    </w:p>
    <w:p w14:paraId="4FBD804D" w14:textId="77777777" w:rsidR="00B70147" w:rsidRDefault="00B70147">
      <w:pPr>
        <w:pStyle w:val="a"/>
        <w:rPr>
          <w:rFonts w:ascii="Academy Cyr" w:hAnsi="Academy Cyr"/>
        </w:rPr>
      </w:pPr>
      <w:r>
        <w:rPr>
          <w:rFonts w:ascii="Academy Cyr" w:hAnsi="Academy Cyr"/>
        </w:rPr>
        <w:t>2. Стремление получать моральное удовлетворение от своей работы и моральное поощрение за свой труд.</w:t>
      </w:r>
    </w:p>
    <w:p w14:paraId="33EFF040" w14:textId="77777777" w:rsidR="00B70147" w:rsidRDefault="00B70147">
      <w:pPr>
        <w:pStyle w:val="a"/>
        <w:rPr>
          <w:rFonts w:ascii="Academy Cyr" w:hAnsi="Academy Cyr"/>
        </w:rPr>
      </w:pPr>
      <w:r>
        <w:rPr>
          <w:rFonts w:ascii="Academy Cyr" w:hAnsi="Academy Cyr"/>
        </w:rPr>
        <w:t>3. Стремление выделиться, иметь славу, поклонников. (…)</w:t>
      </w:r>
    </w:p>
    <w:p w14:paraId="16E09EC5" w14:textId="77777777" w:rsidR="00B70147" w:rsidRDefault="00B70147">
      <w:pPr>
        <w:pStyle w:val="a"/>
        <w:rPr>
          <w:rFonts w:ascii="Academy Cyr" w:hAnsi="Academy Cyr"/>
        </w:rPr>
      </w:pPr>
      <w:r>
        <w:rPr>
          <w:rFonts w:ascii="Academy Cyr" w:hAnsi="Academy Cyr"/>
        </w:rPr>
        <w:t>4. В Арийском же обществе Труженики прекрасно понимают, что в едином социальном организме необходима голова (Волхвы), знающая как обеспечить благоденствие обществу, необходимы руки (Витязи), защищающие общество от насилия и эксплуатации, нужны организат</w:t>
      </w:r>
      <w:r>
        <w:rPr>
          <w:rFonts w:ascii="Academy Cyr" w:hAnsi="Academy Cyr"/>
        </w:rPr>
        <w:t>о</w:t>
      </w:r>
      <w:r>
        <w:rPr>
          <w:rFonts w:ascii="Academy Cyr" w:hAnsi="Academy Cyr"/>
        </w:rPr>
        <w:t>ры производ</w:t>
      </w:r>
      <w:r>
        <w:rPr>
          <w:rFonts w:ascii="Academy Cyr" w:hAnsi="Academy Cyr"/>
        </w:rPr>
        <w:t>и</w:t>
      </w:r>
      <w:r>
        <w:rPr>
          <w:rFonts w:ascii="Academy Cyr" w:hAnsi="Academy Cyr"/>
        </w:rPr>
        <w:t>тельных сил общества (Деловые Люди).</w:t>
      </w:r>
    </w:p>
    <w:p w14:paraId="4237A509" w14:textId="77777777" w:rsidR="00B70147" w:rsidRDefault="00B70147">
      <w:pPr>
        <w:pStyle w:val="a"/>
        <w:rPr>
          <w:rFonts w:ascii="Academy Cyr" w:hAnsi="Academy Cyr"/>
        </w:rPr>
      </w:pPr>
      <w:r>
        <w:rPr>
          <w:rFonts w:ascii="Academy Cyr" w:hAnsi="Academy Cyr"/>
        </w:rPr>
        <w:t>Поэтому Труженики воспринимают свою работу по обслуживанию потребностей всех своих сограждан, как свой Земной долг, как свое служение Богу. Они работают под руководством трех остальных с</w:t>
      </w:r>
      <w:r>
        <w:rPr>
          <w:rFonts w:ascii="Academy Cyr" w:hAnsi="Academy Cyr"/>
        </w:rPr>
        <w:t>о</w:t>
      </w:r>
      <w:r>
        <w:rPr>
          <w:rFonts w:ascii="Academy Cyr" w:hAnsi="Academy Cyr"/>
        </w:rPr>
        <w:t>словий и испытывают удовольствие, доставляя радость другим людям служа им и не пытаясь заменить собою Волхвов, Витязей или Дел</w:t>
      </w:r>
      <w:r>
        <w:rPr>
          <w:rFonts w:ascii="Academy Cyr" w:hAnsi="Academy Cyr"/>
        </w:rPr>
        <w:t>о</w:t>
      </w:r>
      <w:r>
        <w:rPr>
          <w:rFonts w:ascii="Academy Cyr" w:hAnsi="Academy Cyr"/>
        </w:rPr>
        <w:t>вых Людей. На санскрите это сословие именуется “шудры”, т.е. “ноги” социального организма, несущие общество к Земному благоп</w:t>
      </w:r>
      <w:r>
        <w:rPr>
          <w:rFonts w:ascii="Academy Cyr" w:hAnsi="Academy Cyr"/>
        </w:rPr>
        <w:t>о</w:t>
      </w:r>
      <w:r>
        <w:rPr>
          <w:rFonts w:ascii="Academy Cyr" w:hAnsi="Academy Cyr"/>
        </w:rPr>
        <w:t>лучию. Но если любой организм начнет думать ногами, то ноги унесут и гол</w:t>
      </w:r>
      <w:r>
        <w:rPr>
          <w:rFonts w:ascii="Academy Cyr" w:hAnsi="Academy Cyr"/>
        </w:rPr>
        <w:t>о</w:t>
      </w:r>
      <w:r>
        <w:rPr>
          <w:rFonts w:ascii="Academy Cyr" w:hAnsi="Academy Cyr"/>
        </w:rPr>
        <w:t>ву, и самих себя в пропасть» (“Русь ведическая…”, с. 55, 56).</w:t>
      </w:r>
    </w:p>
    <w:p w14:paraId="6BC33052" w14:textId="77777777" w:rsidR="00B70147" w:rsidRDefault="00B70147">
      <w:r>
        <w:t>Принадлежность к сословиям, согласно интерпретации Вед В.В.Даниловым, не является наследственной. Но вопрос о том, как в общ</w:t>
      </w:r>
      <w:r>
        <w:t>е</w:t>
      </w:r>
      <w:r>
        <w:t>стве обеспечивается объективно правильная идентификация сословной принадлежности личности, переход из одного сословия в другое по мере объективного изменения личностных качеств и как при этом избежать злоупотреблений, обх</w:t>
      </w:r>
      <w:r>
        <w:t>о</w:t>
      </w:r>
      <w:r>
        <w:t>дится молчанием.</w:t>
      </w:r>
    </w:p>
    <w:p w14:paraId="3A21A2C4" w14:textId="77777777" w:rsidR="00B70147" w:rsidRDefault="00B70147">
      <w:r>
        <w:t>Согласно ведическим воззрениям всё является частичками Бога. В этом принципиальное различие ведического мировоззрения от коранич</w:t>
      </w:r>
      <w:r>
        <w:t>е</w:t>
      </w:r>
      <w:r>
        <w:t>ского. Чтобы не быть голословными, приведем для сравнения 112 суру Корана и фрагмент из “Бхагавад-гиты”. 112 сура, именуемая в разных п</w:t>
      </w:r>
      <w:r>
        <w:t>е</w:t>
      </w:r>
      <w:r>
        <w:t>реводах по-разному: «Очищение (веры)» (И.Ю.Крачковский, В.М.Прохорова), «Искренность» (М.-Н.О. Османов), «Чистое исповед</w:t>
      </w:r>
      <w:r>
        <w:t>е</w:t>
      </w:r>
      <w:r>
        <w:t>ние» (Г.С.Саблуков), «Единство Бога, или Искренность чувств» (Д.Н.Богуславский), сообщает:</w:t>
      </w:r>
    </w:p>
    <w:p w14:paraId="376DFF1D" w14:textId="77777777" w:rsidR="00B70147" w:rsidRDefault="00B70147">
      <w:pPr>
        <w:pStyle w:val="a"/>
        <w:rPr>
          <w:rFonts w:ascii="Academy Cyr" w:hAnsi="Academy Cyr"/>
        </w:rPr>
      </w:pPr>
      <w:r>
        <w:rPr>
          <w:rFonts w:ascii="Academy Cyr" w:hAnsi="Academy Cyr"/>
        </w:rPr>
        <w:t>«Во имя Бога милостивого и милосердного!</w:t>
      </w:r>
    </w:p>
    <w:p w14:paraId="11E0C112" w14:textId="77777777" w:rsidR="00B70147" w:rsidRDefault="00B70147">
      <w:pPr>
        <w:pStyle w:val="a"/>
        <w:rPr>
          <w:rFonts w:ascii="Academy Cyr" w:hAnsi="Academy Cyr"/>
          <w:i/>
        </w:rPr>
      </w:pPr>
      <w:r>
        <w:rPr>
          <w:rFonts w:ascii="Academy Cyr" w:hAnsi="Academy Cyr"/>
        </w:rPr>
        <w:t xml:space="preserve">1. Скажи: Он — </w:t>
      </w:r>
      <w:r>
        <w:rPr>
          <w:rFonts w:ascii="Academy Cyr" w:hAnsi="Academy Cyr"/>
          <w:i/>
        </w:rPr>
        <w:t xml:space="preserve">Бог единый, </w:t>
      </w:r>
    </w:p>
    <w:p w14:paraId="765B9897" w14:textId="77777777" w:rsidR="00B70147" w:rsidRDefault="00B70147">
      <w:pPr>
        <w:pStyle w:val="a"/>
        <w:rPr>
          <w:rFonts w:ascii="Academy Cyr" w:hAnsi="Academy Cyr"/>
        </w:rPr>
      </w:pPr>
      <w:r>
        <w:rPr>
          <w:rFonts w:ascii="Academy Cyr" w:hAnsi="Academy Cyr"/>
        </w:rPr>
        <w:lastRenderedPageBreak/>
        <w:t>2. Извечен Бог один;</w:t>
      </w:r>
    </w:p>
    <w:p w14:paraId="32F9DCE1" w14:textId="77777777" w:rsidR="00B70147" w:rsidRDefault="00B70147">
      <w:pPr>
        <w:pStyle w:val="a"/>
        <w:rPr>
          <w:rFonts w:ascii="Academy Cyr" w:hAnsi="Academy Cyr"/>
        </w:rPr>
      </w:pPr>
      <w:r>
        <w:rPr>
          <w:rFonts w:ascii="Academy Cyr" w:hAnsi="Academy Cyr"/>
        </w:rPr>
        <w:t>3. Не рождал Он, и не был рожден,</w:t>
      </w:r>
    </w:p>
    <w:p w14:paraId="369B7FAD" w14:textId="3A1E839A" w:rsidR="00B70147" w:rsidRDefault="00B70147">
      <w:pPr>
        <w:pStyle w:val="a"/>
        <w:rPr>
          <w:rFonts w:ascii="Academy Cyr" w:hAnsi="Academy Cyr"/>
        </w:rPr>
      </w:pPr>
      <w:r>
        <w:rPr>
          <w:rFonts w:ascii="Academy Cyr" w:hAnsi="Academy Cyr"/>
        </w:rPr>
        <w:t>4. И с Ним никто не сравним.»</w:t>
      </w:r>
      <w:r w:rsidR="00CE1068" w:rsidRPr="00CE1068">
        <w:rPr>
          <w:vertAlign w:val="superscript"/>
        </w:rPr>
        <w:t>[CXX]</w:t>
      </w:r>
    </w:p>
    <w:p w14:paraId="067DE4D2" w14:textId="77777777" w:rsidR="00B70147" w:rsidRDefault="00B70147">
      <w:r>
        <w:t>Всё остальное и все остальные сотворены Богом, и о них говорится, в частности, в суре 18:</w:t>
      </w:r>
    </w:p>
    <w:p w14:paraId="26BFFF04" w14:textId="1213A7FA" w:rsidR="00B70147" w:rsidRDefault="00B70147">
      <w:pPr>
        <w:pStyle w:val="a"/>
        <w:rPr>
          <w:rFonts w:ascii="Academy Cyr" w:hAnsi="Academy Cyr"/>
        </w:rPr>
      </w:pPr>
      <w:r>
        <w:rPr>
          <w:rFonts w:ascii="Academy Cyr" w:hAnsi="Academy Cyr"/>
        </w:rPr>
        <w:t>«49(51). Я не брал их в свидетели творения небес и земли или творения их самих. И не стану Я брать сбивающих с пути помощн</w:t>
      </w:r>
      <w:r>
        <w:rPr>
          <w:rFonts w:ascii="Academy Cyr" w:hAnsi="Academy Cyr"/>
        </w:rPr>
        <w:t>и</w:t>
      </w:r>
      <w:r>
        <w:rPr>
          <w:rFonts w:ascii="Academy Cyr" w:hAnsi="Academy Cyr"/>
        </w:rPr>
        <w:t>ками»</w:t>
      </w:r>
      <w:r w:rsidR="00CE1068" w:rsidRPr="00CE1068">
        <w:rPr>
          <w:vertAlign w:val="superscript"/>
        </w:rPr>
        <w:t>[CXXI]</w:t>
      </w:r>
      <w:r>
        <w:rPr>
          <w:rFonts w:ascii="Academy Cyr" w:hAnsi="Academy Cyr"/>
        </w:rPr>
        <w:t>.</w:t>
      </w:r>
    </w:p>
    <w:p w14:paraId="2EA7152B" w14:textId="77777777" w:rsidR="00B70147" w:rsidRDefault="00B70147">
      <w:r>
        <w:t xml:space="preserve">  Веды, в частности, “Бхагавад-гита” по тому же вопросу сообщает от имени Всевышнего совершенно иное. Кришна — имя Верховной божес</w:t>
      </w:r>
      <w:r>
        <w:t>т</w:t>
      </w:r>
      <w:r>
        <w:t>венной личности в “Бхагавад-гите” — говорит своему другу Арджуне:</w:t>
      </w:r>
    </w:p>
    <w:p w14:paraId="5AE3EEDB" w14:textId="4A9196D5" w:rsidR="00B70147" w:rsidRDefault="00B70147">
      <w:pPr>
        <w:pStyle w:val="a"/>
        <w:rPr>
          <w:rFonts w:ascii="Academy Cyr" w:hAnsi="Academy Cyr"/>
        </w:rPr>
      </w:pPr>
      <w:r>
        <w:rPr>
          <w:rFonts w:ascii="Academy Cyr" w:hAnsi="Academy Cyr"/>
        </w:rPr>
        <w:t>«Никогда не было так, чтобы не существовал Я, или ты, или все эти цари; и никогда не будет так, чтобы кто-то из нас прекратил свое существование» (гл. 2, текст 12). «Для души не существует ни ро</w:t>
      </w:r>
      <w:r>
        <w:rPr>
          <w:rFonts w:ascii="Academy Cyr" w:hAnsi="Academy Cyr"/>
        </w:rPr>
        <w:t>ж</w:t>
      </w:r>
      <w:r>
        <w:rPr>
          <w:rFonts w:ascii="Academy Cyr" w:hAnsi="Academy Cyr"/>
        </w:rPr>
        <w:t>дения, ни смерти. Она никогда не возникала, не возникает и не во</w:t>
      </w:r>
      <w:r>
        <w:rPr>
          <w:rFonts w:ascii="Academy Cyr" w:hAnsi="Academy Cyr"/>
        </w:rPr>
        <w:t>з</w:t>
      </w:r>
      <w:r>
        <w:rPr>
          <w:rFonts w:ascii="Academy Cyr" w:hAnsi="Academy Cyr"/>
        </w:rPr>
        <w:t>никнет. Она — нерожденная, вечная, всегда существующая, изн</w:t>
      </w:r>
      <w:r>
        <w:rPr>
          <w:rFonts w:ascii="Academy Cyr" w:hAnsi="Academy Cyr"/>
        </w:rPr>
        <w:t>а</w:t>
      </w:r>
      <w:r>
        <w:rPr>
          <w:rFonts w:ascii="Academy Cyr" w:hAnsi="Academy Cyr"/>
        </w:rPr>
        <w:t>чальная. Она не уничтожается, когда погибает тело» (гл. 2, текст 20)</w:t>
      </w:r>
      <w:r w:rsidR="00CE1068" w:rsidRPr="00CE1068">
        <w:rPr>
          <w:vertAlign w:val="superscript"/>
        </w:rPr>
        <w:t>[CXXII]</w:t>
      </w:r>
      <w:r>
        <w:rPr>
          <w:rFonts w:ascii="Academy Cyr" w:hAnsi="Academy Cyr"/>
        </w:rPr>
        <w:t xml:space="preserve">. </w:t>
      </w:r>
    </w:p>
    <w:p w14:paraId="754F3866" w14:textId="77777777" w:rsidR="00B70147" w:rsidRDefault="00B70147">
      <w:r>
        <w:t>Взаимно исключающий смысл этих сообщений ставит душу перед в</w:t>
      </w:r>
      <w:r>
        <w:t>ы</w:t>
      </w:r>
      <w:r>
        <w:t>бором того, какой из двух текстов признать истинно передающим смысл Откровения, данного Богом? либо следует отвергнуть оба? И хотя В.В.Данилов в “Руси ведической” ссылается на Коран, относя его к тран</w:t>
      </w:r>
      <w:r>
        <w:t>с</w:t>
      </w:r>
      <w:r>
        <w:t>цендентной литературе, которую следует читать сторонникам Духовного Ведического социализма, он это разногласие Корана и Вед, как и все выт</w:t>
      </w:r>
      <w:r>
        <w:t>е</w:t>
      </w:r>
      <w:r>
        <w:t>кающие из него следствия, обходит молчанием. На наш взгляд, это молч</w:t>
      </w:r>
      <w:r>
        <w:t>а</w:t>
      </w:r>
      <w:r>
        <w:t>ние — выражение невежества или лицемерия, предполагающего, что чит</w:t>
      </w:r>
      <w:r>
        <w:t>а</w:t>
      </w:r>
      <w:r>
        <w:t>тели В.В.Данилова сами не обратятся к тем литературным источникам, на которые он ссылается, и поверят его интерпретациям. Указав на необх</w:t>
      </w:r>
      <w:r>
        <w:t>о</w:t>
      </w:r>
      <w:r>
        <w:t>димость разрешения этой религиозной неопределенности каждым, ве</w:t>
      </w:r>
      <w:r>
        <w:t>р</w:t>
      </w:r>
      <w:r>
        <w:t>немся к ведическ</w:t>
      </w:r>
      <w:r>
        <w:t>о</w:t>
      </w:r>
      <w:r>
        <w:t>му мировоззрению.</w:t>
      </w:r>
    </w:p>
    <w:p w14:paraId="7B339005" w14:textId="63DAC466" w:rsidR="00B70147" w:rsidRDefault="00B70147">
      <w:r>
        <w:t>Та личность, которая в других вероучениях именуется Всевышним Б</w:t>
      </w:r>
      <w:r>
        <w:t>о</w:t>
      </w:r>
      <w:r>
        <w:t>гом, в Ведах именуется Верховной Личностью Бога, Верховной Божес</w:t>
      </w:r>
      <w:r>
        <w:t>т</w:t>
      </w:r>
      <w:r>
        <w:t>венной Личностью. Собственное имя Его — Крышень, Кришна, Кристо, Кришто (на разных языках). Христос — это греческая форма отчества по отношению к Христо, такая же как русские формы Иванов, Петров, Сид</w:t>
      </w:r>
      <w:r>
        <w:t>о</w:t>
      </w:r>
      <w:r>
        <w:t xml:space="preserve">ров по отношению к Ивану, Петру, Сидору. Все исторически реальные культы обвиняются в том, что они предлагают поклоняться кому угодно (Христосу, Деве Марии, святым), но только не Богу под его </w:t>
      </w:r>
      <w:r>
        <w:lastRenderedPageBreak/>
        <w:t>настоящим именем Кришна — Крышень</w:t>
      </w:r>
      <w:r w:rsidR="00CE1068" w:rsidRPr="00CE1068">
        <w:rPr>
          <w:rStyle w:val="af2"/>
          <w:vertAlign w:val="baseline"/>
        </w:rPr>
        <w:t>[CXXIII]</w:t>
      </w:r>
      <w:r>
        <w:t xml:space="preserve">, по-древнеславянски (“Русь ведическая…”, с. 84, 85, 118). </w:t>
      </w:r>
    </w:p>
    <w:p w14:paraId="04291079" w14:textId="77777777" w:rsidR="00B70147" w:rsidRDefault="00B70147">
      <w:r>
        <w:t>В зависимости от принадлежности к тому либо иному сословию гра</w:t>
      </w:r>
      <w:r>
        <w:t>ж</w:t>
      </w:r>
      <w:r>
        <w:t>дане предполагаемого ведического социалистического государства обл</w:t>
      </w:r>
      <w:r>
        <w:t>а</w:t>
      </w:r>
      <w:r>
        <w:t>дают разными правами и обязанностями. Суть же ограничений такова, что чем выше по иерархии духовности — тем меньше потребительских прав и строже требования к их самодисциплине, но тем больше властных полн</w:t>
      </w:r>
      <w:r>
        <w:t>о</w:t>
      </w:r>
      <w:r>
        <w:t>мочий разного рода в отношении иерархически низших.</w:t>
      </w:r>
    </w:p>
    <w:p w14:paraId="3669A0CA" w14:textId="64650407" w:rsidR="00B70147" w:rsidRDefault="00B70147">
      <w:r>
        <w:t>Кроме того, в книге рассматриваются различные общественные укл</w:t>
      </w:r>
      <w:r>
        <w:t>а</w:t>
      </w:r>
      <w:r>
        <w:t>ды, сменившие уклад истинно ведической цивилизации, в которых ведич</w:t>
      </w:r>
      <w:r>
        <w:t>е</w:t>
      </w:r>
      <w:r>
        <w:t>ские знания частью искажены, частью сокрыты, частью используются не по назначению, вследствие чего сословный строй стал наследственно-кастовым, власть по праву рождения перешла в руки не тех сословий, если смотреть по личностным качествам и т.п., и вместо свободы и справедл</w:t>
      </w:r>
      <w:r>
        <w:t>и</w:t>
      </w:r>
      <w:r>
        <w:t>вости в Богоцентричной социальной Системе общество живет под игом невежественного близорукого демонического деспотизма. Освещаются некоторые стороны искажения изначальных ведических знаний в истор</w:t>
      </w:r>
      <w:r>
        <w:t>и</w:t>
      </w:r>
      <w:r>
        <w:t>чески реальных вероучениях и культурах современности. В частности, со ссылкой на “Евангелие мира от ессеев”</w:t>
      </w:r>
      <w:r w:rsidR="00CE1068" w:rsidRPr="00CE1068">
        <w:rPr>
          <w:rStyle w:val="af2"/>
          <w:vertAlign w:val="baseline"/>
        </w:rPr>
        <w:t>[CXXIV]</w:t>
      </w:r>
      <w:r>
        <w:t xml:space="preserve"> утверждается, что Моисей лично виновен в подмене текста истинного Откровения отсебятиной, отмени</w:t>
      </w:r>
      <w:r>
        <w:t>в</w:t>
      </w:r>
      <w:r>
        <w:t xml:space="preserve">шей для иудеев Законы Божии (“Русь ведическая…”, с. 86) в результате чего иудеи осатанели. </w:t>
      </w:r>
    </w:p>
    <w:p w14:paraId="0D4A2D05" w14:textId="77777777" w:rsidR="00B70147" w:rsidRDefault="00B70147">
      <w:r>
        <w:t>Этому утверждению в тексте “Руси ведической…” сопутствуют ссы</w:t>
      </w:r>
      <w:r>
        <w:t>л</w:t>
      </w:r>
      <w:r>
        <w:t>ки на Коран, а также и миссию от Бога, которую исполнил Мухаммад. И это вызывает удивление, поскольку полностью обойдено молчанием то обстоятельство, что в Коране в адрес Моисея нет никаких обвинений в том, что он исказил Откровение. Моисей многократно называется истинным пророком и прямо говорится: «О те, которые уверовали! Не уподобля</w:t>
      </w:r>
      <w:r>
        <w:t>й</w:t>
      </w:r>
      <w:r>
        <w:t>тесь тем, которые обижали Моисея! Бог оправдал его от того, что ему приписывали по навету, и он был уважаемым у Бога» (сура 33:69(69) на основе перевода М.-Н.О. Османова). Вина за извращение Торы в Коране прямо возлагается на иудейскую ве</w:t>
      </w:r>
      <w:r>
        <w:t>р</w:t>
      </w:r>
      <w:r>
        <w:t>хушку.</w:t>
      </w:r>
    </w:p>
    <w:p w14:paraId="71ADBECD" w14:textId="77777777" w:rsidR="00B70147" w:rsidRDefault="00B70147">
      <w:pPr>
        <w:pStyle w:val="af0"/>
      </w:pPr>
      <w:r>
        <w:t>На наш взгляд, честное отношение к цитируемым источникам и их авторам (а в ряде случаев и Автору), требует ясно выраженного о</w:t>
      </w:r>
      <w:r>
        <w:t>т</w:t>
      </w:r>
      <w:r>
        <w:t>ношения к такого рода противоречиям, тем более, если речь идет о том, что признать Священным Писанием, содержащим объекти</w:t>
      </w:r>
      <w:r>
        <w:t>в</w:t>
      </w:r>
      <w:r>
        <w:t>ную истину: Бог не шизофреник, который в одном настроении в</w:t>
      </w:r>
      <w:r>
        <w:t>е</w:t>
      </w:r>
      <w:r>
        <w:t>щает, что все как и Он извечны, что Моисей что-то исказил, а в др</w:t>
      </w:r>
      <w:r>
        <w:t>у</w:t>
      </w:r>
      <w:r>
        <w:t xml:space="preserve">гом настроении духа вещает, что извечен только Он, </w:t>
      </w:r>
      <w:r>
        <w:lastRenderedPageBreak/>
        <w:t>а все остальные сотворены, и Моисей ничего не искажал, но это навет на него тех, кто действительно исказил Его О</w:t>
      </w:r>
      <w:r>
        <w:t>т</w:t>
      </w:r>
      <w:r>
        <w:t>кровение.</w:t>
      </w:r>
    </w:p>
    <w:p w14:paraId="317DC233" w14:textId="77777777" w:rsidR="00B70147" w:rsidRDefault="00B70147">
      <w:r>
        <w:t xml:space="preserve">После изложения основ ведической философии </w:t>
      </w:r>
      <w:r>
        <w:rPr>
          <w:b/>
        </w:rPr>
        <w:t>в своей интерпрет</w:t>
      </w:r>
      <w:r>
        <w:rPr>
          <w:b/>
        </w:rPr>
        <w:t>а</w:t>
      </w:r>
      <w:r>
        <w:rPr>
          <w:b/>
        </w:rPr>
        <w:t>ции</w:t>
      </w:r>
      <w:r>
        <w:t xml:space="preserve"> автор “Руси ведической…” ставит задачу построения Духовного В</w:t>
      </w:r>
      <w:r>
        <w:t>е</w:t>
      </w:r>
      <w:r>
        <w:t>дического социализма с целью избежать кармической катастрофы России и глобальной цивилизации.</w:t>
      </w:r>
    </w:p>
    <w:p w14:paraId="408FDE97" w14:textId="77777777" w:rsidR="00B70147" w:rsidRDefault="00B70147">
      <w:r>
        <w:t>Для осуществления этой задачи предполагается создание Партии Д</w:t>
      </w:r>
      <w:r>
        <w:t>у</w:t>
      </w:r>
      <w:r>
        <w:t>ховного Ведического Социализма (Партии Арийского Единства), членами которой могут быть представители всех сословий. Рассмотрены вопросы партийного строительства, функционирования партии и определяются минимальные требования ко всем без исключения членам партии:</w:t>
      </w:r>
    </w:p>
    <w:p w14:paraId="6A5B2C4E" w14:textId="6DC19644" w:rsidR="00B70147" w:rsidRDefault="00B70147">
      <w:pPr>
        <w:pStyle w:val="a"/>
        <w:rPr>
          <w:rFonts w:ascii="Academy Cyr" w:hAnsi="Academy Cyr"/>
        </w:rPr>
      </w:pPr>
      <w:r>
        <w:rPr>
          <w:rFonts w:ascii="Academy Cyr" w:hAnsi="Academy Cyr"/>
        </w:rPr>
        <w:t>«… ОБЯЗАТЕЛЬНЫЙ ДЛЯ ИСТИННОГО АРИЙЦА</w:t>
      </w:r>
      <w:r w:rsidR="00CE1068" w:rsidRPr="00CE1068">
        <w:rPr>
          <w:rStyle w:val="af2"/>
          <w:vertAlign w:val="baseline"/>
        </w:rPr>
        <w:t>[CXXV]</w:t>
      </w:r>
      <w:r>
        <w:rPr>
          <w:rFonts w:ascii="Academy Cyr" w:hAnsi="Academy Cyr"/>
        </w:rPr>
        <w:t xml:space="preserve"> МИНИМУМ АСКЕЗ, подтверждающих его УМЕНИЕ УПРА</w:t>
      </w:r>
      <w:r>
        <w:rPr>
          <w:rFonts w:ascii="Academy Cyr" w:hAnsi="Academy Cyr"/>
        </w:rPr>
        <w:t>В</w:t>
      </w:r>
      <w:r>
        <w:rPr>
          <w:rFonts w:ascii="Academy Cyr" w:hAnsi="Academy Cyr"/>
        </w:rPr>
        <w:t>ЛЯТЬ СВОИМИ ЧУВСТВАМИ, быть их хозяином, а не слугой, а значит способному избежать соблазнов, выдержать испытание вл</w:t>
      </w:r>
      <w:r>
        <w:rPr>
          <w:rFonts w:ascii="Academy Cyr" w:hAnsi="Academy Cyr"/>
        </w:rPr>
        <w:t>а</w:t>
      </w:r>
      <w:r>
        <w:rPr>
          <w:rFonts w:ascii="Academy Cyr" w:hAnsi="Academy Cyr"/>
        </w:rPr>
        <w:t>стью, предполагает способность и необходимость ПОЛНОСТЬЮ ИСКЛЮЧИТЬ прямое, или косвенное участие хотя бы в:</w:t>
      </w:r>
    </w:p>
    <w:p w14:paraId="46BFAA4A" w14:textId="77777777" w:rsidR="00B70147" w:rsidRDefault="00B70147">
      <w:pPr>
        <w:pStyle w:val="a"/>
        <w:rPr>
          <w:rFonts w:ascii="Academy Cyr" w:hAnsi="Academy Cyr"/>
        </w:rPr>
      </w:pPr>
      <w:r>
        <w:rPr>
          <w:rFonts w:ascii="Academy Cyr" w:hAnsi="Academy Cyr"/>
        </w:rPr>
        <w:t>1. Употребление в пищу мяса, рыбы и яиц.</w:t>
      </w:r>
    </w:p>
    <w:p w14:paraId="41F4BFAF" w14:textId="77777777" w:rsidR="00B70147" w:rsidRDefault="00B70147">
      <w:pPr>
        <w:pStyle w:val="a"/>
        <w:rPr>
          <w:rFonts w:ascii="Academy Cyr" w:hAnsi="Academy Cyr"/>
        </w:rPr>
      </w:pPr>
      <w:r>
        <w:rPr>
          <w:rFonts w:ascii="Academy Cyr" w:hAnsi="Academy Cyr"/>
        </w:rPr>
        <w:t>2. Употребление одурманивающих средств (алкоголь, курение, наркотики, кофе, чай)</w:t>
      </w:r>
    </w:p>
    <w:p w14:paraId="656A7E81" w14:textId="77777777" w:rsidR="00B70147" w:rsidRDefault="00B70147">
      <w:pPr>
        <w:pStyle w:val="a"/>
        <w:rPr>
          <w:rFonts w:ascii="Academy Cyr" w:hAnsi="Academy Cyr"/>
        </w:rPr>
      </w:pPr>
      <w:r>
        <w:rPr>
          <w:rFonts w:ascii="Academy Cyr" w:hAnsi="Academy Cyr"/>
        </w:rPr>
        <w:t>3. Любых азартных играх и игорном бизнесе (рулетки, карты, л</w:t>
      </w:r>
      <w:r>
        <w:rPr>
          <w:rFonts w:ascii="Academy Cyr" w:hAnsi="Academy Cyr"/>
        </w:rPr>
        <w:t>о</w:t>
      </w:r>
      <w:r>
        <w:rPr>
          <w:rFonts w:ascii="Academy Cyr" w:hAnsi="Academy Cyr"/>
        </w:rPr>
        <w:t>тереи, и т.п.)</w:t>
      </w:r>
    </w:p>
    <w:p w14:paraId="41840436" w14:textId="6F49F8E1" w:rsidR="00B70147" w:rsidRDefault="00B70147">
      <w:pPr>
        <w:pStyle w:val="a"/>
        <w:rPr>
          <w:rFonts w:ascii="Academy Cyr" w:hAnsi="Academy Cyr"/>
        </w:rPr>
      </w:pPr>
      <w:r>
        <w:rPr>
          <w:rFonts w:ascii="Academy Cyr" w:hAnsi="Academy Cyr"/>
        </w:rPr>
        <w:t>4. Сексуальных контактах вне брака» (“Русь ведическая…”, с. 108)</w:t>
      </w:r>
      <w:r w:rsidR="00CE1068" w:rsidRPr="00CE1068">
        <w:rPr>
          <w:rStyle w:val="af2"/>
          <w:vertAlign w:val="baseline"/>
        </w:rPr>
        <w:t>[CXXVI]</w:t>
      </w:r>
      <w:r>
        <w:rPr>
          <w:rFonts w:ascii="Academy Cyr" w:hAnsi="Academy Cyr"/>
        </w:rPr>
        <w:t>.</w:t>
      </w:r>
    </w:p>
    <w:p w14:paraId="00A2744C" w14:textId="77777777" w:rsidR="00B70147" w:rsidRDefault="00B70147">
      <w:r>
        <w:t>Партия будет существовать, по крайней мере, в переходный период от нынешнего состояния к завершенному Ведическому Духовному Соци</w:t>
      </w:r>
      <w:r>
        <w:t>а</w:t>
      </w:r>
      <w:r>
        <w:t>лизму. Об отношениях партии с остальным обществом можно узнать сл</w:t>
      </w:r>
      <w:r>
        <w:t>е</w:t>
      </w:r>
      <w:r>
        <w:t>дующее:</w:t>
      </w:r>
    </w:p>
    <w:p w14:paraId="73543191" w14:textId="4E45E4F2" w:rsidR="00B70147" w:rsidRDefault="00B70147">
      <w:pPr>
        <w:pStyle w:val="a"/>
        <w:rPr>
          <w:rFonts w:ascii="Academy Cyr" w:hAnsi="Academy Cyr"/>
        </w:rPr>
      </w:pPr>
      <w:r>
        <w:rPr>
          <w:rFonts w:ascii="Academy Cyr" w:hAnsi="Academy Cyr"/>
        </w:rPr>
        <w:t>«Претендуя на власть, на статус Витязей, на право предлагать Ведическую концепцию общественной Системы, мы предъявляем с</w:t>
      </w:r>
      <w:r>
        <w:rPr>
          <w:rFonts w:ascii="Academy Cyr" w:hAnsi="Academy Cyr"/>
        </w:rPr>
        <w:t>о</w:t>
      </w:r>
      <w:r>
        <w:rPr>
          <w:rFonts w:ascii="Academy Cyr" w:hAnsi="Academy Cyr"/>
        </w:rPr>
        <w:t>отечественникам, избирателям, потенциальным членам Партии осно</w:t>
      </w:r>
      <w:r>
        <w:rPr>
          <w:rFonts w:ascii="Academy Cyr" w:hAnsi="Academy Cyr"/>
        </w:rPr>
        <w:t>в</w:t>
      </w:r>
      <w:r>
        <w:rPr>
          <w:rFonts w:ascii="Academy Cyr" w:hAnsi="Academy Cyr"/>
        </w:rPr>
        <w:t>ной принцип своей кадровой политики: “Если тебе не присущ аск</w:t>
      </w:r>
      <w:r>
        <w:rPr>
          <w:rFonts w:ascii="Academy Cyr" w:hAnsi="Academy Cyr"/>
        </w:rPr>
        <w:t>е</w:t>
      </w:r>
      <w:r>
        <w:rPr>
          <w:rFonts w:ascii="Academy Cyr" w:hAnsi="Academy Cyr"/>
        </w:rPr>
        <w:t>тизм истинного арийца, если в тебе нет качеств истинного арийца, если ты не способен контролировать даже самого себя, управлять хотя бы собственными чувствами, отказаться хотя бы от курения, алкоголя, азартных игр и незаконного секса, будь честным Тружеником, Маст</w:t>
      </w:r>
      <w:r>
        <w:rPr>
          <w:rFonts w:ascii="Academy Cyr" w:hAnsi="Academy Cyr"/>
        </w:rPr>
        <w:t>е</w:t>
      </w:r>
      <w:r>
        <w:rPr>
          <w:rFonts w:ascii="Academy Cyr" w:hAnsi="Academy Cyr"/>
        </w:rPr>
        <w:t xml:space="preserve">ром своего дела, но не претендуй на Духовную, </w:t>
      </w:r>
      <w:r>
        <w:rPr>
          <w:rFonts w:ascii="Academy Cyr" w:hAnsi="Academy Cyr"/>
        </w:rPr>
        <w:lastRenderedPageBreak/>
        <w:t xml:space="preserve">государственную, или экономическую власть”. Мы претендуем. </w:t>
      </w:r>
      <w:r>
        <w:rPr>
          <w:rFonts w:ascii="Academy Cyr" w:hAnsi="Academy Cyr"/>
          <w:i/>
        </w:rPr>
        <w:t>А обладаем ли мы дол</w:t>
      </w:r>
      <w:r>
        <w:rPr>
          <w:rFonts w:ascii="Academy Cyr" w:hAnsi="Academy Cyr"/>
          <w:i/>
        </w:rPr>
        <w:t>ж</w:t>
      </w:r>
      <w:r>
        <w:rPr>
          <w:rFonts w:ascii="Academy Cyr" w:hAnsi="Academy Cyr"/>
          <w:i/>
        </w:rPr>
        <w:t>ными качествами — пусть судят Духовные Учителя, Волхвы, Народ, который, либо отвернется от нас, либо пойдет за нами, признав нас своими лидерами</w:t>
      </w:r>
      <w:r w:rsidR="00CE1068" w:rsidRPr="00CE1068">
        <w:rPr>
          <w:rStyle w:val="af2"/>
          <w:i/>
          <w:vertAlign w:val="baseline"/>
        </w:rPr>
        <w:t>[CXXVII]</w:t>
      </w:r>
      <w:r>
        <w:rPr>
          <w:rFonts w:ascii="Academy Cyr" w:hAnsi="Academy Cyr"/>
          <w:i/>
        </w:rPr>
        <w:t>»</w:t>
      </w:r>
      <w:r>
        <w:rPr>
          <w:rFonts w:ascii="Academy Cyr" w:hAnsi="Academy Cyr"/>
        </w:rPr>
        <w:t xml:space="preserve"> (“Русь ведическая…”, с. 108). </w:t>
      </w:r>
    </w:p>
    <w:p w14:paraId="7FFE7D16" w14:textId="77777777" w:rsidR="00B70147" w:rsidRDefault="00B70147">
      <w:r>
        <w:t>Таково в общих чертах выражение общественно-экономической и р</w:t>
      </w:r>
      <w:r>
        <w:t>е</w:t>
      </w:r>
      <w:r>
        <w:t>лигиозной доктрины, претендующей быть альтернативой библейской до</w:t>
      </w:r>
      <w:r>
        <w:t>к</w:t>
      </w:r>
      <w:r>
        <w:t>трине “Второзакония-Исаии” построения расового “элитарно”-невольничьего государства.</w:t>
      </w:r>
    </w:p>
    <w:p w14:paraId="6111B2A5" w14:textId="77777777" w:rsidR="00B70147" w:rsidRDefault="00B70147">
      <w:r>
        <w:t>Спустя два года вышла в свет еще одна книга “Сварожий круг” (авторы И.Мочалова, В.Данилов. М.: “Воля России”. 1998), посвященная пробл</w:t>
      </w:r>
      <w:r>
        <w:t>е</w:t>
      </w:r>
      <w:r>
        <w:t>мам становления нового общества. В одном из разделов этой книги авт</w:t>
      </w:r>
      <w:r>
        <w:t>о</w:t>
      </w:r>
      <w:r>
        <w:t>ры, как они представляют дело читателю, разоблачают наши происки и отстаивают истину. Последнее обстоятельство опять возвращает нас к пилатовскому вопросу “Что есть истина?”, на который необходимо всё же ответить конкретно определённо прежде, чем начать защищать истину от чьих-либо происков. Но перед этим возвращением приведем еще одно определение В.В.Данилова:</w:t>
      </w:r>
    </w:p>
    <w:p w14:paraId="7EFF554E" w14:textId="7626C1E2" w:rsidR="00B70147" w:rsidRPr="00B70147" w:rsidRDefault="00B70147">
      <w:pPr>
        <w:pStyle w:val="a"/>
      </w:pPr>
      <w:r>
        <w:rPr>
          <w:rFonts w:ascii="Academy Cyr" w:hAnsi="Academy Cyr"/>
        </w:rPr>
        <w:t>«ФАРИСЕИ — лицемерные идеологи социально-культовых структур, скрывающие истинные Духовные и мистические</w:t>
      </w:r>
      <w:r w:rsidR="00CE1068" w:rsidRPr="00CE1068">
        <w:rPr>
          <w:rStyle w:val="af2"/>
          <w:vertAlign w:val="baseline"/>
        </w:rPr>
        <w:t>[CXXVIII]</w:t>
      </w:r>
      <w:r>
        <w:rPr>
          <w:rFonts w:ascii="Academy Cyr" w:hAnsi="Academy Cyr"/>
        </w:rPr>
        <w:t xml:space="preserve"> Знания, и использующие невежество народа для его эксплуатации» (“Русь вед</w:t>
      </w:r>
      <w:r>
        <w:rPr>
          <w:rFonts w:ascii="Academy Cyr" w:hAnsi="Academy Cyr"/>
        </w:rPr>
        <w:t>и</w:t>
      </w:r>
      <w:r>
        <w:rPr>
          <w:rFonts w:ascii="Academy Cyr" w:hAnsi="Academy Cyr"/>
        </w:rPr>
        <w:t>ческая…”, с. 5).</w:t>
      </w:r>
    </w:p>
    <w:p w14:paraId="24788AB9" w14:textId="77CEED56" w:rsidR="00B70147" w:rsidRDefault="00B70147">
      <w:r>
        <w:t>Внутренний Предиктор СССР на Земле — это люди; люди — гре</w:t>
      </w:r>
      <w:r>
        <w:t>ш</w:t>
      </w:r>
      <w:r>
        <w:t>ные</w:t>
      </w:r>
      <w:r w:rsidR="00CE1068" w:rsidRPr="00CE1068">
        <w:rPr>
          <w:rStyle w:val="af2"/>
          <w:vertAlign w:val="baseline"/>
        </w:rPr>
        <w:t>[CXXIX]</w:t>
      </w:r>
      <w:r>
        <w:t>, людям свойственно ошибаться, поэтому понятно, что в опублик</w:t>
      </w:r>
      <w:r>
        <w:t>о</w:t>
      </w:r>
      <w:r>
        <w:t>ванных наших работах что-то ошибочное или ложное может вызвать спр</w:t>
      </w:r>
      <w:r>
        <w:t>а</w:t>
      </w:r>
      <w:r>
        <w:t xml:space="preserve">ведливое несогласие и неудовольствие тех, кто понимает лучше, чем мы. И мы признаём за теми, кто знает и понимает больше, право выйти на нас и указать на ошибки прямо, а также, не обращаясь непосредственно к нам, выступить в печати и </w:t>
      </w:r>
      <w:r>
        <w:rPr>
          <w:i/>
        </w:rPr>
        <w:t xml:space="preserve">указать на наши ошибки, </w:t>
      </w:r>
      <w:r>
        <w:rPr>
          <w:i/>
          <w:u w:val="single"/>
        </w:rPr>
        <w:t>дав эффективную альте</w:t>
      </w:r>
      <w:r>
        <w:rPr>
          <w:i/>
          <w:u w:val="single"/>
        </w:rPr>
        <w:t>р</w:t>
      </w:r>
      <w:r>
        <w:rPr>
          <w:i/>
          <w:u w:val="single"/>
        </w:rPr>
        <w:t>нативу нашим ошибочным мнениям</w:t>
      </w:r>
      <w:r>
        <w:t>. Дело построения справедливого о</w:t>
      </w:r>
      <w:r>
        <w:t>б</w:t>
      </w:r>
      <w:r>
        <w:t>щества, живущего в ладу с Богом и Природой из поколения в поколение — дело общее, и потому оно от этого только упрочится и продвинется вп</w:t>
      </w:r>
      <w:r>
        <w:t>е</w:t>
      </w:r>
      <w:r>
        <w:t>ред.</w:t>
      </w:r>
    </w:p>
    <w:p w14:paraId="3F6E9893" w14:textId="77777777" w:rsidR="00B70147" w:rsidRDefault="00B70147">
      <w:r>
        <w:t xml:space="preserve"> Тем более естественно было ожидать такого отношения от В.Данилова и И.Мочаловой после всего того, как мы прочли в книге “Русь ведическая…” о качествах </w:t>
      </w:r>
      <w:r>
        <w:rPr>
          <w:i/>
        </w:rPr>
        <w:t xml:space="preserve">истинного арийца, </w:t>
      </w:r>
      <w:r>
        <w:t>человека осмысленно и осознанно принявшего на себя нормы самодисциплины властных сосл</w:t>
      </w:r>
      <w:r>
        <w:t>о</w:t>
      </w:r>
      <w:r>
        <w:t xml:space="preserve">вий в ведической культуре: </w:t>
      </w:r>
    </w:p>
    <w:p w14:paraId="10E0102E" w14:textId="77777777" w:rsidR="00B70147" w:rsidRDefault="00B70147">
      <w:pPr>
        <w:pStyle w:val="a"/>
        <w:rPr>
          <w:rFonts w:ascii="Academy Cyr" w:hAnsi="Academy Cyr"/>
        </w:rPr>
      </w:pPr>
      <w:r>
        <w:rPr>
          <w:rFonts w:ascii="Academy Cyr" w:hAnsi="Academy Cyr"/>
        </w:rPr>
        <w:t xml:space="preserve">«1) </w:t>
      </w:r>
      <w:r>
        <w:rPr>
          <w:rFonts w:ascii="Academy Cyr" w:hAnsi="Academy Cyr"/>
          <w:i/>
        </w:rPr>
        <w:t>Говорить правду, не искажая её</w:t>
      </w:r>
      <w:r>
        <w:rPr>
          <w:rFonts w:ascii="Academy Cyr" w:hAnsi="Academy Cyr"/>
        </w:rPr>
        <w:t>, быть верным данному сл</w:t>
      </w:r>
      <w:r>
        <w:rPr>
          <w:rFonts w:ascii="Academy Cyr" w:hAnsi="Academy Cyr"/>
        </w:rPr>
        <w:t>о</w:t>
      </w:r>
      <w:r>
        <w:rPr>
          <w:rFonts w:ascii="Academy Cyr" w:hAnsi="Academy Cyr"/>
        </w:rPr>
        <w:t>ву;</w:t>
      </w:r>
    </w:p>
    <w:p w14:paraId="7ED960D7" w14:textId="77777777" w:rsidR="00B70147" w:rsidRDefault="00B70147">
      <w:pPr>
        <w:pStyle w:val="a"/>
        <w:rPr>
          <w:rFonts w:ascii="Academy Cyr" w:hAnsi="Academy Cyr"/>
          <w:i/>
        </w:rPr>
      </w:pPr>
      <w:r>
        <w:rPr>
          <w:rFonts w:ascii="Academy Cyr" w:hAnsi="Academy Cyr"/>
        </w:rPr>
        <w:lastRenderedPageBreak/>
        <w:t xml:space="preserve">2) сочувствовать страдающим людям и </w:t>
      </w:r>
      <w:r>
        <w:rPr>
          <w:rFonts w:ascii="Academy Cyr" w:hAnsi="Academy Cyr"/>
          <w:i/>
        </w:rPr>
        <w:t>оказывать им посильную помощь;</w:t>
      </w:r>
    </w:p>
    <w:p w14:paraId="746517C8" w14:textId="7A308053" w:rsidR="00B70147" w:rsidRDefault="00B70147">
      <w:pPr>
        <w:pStyle w:val="a"/>
        <w:rPr>
          <w:rFonts w:ascii="Academy Cyr" w:hAnsi="Academy Cyr"/>
        </w:rPr>
      </w:pPr>
      <w:r>
        <w:rPr>
          <w:rFonts w:ascii="Academy Cyr" w:hAnsi="Academy Cyr"/>
        </w:rPr>
        <w:t>7) </w:t>
      </w:r>
      <w:r>
        <w:rPr>
          <w:rFonts w:ascii="Academy Cyr" w:hAnsi="Academy Cyr"/>
          <w:i/>
        </w:rPr>
        <w:t>быть доброжелательным,</w:t>
      </w:r>
      <w:r>
        <w:rPr>
          <w:rFonts w:ascii="Academy Cyr" w:hAnsi="Academy Cyr"/>
        </w:rPr>
        <w:t xml:space="preserve"> стремиться постоянно совершать благочестивые поступки, оценивать все свои желания намерения и поступки не с позиций выгодности</w:t>
      </w:r>
      <w:r w:rsidR="00CE1068" w:rsidRPr="00CE1068">
        <w:rPr>
          <w:rStyle w:val="af2"/>
          <w:vertAlign w:val="baseline"/>
        </w:rPr>
        <w:t>[CXXX]</w:t>
      </w:r>
      <w:r>
        <w:rPr>
          <w:rFonts w:ascii="Academy Cyr" w:hAnsi="Academy Cyr"/>
        </w:rPr>
        <w:t>, извлечения пользы, а критериями Добра и зла;</w:t>
      </w:r>
    </w:p>
    <w:p w14:paraId="654E4146" w14:textId="77777777" w:rsidR="00B70147" w:rsidRDefault="00B70147">
      <w:pPr>
        <w:pStyle w:val="a"/>
        <w:rPr>
          <w:rFonts w:ascii="Academy Cyr" w:hAnsi="Academy Cyr"/>
        </w:rPr>
      </w:pPr>
      <w:r>
        <w:rPr>
          <w:rFonts w:ascii="Academy Cyr" w:hAnsi="Academy Cyr"/>
        </w:rPr>
        <w:t>8) </w:t>
      </w:r>
      <w:r>
        <w:rPr>
          <w:rFonts w:ascii="Academy Cyr" w:hAnsi="Academy Cyr"/>
          <w:i/>
        </w:rPr>
        <w:t>контролировать ум,</w:t>
      </w:r>
      <w:r>
        <w:rPr>
          <w:rFonts w:ascii="Academy Cyr" w:hAnsi="Academy Cyr"/>
        </w:rPr>
        <w:t xml:space="preserve"> избегая неразумных увлечений, не к</w:t>
      </w:r>
      <w:r>
        <w:rPr>
          <w:rFonts w:ascii="Academy Cyr" w:hAnsi="Academy Cyr"/>
        </w:rPr>
        <w:t>у</w:t>
      </w:r>
      <w:r>
        <w:rPr>
          <w:rFonts w:ascii="Academy Cyr" w:hAnsi="Academy Cyr"/>
        </w:rPr>
        <w:t>рить, не употреблять спиртных н</w:t>
      </w:r>
      <w:r>
        <w:rPr>
          <w:rFonts w:ascii="Academy Cyr" w:hAnsi="Academy Cyr"/>
        </w:rPr>
        <w:t>а</w:t>
      </w:r>
      <w:r>
        <w:rPr>
          <w:rFonts w:ascii="Academy Cyr" w:hAnsi="Academy Cyr"/>
        </w:rPr>
        <w:t>питков, наркотиков;</w:t>
      </w:r>
    </w:p>
    <w:p w14:paraId="062B10BF" w14:textId="77777777" w:rsidR="00B70147" w:rsidRDefault="00B70147">
      <w:pPr>
        <w:pStyle w:val="a"/>
        <w:rPr>
          <w:rFonts w:ascii="Academy Cyr" w:hAnsi="Academy Cyr"/>
        </w:rPr>
      </w:pPr>
      <w:r>
        <w:rPr>
          <w:rFonts w:ascii="Academy Cyr" w:hAnsi="Academy Cyr"/>
        </w:rPr>
        <w:t xml:space="preserve">9) </w:t>
      </w:r>
      <w:r>
        <w:rPr>
          <w:rFonts w:ascii="Academy Cyr" w:hAnsi="Academy Cyr"/>
          <w:i/>
        </w:rPr>
        <w:t xml:space="preserve">контролировать чувства </w:t>
      </w:r>
      <w:r>
        <w:rPr>
          <w:rFonts w:ascii="Academy Cyr" w:hAnsi="Academy Cyr"/>
        </w:rPr>
        <w:t>(обуздывая страсти, гнев и жа</w:t>
      </w:r>
      <w:r>
        <w:rPr>
          <w:rFonts w:ascii="Academy Cyr" w:hAnsi="Academy Cyr"/>
        </w:rPr>
        <w:t>д</w:t>
      </w:r>
      <w:r>
        <w:rPr>
          <w:rFonts w:ascii="Academy Cyr" w:hAnsi="Academy Cyr"/>
        </w:rPr>
        <w:t>ность)</w:t>
      </w:r>
    </w:p>
    <w:p w14:paraId="3D2E1B98" w14:textId="77777777" w:rsidR="00B70147" w:rsidRDefault="00B70147">
      <w:pPr>
        <w:pStyle w:val="a"/>
        <w:rPr>
          <w:rFonts w:ascii="Academy Cyr" w:hAnsi="Academy Cyr"/>
        </w:rPr>
      </w:pPr>
      <w:r>
        <w:rPr>
          <w:rFonts w:ascii="Academy Cyr" w:hAnsi="Academy Cyr"/>
        </w:rPr>
        <w:t>12) </w:t>
      </w:r>
      <w:r>
        <w:rPr>
          <w:rFonts w:ascii="Academy Cyr" w:hAnsi="Academy Cyr"/>
          <w:i/>
        </w:rPr>
        <w:t>быть скромными и искренними, в личных отношениях и</w:t>
      </w:r>
      <w:r>
        <w:rPr>
          <w:rFonts w:ascii="Academy Cyr" w:hAnsi="Academy Cyr"/>
          <w:i/>
        </w:rPr>
        <w:t>з</w:t>
      </w:r>
      <w:r>
        <w:rPr>
          <w:rFonts w:ascii="Academy Cyr" w:hAnsi="Academy Cyr"/>
          <w:i/>
        </w:rPr>
        <w:t>бегать двуличия</w:t>
      </w:r>
      <w:r>
        <w:rPr>
          <w:rFonts w:ascii="Academy Cyr" w:hAnsi="Academy Cyr"/>
        </w:rPr>
        <w:t xml:space="preserve"> и дипломатии;</w:t>
      </w:r>
    </w:p>
    <w:p w14:paraId="2CE57681" w14:textId="77777777" w:rsidR="00B70147" w:rsidRDefault="00B70147">
      <w:pPr>
        <w:pStyle w:val="a"/>
        <w:rPr>
          <w:rFonts w:ascii="Academy Cyr" w:hAnsi="Academy Cyr"/>
          <w:i/>
        </w:rPr>
      </w:pPr>
      <w:r>
        <w:rPr>
          <w:rFonts w:ascii="Academy Cyr" w:hAnsi="Academy Cyr"/>
        </w:rPr>
        <w:t>19) </w:t>
      </w:r>
      <w:r>
        <w:rPr>
          <w:rFonts w:ascii="Academy Cyr" w:hAnsi="Academy Cyr"/>
          <w:i/>
        </w:rPr>
        <w:t>читать трансцендентную литературу: Евангелие, Коран, Бхагавад-гита, Шримад-Бхагаватам;</w:t>
      </w:r>
    </w:p>
    <w:p w14:paraId="79FFF5FF" w14:textId="77777777" w:rsidR="00B70147" w:rsidRDefault="00B70147">
      <w:pPr>
        <w:pStyle w:val="a"/>
        <w:rPr>
          <w:rFonts w:ascii="Academy Cyr" w:hAnsi="Academy Cyr"/>
          <w:i/>
        </w:rPr>
      </w:pPr>
      <w:r>
        <w:rPr>
          <w:rFonts w:ascii="Academy Cyr" w:hAnsi="Academy Cyr"/>
        </w:rPr>
        <w:t xml:space="preserve">20) </w:t>
      </w:r>
      <w:r>
        <w:rPr>
          <w:rFonts w:ascii="Academy Cyr" w:hAnsi="Academy Cyr"/>
          <w:i/>
        </w:rPr>
        <w:t>слушать о славных деяниях и указаниях Господа;</w:t>
      </w:r>
    </w:p>
    <w:p w14:paraId="6B8D2E3F" w14:textId="77777777" w:rsidR="00B70147" w:rsidRDefault="00B70147">
      <w:pPr>
        <w:pStyle w:val="a"/>
        <w:rPr>
          <w:rFonts w:ascii="Academy Cyr" w:hAnsi="Academy Cyr"/>
          <w:i/>
        </w:rPr>
      </w:pPr>
      <w:r>
        <w:rPr>
          <w:rFonts w:ascii="Academy Cyr" w:hAnsi="Academy Cyr"/>
        </w:rPr>
        <w:t xml:space="preserve">21) </w:t>
      </w:r>
      <w:r>
        <w:rPr>
          <w:rFonts w:ascii="Academy Cyr" w:hAnsi="Academy Cyr"/>
          <w:i/>
        </w:rPr>
        <w:t>обсуждать эти трансцендентные деяния и указания;</w:t>
      </w:r>
    </w:p>
    <w:p w14:paraId="22341568" w14:textId="77777777" w:rsidR="00B70147" w:rsidRDefault="00B70147">
      <w:pPr>
        <w:pStyle w:val="a"/>
        <w:rPr>
          <w:rFonts w:ascii="Academy Cyr" w:hAnsi="Academy Cyr"/>
          <w:i/>
        </w:rPr>
      </w:pPr>
      <w:r>
        <w:rPr>
          <w:rFonts w:ascii="Academy Cyr" w:hAnsi="Academy Cyr"/>
        </w:rPr>
        <w:t xml:space="preserve">22) </w:t>
      </w:r>
      <w:r>
        <w:rPr>
          <w:rFonts w:ascii="Academy Cyr" w:hAnsi="Academy Cyr"/>
          <w:i/>
        </w:rPr>
        <w:t>помнить деяния и указания Господа;</w:t>
      </w:r>
    </w:p>
    <w:p w14:paraId="43260DA0" w14:textId="77777777" w:rsidR="00B70147" w:rsidRDefault="00B70147">
      <w:pPr>
        <w:pStyle w:val="a"/>
        <w:rPr>
          <w:rFonts w:ascii="Academy Cyr" w:hAnsi="Academy Cyr"/>
          <w:i/>
        </w:rPr>
      </w:pPr>
      <w:r>
        <w:rPr>
          <w:rFonts w:ascii="Academy Cyr" w:hAnsi="Academy Cyr"/>
        </w:rPr>
        <w:t xml:space="preserve">23) </w:t>
      </w:r>
      <w:r>
        <w:rPr>
          <w:rFonts w:ascii="Academy Cyr" w:hAnsi="Academy Cyr"/>
          <w:i/>
        </w:rPr>
        <w:t>стараться служить Господу;</w:t>
      </w:r>
    </w:p>
    <w:p w14:paraId="25E57A9C" w14:textId="77777777" w:rsidR="00B70147" w:rsidRDefault="00B70147">
      <w:pPr>
        <w:pStyle w:val="a"/>
        <w:rPr>
          <w:rFonts w:ascii="Academy Cyr" w:hAnsi="Academy Cyr"/>
        </w:rPr>
      </w:pPr>
      <w:r>
        <w:rPr>
          <w:rFonts w:ascii="Academy Cyr" w:hAnsi="Academy Cyr"/>
        </w:rPr>
        <w:t xml:space="preserve">24) </w:t>
      </w:r>
      <w:r>
        <w:rPr>
          <w:rFonts w:ascii="Academy Cyr" w:hAnsi="Academy Cyr"/>
          <w:i/>
        </w:rPr>
        <w:t xml:space="preserve">признавать в Господе высшего друга» </w:t>
      </w:r>
      <w:r>
        <w:rPr>
          <w:rFonts w:ascii="Academy Cyr" w:hAnsi="Academy Cyr"/>
        </w:rPr>
        <w:t>(“Русь ведическая…”, с. 106)</w:t>
      </w:r>
      <w:r>
        <w:rPr>
          <w:rFonts w:ascii="Academy Cyr" w:hAnsi="Academy Cyr"/>
          <w:i/>
        </w:rPr>
        <w:t>.</w:t>
      </w:r>
    </w:p>
    <w:p w14:paraId="6F9D7116" w14:textId="54492FEF" w:rsidR="00B70147" w:rsidRDefault="00B70147">
      <w:r>
        <w:t>Это формулировки тех принципов, которых мы стараемся придерж</w:t>
      </w:r>
      <w:r>
        <w:t>и</w:t>
      </w:r>
      <w:r>
        <w:t>ваться в своей деятельности, насколько понимаем её смысл, ибо они опр</w:t>
      </w:r>
      <w:r>
        <w:t>е</w:t>
      </w:r>
      <w:r>
        <w:t>деляют саму возможность нашей деятельности. Но в “Сварожьем круге”</w:t>
      </w:r>
      <w:r w:rsidR="00CE1068" w:rsidRPr="00CE1068">
        <w:rPr>
          <w:rStyle w:val="af2"/>
          <w:vertAlign w:val="baseline"/>
        </w:rPr>
        <w:t>[CXXXI]</w:t>
      </w:r>
      <w:r>
        <w:t xml:space="preserve"> читаем следующее:</w:t>
      </w:r>
    </w:p>
    <w:p w14:paraId="06083E99" w14:textId="77777777" w:rsidR="00B70147" w:rsidRDefault="00B70147">
      <w:pPr>
        <w:pStyle w:val="a9"/>
        <w:spacing w:before="240"/>
      </w:pPr>
      <w:r>
        <w:t>К БОГОДЕРЖАВИЮ НА “МЁРТВОЙ ВОДЕ”</w:t>
      </w:r>
    </w:p>
    <w:p w14:paraId="055632C0" w14:textId="0478B631" w:rsidR="00B70147" w:rsidRDefault="00B70147">
      <w:pPr>
        <w:pStyle w:val="a"/>
        <w:rPr>
          <w:rFonts w:ascii="Academy Cyr" w:hAnsi="Academy Cyr"/>
        </w:rPr>
      </w:pPr>
      <w:r>
        <w:rPr>
          <w:rFonts w:ascii="Academy Cyr" w:hAnsi="Academy Cyr"/>
        </w:rPr>
        <w:t>Доморощенные спекуляции Подберёзкина</w:t>
      </w:r>
      <w:r w:rsidR="00CE1068" w:rsidRPr="00CE1068">
        <w:rPr>
          <w:rStyle w:val="af2"/>
          <w:vertAlign w:val="baseline"/>
        </w:rPr>
        <w:t>[CXXXII]</w:t>
      </w:r>
      <w:r>
        <w:rPr>
          <w:rFonts w:ascii="Academy Cyr" w:hAnsi="Academy Cyr"/>
        </w:rPr>
        <w:t xml:space="preserve"> на идее Духовности — это лишь легкая пехота в идеологической войне. Это даже не тяжёлая артиллерия. Но вскоре на политические подмостки вступит кавалерия</w:t>
      </w:r>
      <w:r w:rsidR="00CE1068" w:rsidRPr="00CE1068">
        <w:rPr>
          <w:rStyle w:val="af2"/>
          <w:vertAlign w:val="baseline"/>
        </w:rPr>
        <w:t>[CXXXIII]</w:t>
      </w:r>
      <w:r>
        <w:rPr>
          <w:rFonts w:ascii="Academy Cyr" w:hAnsi="Academy Cyr"/>
        </w:rPr>
        <w:t xml:space="preserve"> и боевые слоны. Пока же, сюда не вступает, а вползает некое боевое пресм</w:t>
      </w:r>
      <w:r>
        <w:rPr>
          <w:rFonts w:ascii="Academy Cyr" w:hAnsi="Academy Cyr"/>
        </w:rPr>
        <w:t>ы</w:t>
      </w:r>
      <w:r>
        <w:rPr>
          <w:rFonts w:ascii="Academy Cyr" w:hAnsi="Academy Cyr"/>
        </w:rPr>
        <w:t>кающееся (скорее всего Змий), но заявляющее о наличии Бога.</w:t>
      </w:r>
    </w:p>
    <w:p w14:paraId="56E5A7F2" w14:textId="3FEFE084" w:rsidR="00B70147" w:rsidRDefault="00B70147">
      <w:pPr>
        <w:pStyle w:val="a"/>
        <w:rPr>
          <w:rFonts w:ascii="Academy Cyr" w:hAnsi="Academy Cyr"/>
        </w:rPr>
      </w:pPr>
      <w:r>
        <w:rPr>
          <w:rFonts w:ascii="Academy Cyr" w:hAnsi="Academy Cyr"/>
        </w:rPr>
        <w:t>Это доктрина, под названием “Концепция общественной безопа</w:t>
      </w:r>
      <w:r>
        <w:rPr>
          <w:rFonts w:ascii="Academy Cyr" w:hAnsi="Academy Cyr"/>
        </w:rPr>
        <w:t>с</w:t>
      </w:r>
      <w:r>
        <w:rPr>
          <w:rFonts w:ascii="Academy Cyr" w:hAnsi="Academy Cyr"/>
        </w:rPr>
        <w:t>ности России</w:t>
      </w:r>
      <w:r w:rsidR="00CE1068" w:rsidRPr="00CE1068">
        <w:rPr>
          <w:rStyle w:val="af2"/>
          <w:vertAlign w:val="baseline"/>
        </w:rPr>
        <w:t>[CXXXIV]</w:t>
      </w:r>
      <w:r>
        <w:rPr>
          <w:rFonts w:ascii="Academy Cyr" w:hAnsi="Academy Cyr"/>
        </w:rPr>
        <w:t>”. Сокращённо звучит достаточно красноречиво — КОБР. Очевидно пресмыкающееся мужского рода</w:t>
      </w:r>
      <w:r w:rsidR="00CE1068" w:rsidRPr="00CE1068">
        <w:rPr>
          <w:rStyle w:val="af2"/>
          <w:vertAlign w:val="baseline"/>
        </w:rPr>
        <w:t>[CXXXV]</w:t>
      </w:r>
      <w:r>
        <w:rPr>
          <w:rFonts w:ascii="Academy Cyr" w:hAnsi="Academy Cyr"/>
        </w:rPr>
        <w:t>. Основополага</w:t>
      </w:r>
      <w:r>
        <w:rPr>
          <w:rFonts w:ascii="Academy Cyr" w:hAnsi="Academy Cyr"/>
        </w:rPr>
        <w:t>ю</w:t>
      </w:r>
      <w:r>
        <w:rPr>
          <w:rFonts w:ascii="Academy Cyr" w:hAnsi="Academy Cyr"/>
        </w:rPr>
        <w:t>щий труд именуется не менее лирично</w:t>
      </w:r>
      <w:r w:rsidR="00CE1068" w:rsidRPr="00CE1068">
        <w:rPr>
          <w:rStyle w:val="af2"/>
          <w:vertAlign w:val="baseline"/>
        </w:rPr>
        <w:t>[CXXXVI]</w:t>
      </w:r>
      <w:r>
        <w:rPr>
          <w:rFonts w:ascii="Academy Cyr" w:hAnsi="Academy Cyr"/>
        </w:rPr>
        <w:t xml:space="preserve"> — “Мёртвая вода”.</w:t>
      </w:r>
    </w:p>
    <w:p w14:paraId="4368D198" w14:textId="49E8578F" w:rsidR="00B70147" w:rsidRDefault="00B70147">
      <w:pPr>
        <w:pStyle w:val="a"/>
        <w:rPr>
          <w:rFonts w:ascii="Academy Cyr" w:hAnsi="Academy Cyr"/>
        </w:rPr>
      </w:pPr>
      <w:r>
        <w:rPr>
          <w:rFonts w:ascii="Academy Cyr" w:hAnsi="Academy Cyr"/>
        </w:rPr>
        <w:lastRenderedPageBreak/>
        <w:t>КОБР достаточно навязчиво предлагалась и предлагается</w:t>
      </w:r>
      <w:r w:rsidR="00CE1068" w:rsidRPr="00CE1068">
        <w:rPr>
          <w:rStyle w:val="af2"/>
          <w:vertAlign w:val="baseline"/>
        </w:rPr>
        <w:t>[CXXXVII]</w:t>
      </w:r>
      <w:r>
        <w:rPr>
          <w:rFonts w:ascii="Academy Cyr" w:hAnsi="Academy Cyr"/>
        </w:rPr>
        <w:t xml:space="preserve"> Адм</w:t>
      </w:r>
      <w:r>
        <w:rPr>
          <w:rFonts w:ascii="Academy Cyr" w:hAnsi="Academy Cyr"/>
        </w:rPr>
        <w:t>и</w:t>
      </w:r>
      <w:r>
        <w:rPr>
          <w:rFonts w:ascii="Academy Cyr" w:hAnsi="Academy Cyr"/>
        </w:rPr>
        <w:t>нистрации Президента Ельцина, Президента Лукашенко. Государс</w:t>
      </w:r>
      <w:r>
        <w:rPr>
          <w:rFonts w:ascii="Academy Cyr" w:hAnsi="Academy Cyr"/>
        </w:rPr>
        <w:t>т</w:t>
      </w:r>
      <w:r>
        <w:rPr>
          <w:rFonts w:ascii="Academy Cyr" w:hAnsi="Academy Cyr"/>
        </w:rPr>
        <w:t>венной Думе, лидерам всех крупнейших партий России. Но всеми (по разным причинам) отвергнута. В 1997 году её носителем официально стало Движение “К Богодержавию”, возглавляемое</w:t>
      </w:r>
      <w:r w:rsidR="00CE1068" w:rsidRPr="00CE1068">
        <w:rPr>
          <w:rStyle w:val="af2"/>
          <w:vertAlign w:val="baseline"/>
        </w:rPr>
        <w:t>[CXXXVIII]</w:t>
      </w:r>
      <w:r>
        <w:rPr>
          <w:rFonts w:ascii="Academy Cyr" w:hAnsi="Academy Cyr"/>
        </w:rPr>
        <w:t xml:space="preserve"> генералом Петр</w:t>
      </w:r>
      <w:r>
        <w:rPr>
          <w:rFonts w:ascii="Academy Cyr" w:hAnsi="Academy Cyr"/>
        </w:rPr>
        <w:t>о</w:t>
      </w:r>
      <w:r>
        <w:rPr>
          <w:rFonts w:ascii="Academy Cyr" w:hAnsi="Academy Cyr"/>
        </w:rPr>
        <w:t>вым.</w:t>
      </w:r>
    </w:p>
    <w:p w14:paraId="273D9687" w14:textId="77777777" w:rsidR="00B70147" w:rsidRDefault="00B70147">
      <w:pPr>
        <w:pStyle w:val="a"/>
        <w:rPr>
          <w:rFonts w:ascii="Academy Cyr" w:hAnsi="Academy Cyr"/>
        </w:rPr>
      </w:pPr>
      <w:r>
        <w:rPr>
          <w:rFonts w:ascii="Academy Cyr" w:hAnsi="Academy Cyr"/>
        </w:rPr>
        <w:t>Как и во всякой концепции, рассчитанной на восприятие широк</w:t>
      </w:r>
      <w:r>
        <w:rPr>
          <w:rFonts w:ascii="Academy Cyr" w:hAnsi="Academy Cyr"/>
        </w:rPr>
        <w:t>и</w:t>
      </w:r>
      <w:r>
        <w:rPr>
          <w:rFonts w:ascii="Academy Cyr" w:hAnsi="Academy Cyr"/>
        </w:rPr>
        <w:t>ми массами, в ней содержится ряд безукоризненно точных утвержд</w:t>
      </w:r>
      <w:r>
        <w:rPr>
          <w:rFonts w:ascii="Academy Cyr" w:hAnsi="Academy Cyr"/>
        </w:rPr>
        <w:t>е</w:t>
      </w:r>
      <w:r>
        <w:rPr>
          <w:rFonts w:ascii="Academy Cyr" w:hAnsi="Academy Cyr"/>
        </w:rPr>
        <w:t>ний. В частности:</w:t>
      </w:r>
    </w:p>
    <w:p w14:paraId="00C47883" w14:textId="16441B32" w:rsidR="00B70147" w:rsidRDefault="00B70147">
      <w:pPr>
        <w:pStyle w:val="a"/>
        <w:rPr>
          <w:rFonts w:ascii="Academy Cyr" w:hAnsi="Academy Cyr"/>
        </w:rPr>
      </w:pPr>
      <w:r>
        <w:rPr>
          <w:rFonts w:ascii="Academy Cyr" w:hAnsi="Academy Cyr"/>
        </w:rPr>
        <w:t>— О том, что России, как и всякому государству, нужна “концептуальная власть”</w:t>
      </w:r>
      <w:r w:rsidR="00CE1068" w:rsidRPr="00CE1068">
        <w:rPr>
          <w:rStyle w:val="af2"/>
          <w:vertAlign w:val="baseline"/>
        </w:rPr>
        <w:t>[CXXXIX]</w:t>
      </w:r>
      <w:r>
        <w:rPr>
          <w:rFonts w:ascii="Academy Cyr" w:hAnsi="Academy Cyr"/>
        </w:rPr>
        <w:t>.</w:t>
      </w:r>
    </w:p>
    <w:p w14:paraId="0C4FE74D" w14:textId="77777777" w:rsidR="00B70147" w:rsidRDefault="00B70147">
      <w:pPr>
        <w:pStyle w:val="a"/>
        <w:rPr>
          <w:rFonts w:ascii="Academy Cyr" w:hAnsi="Academy Cyr"/>
        </w:rPr>
      </w:pPr>
      <w:r>
        <w:rPr>
          <w:rFonts w:ascii="Academy Cyr" w:hAnsi="Academy Cyr"/>
        </w:rPr>
        <w:t>— О том, что кровавая иудо-христианизация Руси — это иде</w:t>
      </w:r>
      <w:r>
        <w:rPr>
          <w:rFonts w:ascii="Academy Cyr" w:hAnsi="Academy Cyr"/>
        </w:rPr>
        <w:t>о</w:t>
      </w:r>
      <w:r>
        <w:rPr>
          <w:rFonts w:ascii="Academy Cyr" w:hAnsi="Academy Cyr"/>
        </w:rPr>
        <w:t>логическая диверсия глобального масштаба.</w:t>
      </w:r>
    </w:p>
    <w:p w14:paraId="706920CE" w14:textId="77777777" w:rsidR="00B70147" w:rsidRDefault="00B70147">
      <w:pPr>
        <w:pStyle w:val="a"/>
        <w:rPr>
          <w:rFonts w:ascii="Academy Cyr" w:hAnsi="Academy Cyr"/>
        </w:rPr>
      </w:pPr>
      <w:r>
        <w:rPr>
          <w:rFonts w:ascii="Academy Cyr" w:hAnsi="Academy Cyr"/>
        </w:rPr>
        <w:t>— О наличии Мирового масонского Правительства.</w:t>
      </w:r>
    </w:p>
    <w:p w14:paraId="0C1C6E25" w14:textId="2197A8B5" w:rsidR="00B70147" w:rsidRDefault="00B70147">
      <w:pPr>
        <w:pStyle w:val="a"/>
        <w:rPr>
          <w:rFonts w:ascii="Academy Cyr" w:hAnsi="Academy Cyr"/>
        </w:rPr>
      </w:pPr>
      <w:r>
        <w:rPr>
          <w:rFonts w:ascii="Academy Cyr" w:hAnsi="Academy Cyr"/>
        </w:rPr>
        <w:t>Но!!! Об этом надо догадываться, ибо слово “масоны” кобровцы кокетливо заменили мудрёным наименованием “внешний предиктор”</w:t>
      </w:r>
      <w:r w:rsidR="00CE1068" w:rsidRPr="00CE1068">
        <w:rPr>
          <w:rStyle w:val="af2"/>
          <w:vertAlign w:val="baseline"/>
        </w:rPr>
        <w:t>[CXL]</w:t>
      </w:r>
      <w:r>
        <w:rPr>
          <w:rFonts w:ascii="Academy Cyr" w:hAnsi="Academy Cyr"/>
        </w:rPr>
        <w:t>.</w:t>
      </w:r>
    </w:p>
    <w:p w14:paraId="39BA4181" w14:textId="6FD78253" w:rsidR="00B70147" w:rsidRDefault="00B70147">
      <w:pPr>
        <w:pStyle w:val="a"/>
        <w:rPr>
          <w:rFonts w:ascii="Academy Cyr" w:hAnsi="Academy Cyr"/>
        </w:rPr>
      </w:pPr>
      <w:r>
        <w:rPr>
          <w:rFonts w:ascii="Academy Cyr" w:hAnsi="Academy Cyr"/>
        </w:rPr>
        <w:t xml:space="preserve">А у нас вопрос: заменили только ли из стремления к вычурности и наукообразности, или, избегая называть вещи своими именами, дабы от читателя (не от масонов же) завуалировать </w:t>
      </w:r>
      <w:r>
        <w:rPr>
          <w:rFonts w:ascii="Academy Cyr" w:hAnsi="Academy Cyr"/>
          <w:i/>
        </w:rPr>
        <w:t>истинную</w:t>
      </w:r>
      <w:r>
        <w:rPr>
          <w:rFonts w:ascii="Academy Cyr" w:hAnsi="Academy Cyr"/>
        </w:rPr>
        <w:t xml:space="preserve"> суть этого самого Правительства</w:t>
      </w:r>
      <w:r w:rsidR="00CE1068" w:rsidRPr="00CE1068">
        <w:rPr>
          <w:rStyle w:val="af2"/>
          <w:vertAlign w:val="baseline"/>
        </w:rPr>
        <w:t>[CXLI]</w:t>
      </w:r>
      <w:r>
        <w:rPr>
          <w:rFonts w:ascii="Academy Cyr" w:hAnsi="Academy Cyr"/>
        </w:rPr>
        <w:t>?</w:t>
      </w:r>
    </w:p>
    <w:p w14:paraId="396FD751" w14:textId="25ADCB38" w:rsidR="00B70147" w:rsidRDefault="00B70147">
      <w:pPr>
        <w:pStyle w:val="a"/>
        <w:rPr>
          <w:rFonts w:ascii="Academy Cyr" w:hAnsi="Academy Cyr"/>
        </w:rPr>
      </w:pPr>
      <w:r>
        <w:rPr>
          <w:rFonts w:ascii="Academy Cyr" w:hAnsi="Academy Cyr"/>
        </w:rPr>
        <w:t>К достоинствам КОБР можно отнести и выделение шести</w:t>
      </w:r>
      <w:r>
        <w:rPr>
          <w:rFonts w:ascii="Academy Cyr" w:hAnsi="Academy Cyr"/>
          <w:i/>
        </w:rPr>
        <w:t xml:space="preserve"> </w:t>
      </w:r>
      <w:r>
        <w:rPr>
          <w:rFonts w:ascii="Academy Cyr" w:hAnsi="Academy Cyr"/>
        </w:rPr>
        <w:t>так н</w:t>
      </w:r>
      <w:r>
        <w:rPr>
          <w:rFonts w:ascii="Academy Cyr" w:hAnsi="Academy Cyr"/>
        </w:rPr>
        <w:t>а</w:t>
      </w:r>
      <w:r>
        <w:rPr>
          <w:rFonts w:ascii="Academy Cyr" w:hAnsi="Academy Cyr"/>
        </w:rPr>
        <w:t xml:space="preserve">зываемых, </w:t>
      </w:r>
      <w:r>
        <w:rPr>
          <w:rFonts w:ascii="Academy Cyr" w:hAnsi="Academy Cyr"/>
          <w:i/>
        </w:rPr>
        <w:t>“приоритетов”.</w:t>
      </w:r>
      <w:r>
        <w:rPr>
          <w:rFonts w:ascii="Academy Cyr" w:hAnsi="Academy Cyr"/>
        </w:rPr>
        <w:t xml:space="preserve"> Т.е. содержится указаний</w:t>
      </w:r>
      <w:r w:rsidR="00CE1068" w:rsidRPr="00CE1068">
        <w:rPr>
          <w:rStyle w:val="af2"/>
          <w:vertAlign w:val="baseline"/>
        </w:rPr>
        <w:t>[CXLII]</w:t>
      </w:r>
      <w:r>
        <w:rPr>
          <w:rFonts w:ascii="Academy Cyr" w:hAnsi="Academy Cyr"/>
        </w:rPr>
        <w:t xml:space="preserve"> на то, что м</w:t>
      </w:r>
      <w:r>
        <w:rPr>
          <w:rFonts w:ascii="Academy Cyr" w:hAnsi="Academy Cyr"/>
        </w:rPr>
        <w:t>и</w:t>
      </w:r>
      <w:r>
        <w:rPr>
          <w:rFonts w:ascii="Academy Cyr" w:hAnsi="Academy Cyr"/>
        </w:rPr>
        <w:t>ровая война ведётся не только на уровне боевых действий (По крит</w:t>
      </w:r>
      <w:r>
        <w:rPr>
          <w:rFonts w:ascii="Academy Cyr" w:hAnsi="Academy Cyr"/>
        </w:rPr>
        <w:t>е</w:t>
      </w:r>
      <w:r>
        <w:rPr>
          <w:rFonts w:ascii="Academy Cyr" w:hAnsi="Academy Cyr"/>
        </w:rPr>
        <w:t xml:space="preserve">риям КОБР — это самый низший, </w:t>
      </w:r>
      <w:r>
        <w:rPr>
          <w:rFonts w:ascii="Academy Cyr" w:hAnsi="Academy Cyr"/>
          <w:i/>
        </w:rPr>
        <w:t>шестой приоритет).</w:t>
      </w:r>
      <w:r>
        <w:rPr>
          <w:rFonts w:ascii="Academy Cyr" w:hAnsi="Academy Cyr"/>
        </w:rPr>
        <w:t xml:space="preserve"> Война, де, ведётся и на уровне “оружия геноцида”, “войны экономической”, “извращения информации” и главное — на мировоззренческом и мет</w:t>
      </w:r>
      <w:r>
        <w:rPr>
          <w:rFonts w:ascii="Academy Cyr" w:hAnsi="Academy Cyr"/>
        </w:rPr>
        <w:t>о</w:t>
      </w:r>
      <w:r>
        <w:rPr>
          <w:rFonts w:ascii="Academy Cyr" w:hAnsi="Academy Cyr"/>
        </w:rPr>
        <w:t>дологическом уровне.</w:t>
      </w:r>
    </w:p>
    <w:p w14:paraId="12A41605" w14:textId="766D1F1B" w:rsidR="00B70147" w:rsidRDefault="00B70147">
      <w:pPr>
        <w:pStyle w:val="a"/>
        <w:rPr>
          <w:rFonts w:ascii="Academy Cyr" w:hAnsi="Academy Cyr"/>
        </w:rPr>
      </w:pPr>
      <w:r>
        <w:rPr>
          <w:rFonts w:ascii="Academy Cyr" w:hAnsi="Academy Cyr"/>
        </w:rPr>
        <w:t>Утверждения сии — отнюдь не гениальное открытие. Они и</w:t>
      </w:r>
      <w:r>
        <w:rPr>
          <w:rFonts w:ascii="Academy Cyr" w:hAnsi="Academy Cyr"/>
        </w:rPr>
        <w:t>з</w:t>
      </w:r>
      <w:r>
        <w:rPr>
          <w:rFonts w:ascii="Academy Cyr" w:hAnsi="Academy Cyr"/>
        </w:rPr>
        <w:t>вестны любому образованному человеку</w:t>
      </w:r>
      <w:r w:rsidR="00CE1068" w:rsidRPr="00CE1068">
        <w:rPr>
          <w:rStyle w:val="af2"/>
          <w:vertAlign w:val="baseline"/>
        </w:rPr>
        <w:t>[CXLIII]</w:t>
      </w:r>
      <w:r>
        <w:rPr>
          <w:rFonts w:ascii="Academy Cyr" w:hAnsi="Academy Cyr"/>
        </w:rPr>
        <w:t>. Однако, поскольку в “суперрусской” концепции Подберёзкина об этом не говорится ни слова, отметим, что кобровская сработана более добросовестно. Т.е. является вполне качественным оружием идеолог</w:t>
      </w:r>
      <w:r>
        <w:rPr>
          <w:rFonts w:ascii="Academy Cyr" w:hAnsi="Academy Cyr"/>
        </w:rPr>
        <w:t>и</w:t>
      </w:r>
      <w:r>
        <w:rPr>
          <w:rFonts w:ascii="Academy Cyr" w:hAnsi="Academy Cyr"/>
        </w:rPr>
        <w:t>ческой войны.</w:t>
      </w:r>
    </w:p>
    <w:p w14:paraId="3BED7E41" w14:textId="77777777" w:rsidR="00B70147" w:rsidRDefault="00B70147">
      <w:pPr>
        <w:pStyle w:val="a"/>
        <w:rPr>
          <w:rFonts w:ascii="Academy Cyr" w:hAnsi="Academy Cyr"/>
        </w:rPr>
      </w:pPr>
      <w:r>
        <w:rPr>
          <w:rFonts w:ascii="Academy Cyr" w:hAnsi="Academy Cyr"/>
        </w:rPr>
        <w:t>Вот только чьим? И каковы будут результаты его применения?</w:t>
      </w:r>
    </w:p>
    <w:p w14:paraId="2111658C" w14:textId="77777777" w:rsidR="00B70147" w:rsidRDefault="00B70147">
      <w:pPr>
        <w:pStyle w:val="a"/>
        <w:rPr>
          <w:rFonts w:ascii="Academy Cyr" w:hAnsi="Academy Cyr"/>
        </w:rPr>
      </w:pPr>
      <w:r>
        <w:rPr>
          <w:rFonts w:ascii="Academy Cyr" w:hAnsi="Academy Cyr"/>
        </w:rPr>
        <w:lastRenderedPageBreak/>
        <w:t>Разберём по пунктам:</w:t>
      </w:r>
    </w:p>
    <w:p w14:paraId="33716ED9" w14:textId="6BD9BDD0" w:rsidR="00B70147" w:rsidRDefault="00B70147">
      <w:pPr>
        <w:pStyle w:val="a"/>
        <w:rPr>
          <w:rFonts w:ascii="Academy Cyr" w:hAnsi="Academy Cyr"/>
        </w:rPr>
      </w:pPr>
      <w:r>
        <w:rPr>
          <w:rFonts w:ascii="Academy Cyr" w:hAnsi="Academy Cyr"/>
        </w:rPr>
        <w:t>1. Начнём с личностей авторов этой концепции. Они не указаны. Авторов нет</w:t>
      </w:r>
      <w:r w:rsidR="00CE1068" w:rsidRPr="00CE1068">
        <w:rPr>
          <w:rStyle w:val="af2"/>
          <w:vertAlign w:val="baseline"/>
        </w:rPr>
        <w:t>[CXLIV]</w:t>
      </w:r>
      <w:r>
        <w:rPr>
          <w:rFonts w:ascii="Academy Cyr" w:hAnsi="Academy Cyr"/>
        </w:rPr>
        <w:t xml:space="preserve">. Они обозначены, как некий загадочный </w:t>
      </w:r>
      <w:r>
        <w:rPr>
          <w:rFonts w:ascii="Academy Cyr" w:hAnsi="Academy Cyr"/>
          <w:i/>
        </w:rPr>
        <w:sym w:font="Times New Roman" w:char="201C"/>
      </w:r>
      <w:r>
        <w:rPr>
          <w:rFonts w:ascii="Academy Cyr" w:hAnsi="Academy Cyr"/>
          <w:i/>
        </w:rPr>
        <w:t>Внутренний Предиктор СССР</w:t>
      </w:r>
      <w:r>
        <w:rPr>
          <w:rFonts w:ascii="Academy Cyr" w:hAnsi="Academy Cyr"/>
          <w:i/>
        </w:rPr>
        <w:sym w:font="Times New Roman" w:char="201D"/>
      </w:r>
      <w:r>
        <w:rPr>
          <w:rFonts w:ascii="Academy Cyr" w:hAnsi="Academy Cyr"/>
          <w:i/>
        </w:rPr>
        <w:t>.</w:t>
      </w:r>
      <w:r>
        <w:rPr>
          <w:rFonts w:ascii="Academy Cyr" w:hAnsi="Academy Cyr"/>
        </w:rPr>
        <w:t xml:space="preserve"> Устно сообщается, что это большая группа вы</w:t>
      </w:r>
      <w:r>
        <w:rPr>
          <w:rFonts w:ascii="Academy Cyr" w:hAnsi="Academy Cyr"/>
        </w:rPr>
        <w:t>с</w:t>
      </w:r>
      <w:r>
        <w:rPr>
          <w:rFonts w:ascii="Academy Cyr" w:hAnsi="Academy Cyr"/>
        </w:rPr>
        <w:t>ших офицеров и маститых учёных, пишущих свои труды в условиях едва ли не подполья и для конспиративности и безопасности их имена не подлежат огласке</w:t>
      </w:r>
      <w:r w:rsidR="00CE1068" w:rsidRPr="00CE1068">
        <w:rPr>
          <w:rStyle w:val="af2"/>
          <w:vertAlign w:val="baseline"/>
        </w:rPr>
        <w:t>[CXLV]</w:t>
      </w:r>
      <w:r>
        <w:rPr>
          <w:rFonts w:ascii="Academy Cyr" w:hAnsi="Academy Cyr"/>
        </w:rPr>
        <w:t>.</w:t>
      </w:r>
    </w:p>
    <w:p w14:paraId="21B63D25" w14:textId="554558E2" w:rsidR="00B70147" w:rsidRDefault="00B70147">
      <w:pPr>
        <w:pStyle w:val="a"/>
        <w:rPr>
          <w:rFonts w:ascii="Academy Cyr" w:hAnsi="Academy Cyr"/>
        </w:rPr>
      </w:pPr>
      <w:r>
        <w:rPr>
          <w:rFonts w:ascii="Academy Cyr" w:hAnsi="Academy Cyr"/>
        </w:rPr>
        <w:t>Такое объяснение могло бы устроить пяти-, или шестиклассников, ещё склонных к романтике и ума попросту не наживших. Любой же психически здоровый взрослый человек, а тем более генерал, знает, что получить исчерпывающую информацию о составе и деятельности любой группы для спецслужб (от которых, по логике</w:t>
      </w:r>
      <w:r w:rsidR="00CE1068" w:rsidRPr="00CE1068">
        <w:rPr>
          <w:rStyle w:val="af2"/>
          <w:vertAlign w:val="baseline"/>
        </w:rPr>
        <w:t>[CXLVI]</w:t>
      </w:r>
      <w:r>
        <w:rPr>
          <w:rFonts w:ascii="Academy Cyr" w:hAnsi="Academy Cyr"/>
        </w:rPr>
        <w:t>, и конспирир</w:t>
      </w:r>
      <w:r>
        <w:rPr>
          <w:rFonts w:ascii="Academy Cyr" w:hAnsi="Academy Cyr"/>
        </w:rPr>
        <w:t>у</w:t>
      </w:r>
      <w:r>
        <w:rPr>
          <w:rFonts w:ascii="Academy Cyr" w:hAnsi="Academy Cyr"/>
        </w:rPr>
        <w:t>ются) не составляет ни малейшего труда. Никакая конспирация и игра в шпионы дилетантов со спецслужбами не поможет. И не дилетантов тоже. Невольно возникает утверждение, что источник всех материалов КОБР</w:t>
      </w:r>
      <w:r w:rsidR="00CE1068" w:rsidRPr="00CE1068">
        <w:rPr>
          <w:rStyle w:val="af2"/>
          <w:vertAlign w:val="baseline"/>
        </w:rPr>
        <w:t>[CXLVII]</w:t>
      </w:r>
      <w:r>
        <w:rPr>
          <w:rFonts w:ascii="Academy Cyr" w:hAnsi="Academy Cyr"/>
        </w:rPr>
        <w:t xml:space="preserve"> скрывается как раз от тех наивных последователей, которым и пре</w:t>
      </w:r>
      <w:r>
        <w:rPr>
          <w:rFonts w:ascii="Academy Cyr" w:hAnsi="Academy Cyr"/>
        </w:rPr>
        <w:t>д</w:t>
      </w:r>
      <w:r>
        <w:rPr>
          <w:rFonts w:ascii="Academy Cyr" w:hAnsi="Academy Cyr"/>
        </w:rPr>
        <w:t>назначена эта идеология.</w:t>
      </w:r>
    </w:p>
    <w:p w14:paraId="675484C3" w14:textId="77777777" w:rsidR="00B70147" w:rsidRDefault="00B70147">
      <w:pPr>
        <w:pStyle w:val="a"/>
        <w:rPr>
          <w:rFonts w:ascii="Academy Cyr" w:hAnsi="Academy Cyr"/>
        </w:rPr>
      </w:pPr>
      <w:r>
        <w:rPr>
          <w:rFonts w:ascii="Academy Cyr" w:hAnsi="Academy Cyr"/>
        </w:rPr>
        <w:t>Тогда правомерно спросить почему?</w:t>
      </w:r>
    </w:p>
    <w:p w14:paraId="30762241" w14:textId="77777777" w:rsidR="00B70147" w:rsidRDefault="00B70147">
      <w:pPr>
        <w:pStyle w:val="a"/>
        <w:rPr>
          <w:rFonts w:ascii="Academy Cyr" w:hAnsi="Academy Cyr"/>
        </w:rPr>
      </w:pPr>
      <w:r>
        <w:rPr>
          <w:rFonts w:ascii="Academy Cyr" w:hAnsi="Academy Cyr"/>
        </w:rPr>
        <w:t>Да потому, что любой аналитик, прочитав любую листовку, а тем более “концепцию”, с целым рядом пунктов которой он безусловно согласен, всё же непременно спросит: “Кто автор?”</w:t>
      </w:r>
    </w:p>
    <w:p w14:paraId="3F0CE34B" w14:textId="77777777" w:rsidR="00B70147" w:rsidRDefault="00B70147">
      <w:pPr>
        <w:pStyle w:val="a"/>
        <w:rPr>
          <w:rFonts w:ascii="Academy Cyr" w:hAnsi="Academy Cyr"/>
        </w:rPr>
      </w:pPr>
      <w:r>
        <w:rPr>
          <w:rFonts w:ascii="Academy Cyr" w:hAnsi="Academy Cyr"/>
        </w:rPr>
        <w:t>Вопрос абсолютно правомерен. Ибо зная политическое кредо а</w:t>
      </w:r>
      <w:r>
        <w:rPr>
          <w:rFonts w:ascii="Academy Cyr" w:hAnsi="Academy Cyr"/>
        </w:rPr>
        <w:t>в</w:t>
      </w:r>
      <w:r>
        <w:rPr>
          <w:rFonts w:ascii="Academy Cyr" w:hAnsi="Academy Cyr"/>
        </w:rPr>
        <w:t>тора, или его истинное лицо, уже можно судить — искренне ли он говорит о сионизме, искренне ли зовёт нас к конкретным деяниям, или это дьявольская ловушка, куда нас увлекают абсолютно верными у</w:t>
      </w:r>
      <w:r>
        <w:rPr>
          <w:rFonts w:ascii="Academy Cyr" w:hAnsi="Academy Cyr"/>
        </w:rPr>
        <w:t>т</w:t>
      </w:r>
      <w:r>
        <w:rPr>
          <w:rFonts w:ascii="Academy Cyr" w:hAnsi="Academy Cyr"/>
        </w:rPr>
        <w:t>верждениями. Как это было с безусловно верными тезисами: “Долой КПСС!”, “Долой тоталитаризм!”, “Даёшь свободу слова!” и прочими “перестроечными” минами, которые подкладывались КПССовской же номенклатурой. А результаты налицо.</w:t>
      </w:r>
    </w:p>
    <w:p w14:paraId="6C787941" w14:textId="77777777" w:rsidR="00B70147" w:rsidRDefault="00B70147">
      <w:pPr>
        <w:pStyle w:val="a"/>
        <w:rPr>
          <w:rFonts w:ascii="Academy Cyr" w:hAnsi="Academy Cyr"/>
        </w:rPr>
      </w:pPr>
      <w:r>
        <w:rPr>
          <w:rFonts w:ascii="Academy Cyr" w:hAnsi="Academy Cyr"/>
        </w:rPr>
        <w:t>Поэтому, крайне важно знать фамилии авторов КОБРа, их соц</w:t>
      </w:r>
      <w:r>
        <w:rPr>
          <w:rFonts w:ascii="Academy Cyr" w:hAnsi="Academy Cyr"/>
        </w:rPr>
        <w:t>и</w:t>
      </w:r>
      <w:r>
        <w:rPr>
          <w:rFonts w:ascii="Academy Cyr" w:hAnsi="Academy Cyr"/>
        </w:rPr>
        <w:t xml:space="preserve">альное положение при советской власти и сегодня, их биографии, их национальность, национальность их родителей и </w:t>
      </w:r>
      <w:r>
        <w:rPr>
          <w:rFonts w:ascii="Academy Cyr" w:hAnsi="Academy Cyr"/>
        </w:rPr>
        <w:lastRenderedPageBreak/>
        <w:t>дедушек с бабушками. Для начала, хотя бы на основании документа “свидетельство о рожд</w:t>
      </w:r>
      <w:r>
        <w:rPr>
          <w:rFonts w:ascii="Academy Cyr" w:hAnsi="Academy Cyr"/>
        </w:rPr>
        <w:t>е</w:t>
      </w:r>
      <w:r>
        <w:rPr>
          <w:rFonts w:ascii="Academy Cyr" w:hAnsi="Academy Cyr"/>
        </w:rPr>
        <w:t>нии”.</w:t>
      </w:r>
    </w:p>
    <w:p w14:paraId="64D0979D" w14:textId="77777777" w:rsidR="00B70147" w:rsidRDefault="00B70147">
      <w:pPr>
        <w:pStyle w:val="a"/>
        <w:rPr>
          <w:rFonts w:ascii="Academy Cyr" w:hAnsi="Academy Cyr"/>
        </w:rPr>
      </w:pPr>
      <w:r>
        <w:rPr>
          <w:rFonts w:ascii="Academy Cyr" w:hAnsi="Academy Cyr"/>
        </w:rPr>
        <w:t>Последнее весьма обязательно. Ибо авторы КОБР, клеймя нац</w:t>
      </w:r>
      <w:r>
        <w:rPr>
          <w:rFonts w:ascii="Academy Cyr" w:hAnsi="Academy Cyr"/>
        </w:rPr>
        <w:t>и</w:t>
      </w:r>
      <w:r>
        <w:rPr>
          <w:rFonts w:ascii="Academy Cyr" w:hAnsi="Academy Cyr"/>
        </w:rPr>
        <w:t>стские и захватнические положения Ветхозаветных текстов, на основ</w:t>
      </w:r>
      <w:r>
        <w:rPr>
          <w:rFonts w:ascii="Academy Cyr" w:hAnsi="Academy Cyr"/>
        </w:rPr>
        <w:t>а</w:t>
      </w:r>
      <w:r>
        <w:rPr>
          <w:rFonts w:ascii="Academy Cyr" w:hAnsi="Academy Cyr"/>
        </w:rPr>
        <w:t>нии которых (по их словам) современный иудейский капитал пораб</w:t>
      </w:r>
      <w:r>
        <w:rPr>
          <w:rFonts w:ascii="Academy Cyr" w:hAnsi="Academy Cyr"/>
        </w:rPr>
        <w:t>о</w:t>
      </w:r>
      <w:r>
        <w:rPr>
          <w:rFonts w:ascii="Academy Cyr" w:hAnsi="Academy Cyr"/>
        </w:rPr>
        <w:t>щает весь мир, сводят всё к античеловечности Ветхозаветной конце</w:t>
      </w:r>
      <w:r>
        <w:rPr>
          <w:rFonts w:ascii="Academy Cyr" w:hAnsi="Academy Cyr"/>
        </w:rPr>
        <w:t>п</w:t>
      </w:r>
      <w:r>
        <w:rPr>
          <w:rFonts w:ascii="Academy Cyr" w:hAnsi="Academy Cyr"/>
        </w:rPr>
        <w:t xml:space="preserve">ции, разработанной, к тому же оказывается, не иудеями-масонами, а древнеегипетскими жрецами. Ну и к деятельности </w:t>
      </w:r>
      <w:r>
        <w:rPr>
          <w:rFonts w:ascii="Academy Cyr" w:hAnsi="Academy Cyr"/>
          <w:i/>
        </w:rPr>
        <w:t>“внешнего преди</w:t>
      </w:r>
      <w:r>
        <w:rPr>
          <w:rFonts w:ascii="Academy Cyr" w:hAnsi="Academy Cyr"/>
          <w:i/>
        </w:rPr>
        <w:t>к</w:t>
      </w:r>
      <w:r>
        <w:rPr>
          <w:rFonts w:ascii="Academy Cyr" w:hAnsi="Academy Cyr"/>
          <w:i/>
        </w:rPr>
        <w:t>тора”,</w:t>
      </w:r>
      <w:r>
        <w:rPr>
          <w:rFonts w:ascii="Academy Cyr" w:hAnsi="Academy Cyr"/>
        </w:rPr>
        <w:t xml:space="preserve"> т.е. к проискам узкой группы лиц».</w:t>
      </w:r>
    </w:p>
    <w:p w14:paraId="31555C8B" w14:textId="77777777" w:rsidR="00B70147" w:rsidRDefault="00B70147">
      <w:r>
        <w:t xml:space="preserve"> В разных наших работах мы неоднократно приводим определение с</w:t>
      </w:r>
      <w:r>
        <w:t>о</w:t>
      </w:r>
      <w:r>
        <w:t>циологического термина «толпа», данного В.Г.Белинским: «толпа — со</w:t>
      </w:r>
      <w:r>
        <w:t>б</w:t>
      </w:r>
      <w:r>
        <w:t>рание людей живущих по преданию и рассуждающих по авторитету». Информация объективна: если у вас трудности с пониманием доказател</w:t>
      </w:r>
      <w:r>
        <w:t>ь</w:t>
      </w:r>
      <w:r>
        <w:t>ства теоремы Пифагора и вам во сне явится Пифагор и после долгих об</w:t>
      </w:r>
      <w:r>
        <w:t>ъ</w:t>
      </w:r>
      <w:r>
        <w:t>яснений скажет, что сумма квадратов катетов не равна квадрату гипотен</w:t>
      </w:r>
      <w:r>
        <w:t>у</w:t>
      </w:r>
      <w:r>
        <w:t>зы, то это не означает, что известное всем соотношение перестало быть истинным; это значит, что приснившийся вам Пифагор оговорился, во</w:t>
      </w:r>
      <w:r>
        <w:t>з</w:t>
      </w:r>
      <w:r>
        <w:t>можно потому, что он устал от вашей тупости, не способной понять то, что поддается однозначному пониманию при некоторой дисциплине вн</w:t>
      </w:r>
      <w:r>
        <w:t>и</w:t>
      </w:r>
      <w:r>
        <w:t>мания, памяти и интеллекта. Иными словами истина есть истина вне зав</w:t>
      </w:r>
      <w:r>
        <w:t>и</w:t>
      </w:r>
      <w:r>
        <w:t>симости от того, кто её огласил; а ложь и ошибки недостоверны также вне зависимости от того, кто их огл</w:t>
      </w:r>
      <w:r>
        <w:t>а</w:t>
      </w:r>
      <w:r>
        <w:t>сил.</w:t>
      </w:r>
    </w:p>
    <w:p w14:paraId="32CC19A9" w14:textId="77777777" w:rsidR="00B70147" w:rsidRDefault="00B70147">
      <w:r>
        <w:t>Соответственно этому нормальный аналитик, прежде всего будет ан</w:t>
      </w:r>
      <w:r>
        <w:t>а</w:t>
      </w:r>
      <w:r>
        <w:t>лизировать, информацию как таковую, а потом уж будет заниматься из</w:t>
      </w:r>
      <w:r>
        <w:t>у</w:t>
      </w:r>
      <w:r>
        <w:t xml:space="preserve">чением вопросов авторства и личностных мотивов автора, побудивших его изложить именно эту информацию и именно так. Если же аналитикой занялся толпарь — человек толпы, — то он будет начинать с выявления авторства, поскольку вся его </w:t>
      </w:r>
      <w:r>
        <w:sym w:font="Times New Roman" w:char="201C"/>
      </w:r>
      <w:r>
        <w:t>аналитика</w:t>
      </w:r>
      <w:r>
        <w:sym w:font="Times New Roman" w:char="201D"/>
      </w:r>
      <w:r>
        <w:t xml:space="preserve"> обусловлена тем, насколько авторитетен автор в кругах, которые представляет заказчик аналитики. Приведём определение другого социологического термина:</w:t>
      </w:r>
    </w:p>
    <w:p w14:paraId="5B014814" w14:textId="4310535D" w:rsidR="00B70147" w:rsidRDefault="00B70147">
      <w:pPr>
        <w:pStyle w:val="a"/>
        <w:rPr>
          <w:rFonts w:ascii="Academy Cyr" w:hAnsi="Academy Cyr"/>
        </w:rPr>
      </w:pPr>
      <w:r>
        <w:rPr>
          <w:rFonts w:ascii="Academy Cyr" w:hAnsi="Academy Cyr"/>
        </w:rPr>
        <w:t>«Бюрократия есть круг, из которого никто не может выскочить. Её иерархия есть иерархия знания. Верхи полагаются на низшие круги во всём, что касается знания частностей; низшие же круги доверяют во всём, что касается понимания всеобщего, и, таким образом, они взаи</w:t>
      </w:r>
      <w:r>
        <w:rPr>
          <w:rFonts w:ascii="Academy Cyr" w:hAnsi="Academy Cyr"/>
        </w:rPr>
        <w:t>м</w:t>
      </w:r>
      <w:r>
        <w:rPr>
          <w:rFonts w:ascii="Academy Cyr" w:hAnsi="Academy Cyr"/>
        </w:rPr>
        <w:t>но вводят друг друга в заблуждение</w:t>
      </w:r>
      <w:r w:rsidR="00CE1068" w:rsidRPr="00CE1068">
        <w:rPr>
          <w:vertAlign w:val="superscript"/>
        </w:rPr>
        <w:t>[CXLVIII]</w:t>
      </w:r>
      <w:r>
        <w:rPr>
          <w:rFonts w:ascii="Academy Cyr" w:hAnsi="Academy Cyr"/>
        </w:rPr>
        <w:t xml:space="preserve">. (…) Всеобщий дух бюрократии есть </w:t>
      </w:r>
      <w:r>
        <w:rPr>
          <w:rFonts w:ascii="Academy Cyr" w:hAnsi="Academy Cyr"/>
          <w:i/>
        </w:rPr>
        <w:t>тайна,</w:t>
      </w:r>
      <w:r>
        <w:rPr>
          <w:rFonts w:ascii="Academy Cyr" w:hAnsi="Academy Cyr"/>
        </w:rPr>
        <w:t xml:space="preserve"> таинство. Соблюдение этого таинства обеспечивается в её собственной среде её иерархической организацией, а по отношению к внешнему миру </w:t>
      </w:r>
      <w:r>
        <w:rPr>
          <w:rFonts w:ascii="Academy Cyr" w:hAnsi="Academy Cyr"/>
        </w:rPr>
        <w:lastRenderedPageBreak/>
        <w:t>(</w:t>
      </w:r>
      <w:r>
        <w:rPr>
          <w:rFonts w:ascii="Academy Cyr" w:hAnsi="Academy Cyr"/>
          <w:i/>
        </w:rPr>
        <w:t>обществу</w:t>
      </w:r>
      <w:r>
        <w:rPr>
          <w:rFonts w:ascii="Academy Cyr" w:hAnsi="Academy Cyr"/>
        </w:rPr>
        <w:t>) — её замкнутым корпоративным хара</w:t>
      </w:r>
      <w:r>
        <w:rPr>
          <w:rFonts w:ascii="Academy Cyr" w:hAnsi="Academy Cyr"/>
        </w:rPr>
        <w:t>к</w:t>
      </w:r>
      <w:r>
        <w:rPr>
          <w:rFonts w:ascii="Academy Cyr" w:hAnsi="Academy Cyr"/>
        </w:rPr>
        <w:t>тером. Открытый дух государства, а так же и государственное мы</w:t>
      </w:r>
      <w:r>
        <w:rPr>
          <w:rFonts w:ascii="Academy Cyr" w:hAnsi="Academy Cyr"/>
        </w:rPr>
        <w:t>ш</w:t>
      </w:r>
      <w:r>
        <w:rPr>
          <w:rFonts w:ascii="Academy Cyr" w:hAnsi="Academy Cyr"/>
        </w:rPr>
        <w:t>ление представляется поэтому бюрократии предательством по отнош</w:t>
      </w:r>
      <w:r>
        <w:rPr>
          <w:rFonts w:ascii="Academy Cyr" w:hAnsi="Academy Cyr"/>
        </w:rPr>
        <w:t>е</w:t>
      </w:r>
      <w:r>
        <w:rPr>
          <w:rFonts w:ascii="Academy Cyr" w:hAnsi="Academy Cyr"/>
        </w:rPr>
        <w:t xml:space="preserve">нию к её тайне. </w:t>
      </w:r>
      <w:r>
        <w:rPr>
          <w:rFonts w:ascii="Academy Cyr" w:hAnsi="Academy Cyr"/>
          <w:i/>
        </w:rPr>
        <w:t>Авторитет</w:t>
      </w:r>
      <w:r>
        <w:rPr>
          <w:rFonts w:ascii="Academy Cyr" w:hAnsi="Academy Cyr"/>
        </w:rPr>
        <w:t xml:space="preserve"> есть поэтому принцип её знания, и об</w:t>
      </w:r>
      <w:r>
        <w:rPr>
          <w:rFonts w:ascii="Academy Cyr" w:hAnsi="Academy Cyr"/>
        </w:rPr>
        <w:t>о</w:t>
      </w:r>
      <w:r>
        <w:rPr>
          <w:rFonts w:ascii="Academy Cyr" w:hAnsi="Academy Cyr"/>
        </w:rPr>
        <w:t xml:space="preserve">готворение авторитета есть её </w:t>
      </w:r>
      <w:r>
        <w:rPr>
          <w:rFonts w:ascii="Academy Cyr" w:hAnsi="Academy Cyr"/>
          <w:i/>
        </w:rPr>
        <w:t>образ мыслей.</w:t>
      </w:r>
      <w:r>
        <w:rPr>
          <w:rFonts w:ascii="Academy Cyr" w:hAnsi="Academy Cyr"/>
        </w:rPr>
        <w:t xml:space="preserve"> (…) Что касается о</w:t>
      </w:r>
      <w:r>
        <w:rPr>
          <w:rFonts w:ascii="Academy Cyr" w:hAnsi="Academy Cyr"/>
        </w:rPr>
        <w:t>т</w:t>
      </w:r>
      <w:r>
        <w:rPr>
          <w:rFonts w:ascii="Academy Cyr" w:hAnsi="Academy Cyr"/>
        </w:rPr>
        <w:t>дельного бюрократа, то государственная цель превращается в его ли</w:t>
      </w:r>
      <w:r>
        <w:rPr>
          <w:rFonts w:ascii="Academy Cyr" w:hAnsi="Academy Cyr"/>
        </w:rPr>
        <w:t>ч</w:t>
      </w:r>
      <w:r>
        <w:rPr>
          <w:rFonts w:ascii="Academy Cyr" w:hAnsi="Academy Cyr"/>
        </w:rPr>
        <w:t xml:space="preserve">ную цель, в погоню за чинами, в делание карьеры» (К.Маркс. </w:t>
      </w:r>
      <w:r>
        <w:rPr>
          <w:rFonts w:ascii="Academy Cyr" w:hAnsi="Academy Cyr"/>
        </w:rPr>
        <w:sym w:font="Times New Roman" w:char="201C"/>
      </w:r>
      <w:r>
        <w:rPr>
          <w:rFonts w:ascii="Academy Cyr" w:hAnsi="Academy Cyr"/>
        </w:rPr>
        <w:t>К критике гегелевской философии права</w:t>
      </w:r>
      <w:r>
        <w:rPr>
          <w:rFonts w:ascii="Academy Cyr" w:hAnsi="Academy Cyr"/>
        </w:rPr>
        <w:sym w:font="Times New Roman" w:char="201D"/>
      </w:r>
      <w:r>
        <w:rPr>
          <w:rFonts w:ascii="Academy Cyr" w:hAnsi="Academy Cyr"/>
        </w:rPr>
        <w:t>. Сочинения его и Ф.Энгельса, т. 1, с. 271 — 272).</w:t>
      </w:r>
    </w:p>
    <w:p w14:paraId="5B36FF61" w14:textId="77777777" w:rsidR="00B70147" w:rsidRDefault="00B70147">
      <w:r>
        <w:t>Как видно, определение социологического термина «толпа» В.Г.Белинским интересно тем, что оно подводит итог не только по сущес</w:t>
      </w:r>
      <w:r>
        <w:t>т</w:t>
      </w:r>
      <w:r>
        <w:t xml:space="preserve">ву правильному определению «бюрократии» К.Марксом, но является определением внутриобщественных </w:t>
      </w:r>
      <w:r>
        <w:rPr>
          <w:i/>
          <w:u w:val="single"/>
        </w:rPr>
        <w:t>иерархий личностных отношений вообще</w:t>
      </w:r>
      <w:r>
        <w:t>, основанных на таинствах и на таимых знаниях. Все иерархии, д</w:t>
      </w:r>
      <w:r>
        <w:t>у</w:t>
      </w:r>
      <w:r>
        <w:t>ховные и светские, — разновидности толпы, отказавшейся от Богом данной свободы воли. А все, участники иерархий, включая гроссмейстеров орд</w:t>
      </w:r>
      <w:r>
        <w:t>е</w:t>
      </w:r>
      <w:r>
        <w:t xml:space="preserve">нов, глав тайных братств и мафий, предстоятелей церквей, царей, </w:t>
      </w:r>
      <w:r>
        <w:rPr>
          <w:i/>
        </w:rPr>
        <w:t>которые поддерживают иерархию личностных отношений,</w:t>
      </w:r>
      <w:r>
        <w:t xml:space="preserve"> — толпари, неправ</w:t>
      </w:r>
      <w:r>
        <w:t>о</w:t>
      </w:r>
      <w:r>
        <w:t>мерно отождествляющие должностное взаимное подчинения и порядок ответственности в общественных структурах с иерархией личностного достои</w:t>
      </w:r>
      <w:r>
        <w:t>н</w:t>
      </w:r>
      <w:r>
        <w:t xml:space="preserve">ства людей. </w:t>
      </w:r>
    </w:p>
    <w:p w14:paraId="67F01D74" w14:textId="77777777" w:rsidR="00B70147" w:rsidRDefault="00B70147">
      <w:r>
        <w:t>Всё, сказанное только что о толпах и их иерархически организованных разновидностях, позволяет понять наше отношение к персональным авто</w:t>
      </w:r>
      <w:r>
        <w:t>р</w:t>
      </w:r>
      <w:r>
        <w:t>ским правам (они, на всё без исключения принадлежат Господу Богу, за исключением авторским прав на злоупотребление данными Богом во</w:t>
      </w:r>
      <w:r>
        <w:t>з</w:t>
      </w:r>
      <w:r>
        <w:t>можностями, которые принадлежат демоническим сущностям) и анони</w:t>
      </w:r>
      <w:r>
        <w:t>м</w:t>
      </w:r>
      <w:r>
        <w:t>ности наших публик</w:t>
      </w:r>
      <w:r>
        <w:t>а</w:t>
      </w:r>
      <w:r>
        <w:t xml:space="preserve">ций. </w:t>
      </w:r>
    </w:p>
    <w:p w14:paraId="01A6D698" w14:textId="77777777" w:rsidR="00B70147" w:rsidRDefault="00B70147">
      <w:r>
        <w:t>Объяснение якобы истинных причин анонимности публикаций авт</w:t>
      </w:r>
      <w:r>
        <w:t>о</w:t>
      </w:r>
      <w:r>
        <w:t xml:space="preserve">рами </w:t>
      </w:r>
      <w:r>
        <w:sym w:font="Times New Roman" w:char="201C"/>
      </w:r>
      <w:r>
        <w:t>Сварожьего круга</w:t>
      </w:r>
      <w:r>
        <w:sym w:font="Times New Roman" w:char="201D"/>
      </w:r>
      <w:r>
        <w:t xml:space="preserve"> — показательный образец фарисейства в смы</w:t>
      </w:r>
      <w:r>
        <w:t>с</w:t>
      </w:r>
      <w:r>
        <w:t>ле слова, определенном самим В.В.Даниловым, поскольку наше объясн</w:t>
      </w:r>
      <w:r>
        <w:t>е</w:t>
      </w:r>
      <w:r>
        <w:t>ние причин анонимности приводится в “Вопросах митрополиту Санкт-Петербургскому и Ладожскому Иоанну и иерархии Русской православной церкви” и при вдумчивом прочтении их текста миновать его невозможно. Состоит оно в сл</w:t>
      </w:r>
      <w:r>
        <w:t>е</w:t>
      </w:r>
      <w:r>
        <w:t>дующем:</w:t>
      </w:r>
    </w:p>
    <w:p w14:paraId="78832476" w14:textId="1E5EFC41" w:rsidR="00B70147" w:rsidRDefault="00B70147">
      <w:pPr>
        <w:pStyle w:val="a"/>
        <w:rPr>
          <w:rFonts w:ascii="Academy Cyr" w:hAnsi="Academy Cyr"/>
        </w:rPr>
      </w:pPr>
      <w:r>
        <w:rPr>
          <w:rFonts w:ascii="Academy Cyr" w:hAnsi="Academy Cyr"/>
        </w:rPr>
        <w:t>«Че</w:t>
      </w:r>
      <w:r>
        <w:rPr>
          <w:rFonts w:ascii="Academy Cyr" w:hAnsi="Academy Cyr"/>
        </w:rPr>
        <w:softHyphen/>
        <w:t>ло</w:t>
      </w:r>
      <w:r>
        <w:rPr>
          <w:rFonts w:ascii="Academy Cyr" w:hAnsi="Academy Cyr"/>
        </w:rPr>
        <w:softHyphen/>
        <w:t>век в на</w:t>
      </w:r>
      <w:r>
        <w:rPr>
          <w:rFonts w:ascii="Academy Cyr" w:hAnsi="Academy Cyr"/>
        </w:rPr>
        <w:softHyphen/>
        <w:t>шей боль</w:t>
      </w:r>
      <w:r>
        <w:rPr>
          <w:rFonts w:ascii="Academy Cyr" w:hAnsi="Academy Cyr"/>
        </w:rPr>
        <w:softHyphen/>
        <w:t>ной ци</w:t>
      </w:r>
      <w:r>
        <w:rPr>
          <w:rFonts w:ascii="Academy Cyr" w:hAnsi="Academy Cyr"/>
        </w:rPr>
        <w:softHyphen/>
        <w:t>ви</w:t>
      </w:r>
      <w:r>
        <w:rPr>
          <w:rFonts w:ascii="Academy Cyr" w:hAnsi="Academy Cyr"/>
        </w:rPr>
        <w:softHyphen/>
        <w:t>ли</w:t>
      </w:r>
      <w:r>
        <w:rPr>
          <w:rFonts w:ascii="Academy Cyr" w:hAnsi="Academy Cyr"/>
        </w:rPr>
        <w:softHyphen/>
        <w:t>за</w:t>
      </w:r>
      <w:r>
        <w:rPr>
          <w:rFonts w:ascii="Academy Cyr" w:hAnsi="Academy Cyr"/>
        </w:rPr>
        <w:softHyphen/>
        <w:t>ции не</w:t>
      </w:r>
      <w:r>
        <w:rPr>
          <w:rFonts w:ascii="Academy Cyr" w:hAnsi="Academy Cyr"/>
        </w:rPr>
        <w:softHyphen/>
        <w:t>со</w:t>
      </w:r>
      <w:r>
        <w:rPr>
          <w:rFonts w:ascii="Academy Cyr" w:hAnsi="Academy Cyr"/>
        </w:rPr>
        <w:softHyphen/>
        <w:t>вер</w:t>
      </w:r>
      <w:r>
        <w:rPr>
          <w:rFonts w:ascii="Academy Cyr" w:hAnsi="Academy Cyr"/>
        </w:rPr>
        <w:softHyphen/>
        <w:t>ше</w:t>
      </w:r>
      <w:r>
        <w:rPr>
          <w:rFonts w:ascii="Academy Cyr" w:hAnsi="Academy Cyr"/>
        </w:rPr>
        <w:softHyphen/>
        <w:t>нен. По</w:t>
      </w:r>
      <w:r>
        <w:rPr>
          <w:rFonts w:ascii="Academy Cyr" w:hAnsi="Academy Cyr"/>
        </w:rPr>
        <w:softHyphen/>
        <w:t>это</w:t>
      </w:r>
      <w:r>
        <w:rPr>
          <w:rFonts w:ascii="Academy Cyr" w:hAnsi="Academy Cyr"/>
        </w:rPr>
        <w:softHyphen/>
        <w:t>му воз</w:t>
      </w:r>
      <w:r>
        <w:rPr>
          <w:rFonts w:ascii="Academy Cyr" w:hAnsi="Academy Cyr"/>
        </w:rPr>
        <w:softHyphen/>
        <w:t>ник</w:t>
      </w:r>
      <w:r>
        <w:rPr>
          <w:rFonts w:ascii="Academy Cyr" w:hAnsi="Academy Cyr"/>
        </w:rPr>
        <w:softHyphen/>
        <w:t>но</w:t>
      </w:r>
      <w:r>
        <w:rPr>
          <w:rFonts w:ascii="Academy Cyr" w:hAnsi="Academy Cyr"/>
        </w:rPr>
        <w:softHyphen/>
        <w:t>ве</w:t>
      </w:r>
      <w:r>
        <w:rPr>
          <w:rFonts w:ascii="Academy Cyr" w:hAnsi="Academy Cyr"/>
        </w:rPr>
        <w:softHyphen/>
        <w:t>ние куль</w:t>
      </w:r>
      <w:r>
        <w:rPr>
          <w:rFonts w:ascii="Academy Cyr" w:hAnsi="Academy Cyr"/>
        </w:rPr>
        <w:softHyphen/>
        <w:t>та лич</w:t>
      </w:r>
      <w:r>
        <w:rPr>
          <w:rFonts w:ascii="Academy Cyr" w:hAnsi="Academy Cyr"/>
        </w:rPr>
        <w:softHyphen/>
        <w:t>но</w:t>
      </w:r>
      <w:r>
        <w:rPr>
          <w:rFonts w:ascii="Academy Cyr" w:hAnsi="Academy Cyr"/>
        </w:rPr>
        <w:softHyphen/>
        <w:t>сти, имею</w:t>
      </w:r>
      <w:r>
        <w:rPr>
          <w:rFonts w:ascii="Academy Cyr" w:hAnsi="Academy Cyr"/>
        </w:rPr>
        <w:softHyphen/>
        <w:t>щей да</w:t>
      </w:r>
      <w:r>
        <w:rPr>
          <w:rFonts w:ascii="Academy Cyr" w:hAnsi="Academy Cyr"/>
        </w:rPr>
        <w:softHyphen/>
        <w:t>же ре</w:t>
      </w:r>
      <w:r>
        <w:rPr>
          <w:rFonts w:ascii="Academy Cyr" w:hAnsi="Academy Cyr"/>
        </w:rPr>
        <w:softHyphen/>
        <w:t>аль</w:t>
      </w:r>
      <w:r>
        <w:rPr>
          <w:rFonts w:ascii="Academy Cyr" w:hAnsi="Academy Cyr"/>
        </w:rPr>
        <w:softHyphen/>
        <w:t>ные за</w:t>
      </w:r>
      <w:r>
        <w:rPr>
          <w:rFonts w:ascii="Academy Cyr" w:hAnsi="Academy Cyr"/>
        </w:rPr>
        <w:softHyphen/>
        <w:t>слу</w:t>
      </w:r>
      <w:r>
        <w:rPr>
          <w:rFonts w:ascii="Academy Cyr" w:hAnsi="Academy Cyr"/>
        </w:rPr>
        <w:softHyphen/>
        <w:t>ги пе</w:t>
      </w:r>
      <w:r>
        <w:rPr>
          <w:rFonts w:ascii="Academy Cyr" w:hAnsi="Academy Cyr"/>
        </w:rPr>
        <w:softHyphen/>
        <w:t>ред об</w:t>
      </w:r>
      <w:r>
        <w:rPr>
          <w:rFonts w:ascii="Academy Cyr" w:hAnsi="Academy Cyr"/>
        </w:rPr>
        <w:softHyphen/>
        <w:t>ще</w:t>
      </w:r>
      <w:r>
        <w:rPr>
          <w:rFonts w:ascii="Academy Cyr" w:hAnsi="Academy Cyr"/>
        </w:rPr>
        <w:softHyphen/>
        <w:t>ст</w:t>
      </w:r>
      <w:r>
        <w:rPr>
          <w:rFonts w:ascii="Academy Cyr" w:hAnsi="Academy Cyr"/>
        </w:rPr>
        <w:softHyphen/>
        <w:t>вом, для ка</w:t>
      </w:r>
      <w:r>
        <w:rPr>
          <w:rFonts w:ascii="Academy Cyr" w:hAnsi="Academy Cyr"/>
        </w:rPr>
        <w:softHyphen/>
        <w:t>ж</w:t>
      </w:r>
      <w:r>
        <w:rPr>
          <w:rFonts w:ascii="Academy Cyr" w:hAnsi="Academy Cyr"/>
        </w:rPr>
        <w:softHyphen/>
        <w:t>до</w:t>
      </w:r>
      <w:r>
        <w:rPr>
          <w:rFonts w:ascii="Academy Cyr" w:hAnsi="Academy Cyr"/>
        </w:rPr>
        <w:softHyphen/>
        <w:t>го вни</w:t>
      </w:r>
      <w:r>
        <w:rPr>
          <w:rFonts w:ascii="Academy Cyr" w:hAnsi="Academy Cyr"/>
        </w:rPr>
        <w:softHyphen/>
        <w:t>маю</w:t>
      </w:r>
      <w:r>
        <w:rPr>
          <w:rFonts w:ascii="Academy Cyr" w:hAnsi="Academy Cyr"/>
        </w:rPr>
        <w:softHyphen/>
        <w:t>ще</w:t>
      </w:r>
      <w:r>
        <w:rPr>
          <w:rFonts w:ascii="Academy Cyr" w:hAnsi="Academy Cyr"/>
        </w:rPr>
        <w:softHyphen/>
        <w:t>го это</w:t>
      </w:r>
      <w:r>
        <w:rPr>
          <w:rFonts w:ascii="Academy Cyr" w:hAnsi="Academy Cyr"/>
        </w:rPr>
        <w:softHyphen/>
        <w:t>му куль</w:t>
      </w:r>
      <w:r>
        <w:rPr>
          <w:rFonts w:ascii="Academy Cyr" w:hAnsi="Academy Cyr"/>
        </w:rPr>
        <w:softHyphen/>
        <w:t>ту, есть воз</w:t>
      </w:r>
      <w:r>
        <w:rPr>
          <w:rFonts w:ascii="Academy Cyr" w:hAnsi="Academy Cyr"/>
        </w:rPr>
        <w:softHyphen/>
        <w:t>ник</w:t>
      </w:r>
      <w:r>
        <w:rPr>
          <w:rFonts w:ascii="Academy Cyr" w:hAnsi="Academy Cyr"/>
        </w:rPr>
        <w:softHyphen/>
        <w:t>но</w:t>
      </w:r>
      <w:r>
        <w:rPr>
          <w:rFonts w:ascii="Academy Cyr" w:hAnsi="Academy Cyr"/>
        </w:rPr>
        <w:softHyphen/>
        <w:t>ве</w:t>
      </w:r>
      <w:r>
        <w:rPr>
          <w:rFonts w:ascii="Academy Cyr" w:hAnsi="Academy Cyr"/>
        </w:rPr>
        <w:softHyphen/>
        <w:t>ние куль</w:t>
      </w:r>
      <w:r>
        <w:rPr>
          <w:rFonts w:ascii="Academy Cyr" w:hAnsi="Academy Cyr"/>
        </w:rPr>
        <w:softHyphen/>
        <w:t>та гре</w:t>
      </w:r>
      <w:r>
        <w:rPr>
          <w:rFonts w:ascii="Academy Cyr" w:hAnsi="Academy Cyr"/>
        </w:rPr>
        <w:softHyphen/>
        <w:t>хов</w:t>
      </w:r>
      <w:r>
        <w:rPr>
          <w:rFonts w:ascii="Academy Cyr" w:hAnsi="Academy Cyr"/>
        </w:rPr>
        <w:softHyphen/>
        <w:t>ной отягощённости лич</w:t>
      </w:r>
      <w:r>
        <w:rPr>
          <w:rFonts w:ascii="Academy Cyr" w:hAnsi="Academy Cyr"/>
        </w:rPr>
        <w:softHyphen/>
        <w:t>но</w:t>
      </w:r>
      <w:r>
        <w:rPr>
          <w:rFonts w:ascii="Academy Cyr" w:hAnsi="Academy Cyr"/>
        </w:rPr>
        <w:softHyphen/>
        <w:t>сти, в от</w:t>
      </w:r>
      <w:r>
        <w:rPr>
          <w:rFonts w:ascii="Academy Cyr" w:hAnsi="Academy Cyr"/>
        </w:rPr>
        <w:softHyphen/>
        <w:t>но</w:t>
      </w:r>
      <w:r>
        <w:rPr>
          <w:rFonts w:ascii="Academy Cyr" w:hAnsi="Academy Cyr"/>
        </w:rPr>
        <w:softHyphen/>
        <w:t>ше</w:t>
      </w:r>
      <w:r>
        <w:rPr>
          <w:rFonts w:ascii="Academy Cyr" w:hAnsi="Academy Cyr"/>
        </w:rPr>
        <w:softHyphen/>
        <w:t>нии ко</w:t>
      </w:r>
      <w:r>
        <w:rPr>
          <w:rFonts w:ascii="Academy Cyr" w:hAnsi="Academy Cyr"/>
        </w:rPr>
        <w:softHyphen/>
        <w:t>то</w:t>
      </w:r>
      <w:r>
        <w:rPr>
          <w:rFonts w:ascii="Academy Cyr" w:hAnsi="Academy Cyr"/>
        </w:rPr>
        <w:softHyphen/>
        <w:t>рой тем или иным об</w:t>
      </w:r>
      <w:r>
        <w:rPr>
          <w:rFonts w:ascii="Academy Cyr" w:hAnsi="Academy Cyr"/>
        </w:rPr>
        <w:softHyphen/>
        <w:t>ра</w:t>
      </w:r>
      <w:r>
        <w:rPr>
          <w:rFonts w:ascii="Academy Cyr" w:hAnsi="Academy Cyr"/>
        </w:rPr>
        <w:softHyphen/>
        <w:t>зом воз</w:t>
      </w:r>
      <w:r>
        <w:rPr>
          <w:rFonts w:ascii="Academy Cyr" w:hAnsi="Academy Cyr"/>
        </w:rPr>
        <w:softHyphen/>
        <w:t>ни</w:t>
      </w:r>
      <w:r>
        <w:rPr>
          <w:rFonts w:ascii="Academy Cyr" w:hAnsi="Academy Cyr"/>
        </w:rPr>
        <w:softHyphen/>
        <w:t>ка</w:t>
      </w:r>
      <w:r>
        <w:rPr>
          <w:rFonts w:ascii="Academy Cyr" w:hAnsi="Academy Cyr"/>
        </w:rPr>
        <w:softHyphen/>
        <w:t>ет культ. Да</w:t>
      </w:r>
      <w:r>
        <w:rPr>
          <w:rFonts w:ascii="Academy Cyr" w:hAnsi="Academy Cyr"/>
        </w:rPr>
        <w:softHyphen/>
        <w:t>бы из</w:t>
      </w:r>
      <w:r>
        <w:rPr>
          <w:rFonts w:ascii="Academy Cyr" w:hAnsi="Academy Cyr"/>
        </w:rPr>
        <w:softHyphen/>
        <w:t>бе</w:t>
      </w:r>
      <w:r>
        <w:rPr>
          <w:rFonts w:ascii="Academy Cyr" w:hAnsi="Academy Cyr"/>
        </w:rPr>
        <w:softHyphen/>
        <w:t>жать без</w:t>
      </w:r>
      <w:r>
        <w:rPr>
          <w:rFonts w:ascii="Academy Cyr" w:hAnsi="Academy Cyr"/>
        </w:rPr>
        <w:softHyphen/>
        <w:t>дум</w:t>
      </w:r>
      <w:r>
        <w:rPr>
          <w:rFonts w:ascii="Academy Cyr" w:hAnsi="Academy Cyr"/>
        </w:rPr>
        <w:softHyphen/>
        <w:t>ной под</w:t>
      </w:r>
      <w:r>
        <w:rPr>
          <w:rFonts w:ascii="Academy Cyr" w:hAnsi="Academy Cyr"/>
        </w:rPr>
        <w:softHyphen/>
        <w:t>чи</w:t>
      </w:r>
      <w:r>
        <w:rPr>
          <w:rFonts w:ascii="Academy Cyr" w:hAnsi="Academy Cyr"/>
        </w:rPr>
        <w:softHyphen/>
        <w:t>нен</w:t>
      </w:r>
      <w:r>
        <w:rPr>
          <w:rFonts w:ascii="Academy Cyr" w:hAnsi="Academy Cyr"/>
        </w:rPr>
        <w:softHyphen/>
        <w:t>но</w:t>
      </w:r>
      <w:r>
        <w:rPr>
          <w:rFonts w:ascii="Academy Cyr" w:hAnsi="Academy Cyr"/>
        </w:rPr>
        <w:softHyphen/>
        <w:t>сти по Бог весть как сло</w:t>
      </w:r>
      <w:r>
        <w:rPr>
          <w:rFonts w:ascii="Academy Cyr" w:hAnsi="Academy Cyr"/>
        </w:rPr>
        <w:softHyphen/>
        <w:t>жив</w:t>
      </w:r>
      <w:r>
        <w:rPr>
          <w:rFonts w:ascii="Academy Cyr" w:hAnsi="Academy Cyr"/>
        </w:rPr>
        <w:softHyphen/>
        <w:t>ше</w:t>
      </w:r>
      <w:r>
        <w:rPr>
          <w:rFonts w:ascii="Academy Cyr" w:hAnsi="Academy Cyr"/>
        </w:rPr>
        <w:softHyphen/>
        <w:t>му</w:t>
      </w:r>
      <w:r>
        <w:rPr>
          <w:rFonts w:ascii="Academy Cyr" w:hAnsi="Academy Cyr"/>
        </w:rPr>
        <w:softHyphen/>
      </w:r>
      <w:r>
        <w:rPr>
          <w:rFonts w:ascii="Academy Cyr" w:hAnsi="Academy Cyr"/>
        </w:rPr>
        <w:lastRenderedPageBreak/>
        <w:t>ся или пред</w:t>
      </w:r>
      <w:r>
        <w:rPr>
          <w:rFonts w:ascii="Academy Cyr" w:hAnsi="Academy Cyr"/>
        </w:rPr>
        <w:softHyphen/>
        <w:t>на</w:t>
      </w:r>
      <w:r>
        <w:rPr>
          <w:rFonts w:ascii="Academy Cyr" w:hAnsi="Academy Cyr"/>
        </w:rPr>
        <w:softHyphen/>
        <w:t>ме</w:t>
      </w:r>
      <w:r>
        <w:rPr>
          <w:rFonts w:ascii="Academy Cyr" w:hAnsi="Academy Cyr"/>
        </w:rPr>
        <w:softHyphen/>
        <w:t>рен</w:t>
      </w:r>
      <w:r>
        <w:rPr>
          <w:rFonts w:ascii="Academy Cyr" w:hAnsi="Academy Cyr"/>
        </w:rPr>
        <w:softHyphen/>
        <w:t>но соз</w:t>
      </w:r>
      <w:r>
        <w:rPr>
          <w:rFonts w:ascii="Academy Cyr" w:hAnsi="Academy Cyr"/>
        </w:rPr>
        <w:softHyphen/>
        <w:t>дан</w:t>
      </w:r>
      <w:r>
        <w:rPr>
          <w:rFonts w:ascii="Academy Cyr" w:hAnsi="Academy Cyr"/>
        </w:rPr>
        <w:softHyphen/>
        <w:t>но</w:t>
      </w:r>
      <w:r>
        <w:rPr>
          <w:rFonts w:ascii="Academy Cyr" w:hAnsi="Academy Cyr"/>
        </w:rPr>
        <w:softHyphen/>
        <w:t>му ав</w:t>
      </w:r>
      <w:r>
        <w:rPr>
          <w:rFonts w:ascii="Academy Cyr" w:hAnsi="Academy Cyr"/>
        </w:rPr>
        <w:softHyphen/>
        <w:t>то</w:t>
      </w:r>
      <w:r>
        <w:rPr>
          <w:rFonts w:ascii="Academy Cyr" w:hAnsi="Academy Cyr"/>
        </w:rPr>
        <w:softHyphen/>
        <w:t>ри</w:t>
      </w:r>
      <w:r>
        <w:rPr>
          <w:rFonts w:ascii="Academy Cyr" w:hAnsi="Academy Cyr"/>
        </w:rPr>
        <w:softHyphen/>
        <w:t>те</w:t>
      </w:r>
      <w:r>
        <w:rPr>
          <w:rFonts w:ascii="Academy Cyr" w:hAnsi="Academy Cyr"/>
        </w:rPr>
        <w:softHyphen/>
        <w:t>ту тех или иных лич</w:t>
      </w:r>
      <w:r>
        <w:rPr>
          <w:rFonts w:ascii="Academy Cyr" w:hAnsi="Academy Cyr"/>
        </w:rPr>
        <w:softHyphen/>
        <w:t>но</w:t>
      </w:r>
      <w:r>
        <w:rPr>
          <w:rFonts w:ascii="Academy Cyr" w:hAnsi="Academy Cyr"/>
        </w:rPr>
        <w:softHyphen/>
        <w:t>стей, да</w:t>
      </w:r>
      <w:r>
        <w:rPr>
          <w:rFonts w:ascii="Academy Cyr" w:hAnsi="Academy Cyr"/>
        </w:rPr>
        <w:softHyphen/>
        <w:t>бы из</w:t>
      </w:r>
      <w:r>
        <w:rPr>
          <w:rFonts w:ascii="Academy Cyr" w:hAnsi="Academy Cyr"/>
        </w:rPr>
        <w:softHyphen/>
        <w:t>бе</w:t>
      </w:r>
      <w:r>
        <w:rPr>
          <w:rFonts w:ascii="Academy Cyr" w:hAnsi="Academy Cyr"/>
        </w:rPr>
        <w:softHyphen/>
        <w:t>жать нев</w:t>
      </w:r>
      <w:r>
        <w:rPr>
          <w:rFonts w:ascii="Academy Cyr" w:hAnsi="Academy Cyr"/>
        </w:rPr>
        <w:softHyphen/>
        <w:t>ни</w:t>
      </w:r>
      <w:r>
        <w:rPr>
          <w:rFonts w:ascii="Academy Cyr" w:hAnsi="Academy Cyr"/>
        </w:rPr>
        <w:softHyphen/>
        <w:t>ма</w:t>
      </w:r>
      <w:r>
        <w:rPr>
          <w:rFonts w:ascii="Academy Cyr" w:hAnsi="Academy Cyr"/>
        </w:rPr>
        <w:softHyphen/>
        <w:t>тель</w:t>
      </w:r>
      <w:r>
        <w:rPr>
          <w:rFonts w:ascii="Academy Cyr" w:hAnsi="Academy Cyr"/>
        </w:rPr>
        <w:softHyphen/>
        <w:t>но</w:t>
      </w:r>
      <w:r>
        <w:rPr>
          <w:rFonts w:ascii="Academy Cyr" w:hAnsi="Academy Cyr"/>
        </w:rPr>
        <w:softHyphen/>
        <w:t>сти при рас</w:t>
      </w:r>
      <w:r>
        <w:rPr>
          <w:rFonts w:ascii="Academy Cyr" w:hAnsi="Academy Cyr"/>
        </w:rPr>
        <w:softHyphen/>
        <w:t>смот</w:t>
      </w:r>
      <w:r>
        <w:rPr>
          <w:rFonts w:ascii="Academy Cyr" w:hAnsi="Academy Cyr"/>
        </w:rPr>
        <w:softHyphen/>
        <w:t>ре</w:t>
      </w:r>
      <w:r>
        <w:rPr>
          <w:rFonts w:ascii="Academy Cyr" w:hAnsi="Academy Cyr"/>
        </w:rPr>
        <w:softHyphen/>
        <w:t>нии мне</w:t>
      </w:r>
      <w:r>
        <w:rPr>
          <w:rFonts w:ascii="Academy Cyr" w:hAnsi="Academy Cyr"/>
        </w:rPr>
        <w:softHyphen/>
        <w:t>ний “не-ав</w:t>
      </w:r>
      <w:r>
        <w:rPr>
          <w:rFonts w:ascii="Academy Cyr" w:hAnsi="Academy Cyr"/>
        </w:rPr>
        <w:softHyphen/>
        <w:t>то</w:t>
      </w:r>
      <w:r>
        <w:rPr>
          <w:rFonts w:ascii="Academy Cyr" w:hAnsi="Academy Cyr"/>
        </w:rPr>
        <w:softHyphen/>
        <w:t>ри</w:t>
      </w:r>
      <w:r>
        <w:rPr>
          <w:rFonts w:ascii="Academy Cyr" w:hAnsi="Academy Cyr"/>
        </w:rPr>
        <w:softHyphen/>
        <w:t>те</w:t>
      </w:r>
      <w:r>
        <w:rPr>
          <w:rFonts w:ascii="Academy Cyr" w:hAnsi="Academy Cyr"/>
        </w:rPr>
        <w:softHyphen/>
        <w:t>тов”, при пись</w:t>
      </w:r>
      <w:r>
        <w:rPr>
          <w:rFonts w:ascii="Academy Cyr" w:hAnsi="Academy Cyr"/>
        </w:rPr>
        <w:softHyphen/>
        <w:t>мен</w:t>
      </w:r>
      <w:r>
        <w:rPr>
          <w:rFonts w:ascii="Academy Cyr" w:hAnsi="Academy Cyr"/>
        </w:rPr>
        <w:softHyphen/>
        <w:t>ном вы</w:t>
      </w:r>
      <w:r>
        <w:rPr>
          <w:rFonts w:ascii="Academy Cyr" w:hAnsi="Academy Cyr"/>
        </w:rPr>
        <w:softHyphen/>
        <w:t>ска</w:t>
      </w:r>
      <w:r>
        <w:rPr>
          <w:rFonts w:ascii="Academy Cyr" w:hAnsi="Academy Cyr"/>
        </w:rPr>
        <w:softHyphen/>
        <w:t>зы</w:t>
      </w:r>
      <w:r>
        <w:rPr>
          <w:rFonts w:ascii="Academy Cyr" w:hAnsi="Academy Cyr"/>
        </w:rPr>
        <w:softHyphen/>
        <w:t>ва</w:t>
      </w:r>
      <w:r>
        <w:rPr>
          <w:rFonts w:ascii="Academy Cyr" w:hAnsi="Academy Cyr"/>
        </w:rPr>
        <w:softHyphen/>
        <w:t>нии взгля</w:t>
      </w:r>
      <w:r>
        <w:rPr>
          <w:rFonts w:ascii="Academy Cyr" w:hAnsi="Academy Cyr"/>
        </w:rPr>
        <w:softHyphen/>
        <w:t>дов по про</w:t>
      </w:r>
      <w:r>
        <w:rPr>
          <w:rFonts w:ascii="Academy Cyr" w:hAnsi="Academy Cyr"/>
        </w:rPr>
        <w:softHyphen/>
        <w:t>бле</w:t>
      </w:r>
      <w:r>
        <w:rPr>
          <w:rFonts w:ascii="Academy Cyr" w:hAnsi="Academy Cyr"/>
        </w:rPr>
        <w:softHyphen/>
        <w:t>ма</w:t>
      </w:r>
      <w:r>
        <w:rPr>
          <w:rFonts w:ascii="Academy Cyr" w:hAnsi="Academy Cyr"/>
        </w:rPr>
        <w:softHyphen/>
        <w:t>ти</w:t>
      </w:r>
      <w:r>
        <w:rPr>
          <w:rFonts w:ascii="Academy Cyr" w:hAnsi="Academy Cyr"/>
        </w:rPr>
        <w:softHyphen/>
        <w:t>ке кон</w:t>
      </w:r>
      <w:r>
        <w:rPr>
          <w:rFonts w:ascii="Academy Cyr" w:hAnsi="Academy Cyr"/>
        </w:rPr>
        <w:softHyphen/>
        <w:t>цеп</w:t>
      </w:r>
      <w:r>
        <w:rPr>
          <w:rFonts w:ascii="Academy Cyr" w:hAnsi="Academy Cyr"/>
        </w:rPr>
        <w:softHyphen/>
        <w:t>ту</w:t>
      </w:r>
      <w:r>
        <w:rPr>
          <w:rFonts w:ascii="Academy Cyr" w:hAnsi="Academy Cyr"/>
        </w:rPr>
        <w:softHyphen/>
        <w:t>аль</w:t>
      </w:r>
      <w:r>
        <w:rPr>
          <w:rFonts w:ascii="Academy Cyr" w:hAnsi="Academy Cyr"/>
        </w:rPr>
        <w:softHyphen/>
        <w:t>ной вла</w:t>
      </w:r>
      <w:r>
        <w:rPr>
          <w:rFonts w:ascii="Academy Cyr" w:hAnsi="Academy Cyr"/>
        </w:rPr>
        <w:softHyphen/>
        <w:t>сти и дру</w:t>
      </w:r>
      <w:r>
        <w:rPr>
          <w:rFonts w:ascii="Academy Cyr" w:hAnsi="Academy Cyr"/>
        </w:rPr>
        <w:softHyphen/>
        <w:t>гим со</w:t>
      </w:r>
      <w:r>
        <w:rPr>
          <w:rFonts w:ascii="Academy Cyr" w:hAnsi="Academy Cyr"/>
        </w:rPr>
        <w:softHyphen/>
        <w:t>цио</w:t>
      </w:r>
      <w:r>
        <w:rPr>
          <w:rFonts w:ascii="Academy Cyr" w:hAnsi="Academy Cyr"/>
        </w:rPr>
        <w:softHyphen/>
        <w:t>ло</w:t>
      </w:r>
      <w:r>
        <w:rPr>
          <w:rFonts w:ascii="Academy Cyr" w:hAnsi="Academy Cyr"/>
        </w:rPr>
        <w:softHyphen/>
        <w:t>ги</w:t>
      </w:r>
      <w:r>
        <w:rPr>
          <w:rFonts w:ascii="Academy Cyr" w:hAnsi="Academy Cyr"/>
        </w:rPr>
        <w:softHyphen/>
        <w:t>че</w:t>
      </w:r>
      <w:r>
        <w:rPr>
          <w:rFonts w:ascii="Academy Cyr" w:hAnsi="Academy Cyr"/>
        </w:rPr>
        <w:softHyphen/>
        <w:t>ским те</w:t>
      </w:r>
      <w:r>
        <w:rPr>
          <w:rFonts w:ascii="Academy Cyr" w:hAnsi="Academy Cyr"/>
        </w:rPr>
        <w:softHyphen/>
        <w:t>мам, у нас при</w:t>
      </w:r>
      <w:r>
        <w:rPr>
          <w:rFonts w:ascii="Academy Cyr" w:hAnsi="Academy Cyr"/>
        </w:rPr>
        <w:softHyphen/>
        <w:t>ня</w:t>
      </w:r>
      <w:r>
        <w:rPr>
          <w:rFonts w:ascii="Academy Cyr" w:hAnsi="Academy Cyr"/>
        </w:rPr>
        <w:softHyphen/>
        <w:t>та ано</w:t>
      </w:r>
      <w:r>
        <w:rPr>
          <w:rFonts w:ascii="Academy Cyr" w:hAnsi="Academy Cyr"/>
        </w:rPr>
        <w:softHyphen/>
        <w:t>ним</w:t>
      </w:r>
      <w:r>
        <w:rPr>
          <w:rFonts w:ascii="Academy Cyr" w:hAnsi="Academy Cyr"/>
        </w:rPr>
        <w:softHyphen/>
        <w:t>ность. На наш взгляд, ано</w:t>
      </w:r>
      <w:r>
        <w:rPr>
          <w:rFonts w:ascii="Academy Cyr" w:hAnsi="Academy Cyr"/>
        </w:rPr>
        <w:softHyphen/>
        <w:t>ним</w:t>
      </w:r>
      <w:r>
        <w:rPr>
          <w:rFonts w:ascii="Academy Cyr" w:hAnsi="Academy Cyr"/>
        </w:rPr>
        <w:softHyphen/>
        <w:t>ность вы</w:t>
      </w:r>
      <w:r>
        <w:rPr>
          <w:rFonts w:ascii="Academy Cyr" w:hAnsi="Academy Cyr"/>
        </w:rPr>
        <w:softHyphen/>
        <w:t>ска</w:t>
      </w:r>
      <w:r>
        <w:rPr>
          <w:rFonts w:ascii="Academy Cyr" w:hAnsi="Academy Cyr"/>
        </w:rPr>
        <w:softHyphen/>
        <w:t>зы</w:t>
      </w:r>
      <w:r>
        <w:rPr>
          <w:rFonts w:ascii="Academy Cyr" w:hAnsi="Academy Cyr"/>
        </w:rPr>
        <w:softHyphen/>
        <w:t>ва</w:t>
      </w:r>
      <w:r>
        <w:rPr>
          <w:rFonts w:ascii="Academy Cyr" w:hAnsi="Academy Cyr"/>
        </w:rPr>
        <w:softHyphen/>
        <w:t>ний долж</w:t>
      </w:r>
      <w:r>
        <w:rPr>
          <w:rFonts w:ascii="Academy Cyr" w:hAnsi="Academy Cyr"/>
        </w:rPr>
        <w:softHyphen/>
        <w:t>на сни</w:t>
      </w:r>
      <w:r>
        <w:rPr>
          <w:rFonts w:ascii="Academy Cyr" w:hAnsi="Academy Cyr"/>
        </w:rPr>
        <w:softHyphen/>
        <w:t>мать пре</w:t>
      </w:r>
      <w:r>
        <w:rPr>
          <w:rFonts w:ascii="Academy Cyr" w:hAnsi="Academy Cyr"/>
        </w:rPr>
        <w:softHyphen/>
        <w:t>ду</w:t>
      </w:r>
      <w:r>
        <w:rPr>
          <w:rFonts w:ascii="Academy Cyr" w:hAnsi="Academy Cyr"/>
        </w:rPr>
        <w:softHyphen/>
        <w:t>бе</w:t>
      </w:r>
      <w:r>
        <w:rPr>
          <w:rFonts w:ascii="Academy Cyr" w:hAnsi="Academy Cyr"/>
        </w:rPr>
        <w:softHyphen/>
        <w:t>ж</w:t>
      </w:r>
      <w:r>
        <w:rPr>
          <w:rFonts w:ascii="Academy Cyr" w:hAnsi="Academy Cyr"/>
        </w:rPr>
        <w:softHyphen/>
        <w:t>ден</w:t>
      </w:r>
      <w:r>
        <w:rPr>
          <w:rFonts w:ascii="Academy Cyr" w:hAnsi="Academy Cyr"/>
        </w:rPr>
        <w:softHyphen/>
        <w:t>ность, да</w:t>
      </w:r>
      <w:r>
        <w:rPr>
          <w:rFonts w:ascii="Academy Cyr" w:hAnsi="Academy Cyr"/>
        </w:rPr>
        <w:softHyphen/>
        <w:t>бы ка</w:t>
      </w:r>
      <w:r>
        <w:rPr>
          <w:rFonts w:ascii="Academy Cyr" w:hAnsi="Academy Cyr"/>
        </w:rPr>
        <w:softHyphen/>
        <w:t>ж</w:t>
      </w:r>
      <w:r>
        <w:rPr>
          <w:rFonts w:ascii="Academy Cyr" w:hAnsi="Academy Cyr"/>
        </w:rPr>
        <w:softHyphen/>
        <w:t>дый доб</w:t>
      </w:r>
      <w:r>
        <w:rPr>
          <w:rFonts w:ascii="Academy Cyr" w:hAnsi="Academy Cyr"/>
        </w:rPr>
        <w:softHyphen/>
        <w:t>ро</w:t>
      </w:r>
      <w:r>
        <w:rPr>
          <w:rFonts w:ascii="Academy Cyr" w:hAnsi="Academy Cyr"/>
        </w:rPr>
        <w:softHyphen/>
        <w:t>воль</w:t>
      </w:r>
      <w:r>
        <w:rPr>
          <w:rFonts w:ascii="Academy Cyr" w:hAnsi="Academy Cyr"/>
        </w:rPr>
        <w:softHyphen/>
        <w:t>но ду</w:t>
      </w:r>
      <w:r>
        <w:rPr>
          <w:rFonts w:ascii="Academy Cyr" w:hAnsi="Academy Cyr"/>
        </w:rPr>
        <w:softHyphen/>
        <w:t>маю</w:t>
      </w:r>
      <w:r>
        <w:rPr>
          <w:rFonts w:ascii="Academy Cyr" w:hAnsi="Academy Cyr"/>
        </w:rPr>
        <w:softHyphen/>
        <w:t>щий вос</w:t>
      </w:r>
      <w:r>
        <w:rPr>
          <w:rFonts w:ascii="Academy Cyr" w:hAnsi="Academy Cyr"/>
        </w:rPr>
        <w:softHyphen/>
        <w:t>при</w:t>
      </w:r>
      <w:r>
        <w:rPr>
          <w:rFonts w:ascii="Academy Cyr" w:hAnsi="Academy Cyr"/>
        </w:rPr>
        <w:softHyphen/>
        <w:t>ни</w:t>
      </w:r>
      <w:r>
        <w:rPr>
          <w:rFonts w:ascii="Academy Cyr" w:hAnsi="Academy Cyr"/>
        </w:rPr>
        <w:softHyphen/>
        <w:t>мал про</w:t>
      </w:r>
      <w:r>
        <w:rPr>
          <w:rFonts w:ascii="Academy Cyr" w:hAnsi="Academy Cyr"/>
        </w:rPr>
        <w:softHyphen/>
        <w:t>чи</w:t>
      </w:r>
      <w:r>
        <w:rPr>
          <w:rFonts w:ascii="Academy Cyr" w:hAnsi="Academy Cyr"/>
        </w:rPr>
        <w:softHyphen/>
        <w:t>тан</w:t>
      </w:r>
      <w:r>
        <w:rPr>
          <w:rFonts w:ascii="Academy Cyr" w:hAnsi="Academy Cyr"/>
        </w:rPr>
        <w:softHyphen/>
        <w:t>ное по со</w:t>
      </w:r>
      <w:r>
        <w:rPr>
          <w:rFonts w:ascii="Academy Cyr" w:hAnsi="Academy Cyr"/>
        </w:rPr>
        <w:softHyphen/>
        <w:t>вес</w:t>
      </w:r>
      <w:r>
        <w:rPr>
          <w:rFonts w:ascii="Academy Cyr" w:hAnsi="Academy Cyr"/>
        </w:rPr>
        <w:softHyphen/>
        <w:t>ти сво</w:t>
      </w:r>
      <w:r>
        <w:rPr>
          <w:rFonts w:ascii="Academy Cyr" w:hAnsi="Academy Cyr"/>
        </w:rPr>
        <w:softHyphen/>
        <w:t>ей и мог ис</w:t>
      </w:r>
      <w:r>
        <w:rPr>
          <w:rFonts w:ascii="Academy Cyr" w:hAnsi="Academy Cyr"/>
        </w:rPr>
        <w:softHyphen/>
        <w:t>пра</w:t>
      </w:r>
      <w:r>
        <w:rPr>
          <w:rFonts w:ascii="Academy Cyr" w:hAnsi="Academy Cyr"/>
        </w:rPr>
        <w:softHyphen/>
        <w:t>вить ошиб</w:t>
      </w:r>
      <w:r>
        <w:rPr>
          <w:rFonts w:ascii="Academy Cyr" w:hAnsi="Academy Cyr"/>
        </w:rPr>
        <w:softHyphen/>
        <w:t>ки без пси</w:t>
      </w:r>
      <w:r>
        <w:rPr>
          <w:rFonts w:ascii="Academy Cyr" w:hAnsi="Academy Cyr"/>
        </w:rPr>
        <w:softHyphen/>
        <w:t>хо</w:t>
      </w:r>
      <w:r>
        <w:rPr>
          <w:rFonts w:ascii="Academy Cyr" w:hAnsi="Academy Cyr"/>
        </w:rPr>
        <w:softHyphen/>
        <w:t>ло</w:t>
      </w:r>
      <w:r>
        <w:rPr>
          <w:rFonts w:ascii="Academy Cyr" w:hAnsi="Academy Cyr"/>
        </w:rPr>
        <w:softHyphen/>
        <w:t>ги</w:t>
      </w:r>
      <w:r>
        <w:rPr>
          <w:rFonts w:ascii="Academy Cyr" w:hAnsi="Academy Cyr"/>
        </w:rPr>
        <w:softHyphen/>
        <w:t>че</w:t>
      </w:r>
      <w:r>
        <w:rPr>
          <w:rFonts w:ascii="Academy Cyr" w:hAnsi="Academy Cyr"/>
        </w:rPr>
        <w:softHyphen/>
        <w:t>ско</w:t>
      </w:r>
      <w:r>
        <w:rPr>
          <w:rFonts w:ascii="Academy Cyr" w:hAnsi="Academy Cyr"/>
        </w:rPr>
        <w:softHyphen/>
        <w:t>го дав</w:t>
      </w:r>
      <w:r>
        <w:rPr>
          <w:rFonts w:ascii="Academy Cyr" w:hAnsi="Academy Cyr"/>
        </w:rPr>
        <w:softHyphen/>
        <w:t>ле</w:t>
      </w:r>
      <w:r>
        <w:rPr>
          <w:rFonts w:ascii="Academy Cyr" w:hAnsi="Academy Cyr"/>
        </w:rPr>
        <w:softHyphen/>
        <w:t>ния имен тех, чьи мне</w:t>
      </w:r>
      <w:r>
        <w:rPr>
          <w:rFonts w:ascii="Academy Cyr" w:hAnsi="Academy Cyr"/>
        </w:rPr>
        <w:softHyphen/>
        <w:t>ния он при</w:t>
      </w:r>
      <w:r>
        <w:rPr>
          <w:rFonts w:ascii="Academy Cyr" w:hAnsi="Academy Cyr"/>
        </w:rPr>
        <w:softHyphen/>
        <w:t>вык вос</w:t>
      </w:r>
      <w:r>
        <w:rPr>
          <w:rFonts w:ascii="Academy Cyr" w:hAnsi="Academy Cyr"/>
        </w:rPr>
        <w:softHyphen/>
        <w:t>при</w:t>
      </w:r>
      <w:r>
        <w:rPr>
          <w:rFonts w:ascii="Academy Cyr" w:hAnsi="Academy Cyr"/>
        </w:rPr>
        <w:softHyphen/>
        <w:t>ни</w:t>
      </w:r>
      <w:r>
        <w:rPr>
          <w:rFonts w:ascii="Academy Cyr" w:hAnsi="Academy Cyr"/>
        </w:rPr>
        <w:softHyphen/>
        <w:t>мать как не</w:t>
      </w:r>
      <w:r>
        <w:rPr>
          <w:rFonts w:ascii="Academy Cyr" w:hAnsi="Academy Cyr"/>
        </w:rPr>
        <w:softHyphen/>
        <w:t>усом</w:t>
      </w:r>
      <w:r>
        <w:rPr>
          <w:rFonts w:ascii="Academy Cyr" w:hAnsi="Academy Cyr"/>
        </w:rPr>
        <w:softHyphen/>
        <w:t>ни</w:t>
      </w:r>
      <w:r>
        <w:rPr>
          <w:rFonts w:ascii="Academy Cyr" w:hAnsi="Academy Cyr"/>
        </w:rPr>
        <w:softHyphen/>
        <w:t>тель</w:t>
      </w:r>
      <w:r>
        <w:rPr>
          <w:rFonts w:ascii="Academy Cyr" w:hAnsi="Academy Cyr"/>
        </w:rPr>
        <w:softHyphen/>
        <w:t>но ав</w:t>
      </w:r>
      <w:r>
        <w:rPr>
          <w:rFonts w:ascii="Academy Cyr" w:hAnsi="Academy Cyr"/>
        </w:rPr>
        <w:softHyphen/>
        <w:t>то</w:t>
      </w:r>
      <w:r>
        <w:rPr>
          <w:rFonts w:ascii="Academy Cyr" w:hAnsi="Academy Cyr"/>
        </w:rPr>
        <w:softHyphen/>
        <w:t>ри</w:t>
      </w:r>
      <w:r>
        <w:rPr>
          <w:rFonts w:ascii="Academy Cyr" w:hAnsi="Academy Cyr"/>
        </w:rPr>
        <w:softHyphen/>
        <w:t>тет</w:t>
      </w:r>
      <w:r>
        <w:rPr>
          <w:rFonts w:ascii="Academy Cyr" w:hAnsi="Academy Cyr"/>
        </w:rPr>
        <w:softHyphen/>
        <w:t>ные. На</w:t>
      </w:r>
      <w:r>
        <w:rPr>
          <w:rFonts w:ascii="Academy Cyr" w:hAnsi="Academy Cyr"/>
        </w:rPr>
        <w:softHyphen/>
        <w:t>ро</w:t>
      </w:r>
      <w:r>
        <w:rPr>
          <w:rFonts w:ascii="Academy Cyr" w:hAnsi="Academy Cyr"/>
        </w:rPr>
        <w:softHyphen/>
        <w:t>ду, об</w:t>
      </w:r>
      <w:r>
        <w:rPr>
          <w:rFonts w:ascii="Academy Cyr" w:hAnsi="Academy Cyr"/>
        </w:rPr>
        <w:softHyphen/>
        <w:t>ще</w:t>
      </w:r>
      <w:r>
        <w:rPr>
          <w:rFonts w:ascii="Academy Cyr" w:hAnsi="Academy Cyr"/>
        </w:rPr>
        <w:softHyphen/>
        <w:t>ст</w:t>
      </w:r>
      <w:r>
        <w:rPr>
          <w:rFonts w:ascii="Academy Cyr" w:hAnsi="Academy Cyr"/>
        </w:rPr>
        <w:softHyphen/>
        <w:t>ву лю</w:t>
      </w:r>
      <w:r>
        <w:rPr>
          <w:rFonts w:ascii="Academy Cyr" w:hAnsi="Academy Cyr"/>
        </w:rPr>
        <w:softHyphen/>
        <w:t>дей ва</w:t>
      </w:r>
      <w:r>
        <w:rPr>
          <w:rFonts w:ascii="Academy Cyr" w:hAnsi="Academy Cyr"/>
        </w:rPr>
        <w:softHyphen/>
        <w:t>жен ре</w:t>
      </w:r>
      <w:r>
        <w:rPr>
          <w:rFonts w:ascii="Academy Cyr" w:hAnsi="Academy Cyr"/>
        </w:rPr>
        <w:softHyphen/>
        <w:t>зуль</w:t>
      </w:r>
      <w:r>
        <w:rPr>
          <w:rFonts w:ascii="Academy Cyr" w:hAnsi="Academy Cyr"/>
        </w:rPr>
        <w:softHyphen/>
        <w:t>тат де</w:t>
      </w:r>
      <w:r>
        <w:rPr>
          <w:rFonts w:ascii="Academy Cyr" w:hAnsi="Academy Cyr"/>
        </w:rPr>
        <w:softHyphen/>
        <w:t>ла, а не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ские пер</w:t>
      </w:r>
      <w:r>
        <w:rPr>
          <w:rFonts w:ascii="Academy Cyr" w:hAnsi="Academy Cyr"/>
        </w:rPr>
        <w:softHyphen/>
        <w:t>со</w:t>
      </w:r>
      <w:r>
        <w:rPr>
          <w:rFonts w:ascii="Academy Cyr" w:hAnsi="Academy Cyr"/>
        </w:rPr>
        <w:softHyphen/>
        <w:t>ны, его осу</w:t>
      </w:r>
      <w:r>
        <w:rPr>
          <w:rFonts w:ascii="Academy Cyr" w:hAnsi="Academy Cyr"/>
        </w:rPr>
        <w:softHyphen/>
        <w:t>ще</w:t>
      </w:r>
      <w:r>
        <w:rPr>
          <w:rFonts w:ascii="Academy Cyr" w:hAnsi="Academy Cyr"/>
        </w:rPr>
        <w:softHyphen/>
        <w:t>ст</w:t>
      </w:r>
      <w:r>
        <w:rPr>
          <w:rFonts w:ascii="Academy Cyr" w:hAnsi="Academy Cyr"/>
        </w:rPr>
        <w:softHyphen/>
        <w:t>вив</w:t>
      </w:r>
      <w:r>
        <w:rPr>
          <w:rFonts w:ascii="Academy Cyr" w:hAnsi="Academy Cyr"/>
        </w:rPr>
        <w:softHyphen/>
        <w:t>шие: ес</w:t>
      </w:r>
      <w:r>
        <w:rPr>
          <w:rFonts w:ascii="Academy Cyr" w:hAnsi="Academy Cyr"/>
        </w:rPr>
        <w:softHyphen/>
        <w:t>ли де</w:t>
      </w:r>
      <w:r>
        <w:rPr>
          <w:rFonts w:ascii="Academy Cyr" w:hAnsi="Academy Cyr"/>
        </w:rPr>
        <w:softHyphen/>
        <w:t>ло доб</w:t>
      </w:r>
      <w:r>
        <w:rPr>
          <w:rFonts w:ascii="Academy Cyr" w:hAnsi="Academy Cyr"/>
        </w:rPr>
        <w:softHyphen/>
        <w:t>рое, то от со</w:t>
      </w:r>
      <w:r>
        <w:rPr>
          <w:rFonts w:ascii="Academy Cyr" w:hAnsi="Academy Cyr"/>
        </w:rPr>
        <w:softHyphen/>
        <w:t>тво</w:t>
      </w:r>
      <w:r>
        <w:rPr>
          <w:rFonts w:ascii="Academy Cyr" w:hAnsi="Academy Cyr"/>
        </w:rPr>
        <w:softHyphen/>
        <w:t>рив</w:t>
      </w:r>
      <w:r>
        <w:rPr>
          <w:rFonts w:ascii="Academy Cyr" w:hAnsi="Academy Cyr"/>
        </w:rPr>
        <w:softHyphen/>
        <w:t>ше</w:t>
      </w:r>
      <w:r>
        <w:rPr>
          <w:rFonts w:ascii="Academy Cyr" w:hAnsi="Academy Cyr"/>
        </w:rPr>
        <w:softHyphen/>
        <w:t>го его не убу</w:t>
      </w:r>
      <w:r>
        <w:rPr>
          <w:rFonts w:ascii="Academy Cyr" w:hAnsi="Academy Cyr"/>
        </w:rPr>
        <w:softHyphen/>
        <w:t>дет, а ес</w:t>
      </w:r>
      <w:r>
        <w:rPr>
          <w:rFonts w:ascii="Academy Cyr" w:hAnsi="Academy Cyr"/>
        </w:rPr>
        <w:softHyphen/>
        <w:t>ли злое, то от Божь</w:t>
      </w:r>
      <w:r>
        <w:rPr>
          <w:rFonts w:ascii="Academy Cyr" w:hAnsi="Academy Cyr"/>
        </w:rPr>
        <w:softHyphen/>
        <w:t>е</w:t>
      </w:r>
      <w:r>
        <w:rPr>
          <w:rFonts w:ascii="Academy Cyr" w:hAnsi="Academy Cyr"/>
        </w:rPr>
        <w:softHyphen/>
        <w:t>го воз</w:t>
      </w:r>
      <w:r>
        <w:rPr>
          <w:rFonts w:ascii="Academy Cyr" w:hAnsi="Academy Cyr"/>
        </w:rPr>
        <w:softHyphen/>
        <w:t>дая</w:t>
      </w:r>
      <w:r>
        <w:rPr>
          <w:rFonts w:ascii="Academy Cyr" w:hAnsi="Academy Cyr"/>
        </w:rPr>
        <w:softHyphen/>
        <w:t>ния ни</w:t>
      </w:r>
      <w:r>
        <w:rPr>
          <w:rFonts w:ascii="Academy Cyr" w:hAnsi="Academy Cyr"/>
        </w:rPr>
        <w:softHyphen/>
        <w:t>кто не ук</w:t>
      </w:r>
      <w:r>
        <w:rPr>
          <w:rFonts w:ascii="Academy Cyr" w:hAnsi="Academy Cyr"/>
        </w:rPr>
        <w:softHyphen/>
        <w:t>ро</w:t>
      </w:r>
      <w:r>
        <w:rPr>
          <w:rFonts w:ascii="Academy Cyr" w:hAnsi="Academy Cyr"/>
        </w:rPr>
        <w:softHyphen/>
        <w:t>ет</w:t>
      </w:r>
      <w:r>
        <w:rPr>
          <w:rFonts w:ascii="Academy Cyr" w:hAnsi="Academy Cyr"/>
        </w:rPr>
        <w:softHyphen/>
        <w:t>ся, ес</w:t>
      </w:r>
      <w:r>
        <w:rPr>
          <w:rFonts w:ascii="Academy Cyr" w:hAnsi="Academy Cyr"/>
        </w:rPr>
        <w:softHyphen/>
        <w:t>ли бы да</w:t>
      </w:r>
      <w:r>
        <w:rPr>
          <w:rFonts w:ascii="Academy Cyr" w:hAnsi="Academy Cyr"/>
        </w:rPr>
        <w:softHyphen/>
        <w:t>же кто и за</w:t>
      </w:r>
      <w:r>
        <w:rPr>
          <w:rFonts w:ascii="Academy Cyr" w:hAnsi="Academy Cyr"/>
        </w:rPr>
        <w:softHyphen/>
        <w:t>хо</w:t>
      </w:r>
      <w:r>
        <w:rPr>
          <w:rFonts w:ascii="Academy Cyr" w:hAnsi="Academy Cyr"/>
        </w:rPr>
        <w:softHyphen/>
        <w:t>тел. Вы</w:t>
      </w:r>
      <w:r>
        <w:rPr>
          <w:rFonts w:ascii="Academy Cyr" w:hAnsi="Academy Cyr"/>
        </w:rPr>
        <w:softHyphen/>
        <w:t>ска</w:t>
      </w:r>
      <w:r>
        <w:rPr>
          <w:rFonts w:ascii="Academy Cyr" w:hAnsi="Academy Cyr"/>
        </w:rPr>
        <w:softHyphen/>
        <w:t>зав это, про</w:t>
      </w:r>
      <w:r>
        <w:rPr>
          <w:rFonts w:ascii="Academy Cyr" w:hAnsi="Academy Cyr"/>
        </w:rPr>
        <w:softHyphen/>
        <w:t>сим не вос</w:t>
      </w:r>
      <w:r>
        <w:rPr>
          <w:rFonts w:ascii="Academy Cyr" w:hAnsi="Academy Cyr"/>
        </w:rPr>
        <w:softHyphen/>
        <w:t>при</w:t>
      </w:r>
      <w:r>
        <w:rPr>
          <w:rFonts w:ascii="Academy Cyr" w:hAnsi="Academy Cyr"/>
        </w:rPr>
        <w:softHyphen/>
        <w:t>ни</w:t>
      </w:r>
      <w:r>
        <w:rPr>
          <w:rFonts w:ascii="Academy Cyr" w:hAnsi="Academy Cyr"/>
        </w:rPr>
        <w:softHyphen/>
        <w:t>мать как оби</w:t>
      </w:r>
      <w:r>
        <w:rPr>
          <w:rFonts w:ascii="Academy Cyr" w:hAnsi="Academy Cyr"/>
        </w:rPr>
        <w:softHyphen/>
        <w:t>ду или не</w:t>
      </w:r>
      <w:r>
        <w:rPr>
          <w:rFonts w:ascii="Academy Cyr" w:hAnsi="Academy Cyr"/>
        </w:rPr>
        <w:softHyphen/>
        <w:t>до</w:t>
      </w:r>
      <w:r>
        <w:rPr>
          <w:rFonts w:ascii="Academy Cyr" w:hAnsi="Academy Cyr"/>
        </w:rPr>
        <w:softHyphen/>
        <w:t>ве</w:t>
      </w:r>
      <w:r>
        <w:rPr>
          <w:rFonts w:ascii="Academy Cyr" w:hAnsi="Academy Cyr"/>
        </w:rPr>
        <w:softHyphen/>
        <w:t>рие ано</w:t>
      </w:r>
      <w:r>
        <w:rPr>
          <w:rFonts w:ascii="Academy Cyr" w:hAnsi="Academy Cyr"/>
        </w:rPr>
        <w:softHyphen/>
        <w:t>ним</w:t>
      </w:r>
      <w:r>
        <w:rPr>
          <w:rFonts w:ascii="Academy Cyr" w:hAnsi="Academy Cyr"/>
        </w:rPr>
        <w:softHyphen/>
        <w:t>ность это</w:t>
      </w:r>
      <w:r>
        <w:rPr>
          <w:rFonts w:ascii="Academy Cyr" w:hAnsi="Academy Cyr"/>
        </w:rPr>
        <w:softHyphen/>
        <w:t>го пись</w:t>
      </w:r>
      <w:r>
        <w:rPr>
          <w:rFonts w:ascii="Academy Cyr" w:hAnsi="Academy Cyr"/>
        </w:rPr>
        <w:softHyphen/>
        <w:t>ма; тем бо</w:t>
      </w:r>
      <w:r>
        <w:rPr>
          <w:rFonts w:ascii="Academy Cyr" w:hAnsi="Academy Cyr"/>
        </w:rPr>
        <w:softHyphen/>
        <w:t>лее что ре</w:t>
      </w:r>
      <w:r>
        <w:rPr>
          <w:rFonts w:ascii="Academy Cyr" w:hAnsi="Academy Cyr"/>
        </w:rPr>
        <w:softHyphen/>
        <w:t>аль</w:t>
      </w:r>
      <w:r>
        <w:rPr>
          <w:rFonts w:ascii="Academy Cyr" w:hAnsi="Academy Cyr"/>
        </w:rPr>
        <w:softHyphen/>
        <w:t>но ано</w:t>
      </w:r>
      <w:r>
        <w:rPr>
          <w:rFonts w:ascii="Academy Cyr" w:hAnsi="Academy Cyr"/>
        </w:rPr>
        <w:softHyphen/>
        <w:t>ним</w:t>
      </w:r>
      <w:r>
        <w:rPr>
          <w:rFonts w:ascii="Academy Cyr" w:hAnsi="Academy Cyr"/>
        </w:rPr>
        <w:softHyphen/>
        <w:t>ность ис</w:t>
      </w:r>
      <w:r>
        <w:rPr>
          <w:rFonts w:ascii="Academy Cyr" w:hAnsi="Academy Cyr"/>
        </w:rPr>
        <w:softHyphen/>
        <w:t>че</w:t>
      </w:r>
      <w:r>
        <w:rPr>
          <w:rFonts w:ascii="Academy Cyr" w:hAnsi="Academy Cyr"/>
        </w:rPr>
        <w:softHyphen/>
        <w:t>за</w:t>
      </w:r>
      <w:r>
        <w:rPr>
          <w:rFonts w:ascii="Academy Cyr" w:hAnsi="Academy Cyr"/>
        </w:rPr>
        <w:softHyphen/>
        <w:t>ет толь</w:t>
      </w:r>
      <w:r>
        <w:rPr>
          <w:rFonts w:ascii="Academy Cyr" w:hAnsi="Academy Cyr"/>
        </w:rPr>
        <w:softHyphen/>
        <w:t>ко по</w:t>
      </w:r>
      <w:r>
        <w:rPr>
          <w:rFonts w:ascii="Academy Cyr" w:hAnsi="Academy Cyr"/>
        </w:rPr>
        <w:softHyphen/>
        <w:t>сле лич</w:t>
      </w:r>
      <w:r>
        <w:rPr>
          <w:rFonts w:ascii="Academy Cyr" w:hAnsi="Academy Cyr"/>
        </w:rPr>
        <w:softHyphen/>
        <w:t>но</w:t>
      </w:r>
      <w:r>
        <w:rPr>
          <w:rFonts w:ascii="Academy Cyr" w:hAnsi="Academy Cyr"/>
        </w:rPr>
        <w:softHyphen/>
        <w:t>го об</w:t>
      </w:r>
      <w:r>
        <w:rPr>
          <w:rFonts w:ascii="Academy Cyr" w:hAnsi="Academy Cyr"/>
        </w:rPr>
        <w:softHyphen/>
        <w:t>ще</w:t>
      </w:r>
      <w:r>
        <w:rPr>
          <w:rFonts w:ascii="Academy Cyr" w:hAnsi="Academy Cyr"/>
        </w:rPr>
        <w:softHyphen/>
        <w:t>ния, да</w:t>
      </w:r>
      <w:r>
        <w:rPr>
          <w:rFonts w:ascii="Academy Cyr" w:hAnsi="Academy Cyr"/>
        </w:rPr>
        <w:softHyphen/>
        <w:t>же ес</w:t>
      </w:r>
      <w:r>
        <w:rPr>
          <w:rFonts w:ascii="Academy Cyr" w:hAnsi="Academy Cyr"/>
        </w:rPr>
        <w:softHyphen/>
        <w:t>ли под пись</w:t>
      </w:r>
      <w:r>
        <w:rPr>
          <w:rFonts w:ascii="Academy Cyr" w:hAnsi="Academy Cyr"/>
        </w:rPr>
        <w:softHyphen/>
        <w:t>ма</w:t>
      </w:r>
      <w:r>
        <w:rPr>
          <w:rFonts w:ascii="Academy Cyr" w:hAnsi="Academy Cyr"/>
        </w:rPr>
        <w:softHyphen/>
        <w:t>ми сто</w:t>
      </w:r>
      <w:r>
        <w:rPr>
          <w:rFonts w:ascii="Academy Cyr" w:hAnsi="Academy Cyr"/>
        </w:rPr>
        <w:softHyphen/>
        <w:t>ят под</w:t>
      </w:r>
      <w:r>
        <w:rPr>
          <w:rFonts w:ascii="Academy Cyr" w:hAnsi="Academy Cyr"/>
        </w:rPr>
        <w:softHyphen/>
        <w:t>пи</w:t>
      </w:r>
      <w:r>
        <w:rPr>
          <w:rFonts w:ascii="Academy Cyr" w:hAnsi="Academy Cyr"/>
        </w:rPr>
        <w:softHyphen/>
        <w:t>си и пе</w:t>
      </w:r>
      <w:r>
        <w:rPr>
          <w:rFonts w:ascii="Academy Cyr" w:hAnsi="Academy Cyr"/>
        </w:rPr>
        <w:softHyphen/>
        <w:t>ча</w:t>
      </w:r>
      <w:r>
        <w:rPr>
          <w:rFonts w:ascii="Academy Cyr" w:hAnsi="Academy Cyr"/>
        </w:rPr>
        <w:softHyphen/>
        <w:t>ти»</w:t>
      </w:r>
      <w:r w:rsidR="00CE1068" w:rsidRPr="00CE1068">
        <w:rPr>
          <w:vertAlign w:val="superscript"/>
        </w:rPr>
        <w:t>[CXLIX]</w:t>
      </w:r>
      <w:r>
        <w:rPr>
          <w:rFonts w:ascii="Academy Cyr" w:hAnsi="Academy Cyr"/>
        </w:rPr>
        <w:t xml:space="preserve"> (“Вопросы митрополиту Иоа</w:t>
      </w:r>
      <w:r>
        <w:rPr>
          <w:rFonts w:ascii="Academy Cyr" w:hAnsi="Academy Cyr"/>
        </w:rPr>
        <w:t>н</w:t>
      </w:r>
      <w:r>
        <w:rPr>
          <w:rFonts w:ascii="Academy Cyr" w:hAnsi="Academy Cyr"/>
        </w:rPr>
        <w:t>ну…», абзац 4).</w:t>
      </w:r>
    </w:p>
    <w:p w14:paraId="5A1AB941" w14:textId="77777777" w:rsidR="00B70147" w:rsidRDefault="00B70147">
      <w:r>
        <w:t xml:space="preserve">Согласитесь: </w:t>
      </w:r>
      <w:r>
        <w:rPr>
          <w:b/>
        </w:rPr>
        <w:t>к четвертому абзацу текста невозможно утомиться так, чтобы перестать понимать прочитанное;</w:t>
      </w:r>
      <w:r>
        <w:rPr>
          <w:i/>
        </w:rPr>
        <w:t xml:space="preserve"> но если пролистать книгу, то четвертого абзаца в ней можно и не заметить, а заметив — забыть, будто его и не было.</w:t>
      </w:r>
      <w:r>
        <w:t xml:space="preserve"> Соответственно все рассуждения в “Сварожьем кр</w:t>
      </w:r>
      <w:r>
        <w:t>у</w:t>
      </w:r>
      <w:r>
        <w:t>ге” о причинах нашей анонимности проистекают из примитивных дом</w:t>
      </w:r>
      <w:r>
        <w:t>ы</w:t>
      </w:r>
      <w:r>
        <w:t>слов, недостойных уровня Волхвов и Витязей в смысле этих слов, опред</w:t>
      </w:r>
      <w:r>
        <w:t>е</w:t>
      </w:r>
      <w:r>
        <w:t>лённом самим В.В.Даниловым. А лгать и заниматься критикой чего-либо на основе сплетен, домыслов и вторичных — неадекватных оригинальному первоисточнику — материалов, имея возможность ознакомиться с перв</w:t>
      </w:r>
      <w:r>
        <w:t>о</w:t>
      </w:r>
      <w:r>
        <w:t>источниками, недостойно истинного арийца и члена Партии Духовного Ведического социализма, что известно из требований, предъявляемых проектом уста</w:t>
      </w:r>
      <w:r>
        <w:t>в</w:t>
      </w:r>
      <w:r>
        <w:t>ных документов партии к истинному арийцу.</w:t>
      </w:r>
    </w:p>
    <w:p w14:paraId="4E41D7B1" w14:textId="77777777" w:rsidR="00B70147" w:rsidRDefault="00B70147">
      <w:pPr>
        <w:pStyle w:val="af0"/>
      </w:pPr>
      <w:r>
        <w:t>Более того, субъект, который не в состоянии во всех без исключения случаях, связанных с каким-либо определённым делом, говорить правду, делает совсем иное дело, а не то дело, свою приверженность к</w:t>
      </w:r>
      <w:r>
        <w:t>о</w:t>
      </w:r>
      <w:r>
        <w:t>торому он провозглашает.</w:t>
      </w:r>
    </w:p>
    <w:p w14:paraId="4EFC7C6A" w14:textId="7113B754" w:rsidR="00B70147" w:rsidRDefault="00B70147">
      <w:r>
        <w:t xml:space="preserve">Иными словами это означает, что Духовный Ведический социализм, в том смысле, как его определил В.В.Данилов, — не состоится по причинам порочности методов его строительства и формирования кадровой базы потенциально правящей партии. Социальную структуру, такую какую </w:t>
      </w:r>
      <w:r>
        <w:lastRenderedPageBreak/>
        <w:t>описал её В.В.Данилов, построить можно, — если Бог попустит, — но справедливости в жизни этой иерархически организованной толпы (в стр</w:t>
      </w:r>
      <w:r>
        <w:t>о</w:t>
      </w:r>
      <w:r>
        <w:t>гом смысле этого ранее определенного термина) не будет, потому что властные сословия не защищены в ней от перерождения в фарисейство, а по-русски говоря, — от лицемерия, призванного придать вседозволенн</w:t>
      </w:r>
      <w:r>
        <w:t>о</w:t>
      </w:r>
      <w:r>
        <w:t>сти по отношению к остальному большинству общества благообразный вид под прикрытием того, что Труженики должны работать под руков</w:t>
      </w:r>
      <w:r>
        <w:t>о</w:t>
      </w:r>
      <w:r>
        <w:t>дством трех остальных сословий, испытывать удовольствие, доставляя радость другим людям и служить им, «не пытаясь заменить собою Во</w:t>
      </w:r>
      <w:r>
        <w:t>л</w:t>
      </w:r>
      <w:r>
        <w:t>хвов, Витязей или Деловых Людей», даже тогда, когда те впали в разврат, и обосновывают необходимость разврата неисповедимостью путей Госпо</w:t>
      </w:r>
      <w:r>
        <w:t>д</w:t>
      </w:r>
      <w:r>
        <w:t xml:space="preserve">них, смысл которой простому труженику якобы не дано понять, поскольку он не знает </w:t>
      </w:r>
      <w:r>
        <w:sym w:font="Times New Roman" w:char="201C"/>
      </w:r>
      <w:r>
        <w:t>священного писания</w:t>
      </w:r>
      <w:r>
        <w:sym w:font="Times New Roman" w:char="201D"/>
      </w:r>
      <w:r>
        <w:t>, будь то Веды, Библия, Коран, Талмуд, Шастры, 55 томов собрания сочинений В.И.Ленина + к ним 50 томов со</w:t>
      </w:r>
      <w:r>
        <w:t>б</w:t>
      </w:r>
      <w:r>
        <w:t>рания сочинений К.Маркса и Ф.Энгельса или что-то иное</w:t>
      </w:r>
      <w:r w:rsidR="00CE1068" w:rsidRPr="00CE1068">
        <w:rPr>
          <w:vertAlign w:val="superscript"/>
        </w:rPr>
        <w:t>[CL]</w:t>
      </w:r>
      <w:r>
        <w:t xml:space="preserve">. </w:t>
      </w:r>
    </w:p>
    <w:p w14:paraId="473DC38D" w14:textId="77777777" w:rsidR="00B70147" w:rsidRDefault="00B70147">
      <w:r>
        <w:t xml:space="preserve">Причина невозможности осуществления справедливости в обществе, построенном на принципах Концепции </w:t>
      </w:r>
      <w:r>
        <w:sym w:font="Times New Roman" w:char="201C"/>
      </w:r>
      <w:r>
        <w:t>Ведического социализма</w:t>
      </w:r>
      <w:r>
        <w:sym w:font="Times New Roman" w:char="201D"/>
      </w:r>
      <w:r>
        <w:t xml:space="preserve"> по В.В.Данилову, состоит в том, что В.В.Данилов огласил сам: </w:t>
      </w:r>
    </w:p>
    <w:p w14:paraId="2783D848" w14:textId="77777777" w:rsidR="00B70147" w:rsidRDefault="00B70147">
      <w:pPr>
        <w:pStyle w:val="a"/>
        <w:rPr>
          <w:rFonts w:ascii="Academy Cyr" w:hAnsi="Academy Cyr"/>
        </w:rPr>
      </w:pPr>
      <w:r>
        <w:rPr>
          <w:rFonts w:ascii="Academy Cyr" w:hAnsi="Academy Cyr"/>
        </w:rPr>
        <w:t>«А обладаем ли мы должными духовными качествами — пусть судят Духовные Учителя, Волхвы и Народ…»</w:t>
      </w:r>
    </w:p>
    <w:p w14:paraId="080D16C1" w14:textId="77777777" w:rsidR="00B70147" w:rsidRDefault="00B70147">
      <w:pPr>
        <w:pStyle w:val="af0"/>
      </w:pPr>
      <w:r>
        <w:t xml:space="preserve">Народ — имя собирательное. </w:t>
      </w:r>
    </w:p>
    <w:p w14:paraId="792EA05C" w14:textId="3AE0B68E" w:rsidR="00B70147" w:rsidRDefault="00B70147">
      <w:r>
        <w:t>Суд народа по отношению к личности — это процесс, длительность которого, как правило, превосходит время жизни личности. Да и то, такой суд возможен только, если личность запомнится народу, а последствия её деятельности будут ощущаться и осознаваться в жизни нескольких посл</w:t>
      </w:r>
      <w:r>
        <w:t>е</w:t>
      </w:r>
      <w:r>
        <w:t xml:space="preserve">дующих поколений. Так, что ссылки в приведенной фразе на “суд Народа” — либо лицемерие, либо подразумевают </w:t>
      </w:r>
      <w:r>
        <w:rPr>
          <w:i/>
        </w:rPr>
        <w:t>суд толпы, живущей по авт</w:t>
      </w:r>
      <w:r>
        <w:rPr>
          <w:i/>
        </w:rPr>
        <w:t>о</w:t>
      </w:r>
      <w:r>
        <w:rPr>
          <w:i/>
        </w:rPr>
        <w:t>ритету и рассуждающей по преданию</w:t>
      </w:r>
      <w:r w:rsidR="00CE1068" w:rsidRPr="00CE1068">
        <w:rPr>
          <w:i/>
          <w:vertAlign w:val="superscript"/>
        </w:rPr>
        <w:t>[CLI]</w:t>
      </w:r>
      <w:r>
        <w:rPr>
          <w:i/>
        </w:rPr>
        <w:t xml:space="preserve">. </w:t>
      </w:r>
      <w:r>
        <w:t>Авторитеты толпы — те же «Витязи, Волхвы, Духовные Учителя», совокупная деятельность которых дает толпе предания, на основании которых она судит и рассуждает. П</w:t>
      </w:r>
      <w:r>
        <w:t>о</w:t>
      </w:r>
      <w:r>
        <w:t>этому в качестве судей остаются только малочисленные Волхвы и Духо</w:t>
      </w:r>
      <w:r>
        <w:t>в</w:t>
      </w:r>
      <w:r>
        <w:t>ные Учителя, которые в описанной иерархии обладают наибольшей вл</w:t>
      </w:r>
      <w:r>
        <w:t>а</w:t>
      </w:r>
      <w:r>
        <w:t xml:space="preserve">стью, и исключительно они обладают мистической властью на основе йоги-магии. </w:t>
      </w:r>
    </w:p>
    <w:p w14:paraId="0CCAD6BF" w14:textId="77777777" w:rsidR="00B70147" w:rsidRDefault="00B70147">
      <w:r>
        <w:t xml:space="preserve">Если учесть, что Волхвы на Руси в последние века гласно в политике не выступают, а большей частью занимаются костоправством в масштабах деревенской или несколько более широкой округи; </w:t>
      </w:r>
      <w:r>
        <w:rPr>
          <w:i/>
        </w:rPr>
        <w:t>а меньшей частью политической магией, скрытно от остального общества,</w:t>
      </w:r>
      <w:r>
        <w:t xml:space="preserve"> то остаются Духовные Учителя, причем не все, а только те, авторитет которых данный толпарь признаёт. Одним из Духовных Учителей, авторитет которого </w:t>
      </w:r>
      <w:r>
        <w:lastRenderedPageBreak/>
        <w:t>В.В.Данилов признаёт, если и в этом вопросе не лицемерит, является И</w:t>
      </w:r>
      <w:r>
        <w:t>и</w:t>
      </w:r>
      <w:r>
        <w:t>сус Христос. Христос же отдавал первенство суда не Волхвам и прочим посвященным в нечто, а совести самого челов</w:t>
      </w:r>
      <w:r>
        <w:t>е</w:t>
      </w:r>
      <w:r>
        <w:t>ка:</w:t>
      </w:r>
    </w:p>
    <w:p w14:paraId="5C9D1176" w14:textId="77777777" w:rsidR="00B70147" w:rsidRDefault="00B70147">
      <w:pPr>
        <w:pStyle w:val="a"/>
        <w:rPr>
          <w:rFonts w:ascii="Academy Cyr" w:hAnsi="Academy Cyr"/>
        </w:rPr>
      </w:pPr>
      <w:r>
        <w:rPr>
          <w:rFonts w:ascii="Academy Cyr" w:hAnsi="Academy Cyr"/>
        </w:rPr>
        <w:t>«Лицемеры! различать лице неба и земли вы умеете, а знамений времен не можете» (Матфей, 16:3, — на наш взгляд, должно зака</w:t>
      </w:r>
      <w:r>
        <w:rPr>
          <w:rFonts w:ascii="Academy Cyr" w:hAnsi="Academy Cyr"/>
        </w:rPr>
        <w:t>н</w:t>
      </w:r>
      <w:r>
        <w:rPr>
          <w:rFonts w:ascii="Academy Cyr" w:hAnsi="Academy Cyr"/>
        </w:rPr>
        <w:t xml:space="preserve">чиваться знаком “?”). «Лицемеры! лице земли и неба (по контексту — признаки погоды) распознавать умеете, как же времени сего (по контексту — признаков социальных явлений) не узнаете? </w:t>
      </w:r>
      <w:r>
        <w:rPr>
          <w:rFonts w:ascii="Academy Cyr" w:hAnsi="Academy Cyr"/>
          <w:b/>
        </w:rPr>
        <w:t>Зачем же вы по самим себе не судите, чему быть д</w:t>
      </w:r>
      <w:r>
        <w:rPr>
          <w:rFonts w:ascii="Academy Cyr" w:hAnsi="Academy Cyr"/>
          <w:b/>
          <w:sz w:val="20"/>
        </w:rPr>
        <w:sym w:font="Times New Roman" w:char="00F3"/>
      </w:r>
      <w:r>
        <w:rPr>
          <w:rFonts w:ascii="Academy Cyr" w:hAnsi="Academy Cyr"/>
          <w:b/>
        </w:rPr>
        <w:t>лжно?»</w:t>
      </w:r>
      <w:r>
        <w:rPr>
          <w:rFonts w:ascii="Academy Cyr" w:hAnsi="Academy Cyr"/>
        </w:rPr>
        <w:t xml:space="preserve"> (Лука, 12:56, 57).</w:t>
      </w:r>
    </w:p>
    <w:p w14:paraId="10B3BEED" w14:textId="77777777" w:rsidR="00B70147" w:rsidRDefault="00B70147">
      <w:r>
        <w:t>То есть, если Иисус Христос учил истине, то отказывая в первенстве суда совести и отдавая первенство суда Волхвам и Духовным Учителям, в ранг которых могут во мнении порочного (хотя бы отчасти) общества войти и демонические личности, В.В.Данилов подменяет истину ложью, избегая ссылок на мнения Духовных Учителей, которые опровергают пр</w:t>
      </w:r>
      <w:r>
        <w:t>о</w:t>
      </w:r>
      <w:r>
        <w:t>пагандируемые им мнения и не укладываются в конструируемую им ко</w:t>
      </w:r>
      <w:r>
        <w:t>н</w:t>
      </w:r>
      <w:r>
        <w:t xml:space="preserve">цепцию. И так им построена вся Концепция </w:t>
      </w:r>
      <w:r>
        <w:sym w:font="Times New Roman" w:char="201C"/>
      </w:r>
      <w:r>
        <w:t>Ведического Социали</w:t>
      </w:r>
      <w:r>
        <w:t>з</w:t>
      </w:r>
      <w:r>
        <w:t>ма</w:t>
      </w:r>
      <w:r>
        <w:sym w:font="Times New Roman" w:char="201D"/>
      </w:r>
      <w:r>
        <w:t>.</w:t>
      </w:r>
    </w:p>
    <w:p w14:paraId="5AB04284" w14:textId="77777777" w:rsidR="00B70147" w:rsidRDefault="00B70147">
      <w:pPr>
        <w:rPr>
          <w:i/>
        </w:rPr>
      </w:pPr>
      <w:r>
        <w:t>Что получится из такого “Ведического Социализма”, где первенство суда отдано Волхвам и Духовным Учителям, а не совести, через которую Бог непосредственно обращается к каждому индивиду? — Получится демонизм, аналогичный ветхозаветно-талмудическому сионоинтернаци</w:t>
      </w:r>
      <w:r>
        <w:t>з</w:t>
      </w:r>
      <w:r>
        <w:t>му: раввин в переводе на русский — учитель, духовный учитель, закон</w:t>
      </w:r>
      <w:r>
        <w:t>о</w:t>
      </w:r>
      <w:r>
        <w:t xml:space="preserve">учитель, которому отдано право суда в иудейском </w:t>
      </w:r>
      <w:r>
        <w:rPr>
          <w:i/>
        </w:rPr>
        <w:t>корпоративном соци</w:t>
      </w:r>
      <w:r>
        <w:rPr>
          <w:i/>
        </w:rPr>
        <w:t>а</w:t>
      </w:r>
      <w:r>
        <w:rPr>
          <w:i/>
        </w:rPr>
        <w:t>лизме и коммунизме для обособившейся от остального населения Земли псевдоэтнической мафии единоверцев.</w:t>
      </w:r>
    </w:p>
    <w:p w14:paraId="36F4B98A" w14:textId="77777777" w:rsidR="00B70147" w:rsidRDefault="00B70147">
      <w:r>
        <w:t>Иными словами, это означает, что Концепция “Ведического соци</w:t>
      </w:r>
      <w:r>
        <w:t>а</w:t>
      </w:r>
      <w:r>
        <w:t>лизма” в её изложении В.В.Даниловым — по существу притязания выте</w:t>
      </w:r>
      <w:r>
        <w:t>с</w:t>
      </w:r>
      <w:r>
        <w:t>нить из глобальной политики ветхозаветно-талмудического жида ведич</w:t>
      </w:r>
      <w:r>
        <w:t>е</w:t>
      </w:r>
      <w:r>
        <w:t>ски-арийским жидом. Насколько легитимно происхождение “Духовного Ведического социализма” от Вед — Священных Писаний, продиктованных самим Всевышним? — на наш взгляд, ясно однозначно: нелегитимно — нет глобально исторического смысла менять одного мирового жида на другого. Где-то в цепях параметры — цепях преемственной передачи и</w:t>
      </w:r>
      <w:r>
        <w:t>с</w:t>
      </w:r>
      <w:r>
        <w:t>тинных Знаний от Учителя ученику — произошел перехват преемственн</w:t>
      </w:r>
      <w:r>
        <w:t>о</w:t>
      </w:r>
      <w:r>
        <w:t>сти демоническими личностями и узурпация доступа к Знанию со всеми вытекающими из этого факта последствиями для даниловской концепции “Духовного Ведического соци</w:t>
      </w:r>
      <w:r>
        <w:t>а</w:t>
      </w:r>
      <w:r>
        <w:t xml:space="preserve">лизма”. </w:t>
      </w:r>
    </w:p>
    <w:p w14:paraId="657EB913" w14:textId="77777777" w:rsidR="00B70147" w:rsidRDefault="00B70147">
      <w:r>
        <w:lastRenderedPageBreak/>
        <w:t>Иначе говоря, сторонники Концепции “Ведического социализма” не к тому источнику обратились за Истиной. Чтобы такого не происходило, все Духовные Уч</w:t>
      </w:r>
      <w:r>
        <w:t>и</w:t>
      </w:r>
      <w:r>
        <w:t xml:space="preserve">теля, дают один рецепт: </w:t>
      </w:r>
    </w:p>
    <w:p w14:paraId="498EF4DB" w14:textId="78AE013F" w:rsidR="00B70147" w:rsidRDefault="00B70147">
      <w:pPr>
        <w:pStyle w:val="a"/>
        <w:rPr>
          <w:rFonts w:ascii="Academy Cyr" w:hAnsi="Academy Cyr"/>
        </w:rPr>
      </w:pPr>
      <w:r>
        <w:rPr>
          <w:rFonts w:ascii="Academy Cyr" w:hAnsi="Academy Cyr"/>
        </w:rPr>
        <w:t>«… Царствие Божие внутрь</w:t>
      </w:r>
      <w:r w:rsidR="00CE1068" w:rsidRPr="00CE1068">
        <w:rPr>
          <w:vertAlign w:val="superscript"/>
        </w:rPr>
        <w:t>[CLII]</w:t>
      </w:r>
      <w:r>
        <w:rPr>
          <w:rFonts w:ascii="Academy Cyr" w:hAnsi="Academy Cyr"/>
        </w:rPr>
        <w:t xml:space="preserve"> вас есть» (Лука, 17:21). «У каждого есть предличная сторона: к ней он обращает </w:t>
      </w:r>
      <w:r>
        <w:rPr>
          <w:rFonts w:ascii="Academy Cyr" w:hAnsi="Academy Cyr"/>
          <w:i/>
        </w:rPr>
        <w:t xml:space="preserve">себя во время молитвы» </w:t>
      </w:r>
      <w:r>
        <w:rPr>
          <w:rFonts w:ascii="Academy Cyr" w:hAnsi="Academy Cyr"/>
        </w:rPr>
        <w:t>(Коран, 2:143, в переводе Г.С.Саблукова)</w:t>
      </w:r>
      <w:r w:rsidR="00CE1068" w:rsidRPr="00CE1068">
        <w:rPr>
          <w:rStyle w:val="af2"/>
          <w:vertAlign w:val="baseline"/>
        </w:rPr>
        <w:t>[CLIII]</w:t>
      </w:r>
      <w:r>
        <w:rPr>
          <w:rFonts w:ascii="Academy Cyr" w:hAnsi="Academy Cyr"/>
        </w:rPr>
        <w:t>. «А когда спрашивают тебя рабы Мои обо Мне, то ведь Я — близок, отвечаю призыву з</w:t>
      </w:r>
      <w:r>
        <w:rPr>
          <w:rFonts w:ascii="Academy Cyr" w:hAnsi="Academy Cyr"/>
        </w:rPr>
        <w:t>о</w:t>
      </w:r>
      <w:r>
        <w:rPr>
          <w:rFonts w:ascii="Academy Cyr" w:hAnsi="Academy Cyr"/>
        </w:rPr>
        <w:t>вущего, когда он позовет Меня. Пусть же они отвечают Мне и пусть уверуют в Меня, — может быть, они пойдут прямо!» (Коран, 2:182, в переводе И.Ю.Крачковского; как и в остальных переводах, речь идет о вере в Бога даже там, где остальной контекст говорит о вере Богу и общении с ним каждого человека, в котором неопровержимыми фактами подтверждается неоспоримость Божьего бытия).</w:t>
      </w:r>
    </w:p>
    <w:p w14:paraId="0C543F11" w14:textId="77777777" w:rsidR="00B70147" w:rsidRDefault="00B70147">
      <w:r>
        <w:t>Но именно против этого авторы “Сварожьего круга” и выступают, о</w:t>
      </w:r>
      <w:r>
        <w:t>б</w:t>
      </w:r>
      <w:r>
        <w:t xml:space="preserve">виняя сторонников такой первоосновы организации жизни общества в атеизме и демонизме. </w:t>
      </w:r>
    </w:p>
    <w:p w14:paraId="170429EC" w14:textId="77777777" w:rsidR="00B70147" w:rsidRDefault="00B70147">
      <w:r>
        <w:t>Далее они пишут:</w:t>
      </w:r>
    </w:p>
    <w:p w14:paraId="15C905CC" w14:textId="19BF0FF1" w:rsidR="00B70147" w:rsidRDefault="00B70147">
      <w:pPr>
        <w:pStyle w:val="a"/>
        <w:rPr>
          <w:rFonts w:ascii="Academy Cyr" w:hAnsi="Academy Cyr"/>
        </w:rPr>
      </w:pPr>
      <w:r>
        <w:rPr>
          <w:rFonts w:ascii="Academy Cyr" w:hAnsi="Academy Cyr"/>
        </w:rPr>
        <w:t>«Более того, выставив масона и семита Пушкина</w:t>
      </w:r>
      <w:r w:rsidR="00CE1068" w:rsidRPr="00CE1068">
        <w:rPr>
          <w:rStyle w:val="af2"/>
          <w:vertAlign w:val="baseline"/>
        </w:rPr>
        <w:t>[CLIV]</w:t>
      </w:r>
      <w:r>
        <w:rPr>
          <w:rFonts w:ascii="Academy Cyr" w:hAnsi="Academy Cyr"/>
        </w:rPr>
        <w:t>, в качестве св</w:t>
      </w:r>
      <w:r>
        <w:rPr>
          <w:rFonts w:ascii="Academy Cyr" w:hAnsi="Academy Cyr"/>
        </w:rPr>
        <w:t>о</w:t>
      </w:r>
      <w:r>
        <w:rPr>
          <w:rFonts w:ascii="Academy Cyr" w:hAnsi="Academy Cyr"/>
        </w:rPr>
        <w:t>ей иконы, кобровцы неоднократно извиняются перед рядовым еврейс</w:t>
      </w:r>
      <w:r>
        <w:rPr>
          <w:rFonts w:ascii="Academy Cyr" w:hAnsi="Academy Cyr"/>
        </w:rPr>
        <w:t>т</w:t>
      </w:r>
      <w:r>
        <w:rPr>
          <w:rFonts w:ascii="Academy Cyr" w:hAnsi="Academy Cyr"/>
        </w:rPr>
        <w:t xml:space="preserve">вом, поясняя, что </w:t>
      </w:r>
      <w:r>
        <w:rPr>
          <w:rFonts w:ascii="Academy Cyr" w:hAnsi="Academy Cyr"/>
          <w:i/>
        </w:rPr>
        <w:t>не все евреи одинаковые, что есть хорошие, есть патриоты, что основную массу евреев угнетает горстка плохих евреев,</w:t>
      </w:r>
      <w:r>
        <w:rPr>
          <w:rFonts w:ascii="Academy Cyr" w:hAnsi="Academy Cyr"/>
        </w:rPr>
        <w:t xml:space="preserve"> а то и загадочных потомков Египетских жрецов.</w:t>
      </w:r>
    </w:p>
    <w:p w14:paraId="5BF02C63" w14:textId="02BD0595" w:rsidR="00B70147" w:rsidRDefault="00B70147">
      <w:pPr>
        <w:pStyle w:val="a"/>
        <w:rPr>
          <w:rFonts w:ascii="Academy Cyr" w:hAnsi="Academy Cyr"/>
          <w:b/>
          <w:i/>
        </w:rPr>
      </w:pPr>
      <w:r>
        <w:rPr>
          <w:rFonts w:ascii="Academy Cyr" w:hAnsi="Academy Cyr"/>
        </w:rPr>
        <w:t>Кобровцев не смущает то, что сами еврейские массы ни когда</w:t>
      </w:r>
      <w:r w:rsidR="00CE1068" w:rsidRPr="00CE1068">
        <w:rPr>
          <w:rStyle w:val="af2"/>
          <w:vertAlign w:val="baseline"/>
        </w:rPr>
        <w:t>[CLV]</w:t>
      </w:r>
      <w:r>
        <w:rPr>
          <w:rFonts w:ascii="Academy Cyr" w:hAnsi="Academy Cyr"/>
        </w:rPr>
        <w:t xml:space="preserve"> т</w:t>
      </w:r>
      <w:r>
        <w:rPr>
          <w:rFonts w:ascii="Academy Cyr" w:hAnsi="Academy Cyr"/>
        </w:rPr>
        <w:t>а</w:t>
      </w:r>
      <w:r>
        <w:rPr>
          <w:rFonts w:ascii="Academy Cyr" w:hAnsi="Academy Cyr"/>
        </w:rPr>
        <w:t>ких заявлений не делали и на угнетение не жаловались. И даже те из “богоизбранного народа”, кто лицемерие принимает христианство, не отрекаются при этом от Торы Талмуда и Каббалы. Напротив, не мы, а они</w:t>
      </w:r>
      <w:r>
        <w:rPr>
          <w:rFonts w:ascii="Academy Cyr" w:hAnsi="Academy Cyr"/>
          <w:b/>
        </w:rPr>
        <w:t xml:space="preserve"> официально</w:t>
      </w:r>
      <w:r>
        <w:rPr>
          <w:rFonts w:ascii="Academy Cyr" w:hAnsi="Academy Cyr"/>
        </w:rPr>
        <w:t xml:space="preserve"> употребляют выражение: “иудео-христианство”. Мы лишь цитируем их</w:t>
      </w:r>
      <w:r w:rsidR="00CE1068" w:rsidRPr="00CE1068">
        <w:rPr>
          <w:rStyle w:val="af2"/>
          <w:vertAlign w:val="baseline"/>
        </w:rPr>
        <w:t>[CLVI]</w:t>
      </w:r>
      <w:r>
        <w:rPr>
          <w:rFonts w:ascii="Academy Cyr" w:hAnsi="Academy Cyr"/>
        </w:rPr>
        <w:t xml:space="preserve">. На рождество 1997-98 года папа Римский даже вынес </w:t>
      </w:r>
      <w:r>
        <w:rPr>
          <w:rFonts w:ascii="Academy Cyr" w:hAnsi="Academy Cyr"/>
          <w:b/>
          <w:i/>
        </w:rPr>
        <w:t>“особую благодарность еврейскому народу за то, что он даровал нам Бога в облике человека”.</w:t>
      </w:r>
    </w:p>
    <w:p w14:paraId="27E3C488" w14:textId="77777777" w:rsidR="00B70147" w:rsidRDefault="00B70147">
      <w:pPr>
        <w:pStyle w:val="a"/>
        <w:rPr>
          <w:rFonts w:ascii="Academy Cyr" w:hAnsi="Academy Cyr"/>
        </w:rPr>
      </w:pPr>
      <w:r>
        <w:rPr>
          <w:rFonts w:ascii="Academy Cyr" w:hAnsi="Academy Cyr"/>
        </w:rPr>
        <w:t>Мы не разделяем позицию кобровцев, делящих еврейство на а</w:t>
      </w:r>
      <w:r>
        <w:rPr>
          <w:rFonts w:ascii="Academy Cyr" w:hAnsi="Academy Cyr"/>
        </w:rPr>
        <w:t>н</w:t>
      </w:r>
      <w:r>
        <w:rPr>
          <w:rFonts w:ascii="Academy Cyr" w:hAnsi="Academy Cyr"/>
        </w:rPr>
        <w:t>тагонистические классы. Мы более склонны верить директору Изр</w:t>
      </w:r>
      <w:r>
        <w:rPr>
          <w:rFonts w:ascii="Academy Cyr" w:hAnsi="Academy Cyr"/>
        </w:rPr>
        <w:t>а</w:t>
      </w:r>
      <w:r>
        <w:rPr>
          <w:rFonts w:ascii="Academy Cyr" w:hAnsi="Academy Cyr"/>
        </w:rPr>
        <w:t>ил</w:t>
      </w:r>
      <w:r>
        <w:rPr>
          <w:rFonts w:ascii="Academy Cyr" w:hAnsi="Academy Cyr"/>
        </w:rPr>
        <w:t>ь</w:t>
      </w:r>
      <w:r>
        <w:rPr>
          <w:rFonts w:ascii="Academy Cyr" w:hAnsi="Academy Cyr"/>
        </w:rPr>
        <w:t>ского Института талмудических публикаций.</w:t>
      </w:r>
    </w:p>
    <w:p w14:paraId="67F764D4" w14:textId="77777777" w:rsidR="00B70147" w:rsidRDefault="00B70147">
      <w:pPr>
        <w:pStyle w:val="a"/>
        <w:rPr>
          <w:rFonts w:ascii="Academy Cyr" w:hAnsi="Academy Cyr"/>
        </w:rPr>
      </w:pPr>
      <w:r>
        <w:rPr>
          <w:rFonts w:ascii="Academy Cyr" w:hAnsi="Academy Cyr"/>
        </w:rPr>
        <w:t>Цитируем.</w:t>
      </w:r>
    </w:p>
    <w:p w14:paraId="18E4078A" w14:textId="77777777" w:rsidR="00B70147" w:rsidRDefault="00B70147">
      <w:pPr>
        <w:pStyle w:val="a"/>
        <w:rPr>
          <w:rFonts w:ascii="Academy Cyr" w:hAnsi="Academy Cyr"/>
          <w:b/>
          <w:i/>
        </w:rPr>
      </w:pPr>
      <w:r>
        <w:rPr>
          <w:rFonts w:ascii="Academy Cyr" w:hAnsi="Academy Cyr"/>
          <w:b/>
          <w:i/>
        </w:rPr>
        <w:lastRenderedPageBreak/>
        <w:t>Раввин Адин Эвен Исраэль (Штейнзальц):</w:t>
      </w:r>
    </w:p>
    <w:p w14:paraId="7F01E988" w14:textId="183765FC" w:rsidR="00B70147" w:rsidRDefault="00B70147">
      <w:pPr>
        <w:pStyle w:val="a"/>
        <w:rPr>
          <w:rFonts w:ascii="Academy Cyr" w:hAnsi="Academy Cyr"/>
          <w:b/>
          <w:i/>
        </w:rPr>
      </w:pPr>
      <w:r>
        <w:rPr>
          <w:rFonts w:ascii="Academy Cyr" w:hAnsi="Academy Cyr"/>
          <w:b/>
          <w:i/>
        </w:rPr>
        <w:t>«...еврейский народ — это определённый ВИД СЕЛЕ</w:t>
      </w:r>
      <w:r>
        <w:rPr>
          <w:rFonts w:ascii="Academy Cyr" w:hAnsi="Academy Cyr"/>
          <w:b/>
          <w:i/>
        </w:rPr>
        <w:t>К</w:t>
      </w:r>
      <w:r>
        <w:rPr>
          <w:rFonts w:ascii="Academy Cyr" w:hAnsi="Academy Cyr"/>
          <w:b/>
          <w:i/>
        </w:rPr>
        <w:t>ЦИИ, которая производилась в течение более ста покол</w:t>
      </w:r>
      <w:r>
        <w:rPr>
          <w:rFonts w:ascii="Academy Cyr" w:hAnsi="Academy Cyr"/>
          <w:b/>
          <w:i/>
        </w:rPr>
        <w:t>е</w:t>
      </w:r>
      <w:r>
        <w:rPr>
          <w:rFonts w:ascii="Academy Cyr" w:hAnsi="Academy Cyr"/>
          <w:b/>
          <w:i/>
        </w:rPr>
        <w:t>ний. За тысячи лет что-то возникает, и разрушить это что-то за два, или три, поколения невозможно» (газета "Сегодня", 15.02.96).</w:t>
      </w:r>
      <w:r>
        <w:rPr>
          <w:rStyle w:val="af2"/>
        </w:rPr>
        <w:t xml:space="preserve"> </w:t>
      </w:r>
      <w:r w:rsidR="00CE1068" w:rsidRPr="00CE1068">
        <w:rPr>
          <w:rStyle w:val="af2"/>
          <w:vertAlign w:val="baseline"/>
        </w:rPr>
        <w:t>[CLVII]</w:t>
      </w:r>
    </w:p>
    <w:p w14:paraId="076913A6" w14:textId="77777777" w:rsidR="00B70147" w:rsidRDefault="00B70147">
      <w:pPr>
        <w:pStyle w:val="a"/>
        <w:rPr>
          <w:rFonts w:ascii="Academy Cyr" w:hAnsi="Academy Cyr"/>
        </w:rPr>
      </w:pPr>
      <w:r>
        <w:rPr>
          <w:rFonts w:ascii="Academy Cyr" w:hAnsi="Academy Cyr"/>
        </w:rPr>
        <w:t>У нас правомерный вопрос:</w:t>
      </w:r>
    </w:p>
    <w:p w14:paraId="652389EA" w14:textId="717F8E9C" w:rsidR="00B70147" w:rsidRDefault="00B70147">
      <w:pPr>
        <w:pStyle w:val="a"/>
        <w:rPr>
          <w:rFonts w:ascii="Academy Cyr" w:hAnsi="Academy Cyr"/>
        </w:rPr>
      </w:pPr>
      <w:r>
        <w:rPr>
          <w:rFonts w:ascii="Academy Cyr" w:hAnsi="Academy Cyr"/>
        </w:rPr>
        <w:t>— Не являются ли сами столь засекретившиеся разработчики КОБРа теми хорошими и эксплуатируемыми евреями, на наличие которых они указывают</w:t>
      </w:r>
      <w:r w:rsidR="00CE1068" w:rsidRPr="00CE1068">
        <w:rPr>
          <w:rStyle w:val="af2"/>
          <w:vertAlign w:val="baseline"/>
        </w:rPr>
        <w:t>[CLVIII]</w:t>
      </w:r>
      <w:r>
        <w:rPr>
          <w:rFonts w:ascii="Academy Cyr" w:hAnsi="Academy Cyr"/>
        </w:rPr>
        <w:t>? Не предназначена ли эта концепция сменить “плохого мирового еврейского предиктора” на “хорошего внутреннего еврейского предиктора СССР”</w:t>
      </w:r>
      <w:r w:rsidR="00CE1068" w:rsidRPr="00CE1068">
        <w:rPr>
          <w:rStyle w:val="af2"/>
          <w:vertAlign w:val="baseline"/>
        </w:rPr>
        <w:t>[CLIX]</w:t>
      </w:r>
      <w:r>
        <w:rPr>
          <w:rFonts w:ascii="Academy Cyr" w:hAnsi="Academy Cyr"/>
        </w:rPr>
        <w:t>?</w:t>
      </w:r>
    </w:p>
    <w:p w14:paraId="1F6EC235" w14:textId="1E9B1A60" w:rsidR="00B70147" w:rsidRDefault="00B70147">
      <w:pPr>
        <w:pStyle w:val="a"/>
        <w:rPr>
          <w:rFonts w:ascii="Academy Cyr" w:hAnsi="Academy Cyr"/>
        </w:rPr>
      </w:pPr>
      <w:r>
        <w:rPr>
          <w:rFonts w:ascii="Academy Cyr" w:hAnsi="Academy Cyr"/>
        </w:rPr>
        <w:t>Не является ли КОБР продуктом, изготовленным в вышеозначе</w:t>
      </w:r>
      <w:r>
        <w:rPr>
          <w:rFonts w:ascii="Academy Cyr" w:hAnsi="Academy Cyr"/>
        </w:rPr>
        <w:t>н</w:t>
      </w:r>
      <w:r>
        <w:rPr>
          <w:rFonts w:ascii="Academy Cyr" w:hAnsi="Academy Cyr"/>
        </w:rPr>
        <w:t>ном Институте Штейнзальца, или в Мосаде, или в иных Центрах идеологической войны, ведущейся против нашей страны</w:t>
      </w:r>
      <w:r w:rsidR="00CE1068" w:rsidRPr="00CE1068">
        <w:rPr>
          <w:rStyle w:val="af2"/>
          <w:vertAlign w:val="baseline"/>
        </w:rPr>
        <w:t>[CLX]</w:t>
      </w:r>
      <w:r>
        <w:rPr>
          <w:rFonts w:ascii="Academy Cyr" w:hAnsi="Academy Cyr"/>
        </w:rPr>
        <w:t>? Даже если сам Петров и его активисты об этом не знают.</w:t>
      </w:r>
    </w:p>
    <w:p w14:paraId="771D29D1" w14:textId="77777777" w:rsidR="00B70147" w:rsidRDefault="00B70147">
      <w:pPr>
        <w:pStyle w:val="a"/>
        <w:rPr>
          <w:rFonts w:ascii="Academy Cyr" w:hAnsi="Academy Cyr"/>
        </w:rPr>
      </w:pPr>
      <w:r>
        <w:rPr>
          <w:rFonts w:ascii="Academy Cyr" w:hAnsi="Academy Cyr"/>
        </w:rPr>
        <w:t>Или такой вопрос неправомерен и мы должны поверить “конспираторам” на слово?»</w:t>
      </w:r>
    </w:p>
    <w:p w14:paraId="34DA2A77" w14:textId="77777777" w:rsidR="00B70147" w:rsidRDefault="00B70147">
      <w:r>
        <w:t>В ответ на этот действительно неправомерный вопрос остается только процитировать “Мертвую воду” еще в первой редакции 1992 г. (Часть</w:t>
      </w:r>
      <w:r>
        <w:rPr>
          <w:lang w:val="en-US"/>
        </w:rPr>
        <w:t> II</w:t>
      </w:r>
      <w:r>
        <w:t>. Книга вторая, с. 163):</w:t>
      </w:r>
    </w:p>
    <w:p w14:paraId="309BF4AB" w14:textId="77777777" w:rsidR="00B70147" w:rsidRDefault="00B70147">
      <w:pPr>
        <w:pStyle w:val="a"/>
        <w:rPr>
          <w:rFonts w:ascii="Academy Cyr" w:hAnsi="Academy Cyr"/>
        </w:rPr>
      </w:pPr>
      <w:r>
        <w:rPr>
          <w:rFonts w:ascii="Academy Cyr" w:hAnsi="Academy Cyr"/>
        </w:rPr>
        <w:t>«Все это — интеллектуальное иждивенчество, не выводящее м</w:t>
      </w:r>
      <w:r>
        <w:rPr>
          <w:rFonts w:ascii="Academy Cyr" w:hAnsi="Academy Cyr"/>
        </w:rPr>
        <w:t>и</w:t>
      </w:r>
      <w:r>
        <w:rPr>
          <w:rFonts w:ascii="Academy Cyr" w:hAnsi="Academy Cyr"/>
        </w:rPr>
        <w:t>ровоззренческие вопросы за пределы слепой веры в правоту или ош</w:t>
      </w:r>
      <w:r>
        <w:rPr>
          <w:rFonts w:ascii="Academy Cyr" w:hAnsi="Academy Cyr"/>
        </w:rPr>
        <w:t>и</w:t>
      </w:r>
      <w:r>
        <w:rPr>
          <w:rFonts w:ascii="Academy Cyr" w:hAnsi="Academy Cyr"/>
        </w:rPr>
        <w:t>бочность тех или иных концепций в их целостности и в частностях. Однако для хода глобального исторического процесса всё равно: будет в нем на одно “священное” писание больше или меньше. Интеллект человека — главный фактор в глобальном историческом процессе, являющемся частным процессом в глобальном эволюционном процессе биосферы Земли. И от интеллектуального иждивенчества на основе неусомнительных догматов тех или иных мировоззренческих систем необходимо переходить к использованию по назначению своего собс</w:t>
      </w:r>
      <w:r>
        <w:rPr>
          <w:rFonts w:ascii="Academy Cyr" w:hAnsi="Academy Cyr"/>
        </w:rPr>
        <w:t>т</w:t>
      </w:r>
      <w:r>
        <w:rPr>
          <w:rFonts w:ascii="Academy Cyr" w:hAnsi="Academy Cyr"/>
        </w:rPr>
        <w:t>венного интеллектуального потенциала. По этим причинам иждивенч</w:t>
      </w:r>
      <w:r>
        <w:rPr>
          <w:rFonts w:ascii="Academy Cyr" w:hAnsi="Academy Cyr"/>
        </w:rPr>
        <w:t>е</w:t>
      </w:r>
      <w:r>
        <w:rPr>
          <w:rFonts w:ascii="Academy Cyr" w:hAnsi="Academy Cyr"/>
        </w:rPr>
        <w:t>ское согласие с изложенным выше бесполезно».</w:t>
      </w:r>
    </w:p>
    <w:p w14:paraId="6A060B00" w14:textId="77777777" w:rsidR="00B70147" w:rsidRDefault="00B70147">
      <w:r>
        <w:t>Мы нигде не призываем верить нам. Мы только указываем на необх</w:t>
      </w:r>
      <w:r>
        <w:t>о</w:t>
      </w:r>
      <w:r>
        <w:t xml:space="preserve">димость для нормальной жизни человека верить Богу и думать, </w:t>
      </w:r>
      <w:r>
        <w:lastRenderedPageBreak/>
        <w:t xml:space="preserve">чтобы понять Его Лично и Его благой промысел, дабы осуществлять свою волю в ладу с Его волей. </w:t>
      </w:r>
    </w:p>
    <w:p w14:paraId="04E0F8C3" w14:textId="77777777" w:rsidR="00B70147" w:rsidRDefault="00B70147">
      <w:r>
        <w:t>После вопроса, на который мы дали этот ответ, следует еще одна по</w:t>
      </w:r>
      <w:r>
        <w:t>р</w:t>
      </w:r>
      <w:r>
        <w:t>ция замешанных на недостоверности утве</w:t>
      </w:r>
      <w:r>
        <w:t>р</w:t>
      </w:r>
      <w:r>
        <w:t>ждений:</w:t>
      </w:r>
    </w:p>
    <w:p w14:paraId="45B40AAF" w14:textId="77777777" w:rsidR="00B70147" w:rsidRDefault="00B70147">
      <w:pPr>
        <w:pStyle w:val="a"/>
        <w:rPr>
          <w:rFonts w:ascii="Academy Cyr" w:hAnsi="Academy Cyr"/>
        </w:rPr>
      </w:pPr>
      <w:r>
        <w:rPr>
          <w:rFonts w:ascii="Academy Cyr" w:hAnsi="Academy Cyr"/>
        </w:rPr>
        <w:t>«Ведическая философия утверждает, что:</w:t>
      </w:r>
    </w:p>
    <w:p w14:paraId="270ABE1B" w14:textId="77777777" w:rsidR="00B70147" w:rsidRDefault="00B70147">
      <w:pPr>
        <w:pStyle w:val="a"/>
        <w:rPr>
          <w:rFonts w:ascii="Academy Cyr" w:hAnsi="Academy Cyr"/>
        </w:rPr>
      </w:pPr>
      <w:r>
        <w:rPr>
          <w:rFonts w:ascii="Academy Cyr" w:hAnsi="Academy Cyr"/>
        </w:rPr>
        <w:t>Мир создан и управляется Богом. Сознание первично, а бытие вторично. Мир делится на две части — Мир Антиматериальный и мир материальный. Жизнь бессмертна. Имеет место реинкарнация, т. е. бесконечное воплощение живого антиматериального субъекта в инертные, безжизненные объекты — биологические тела материал</w:t>
      </w:r>
      <w:r>
        <w:rPr>
          <w:rFonts w:ascii="Academy Cyr" w:hAnsi="Academy Cyr"/>
        </w:rPr>
        <w:t>ь</w:t>
      </w:r>
      <w:r>
        <w:rPr>
          <w:rFonts w:ascii="Academy Cyr" w:hAnsi="Academy Cyr"/>
        </w:rPr>
        <w:t>ного мира. Механизмы управления — это наличие разных энергий Бога. Наличие 33 миллионов Богов материального мира, каждый из которых ответственен за конкретную сферу деятельности и функци</w:t>
      </w:r>
      <w:r>
        <w:rPr>
          <w:rFonts w:ascii="Academy Cyr" w:hAnsi="Academy Cyr"/>
        </w:rPr>
        <w:t>о</w:t>
      </w:r>
      <w:r>
        <w:rPr>
          <w:rFonts w:ascii="Academy Cyr" w:hAnsi="Academy Cyr"/>
        </w:rPr>
        <w:t>нирования в материальном мире. Управление происходит на основании закона адекватного воздаяния, т.е. закона кармы. Управление всеми процессами осуществляется Богами посредством вибраций, входя в резонанс с вибрирующими (движущимися) микрочастицами атомов. Люди не равны между собой по своим качествам. И т.д.</w:t>
      </w:r>
    </w:p>
    <w:p w14:paraId="622BE62D" w14:textId="2A206FDC" w:rsidR="00B70147" w:rsidRDefault="00B70147">
      <w:pPr>
        <w:pStyle w:val="a"/>
        <w:rPr>
          <w:rFonts w:ascii="Academy Cyr" w:hAnsi="Academy Cyr"/>
        </w:rPr>
      </w:pPr>
      <w:r>
        <w:rPr>
          <w:rFonts w:ascii="Academy Cyr" w:hAnsi="Academy Cyr"/>
        </w:rPr>
        <w:t xml:space="preserve">А вот в “Мёртвой воде”, обозначившей этот </w:t>
      </w:r>
      <w:r>
        <w:rPr>
          <w:rFonts w:ascii="Academy Cyr" w:hAnsi="Academy Cyr"/>
          <w:i/>
        </w:rPr>
        <w:t xml:space="preserve">“приоритет” </w:t>
      </w:r>
      <w:r>
        <w:rPr>
          <w:rFonts w:ascii="Academy Cyr" w:hAnsi="Academy Cyr"/>
        </w:rPr>
        <w:t>ном</w:t>
      </w:r>
      <w:r>
        <w:rPr>
          <w:rFonts w:ascii="Academy Cyr" w:hAnsi="Academy Cyr"/>
        </w:rPr>
        <w:t>е</w:t>
      </w:r>
      <w:r>
        <w:rPr>
          <w:rFonts w:ascii="Academy Cyr" w:hAnsi="Academy Cyr"/>
        </w:rPr>
        <w:t>ром один, мировоззрение, т.е. не кое-что, а</w:t>
      </w:r>
      <w:r>
        <w:rPr>
          <w:rFonts w:ascii="Academy Cyr" w:hAnsi="Academy Cyr"/>
          <w:b/>
        </w:rPr>
        <w:t xml:space="preserve"> система</w:t>
      </w:r>
      <w:r>
        <w:rPr>
          <w:rFonts w:ascii="Academy Cyr" w:hAnsi="Academy Cyr"/>
        </w:rPr>
        <w:t xml:space="preserve"> объективных законов Мироздания отсутствует</w:t>
      </w:r>
      <w:r w:rsidR="00CE1068" w:rsidRPr="00CE1068">
        <w:rPr>
          <w:rStyle w:val="af2"/>
          <w:vertAlign w:val="baseline"/>
        </w:rPr>
        <w:t>[CLXI]</w:t>
      </w:r>
      <w:r>
        <w:rPr>
          <w:rFonts w:ascii="Academy Cyr" w:hAnsi="Academy Cyr"/>
        </w:rPr>
        <w:t>.</w:t>
      </w:r>
    </w:p>
    <w:p w14:paraId="492A3A6B" w14:textId="77777777" w:rsidR="00B70147" w:rsidRDefault="00B70147">
      <w:pPr>
        <w:pStyle w:val="a"/>
        <w:rPr>
          <w:rFonts w:ascii="Academy Cyr" w:hAnsi="Academy Cyr"/>
        </w:rPr>
      </w:pPr>
      <w:r>
        <w:rPr>
          <w:rFonts w:ascii="Academy Cyr" w:hAnsi="Academy Cyr"/>
        </w:rPr>
        <w:t>Да, КОБР утверждает, что Бог есть. Что мир Богоцентричен. И даже зовёт нас "К Богоде</w:t>
      </w:r>
      <w:r>
        <w:rPr>
          <w:rFonts w:ascii="Academy Cyr" w:hAnsi="Academy Cyr"/>
        </w:rPr>
        <w:t>р</w:t>
      </w:r>
      <w:r>
        <w:rPr>
          <w:rFonts w:ascii="Academy Cyr" w:hAnsi="Academy Cyr"/>
        </w:rPr>
        <w:t>жавию".</w:t>
      </w:r>
    </w:p>
    <w:p w14:paraId="740FEE30" w14:textId="0F6EEE7B" w:rsidR="00B70147" w:rsidRDefault="00B70147">
      <w:pPr>
        <w:pStyle w:val="a"/>
        <w:rPr>
          <w:rFonts w:ascii="Academy Cyr" w:hAnsi="Academy Cyr"/>
        </w:rPr>
      </w:pPr>
      <w:r>
        <w:rPr>
          <w:rFonts w:ascii="Academy Cyr" w:hAnsi="Academy Cyr"/>
        </w:rPr>
        <w:t>Однако далее, во всех бесчисленных брошюрах Богу попросту не нашлось места</w:t>
      </w:r>
      <w:r w:rsidR="00CE1068" w:rsidRPr="00CE1068">
        <w:rPr>
          <w:rStyle w:val="af2"/>
          <w:vertAlign w:val="baseline"/>
        </w:rPr>
        <w:t>[CLXII]</w:t>
      </w:r>
      <w:r>
        <w:rPr>
          <w:rFonts w:ascii="Academy Cyr" w:hAnsi="Academy Cyr"/>
        </w:rPr>
        <w:t>. Признавая Его высшей руководящей силой, следовало бы описать м</w:t>
      </w:r>
      <w:r>
        <w:rPr>
          <w:rFonts w:ascii="Academy Cyr" w:hAnsi="Academy Cyr"/>
        </w:rPr>
        <w:t>е</w:t>
      </w:r>
      <w:r>
        <w:rPr>
          <w:rFonts w:ascii="Academy Cyr" w:hAnsi="Academy Cyr"/>
        </w:rPr>
        <w:t>ханизм этого руководства.</w:t>
      </w:r>
    </w:p>
    <w:p w14:paraId="2231A70B" w14:textId="77777777" w:rsidR="00B70147" w:rsidRDefault="00B70147">
      <w:pPr>
        <w:pStyle w:val="a"/>
        <w:rPr>
          <w:rFonts w:ascii="Academy Cyr" w:hAnsi="Academy Cyr"/>
        </w:rPr>
      </w:pPr>
      <w:r>
        <w:rPr>
          <w:rFonts w:ascii="Academy Cyr" w:hAnsi="Academy Cyr"/>
        </w:rPr>
        <w:t>И дать человеку (а коль это идеология, то и политикам) инстру</w:t>
      </w:r>
      <w:r>
        <w:rPr>
          <w:rFonts w:ascii="Academy Cyr" w:hAnsi="Academy Cyr"/>
        </w:rPr>
        <w:t>к</w:t>
      </w:r>
      <w:r>
        <w:rPr>
          <w:rFonts w:ascii="Academy Cyr" w:hAnsi="Academy Cyr"/>
        </w:rPr>
        <w:t>цию,</w:t>
      </w:r>
      <w:r>
        <w:rPr>
          <w:rFonts w:ascii="Academy Cyr" w:hAnsi="Academy Cyr"/>
          <w:b/>
        </w:rPr>
        <w:t xml:space="preserve"> как этим механизмом воспользоваться.</w:t>
      </w:r>
      <w:r>
        <w:rPr>
          <w:rFonts w:ascii="Academy Cyr" w:hAnsi="Academy Cyr"/>
        </w:rPr>
        <w:t xml:space="preserve"> Как вписаться в Зак</w:t>
      </w:r>
      <w:r>
        <w:rPr>
          <w:rFonts w:ascii="Academy Cyr" w:hAnsi="Academy Cyr"/>
        </w:rPr>
        <w:t>о</w:t>
      </w:r>
      <w:r>
        <w:rPr>
          <w:rFonts w:ascii="Academy Cyr" w:hAnsi="Academy Cyr"/>
        </w:rPr>
        <w:t>ны Бога, т. е. в законы Мироздания.</w:t>
      </w:r>
    </w:p>
    <w:p w14:paraId="65E2115C" w14:textId="77777777" w:rsidR="00B70147" w:rsidRDefault="00B70147">
      <w:pPr>
        <w:pStyle w:val="a"/>
        <w:rPr>
          <w:rFonts w:ascii="Academy Cyr" w:hAnsi="Academy Cyr"/>
        </w:rPr>
      </w:pPr>
      <w:r>
        <w:rPr>
          <w:rFonts w:ascii="Academy Cyr" w:hAnsi="Academy Cyr"/>
        </w:rPr>
        <w:t>В Ведах эти механизмы и рекомендации расписаны подробнейшим образом.</w:t>
      </w:r>
    </w:p>
    <w:p w14:paraId="2CC0D163" w14:textId="77777777" w:rsidR="00B70147" w:rsidRDefault="00B70147">
      <w:pPr>
        <w:pStyle w:val="a"/>
        <w:rPr>
          <w:rFonts w:ascii="Academy Cyr" w:hAnsi="Academy Cyr"/>
        </w:rPr>
      </w:pPr>
      <w:r>
        <w:rPr>
          <w:rFonts w:ascii="Academy Cyr" w:hAnsi="Academy Cyr"/>
        </w:rPr>
        <w:t>В КОБРе же лишь признаётся наличие Бога и даётся право ка</w:t>
      </w:r>
      <w:r>
        <w:rPr>
          <w:rFonts w:ascii="Academy Cyr" w:hAnsi="Academy Cyr"/>
        </w:rPr>
        <w:t>ж</w:t>
      </w:r>
      <w:r>
        <w:rPr>
          <w:rFonts w:ascii="Academy Cyr" w:hAnsi="Academy Cyr"/>
        </w:rPr>
        <w:t>дому человеку самому определиться, как понимать Бога, как выстра</w:t>
      </w:r>
      <w:r>
        <w:rPr>
          <w:rFonts w:ascii="Academy Cyr" w:hAnsi="Academy Cyr"/>
        </w:rPr>
        <w:t>и</w:t>
      </w:r>
      <w:r>
        <w:rPr>
          <w:rFonts w:ascii="Academy Cyr" w:hAnsi="Academy Cyr"/>
        </w:rPr>
        <w:t xml:space="preserve">вать свои взаимоотношения с Ним. А вот как быть всему </w:t>
      </w:r>
      <w:r>
        <w:rPr>
          <w:rFonts w:ascii="Academy Cyr" w:hAnsi="Academy Cyr"/>
        </w:rPr>
        <w:lastRenderedPageBreak/>
        <w:t>обществу, как государству выстроить свою жизнь так, чтобы она согласовывалась с Законами Бога, с законами Мироздания, этого нет».</w:t>
      </w:r>
    </w:p>
    <w:p w14:paraId="7C2D8A12" w14:textId="77777777" w:rsidR="00B70147" w:rsidRDefault="00B70147">
      <w:r>
        <w:t>Комментировать всё это, разъясняя каждый абзац и показывая, что именно авторы “Сварожьего круга” не так поняли или забыли, что-то не прочитали, что-то дают в пересказе со слухов и сплетен, — утомительно для нас и утомляюще для читателя. Поэтому перейдем к главному. Авторы “Сварожьего круга” пишут:</w:t>
      </w:r>
    </w:p>
    <w:p w14:paraId="7A16BCD6" w14:textId="6395AC4B" w:rsidR="00B70147" w:rsidRDefault="00B70147">
      <w:pPr>
        <w:pStyle w:val="a"/>
        <w:rPr>
          <w:rFonts w:ascii="Academy Cyr" w:hAnsi="Academy Cyr"/>
        </w:rPr>
      </w:pPr>
      <w:r>
        <w:rPr>
          <w:rFonts w:ascii="Academy Cyr" w:hAnsi="Academy Cyr"/>
        </w:rPr>
        <w:t>«Но если Бог всё же есть</w:t>
      </w:r>
      <w:r w:rsidR="00CE1068" w:rsidRPr="00CE1068">
        <w:rPr>
          <w:rStyle w:val="af2"/>
          <w:vertAlign w:val="baseline"/>
        </w:rPr>
        <w:t>[CLXIII]</w:t>
      </w:r>
      <w:r>
        <w:rPr>
          <w:rFonts w:ascii="Academy Cyr" w:hAnsi="Academy Cyr"/>
        </w:rPr>
        <w:t xml:space="preserve"> (как говорят кобровцы), то есть и Священные Писания, которые написаны Самим Богом, или Его п</w:t>
      </w:r>
      <w:r>
        <w:rPr>
          <w:rFonts w:ascii="Academy Cyr" w:hAnsi="Academy Cyr"/>
        </w:rPr>
        <w:t>о</w:t>
      </w:r>
      <w:r>
        <w:rPr>
          <w:rFonts w:ascii="Academy Cyr" w:hAnsi="Academy Cyr"/>
        </w:rPr>
        <w:t>сланцами. В которых объясняется, как совершенным образом польз</w:t>
      </w:r>
      <w:r>
        <w:rPr>
          <w:rFonts w:ascii="Academy Cyr" w:hAnsi="Academy Cyr"/>
        </w:rPr>
        <w:t>о</w:t>
      </w:r>
      <w:r>
        <w:rPr>
          <w:rFonts w:ascii="Academy Cyr" w:hAnsi="Academy Cyr"/>
        </w:rPr>
        <w:t>ваться этим совершенным, самодостаточным миром (Веды). Или, как минимум, как осуществить связь с Богом с целью возвращения в Мир Антиматериальный после смерти биологического, материального тела (Трипитаки, Евангелие, Коран</w:t>
      </w:r>
      <w:r w:rsidR="00CE1068" w:rsidRPr="00CE1068">
        <w:rPr>
          <w:rStyle w:val="af2"/>
          <w:vertAlign w:val="baseline"/>
        </w:rPr>
        <w:t>[CLXIV]</w:t>
      </w:r>
      <w:r>
        <w:rPr>
          <w:rFonts w:ascii="Academy Cyr" w:hAnsi="Academy Cyr"/>
        </w:rPr>
        <w:t>)».</w:t>
      </w:r>
    </w:p>
    <w:p w14:paraId="555757F3" w14:textId="77777777" w:rsidR="00B70147" w:rsidRDefault="00B70147">
      <w:r>
        <w:t xml:space="preserve"> Ранее мы сообщали, что В.В.Данилов, приписывая Моисею происх</w:t>
      </w:r>
      <w:r>
        <w:t>о</w:t>
      </w:r>
      <w:r>
        <w:t>ждение исторически реального расизма иудеев, ссылался на “Евангелие мира от ессеев”. Мы его не читали полностью, поскольку до нас доходили только публикации его фрагментов. А из того, что доходило, приведем фрагмент, дабы внести ясность в вопрос о вере Богу и вере в Бога и в п</w:t>
      </w:r>
      <w:r>
        <w:t>и</w:t>
      </w:r>
      <w:r>
        <w:t>сания, названные “священными”:</w:t>
      </w:r>
    </w:p>
    <w:p w14:paraId="12D5E903" w14:textId="77777777" w:rsidR="00B70147" w:rsidRDefault="00B70147">
      <w:pPr>
        <w:pStyle w:val="a"/>
        <w:rPr>
          <w:rFonts w:ascii="Academy Cyr" w:hAnsi="Academy Cyr"/>
        </w:rPr>
      </w:pPr>
      <w:r>
        <w:rPr>
          <w:rFonts w:ascii="Academy Cyr" w:hAnsi="Academy Cyr"/>
        </w:rPr>
        <w:t>«Они се</w:t>
      </w:r>
      <w:r>
        <w:rPr>
          <w:rFonts w:ascii="Academy Cyr" w:hAnsi="Academy Cyr"/>
        </w:rPr>
        <w:softHyphen/>
        <w:t>ли око</w:t>
      </w:r>
      <w:r>
        <w:rPr>
          <w:rFonts w:ascii="Academy Cyr" w:hAnsi="Academy Cyr"/>
        </w:rPr>
        <w:softHyphen/>
        <w:t>ло Ии</w:t>
      </w:r>
      <w:r>
        <w:rPr>
          <w:rFonts w:ascii="Academy Cyr" w:hAnsi="Academy Cyr"/>
        </w:rPr>
        <w:softHyphen/>
        <w:t>су</w:t>
      </w:r>
      <w:r>
        <w:rPr>
          <w:rFonts w:ascii="Academy Cyr" w:hAnsi="Academy Cyr"/>
        </w:rPr>
        <w:softHyphen/>
        <w:t>са и спро</w:t>
      </w:r>
      <w:r>
        <w:rPr>
          <w:rFonts w:ascii="Academy Cyr" w:hAnsi="Academy Cyr"/>
        </w:rPr>
        <w:softHyphen/>
        <w:t>си</w:t>
      </w:r>
      <w:r>
        <w:rPr>
          <w:rFonts w:ascii="Academy Cyr" w:hAnsi="Academy Cyr"/>
        </w:rPr>
        <w:softHyphen/>
        <w:t>ли Его: Учи</w:t>
      </w:r>
      <w:r>
        <w:rPr>
          <w:rFonts w:ascii="Academy Cyr" w:hAnsi="Academy Cyr"/>
        </w:rPr>
        <w:softHyphen/>
        <w:t>тель, ка</w:t>
      </w:r>
      <w:r>
        <w:rPr>
          <w:rFonts w:ascii="Academy Cyr" w:hAnsi="Academy Cyr"/>
        </w:rPr>
        <w:softHyphen/>
        <w:t>ко</w:t>
      </w:r>
      <w:r>
        <w:rPr>
          <w:rFonts w:ascii="Academy Cyr" w:hAnsi="Academy Cyr"/>
        </w:rPr>
        <w:softHyphen/>
        <w:t>вы за</w:t>
      </w:r>
      <w:r>
        <w:rPr>
          <w:rFonts w:ascii="Academy Cyr" w:hAnsi="Academy Cyr"/>
        </w:rPr>
        <w:softHyphen/>
        <w:t>ко</w:t>
      </w:r>
      <w:r>
        <w:rPr>
          <w:rFonts w:ascii="Academy Cyr" w:hAnsi="Academy Cyr"/>
        </w:rPr>
        <w:softHyphen/>
        <w:t>ны жиз</w:t>
      </w:r>
      <w:r>
        <w:rPr>
          <w:rFonts w:ascii="Academy Cyr" w:hAnsi="Academy Cyr"/>
        </w:rPr>
        <w:softHyphen/>
        <w:t>ни? Ос</w:t>
      </w:r>
      <w:r>
        <w:rPr>
          <w:rFonts w:ascii="Academy Cyr" w:hAnsi="Academy Cyr"/>
        </w:rPr>
        <w:softHyphen/>
        <w:t>тань</w:t>
      </w:r>
      <w:r>
        <w:rPr>
          <w:rFonts w:ascii="Academy Cyr" w:hAnsi="Academy Cyr"/>
        </w:rPr>
        <w:softHyphen/>
        <w:t>ся по</w:t>
      </w:r>
      <w:r>
        <w:rPr>
          <w:rFonts w:ascii="Academy Cyr" w:hAnsi="Academy Cyr"/>
        </w:rPr>
        <w:softHyphen/>
        <w:t>доль</w:t>
      </w:r>
      <w:r>
        <w:rPr>
          <w:rFonts w:ascii="Academy Cyr" w:hAnsi="Academy Cyr"/>
        </w:rPr>
        <w:softHyphen/>
        <w:t>ше с на</w:t>
      </w:r>
      <w:r>
        <w:rPr>
          <w:rFonts w:ascii="Academy Cyr" w:hAnsi="Academy Cyr"/>
        </w:rPr>
        <w:softHyphen/>
        <w:t>ми и нау</w:t>
      </w:r>
      <w:r>
        <w:rPr>
          <w:rFonts w:ascii="Academy Cyr" w:hAnsi="Academy Cyr"/>
        </w:rPr>
        <w:softHyphen/>
        <w:t>чи нас. Мы хо</w:t>
      </w:r>
      <w:r>
        <w:rPr>
          <w:rFonts w:ascii="Academy Cyr" w:hAnsi="Academy Cyr"/>
        </w:rPr>
        <w:softHyphen/>
        <w:t>тим по</w:t>
      </w:r>
      <w:r>
        <w:rPr>
          <w:rFonts w:ascii="Academy Cyr" w:hAnsi="Academy Cyr"/>
        </w:rPr>
        <w:softHyphen/>
        <w:t>слу</w:t>
      </w:r>
      <w:r>
        <w:rPr>
          <w:rFonts w:ascii="Academy Cyr" w:hAnsi="Academy Cyr"/>
        </w:rPr>
        <w:softHyphen/>
        <w:t>шать Твое уче</w:t>
      </w:r>
      <w:r>
        <w:rPr>
          <w:rFonts w:ascii="Academy Cyr" w:hAnsi="Academy Cyr"/>
        </w:rPr>
        <w:softHyphen/>
        <w:t>ние и за</w:t>
      </w:r>
      <w:r>
        <w:rPr>
          <w:rFonts w:ascii="Academy Cyr" w:hAnsi="Academy Cyr"/>
        </w:rPr>
        <w:softHyphen/>
        <w:t>пом</w:t>
      </w:r>
      <w:r>
        <w:rPr>
          <w:rFonts w:ascii="Academy Cyr" w:hAnsi="Academy Cyr"/>
        </w:rPr>
        <w:softHyphen/>
        <w:t>нить его, что</w:t>
      </w:r>
      <w:r>
        <w:rPr>
          <w:rFonts w:ascii="Academy Cyr" w:hAnsi="Academy Cyr"/>
        </w:rPr>
        <w:softHyphen/>
        <w:t>бы идти пря</w:t>
      </w:r>
      <w:r>
        <w:rPr>
          <w:rFonts w:ascii="Academy Cyr" w:hAnsi="Academy Cyr"/>
        </w:rPr>
        <w:softHyphen/>
        <w:t>мым пу</w:t>
      </w:r>
      <w:r>
        <w:rPr>
          <w:rFonts w:ascii="Academy Cyr" w:hAnsi="Academy Cyr"/>
        </w:rPr>
        <w:softHyphen/>
        <w:t>тем.</w:t>
      </w:r>
    </w:p>
    <w:p w14:paraId="3358C280" w14:textId="3E19EBE0" w:rsidR="00B70147" w:rsidRDefault="00B70147">
      <w:pPr>
        <w:pStyle w:val="a"/>
        <w:rPr>
          <w:rFonts w:ascii="Academy Cyr" w:hAnsi="Academy Cyr"/>
        </w:rPr>
      </w:pPr>
      <w:r>
        <w:rPr>
          <w:rFonts w:ascii="Academy Cyr" w:hAnsi="Academy Cyr"/>
        </w:rPr>
        <w:t>То</w:t>
      </w:r>
      <w:r>
        <w:rPr>
          <w:rFonts w:ascii="Academy Cyr" w:hAnsi="Academy Cyr"/>
        </w:rPr>
        <w:softHyphen/>
        <w:t>гда Ии</w:t>
      </w:r>
      <w:r>
        <w:rPr>
          <w:rFonts w:ascii="Academy Cyr" w:hAnsi="Academy Cyr"/>
        </w:rPr>
        <w:softHyphen/>
        <w:t>сус сел сре</w:t>
      </w:r>
      <w:r>
        <w:rPr>
          <w:rFonts w:ascii="Academy Cyr" w:hAnsi="Academy Cyr"/>
        </w:rPr>
        <w:softHyphen/>
        <w:t>ди них и ска</w:t>
      </w:r>
      <w:r>
        <w:rPr>
          <w:rFonts w:ascii="Academy Cyr" w:hAnsi="Academy Cyr"/>
        </w:rPr>
        <w:softHyphen/>
        <w:t>зал: По</w:t>
      </w:r>
      <w:r>
        <w:rPr>
          <w:rFonts w:ascii="Academy Cyr" w:hAnsi="Academy Cyr"/>
        </w:rPr>
        <w:softHyphen/>
        <w:t>ис</w:t>
      </w:r>
      <w:r>
        <w:rPr>
          <w:rFonts w:ascii="Academy Cyr" w:hAnsi="Academy Cyr"/>
        </w:rPr>
        <w:softHyphen/>
        <w:t>ти</w:t>
      </w:r>
      <w:r>
        <w:rPr>
          <w:rFonts w:ascii="Academy Cyr" w:hAnsi="Academy Cyr"/>
        </w:rPr>
        <w:softHyphen/>
        <w:t>не я</w:t>
      </w:r>
      <w:r w:rsidR="00CE1068" w:rsidRPr="00CE1068">
        <w:rPr>
          <w:rStyle w:val="af2"/>
          <w:vertAlign w:val="baseline"/>
        </w:rPr>
        <w:t>[CLXV]</w:t>
      </w:r>
      <w:r>
        <w:rPr>
          <w:rFonts w:ascii="Academy Cyr" w:hAnsi="Academy Cyr"/>
        </w:rPr>
        <w:t xml:space="preserve"> ска</w:t>
      </w:r>
      <w:r>
        <w:rPr>
          <w:rFonts w:ascii="Academy Cyr" w:hAnsi="Academy Cyr"/>
        </w:rPr>
        <w:softHyphen/>
        <w:t>жу вам: Ни</w:t>
      </w:r>
      <w:r>
        <w:rPr>
          <w:rFonts w:ascii="Academy Cyr" w:hAnsi="Academy Cyr"/>
        </w:rPr>
        <w:softHyphen/>
        <w:t>кто не мо</w:t>
      </w:r>
      <w:r>
        <w:rPr>
          <w:rFonts w:ascii="Academy Cyr" w:hAnsi="Academy Cyr"/>
        </w:rPr>
        <w:softHyphen/>
        <w:t>жет быть сча</w:t>
      </w:r>
      <w:r>
        <w:rPr>
          <w:rFonts w:ascii="Academy Cyr" w:hAnsi="Academy Cyr"/>
        </w:rPr>
        <w:softHyphen/>
        <w:t>ст</w:t>
      </w:r>
      <w:r>
        <w:rPr>
          <w:rFonts w:ascii="Academy Cyr" w:hAnsi="Academy Cyr"/>
        </w:rPr>
        <w:softHyphen/>
        <w:t>лив, ес</w:t>
      </w:r>
      <w:r>
        <w:rPr>
          <w:rFonts w:ascii="Academy Cyr" w:hAnsi="Academy Cyr"/>
        </w:rPr>
        <w:softHyphen/>
        <w:t>ли не сле</w:t>
      </w:r>
      <w:r>
        <w:rPr>
          <w:rFonts w:ascii="Academy Cyr" w:hAnsi="Academy Cyr"/>
        </w:rPr>
        <w:softHyphen/>
        <w:t>ду</w:t>
      </w:r>
      <w:r>
        <w:rPr>
          <w:rFonts w:ascii="Academy Cyr" w:hAnsi="Academy Cyr"/>
        </w:rPr>
        <w:softHyphen/>
        <w:t>ет За</w:t>
      </w:r>
      <w:r>
        <w:rPr>
          <w:rFonts w:ascii="Academy Cyr" w:hAnsi="Academy Cyr"/>
        </w:rPr>
        <w:softHyphen/>
        <w:t>ко</w:t>
      </w:r>
      <w:r>
        <w:rPr>
          <w:rFonts w:ascii="Academy Cyr" w:hAnsi="Academy Cyr"/>
        </w:rPr>
        <w:softHyphen/>
        <w:t>ну. А дру</w:t>
      </w:r>
      <w:r>
        <w:rPr>
          <w:rFonts w:ascii="Academy Cyr" w:hAnsi="Academy Cyr"/>
        </w:rPr>
        <w:softHyphen/>
        <w:t>гие от</w:t>
      </w:r>
      <w:r>
        <w:rPr>
          <w:rFonts w:ascii="Academy Cyr" w:hAnsi="Academy Cyr"/>
        </w:rPr>
        <w:softHyphen/>
        <w:t>ве</w:t>
      </w:r>
      <w:r>
        <w:rPr>
          <w:rFonts w:ascii="Academy Cyr" w:hAnsi="Academy Cyr"/>
        </w:rPr>
        <w:softHyphen/>
        <w:t>ти</w:t>
      </w:r>
      <w:r>
        <w:rPr>
          <w:rFonts w:ascii="Academy Cyr" w:hAnsi="Academy Cyr"/>
        </w:rPr>
        <w:softHyphen/>
        <w:t>ли Ему: Мы все сле</w:t>
      </w:r>
      <w:r>
        <w:rPr>
          <w:rFonts w:ascii="Academy Cyr" w:hAnsi="Academy Cyr"/>
        </w:rPr>
        <w:softHyphen/>
        <w:t>ду</w:t>
      </w:r>
      <w:r>
        <w:rPr>
          <w:rFonts w:ascii="Academy Cyr" w:hAnsi="Academy Cyr"/>
        </w:rPr>
        <w:softHyphen/>
        <w:t>ем за</w:t>
      </w:r>
      <w:r>
        <w:rPr>
          <w:rFonts w:ascii="Academy Cyr" w:hAnsi="Academy Cyr"/>
        </w:rPr>
        <w:softHyphen/>
        <w:t>ко</w:t>
      </w:r>
      <w:r>
        <w:rPr>
          <w:rFonts w:ascii="Academy Cyr" w:hAnsi="Academy Cyr"/>
        </w:rPr>
        <w:softHyphen/>
        <w:t>нам Мои</w:t>
      </w:r>
      <w:r>
        <w:rPr>
          <w:rFonts w:ascii="Academy Cyr" w:hAnsi="Academy Cyr"/>
        </w:rPr>
        <w:softHyphen/>
        <w:t>сея: это он дал нам за</w:t>
      </w:r>
      <w:r>
        <w:rPr>
          <w:rFonts w:ascii="Academy Cyr" w:hAnsi="Academy Cyr"/>
        </w:rPr>
        <w:softHyphen/>
        <w:t>кон та</w:t>
      </w:r>
      <w:r>
        <w:rPr>
          <w:rFonts w:ascii="Academy Cyr" w:hAnsi="Academy Cyr"/>
        </w:rPr>
        <w:softHyphen/>
        <w:t>ким, ка</w:t>
      </w:r>
      <w:r>
        <w:rPr>
          <w:rFonts w:ascii="Academy Cyr" w:hAnsi="Academy Cyr"/>
        </w:rPr>
        <w:softHyphen/>
        <w:t>ким на</w:t>
      </w:r>
      <w:r>
        <w:rPr>
          <w:rFonts w:ascii="Academy Cyr" w:hAnsi="Academy Cyr"/>
        </w:rPr>
        <w:softHyphen/>
        <w:t>пи</w:t>
      </w:r>
      <w:r>
        <w:rPr>
          <w:rFonts w:ascii="Academy Cyr" w:hAnsi="Academy Cyr"/>
        </w:rPr>
        <w:softHyphen/>
        <w:t>сан он в Свя</w:t>
      </w:r>
      <w:r>
        <w:rPr>
          <w:rFonts w:ascii="Academy Cyr" w:hAnsi="Academy Cyr"/>
        </w:rPr>
        <w:softHyphen/>
        <w:t>щен</w:t>
      </w:r>
      <w:r>
        <w:rPr>
          <w:rFonts w:ascii="Academy Cyr" w:hAnsi="Academy Cyr"/>
        </w:rPr>
        <w:softHyphen/>
        <w:t>ном Пи</w:t>
      </w:r>
      <w:r>
        <w:rPr>
          <w:rFonts w:ascii="Academy Cyr" w:hAnsi="Academy Cyr"/>
        </w:rPr>
        <w:softHyphen/>
        <w:t>са</w:t>
      </w:r>
      <w:r>
        <w:rPr>
          <w:rFonts w:ascii="Academy Cyr" w:hAnsi="Academy Cyr"/>
        </w:rPr>
        <w:softHyphen/>
        <w:t>нии.</w:t>
      </w:r>
    </w:p>
    <w:p w14:paraId="6F2A7AFE" w14:textId="77777777" w:rsidR="00B70147" w:rsidRDefault="00B70147">
      <w:pPr>
        <w:pStyle w:val="a"/>
        <w:rPr>
          <w:rFonts w:ascii="Academy Cyr" w:hAnsi="Academy Cyr"/>
        </w:rPr>
      </w:pPr>
      <w:r>
        <w:rPr>
          <w:rFonts w:ascii="Academy Cyr" w:hAnsi="Academy Cyr"/>
        </w:rPr>
        <w:t>И от</w:t>
      </w:r>
      <w:r>
        <w:rPr>
          <w:rFonts w:ascii="Academy Cyr" w:hAnsi="Academy Cyr"/>
        </w:rPr>
        <w:softHyphen/>
        <w:t>ве</w:t>
      </w:r>
      <w:r>
        <w:rPr>
          <w:rFonts w:ascii="Academy Cyr" w:hAnsi="Academy Cyr"/>
        </w:rPr>
        <w:softHyphen/>
        <w:t>тил им Ии</w:t>
      </w:r>
      <w:r>
        <w:rPr>
          <w:rFonts w:ascii="Academy Cyr" w:hAnsi="Academy Cyr"/>
        </w:rPr>
        <w:softHyphen/>
        <w:t>сус: Не ищи</w:t>
      </w:r>
      <w:r>
        <w:rPr>
          <w:rFonts w:ascii="Academy Cyr" w:hAnsi="Academy Cyr"/>
        </w:rPr>
        <w:softHyphen/>
        <w:t>те За</w:t>
      </w:r>
      <w:r>
        <w:rPr>
          <w:rFonts w:ascii="Academy Cyr" w:hAnsi="Academy Cyr"/>
        </w:rPr>
        <w:softHyphen/>
        <w:t>ко</w:t>
      </w:r>
      <w:r>
        <w:rPr>
          <w:rFonts w:ascii="Academy Cyr" w:hAnsi="Academy Cyr"/>
        </w:rPr>
        <w:softHyphen/>
        <w:t>на в ва</w:t>
      </w:r>
      <w:r>
        <w:rPr>
          <w:rFonts w:ascii="Academy Cyr" w:hAnsi="Academy Cyr"/>
        </w:rPr>
        <w:softHyphen/>
        <w:t>шем пи</w:t>
      </w:r>
      <w:r>
        <w:rPr>
          <w:rFonts w:ascii="Academy Cyr" w:hAnsi="Academy Cyr"/>
        </w:rPr>
        <w:softHyphen/>
        <w:t>са</w:t>
      </w:r>
      <w:r>
        <w:rPr>
          <w:rFonts w:ascii="Academy Cyr" w:hAnsi="Academy Cyr"/>
        </w:rPr>
        <w:softHyphen/>
        <w:t>нии. Ибо За</w:t>
      </w:r>
      <w:r>
        <w:rPr>
          <w:rFonts w:ascii="Academy Cyr" w:hAnsi="Academy Cyr"/>
        </w:rPr>
        <w:softHyphen/>
        <w:t>кон — это Жизнь, а в пи</w:t>
      </w:r>
      <w:r>
        <w:rPr>
          <w:rFonts w:ascii="Academy Cyr" w:hAnsi="Academy Cyr"/>
        </w:rPr>
        <w:softHyphen/>
        <w:t>са</w:t>
      </w:r>
      <w:r>
        <w:rPr>
          <w:rFonts w:ascii="Academy Cyr" w:hAnsi="Academy Cyr"/>
        </w:rPr>
        <w:softHyphen/>
        <w:t>нии мерт</w:t>
      </w:r>
      <w:r>
        <w:rPr>
          <w:rFonts w:ascii="Academy Cyr" w:hAnsi="Academy Cyr"/>
        </w:rPr>
        <w:softHyphen/>
        <w:t>во. По</w:t>
      </w:r>
      <w:r>
        <w:rPr>
          <w:rFonts w:ascii="Academy Cyr" w:hAnsi="Academy Cyr"/>
        </w:rPr>
        <w:softHyphen/>
        <w:t>ис</w:t>
      </w:r>
      <w:r>
        <w:rPr>
          <w:rFonts w:ascii="Academy Cyr" w:hAnsi="Academy Cyr"/>
        </w:rPr>
        <w:softHyphen/>
        <w:t>ти</w:t>
      </w:r>
      <w:r>
        <w:rPr>
          <w:rFonts w:ascii="Academy Cyr" w:hAnsi="Academy Cyr"/>
        </w:rPr>
        <w:softHyphen/>
        <w:t>не го</w:t>
      </w:r>
      <w:r>
        <w:rPr>
          <w:rFonts w:ascii="Academy Cyr" w:hAnsi="Academy Cyr"/>
        </w:rPr>
        <w:softHyphen/>
        <w:t>во</w:t>
      </w:r>
      <w:r>
        <w:rPr>
          <w:rFonts w:ascii="Academy Cyr" w:hAnsi="Academy Cyr"/>
        </w:rPr>
        <w:softHyphen/>
        <w:t>рю я вам: Мои</w:t>
      </w:r>
      <w:r>
        <w:rPr>
          <w:rFonts w:ascii="Academy Cyr" w:hAnsi="Academy Cyr"/>
        </w:rPr>
        <w:softHyphen/>
        <w:t>сей не по</w:t>
      </w:r>
      <w:r>
        <w:rPr>
          <w:rFonts w:ascii="Academy Cyr" w:hAnsi="Academy Cyr"/>
        </w:rPr>
        <w:softHyphen/>
        <w:t>лу</w:t>
      </w:r>
      <w:r>
        <w:rPr>
          <w:rFonts w:ascii="Academy Cyr" w:hAnsi="Academy Cyr"/>
        </w:rPr>
        <w:softHyphen/>
        <w:t>чал свои за</w:t>
      </w:r>
      <w:r>
        <w:rPr>
          <w:rFonts w:ascii="Academy Cyr" w:hAnsi="Academy Cyr"/>
        </w:rPr>
        <w:softHyphen/>
        <w:t>ко</w:t>
      </w:r>
      <w:r>
        <w:rPr>
          <w:rFonts w:ascii="Academy Cyr" w:hAnsi="Academy Cyr"/>
        </w:rPr>
        <w:softHyphen/>
        <w:t>ны от Бо</w:t>
      </w:r>
      <w:r>
        <w:rPr>
          <w:rFonts w:ascii="Academy Cyr" w:hAnsi="Academy Cyr"/>
        </w:rPr>
        <w:softHyphen/>
        <w:t>га на</w:t>
      </w:r>
      <w:r>
        <w:rPr>
          <w:rFonts w:ascii="Academy Cyr" w:hAnsi="Academy Cyr"/>
        </w:rPr>
        <w:softHyphen/>
        <w:t>пи</w:t>
      </w:r>
      <w:r>
        <w:rPr>
          <w:rFonts w:ascii="Academy Cyr" w:hAnsi="Academy Cyr"/>
        </w:rPr>
        <w:softHyphen/>
        <w:t>сан</w:t>
      </w:r>
      <w:r>
        <w:rPr>
          <w:rFonts w:ascii="Academy Cyr" w:hAnsi="Academy Cyr"/>
        </w:rPr>
        <w:softHyphen/>
        <w:t>ны</w:t>
      </w:r>
      <w:r>
        <w:rPr>
          <w:rFonts w:ascii="Academy Cyr" w:hAnsi="Academy Cyr"/>
        </w:rPr>
        <w:softHyphen/>
        <w:t>ми, а от Жи</w:t>
      </w:r>
      <w:r>
        <w:rPr>
          <w:rFonts w:ascii="Academy Cyr" w:hAnsi="Academy Cyr"/>
        </w:rPr>
        <w:softHyphen/>
        <w:t>во</w:t>
      </w:r>
      <w:r>
        <w:rPr>
          <w:rFonts w:ascii="Academy Cyr" w:hAnsi="Academy Cyr"/>
        </w:rPr>
        <w:softHyphen/>
        <w:t>го Сло</w:t>
      </w:r>
      <w:r>
        <w:rPr>
          <w:rFonts w:ascii="Academy Cyr" w:hAnsi="Academy Cyr"/>
        </w:rPr>
        <w:softHyphen/>
        <w:t>ва.</w:t>
      </w:r>
    </w:p>
    <w:p w14:paraId="4BBD61F3" w14:textId="77777777" w:rsidR="00B70147" w:rsidRDefault="00B70147">
      <w:pPr>
        <w:pStyle w:val="a"/>
        <w:rPr>
          <w:rFonts w:ascii="Academy Cyr" w:hAnsi="Academy Cyr"/>
        </w:rPr>
      </w:pPr>
      <w:r>
        <w:rPr>
          <w:rFonts w:ascii="Academy Cyr" w:hAnsi="Academy Cyr"/>
        </w:rPr>
        <w:t>За</w:t>
      </w:r>
      <w:r>
        <w:rPr>
          <w:rFonts w:ascii="Academy Cyr" w:hAnsi="Academy Cyr"/>
        </w:rPr>
        <w:softHyphen/>
        <w:t>кон — это Сло</w:t>
      </w:r>
      <w:r>
        <w:rPr>
          <w:rFonts w:ascii="Academy Cyr" w:hAnsi="Academy Cyr"/>
        </w:rPr>
        <w:softHyphen/>
        <w:t>во Жиз</w:t>
      </w:r>
      <w:r>
        <w:rPr>
          <w:rFonts w:ascii="Academy Cyr" w:hAnsi="Academy Cyr"/>
        </w:rPr>
        <w:softHyphen/>
        <w:t>ни, пе</w:t>
      </w:r>
      <w:r>
        <w:rPr>
          <w:rFonts w:ascii="Academy Cyr" w:hAnsi="Academy Cyr"/>
        </w:rPr>
        <w:softHyphen/>
        <w:t>ре</w:t>
      </w:r>
      <w:r>
        <w:rPr>
          <w:rFonts w:ascii="Academy Cyr" w:hAnsi="Academy Cyr"/>
        </w:rPr>
        <w:softHyphen/>
        <w:t>дан</w:t>
      </w:r>
      <w:r>
        <w:rPr>
          <w:rFonts w:ascii="Academy Cyr" w:hAnsi="Academy Cyr"/>
        </w:rPr>
        <w:softHyphen/>
        <w:t>ное жи</w:t>
      </w:r>
      <w:r>
        <w:rPr>
          <w:rFonts w:ascii="Academy Cyr" w:hAnsi="Academy Cyr"/>
        </w:rPr>
        <w:softHyphen/>
        <w:t>вым про</w:t>
      </w:r>
      <w:r>
        <w:rPr>
          <w:rFonts w:ascii="Academy Cyr" w:hAnsi="Academy Cyr"/>
        </w:rPr>
        <w:softHyphen/>
        <w:t>ро</w:t>
      </w:r>
      <w:r>
        <w:rPr>
          <w:rFonts w:ascii="Academy Cyr" w:hAnsi="Academy Cyr"/>
        </w:rPr>
        <w:softHyphen/>
        <w:t>ком для жи</w:t>
      </w:r>
      <w:r>
        <w:rPr>
          <w:rFonts w:ascii="Academy Cyr" w:hAnsi="Academy Cyr"/>
        </w:rPr>
        <w:softHyphen/>
        <w:t>вых лю</w:t>
      </w:r>
      <w:r>
        <w:rPr>
          <w:rFonts w:ascii="Academy Cyr" w:hAnsi="Academy Cyr"/>
        </w:rPr>
        <w:softHyphen/>
        <w:t>дей. Во всем су</w:t>
      </w:r>
      <w:r>
        <w:rPr>
          <w:rFonts w:ascii="Academy Cyr" w:hAnsi="Academy Cyr"/>
        </w:rPr>
        <w:softHyphen/>
        <w:t>щем за</w:t>
      </w:r>
      <w:r>
        <w:rPr>
          <w:rFonts w:ascii="Academy Cyr" w:hAnsi="Academy Cyr"/>
        </w:rPr>
        <w:softHyphen/>
        <w:t>пи</w:t>
      </w:r>
      <w:r>
        <w:rPr>
          <w:rFonts w:ascii="Academy Cyr" w:hAnsi="Academy Cyr"/>
        </w:rPr>
        <w:softHyphen/>
        <w:t>сан За</w:t>
      </w:r>
      <w:r>
        <w:rPr>
          <w:rFonts w:ascii="Academy Cyr" w:hAnsi="Academy Cyr"/>
        </w:rPr>
        <w:softHyphen/>
        <w:t>кон. Вы най</w:t>
      </w:r>
      <w:r>
        <w:rPr>
          <w:rFonts w:ascii="Academy Cyr" w:hAnsi="Academy Cyr"/>
        </w:rPr>
        <w:softHyphen/>
        <w:t>де</w:t>
      </w:r>
      <w:r>
        <w:rPr>
          <w:rFonts w:ascii="Academy Cyr" w:hAnsi="Academy Cyr"/>
        </w:rPr>
        <w:softHyphen/>
        <w:t>те его в тра</w:t>
      </w:r>
      <w:r>
        <w:rPr>
          <w:rFonts w:ascii="Academy Cyr" w:hAnsi="Academy Cyr"/>
        </w:rPr>
        <w:softHyphen/>
        <w:t>ве, в де</w:t>
      </w:r>
      <w:r>
        <w:rPr>
          <w:rFonts w:ascii="Academy Cyr" w:hAnsi="Academy Cyr"/>
        </w:rPr>
        <w:softHyphen/>
        <w:t>ре</w:t>
      </w:r>
      <w:r>
        <w:rPr>
          <w:rFonts w:ascii="Academy Cyr" w:hAnsi="Academy Cyr"/>
        </w:rPr>
        <w:softHyphen/>
        <w:t>ве, в ре</w:t>
      </w:r>
      <w:r>
        <w:rPr>
          <w:rFonts w:ascii="Academy Cyr" w:hAnsi="Academy Cyr"/>
        </w:rPr>
        <w:softHyphen/>
        <w:t>ке, в го</w:t>
      </w:r>
      <w:r>
        <w:rPr>
          <w:rFonts w:ascii="Academy Cyr" w:hAnsi="Academy Cyr"/>
        </w:rPr>
        <w:softHyphen/>
        <w:t>рах, в пти</w:t>
      </w:r>
      <w:r>
        <w:rPr>
          <w:rFonts w:ascii="Academy Cyr" w:hAnsi="Academy Cyr"/>
        </w:rPr>
        <w:softHyphen/>
        <w:t>цах, в не</w:t>
      </w:r>
      <w:r>
        <w:rPr>
          <w:rFonts w:ascii="Academy Cyr" w:hAnsi="Academy Cyr"/>
        </w:rPr>
        <w:softHyphen/>
        <w:t>бе, в ры</w:t>
      </w:r>
      <w:r>
        <w:rPr>
          <w:rFonts w:ascii="Academy Cyr" w:hAnsi="Academy Cyr"/>
        </w:rPr>
        <w:softHyphen/>
        <w:t>бах, в озе</w:t>
      </w:r>
      <w:r>
        <w:rPr>
          <w:rFonts w:ascii="Academy Cyr" w:hAnsi="Academy Cyr"/>
        </w:rPr>
        <w:softHyphen/>
        <w:t>рах и в мо</w:t>
      </w:r>
      <w:r>
        <w:rPr>
          <w:rFonts w:ascii="Academy Cyr" w:hAnsi="Academy Cyr"/>
        </w:rPr>
        <w:softHyphen/>
        <w:t>рях, но осо</w:t>
      </w:r>
      <w:r>
        <w:rPr>
          <w:rFonts w:ascii="Academy Cyr" w:hAnsi="Academy Cyr"/>
        </w:rPr>
        <w:softHyphen/>
        <w:t>бен</w:t>
      </w:r>
      <w:r>
        <w:rPr>
          <w:rFonts w:ascii="Academy Cyr" w:hAnsi="Academy Cyr"/>
        </w:rPr>
        <w:softHyphen/>
        <w:t>но ищи</w:t>
      </w:r>
      <w:r>
        <w:rPr>
          <w:rFonts w:ascii="Academy Cyr" w:hAnsi="Academy Cyr"/>
        </w:rPr>
        <w:softHyphen/>
        <w:t>те его в са</w:t>
      </w:r>
      <w:r>
        <w:rPr>
          <w:rFonts w:ascii="Academy Cyr" w:hAnsi="Academy Cyr"/>
        </w:rPr>
        <w:softHyphen/>
        <w:t>мих се</w:t>
      </w:r>
      <w:r>
        <w:rPr>
          <w:rFonts w:ascii="Academy Cyr" w:hAnsi="Academy Cyr"/>
        </w:rPr>
        <w:softHyphen/>
        <w:t>бе.</w:t>
      </w:r>
    </w:p>
    <w:p w14:paraId="3B6394E6" w14:textId="77777777" w:rsidR="00B70147" w:rsidRDefault="00B70147">
      <w:pPr>
        <w:pStyle w:val="a"/>
        <w:rPr>
          <w:rFonts w:ascii="Academy Cyr" w:hAnsi="Academy Cyr"/>
        </w:rPr>
      </w:pPr>
      <w:r>
        <w:rPr>
          <w:rFonts w:ascii="Academy Cyr" w:hAnsi="Academy Cyr"/>
        </w:rPr>
        <w:lastRenderedPageBreak/>
        <w:t>Ибо по</w:t>
      </w:r>
      <w:r>
        <w:rPr>
          <w:rFonts w:ascii="Academy Cyr" w:hAnsi="Academy Cyr"/>
        </w:rPr>
        <w:softHyphen/>
        <w:t>ис</w:t>
      </w:r>
      <w:r>
        <w:rPr>
          <w:rFonts w:ascii="Academy Cyr" w:hAnsi="Academy Cyr"/>
        </w:rPr>
        <w:softHyphen/>
        <w:t>ти</w:t>
      </w:r>
      <w:r>
        <w:rPr>
          <w:rFonts w:ascii="Academy Cyr" w:hAnsi="Academy Cyr"/>
        </w:rPr>
        <w:softHyphen/>
        <w:t>не го</w:t>
      </w:r>
      <w:r>
        <w:rPr>
          <w:rFonts w:ascii="Academy Cyr" w:hAnsi="Academy Cyr"/>
        </w:rPr>
        <w:softHyphen/>
        <w:t>во</w:t>
      </w:r>
      <w:r>
        <w:rPr>
          <w:rFonts w:ascii="Academy Cyr" w:hAnsi="Academy Cyr"/>
        </w:rPr>
        <w:softHyphen/>
        <w:t>рю я вам: Все су</w:t>
      </w:r>
      <w:r>
        <w:rPr>
          <w:rFonts w:ascii="Academy Cyr" w:hAnsi="Academy Cyr"/>
        </w:rPr>
        <w:softHyphen/>
        <w:t>щее, в ко</w:t>
      </w:r>
      <w:r>
        <w:rPr>
          <w:rFonts w:ascii="Academy Cyr" w:hAnsi="Academy Cyr"/>
        </w:rPr>
        <w:softHyphen/>
        <w:t>то</w:t>
      </w:r>
      <w:r>
        <w:rPr>
          <w:rFonts w:ascii="Academy Cyr" w:hAnsi="Academy Cyr"/>
        </w:rPr>
        <w:softHyphen/>
        <w:t>ром есть жизнь, бли</w:t>
      </w:r>
      <w:r>
        <w:rPr>
          <w:rFonts w:ascii="Academy Cyr" w:hAnsi="Academy Cyr"/>
        </w:rPr>
        <w:softHyphen/>
        <w:t>же к Бо</w:t>
      </w:r>
      <w:r>
        <w:rPr>
          <w:rFonts w:ascii="Academy Cyr" w:hAnsi="Academy Cyr"/>
        </w:rPr>
        <w:softHyphen/>
        <w:t>гу, чем пи</w:t>
      </w:r>
      <w:r>
        <w:rPr>
          <w:rFonts w:ascii="Academy Cyr" w:hAnsi="Academy Cyr"/>
        </w:rPr>
        <w:softHyphen/>
        <w:t>са</w:t>
      </w:r>
      <w:r>
        <w:rPr>
          <w:rFonts w:ascii="Academy Cyr" w:hAnsi="Academy Cyr"/>
        </w:rPr>
        <w:softHyphen/>
        <w:t>ние, ли</w:t>
      </w:r>
      <w:r>
        <w:rPr>
          <w:rFonts w:ascii="Academy Cyr" w:hAnsi="Academy Cyr"/>
        </w:rPr>
        <w:softHyphen/>
        <w:t>шен</w:t>
      </w:r>
      <w:r>
        <w:rPr>
          <w:rFonts w:ascii="Academy Cyr" w:hAnsi="Academy Cyr"/>
        </w:rPr>
        <w:softHyphen/>
        <w:t>ное жиз</w:t>
      </w:r>
      <w:r>
        <w:rPr>
          <w:rFonts w:ascii="Academy Cyr" w:hAnsi="Academy Cyr"/>
        </w:rPr>
        <w:softHyphen/>
        <w:t>ни. Бог соз</w:t>
      </w:r>
      <w:r>
        <w:rPr>
          <w:rFonts w:ascii="Academy Cyr" w:hAnsi="Academy Cyr"/>
        </w:rPr>
        <w:softHyphen/>
        <w:t>дал жизнь и все су</w:t>
      </w:r>
      <w:r>
        <w:rPr>
          <w:rFonts w:ascii="Academy Cyr" w:hAnsi="Academy Cyr"/>
        </w:rPr>
        <w:softHyphen/>
        <w:t>щее та</w:t>
      </w:r>
      <w:r>
        <w:rPr>
          <w:rFonts w:ascii="Academy Cyr" w:hAnsi="Academy Cyr"/>
        </w:rPr>
        <w:softHyphen/>
        <w:t>ко</w:t>
      </w:r>
      <w:r>
        <w:rPr>
          <w:rFonts w:ascii="Academy Cyr" w:hAnsi="Academy Cyr"/>
        </w:rPr>
        <w:softHyphen/>
        <w:t>вым, что они яв</w:t>
      </w:r>
      <w:r>
        <w:rPr>
          <w:rFonts w:ascii="Academy Cyr" w:hAnsi="Academy Cyr"/>
        </w:rPr>
        <w:softHyphen/>
        <w:t>ля</w:t>
      </w:r>
      <w:r>
        <w:rPr>
          <w:rFonts w:ascii="Academy Cyr" w:hAnsi="Academy Cyr"/>
        </w:rPr>
        <w:softHyphen/>
        <w:t>ют</w:t>
      </w:r>
      <w:r>
        <w:rPr>
          <w:rFonts w:ascii="Academy Cyr" w:hAnsi="Academy Cyr"/>
        </w:rPr>
        <w:softHyphen/>
        <w:t>ся Сло</w:t>
      </w:r>
      <w:r>
        <w:rPr>
          <w:rFonts w:ascii="Academy Cyr" w:hAnsi="Academy Cyr"/>
        </w:rPr>
        <w:softHyphen/>
        <w:t>вом веч</w:t>
      </w:r>
      <w:r>
        <w:rPr>
          <w:rFonts w:ascii="Academy Cyr" w:hAnsi="Academy Cyr"/>
        </w:rPr>
        <w:softHyphen/>
        <w:t>ной жиз</w:t>
      </w:r>
      <w:r>
        <w:rPr>
          <w:rFonts w:ascii="Academy Cyr" w:hAnsi="Academy Cyr"/>
        </w:rPr>
        <w:softHyphen/>
        <w:t>ни и слу</w:t>
      </w:r>
      <w:r>
        <w:rPr>
          <w:rFonts w:ascii="Academy Cyr" w:hAnsi="Academy Cyr"/>
        </w:rPr>
        <w:softHyphen/>
        <w:t>жат Уче</w:t>
      </w:r>
      <w:r>
        <w:rPr>
          <w:rFonts w:ascii="Academy Cyr" w:hAnsi="Academy Cyr"/>
        </w:rPr>
        <w:softHyphen/>
        <w:t>ни</w:t>
      </w:r>
      <w:r>
        <w:rPr>
          <w:rFonts w:ascii="Academy Cyr" w:hAnsi="Academy Cyr"/>
        </w:rPr>
        <w:softHyphen/>
        <w:t>ем че</w:t>
      </w:r>
      <w:r>
        <w:rPr>
          <w:rFonts w:ascii="Academy Cyr" w:hAnsi="Academy Cyr"/>
        </w:rPr>
        <w:softHyphen/>
        <w:t>ло</w:t>
      </w:r>
      <w:r>
        <w:rPr>
          <w:rFonts w:ascii="Academy Cyr" w:hAnsi="Academy Cyr"/>
        </w:rPr>
        <w:softHyphen/>
        <w:t>ве</w:t>
      </w:r>
      <w:r>
        <w:rPr>
          <w:rFonts w:ascii="Academy Cyr" w:hAnsi="Academy Cyr"/>
        </w:rPr>
        <w:softHyphen/>
        <w:t>ку о За</w:t>
      </w:r>
      <w:r>
        <w:rPr>
          <w:rFonts w:ascii="Academy Cyr" w:hAnsi="Academy Cyr"/>
        </w:rPr>
        <w:softHyphen/>
        <w:t>ко</w:t>
      </w:r>
      <w:r>
        <w:rPr>
          <w:rFonts w:ascii="Academy Cyr" w:hAnsi="Academy Cyr"/>
        </w:rPr>
        <w:softHyphen/>
        <w:t>нах ис</w:t>
      </w:r>
      <w:r>
        <w:rPr>
          <w:rFonts w:ascii="Academy Cyr" w:hAnsi="Academy Cyr"/>
        </w:rPr>
        <w:softHyphen/>
        <w:t>тин</w:t>
      </w:r>
      <w:r>
        <w:rPr>
          <w:rFonts w:ascii="Academy Cyr" w:hAnsi="Academy Cyr"/>
        </w:rPr>
        <w:softHyphen/>
        <w:t>но</w:t>
      </w:r>
      <w:r>
        <w:rPr>
          <w:rFonts w:ascii="Academy Cyr" w:hAnsi="Academy Cyr"/>
        </w:rPr>
        <w:softHyphen/>
        <w:t>го Бо</w:t>
      </w:r>
      <w:r>
        <w:rPr>
          <w:rFonts w:ascii="Academy Cyr" w:hAnsi="Academy Cyr"/>
        </w:rPr>
        <w:softHyphen/>
        <w:t>га. Бог на</w:t>
      </w:r>
      <w:r>
        <w:rPr>
          <w:rFonts w:ascii="Academy Cyr" w:hAnsi="Academy Cyr"/>
        </w:rPr>
        <w:softHyphen/>
        <w:t>пи</w:t>
      </w:r>
      <w:r>
        <w:rPr>
          <w:rFonts w:ascii="Academy Cyr" w:hAnsi="Academy Cyr"/>
        </w:rPr>
        <w:softHyphen/>
        <w:t>сал Свои За</w:t>
      </w:r>
      <w:r>
        <w:rPr>
          <w:rFonts w:ascii="Academy Cyr" w:hAnsi="Academy Cyr"/>
        </w:rPr>
        <w:softHyphen/>
        <w:t>ко</w:t>
      </w:r>
      <w:r>
        <w:rPr>
          <w:rFonts w:ascii="Academy Cyr" w:hAnsi="Academy Cyr"/>
        </w:rPr>
        <w:softHyphen/>
        <w:t>ны не на стра</w:t>
      </w:r>
      <w:r>
        <w:rPr>
          <w:rFonts w:ascii="Academy Cyr" w:hAnsi="Academy Cyr"/>
        </w:rPr>
        <w:softHyphen/>
        <w:t>ни</w:t>
      </w:r>
      <w:r>
        <w:rPr>
          <w:rFonts w:ascii="Academy Cyr" w:hAnsi="Academy Cyr"/>
        </w:rPr>
        <w:softHyphen/>
        <w:t>цах книг, но в ва</w:t>
      </w:r>
      <w:r>
        <w:rPr>
          <w:rFonts w:ascii="Academy Cyr" w:hAnsi="Academy Cyr"/>
        </w:rPr>
        <w:softHyphen/>
        <w:t>шем серд</w:t>
      </w:r>
      <w:r>
        <w:rPr>
          <w:rFonts w:ascii="Academy Cyr" w:hAnsi="Academy Cyr"/>
        </w:rPr>
        <w:softHyphen/>
        <w:t>це, и в ва</w:t>
      </w:r>
      <w:r>
        <w:rPr>
          <w:rFonts w:ascii="Academy Cyr" w:hAnsi="Academy Cyr"/>
        </w:rPr>
        <w:softHyphen/>
        <w:t>шем ду</w:t>
      </w:r>
      <w:r>
        <w:rPr>
          <w:rFonts w:ascii="Academy Cyr" w:hAnsi="Academy Cyr"/>
        </w:rPr>
        <w:softHyphen/>
        <w:t>хе.</w:t>
      </w:r>
    </w:p>
    <w:p w14:paraId="76540B6D" w14:textId="77777777" w:rsidR="00B70147" w:rsidRDefault="00B70147">
      <w:pPr>
        <w:pStyle w:val="a"/>
        <w:rPr>
          <w:rFonts w:ascii="Academy Cyr" w:hAnsi="Academy Cyr"/>
        </w:rPr>
      </w:pPr>
      <w:r>
        <w:rPr>
          <w:rFonts w:ascii="Academy Cyr" w:hAnsi="Academy Cyr"/>
        </w:rPr>
        <w:t>Они про</w:t>
      </w:r>
      <w:r>
        <w:rPr>
          <w:rFonts w:ascii="Academy Cyr" w:hAnsi="Academy Cyr"/>
        </w:rPr>
        <w:softHyphen/>
        <w:t>яв</w:t>
      </w:r>
      <w:r>
        <w:rPr>
          <w:rFonts w:ascii="Academy Cyr" w:hAnsi="Academy Cyr"/>
        </w:rPr>
        <w:softHyphen/>
        <w:t>ля</w:t>
      </w:r>
      <w:r>
        <w:rPr>
          <w:rFonts w:ascii="Academy Cyr" w:hAnsi="Academy Cyr"/>
        </w:rPr>
        <w:softHyphen/>
        <w:t>ют</w:t>
      </w:r>
      <w:r>
        <w:rPr>
          <w:rFonts w:ascii="Academy Cyr" w:hAnsi="Academy Cyr"/>
        </w:rPr>
        <w:softHyphen/>
        <w:t>ся в ва</w:t>
      </w:r>
      <w:r>
        <w:rPr>
          <w:rFonts w:ascii="Academy Cyr" w:hAnsi="Academy Cyr"/>
        </w:rPr>
        <w:softHyphen/>
        <w:t>шем ды</w:t>
      </w:r>
      <w:r>
        <w:rPr>
          <w:rFonts w:ascii="Academy Cyr" w:hAnsi="Academy Cyr"/>
        </w:rPr>
        <w:softHyphen/>
        <w:t>ха</w:t>
      </w:r>
      <w:r>
        <w:rPr>
          <w:rFonts w:ascii="Academy Cyr" w:hAnsi="Academy Cyr"/>
        </w:rPr>
        <w:softHyphen/>
        <w:t>нии, в ва</w:t>
      </w:r>
      <w:r>
        <w:rPr>
          <w:rFonts w:ascii="Academy Cyr" w:hAnsi="Academy Cyr"/>
        </w:rPr>
        <w:softHyphen/>
        <w:t>шей кро</w:t>
      </w:r>
      <w:r>
        <w:rPr>
          <w:rFonts w:ascii="Academy Cyr" w:hAnsi="Academy Cyr"/>
        </w:rPr>
        <w:softHyphen/>
        <w:t>ви, в ва</w:t>
      </w:r>
      <w:r>
        <w:rPr>
          <w:rFonts w:ascii="Academy Cyr" w:hAnsi="Academy Cyr"/>
        </w:rPr>
        <w:softHyphen/>
        <w:t>ших кос</w:t>
      </w:r>
      <w:r>
        <w:rPr>
          <w:rFonts w:ascii="Academy Cyr" w:hAnsi="Academy Cyr"/>
        </w:rPr>
        <w:softHyphen/>
        <w:t>тях, в ва</w:t>
      </w:r>
      <w:r>
        <w:rPr>
          <w:rFonts w:ascii="Academy Cyr" w:hAnsi="Academy Cyr"/>
        </w:rPr>
        <w:softHyphen/>
        <w:t>шей ко</w:t>
      </w:r>
      <w:r>
        <w:rPr>
          <w:rFonts w:ascii="Academy Cyr" w:hAnsi="Academy Cyr"/>
        </w:rPr>
        <w:softHyphen/>
        <w:t>же, в ва</w:t>
      </w:r>
      <w:r>
        <w:rPr>
          <w:rFonts w:ascii="Academy Cyr" w:hAnsi="Academy Cyr"/>
        </w:rPr>
        <w:softHyphen/>
        <w:t>ших внут</w:t>
      </w:r>
      <w:r>
        <w:rPr>
          <w:rFonts w:ascii="Academy Cyr" w:hAnsi="Academy Cyr"/>
        </w:rPr>
        <w:softHyphen/>
        <w:t>рен</w:t>
      </w:r>
      <w:r>
        <w:rPr>
          <w:rFonts w:ascii="Academy Cyr" w:hAnsi="Academy Cyr"/>
        </w:rPr>
        <w:softHyphen/>
        <w:t>но</w:t>
      </w:r>
      <w:r>
        <w:rPr>
          <w:rFonts w:ascii="Academy Cyr" w:hAnsi="Academy Cyr"/>
        </w:rPr>
        <w:softHyphen/>
        <w:t>стях, в ва</w:t>
      </w:r>
      <w:r>
        <w:rPr>
          <w:rFonts w:ascii="Academy Cyr" w:hAnsi="Academy Cyr"/>
        </w:rPr>
        <w:softHyphen/>
        <w:t>ших гла</w:t>
      </w:r>
      <w:r>
        <w:rPr>
          <w:rFonts w:ascii="Academy Cyr" w:hAnsi="Academy Cyr"/>
        </w:rPr>
        <w:softHyphen/>
        <w:t>зах, в ва</w:t>
      </w:r>
      <w:r>
        <w:rPr>
          <w:rFonts w:ascii="Academy Cyr" w:hAnsi="Academy Cyr"/>
        </w:rPr>
        <w:softHyphen/>
        <w:t>ших ушах и в лю</w:t>
      </w:r>
      <w:r>
        <w:rPr>
          <w:rFonts w:ascii="Academy Cyr" w:hAnsi="Academy Cyr"/>
        </w:rPr>
        <w:softHyphen/>
        <w:t>бой са</w:t>
      </w:r>
      <w:r>
        <w:rPr>
          <w:rFonts w:ascii="Academy Cyr" w:hAnsi="Academy Cyr"/>
        </w:rPr>
        <w:softHyphen/>
        <w:t>мой не</w:t>
      </w:r>
      <w:r>
        <w:rPr>
          <w:rFonts w:ascii="Academy Cyr" w:hAnsi="Academy Cyr"/>
        </w:rPr>
        <w:softHyphen/>
        <w:t>зна</w:t>
      </w:r>
      <w:r>
        <w:rPr>
          <w:rFonts w:ascii="Academy Cyr" w:hAnsi="Academy Cyr"/>
        </w:rPr>
        <w:softHyphen/>
        <w:t>чи</w:t>
      </w:r>
      <w:r>
        <w:rPr>
          <w:rFonts w:ascii="Academy Cyr" w:hAnsi="Academy Cyr"/>
        </w:rPr>
        <w:softHyphen/>
        <w:t>тель</w:t>
      </w:r>
      <w:r>
        <w:rPr>
          <w:rFonts w:ascii="Academy Cyr" w:hAnsi="Academy Cyr"/>
        </w:rPr>
        <w:softHyphen/>
        <w:t>ной час</w:t>
      </w:r>
      <w:r>
        <w:rPr>
          <w:rFonts w:ascii="Academy Cyr" w:hAnsi="Academy Cyr"/>
        </w:rPr>
        <w:softHyphen/>
        <w:t>ти ва</w:t>
      </w:r>
      <w:r>
        <w:rPr>
          <w:rFonts w:ascii="Academy Cyr" w:hAnsi="Academy Cyr"/>
        </w:rPr>
        <w:softHyphen/>
        <w:t>ше</w:t>
      </w:r>
      <w:r>
        <w:rPr>
          <w:rFonts w:ascii="Academy Cyr" w:hAnsi="Academy Cyr"/>
        </w:rPr>
        <w:softHyphen/>
        <w:t>го те</w:t>
      </w:r>
      <w:r>
        <w:rPr>
          <w:rFonts w:ascii="Academy Cyr" w:hAnsi="Academy Cyr"/>
        </w:rPr>
        <w:softHyphen/>
        <w:t>ла.</w:t>
      </w:r>
    </w:p>
    <w:p w14:paraId="11474691" w14:textId="77777777" w:rsidR="00B70147" w:rsidRDefault="00B70147">
      <w:pPr>
        <w:pStyle w:val="a"/>
        <w:rPr>
          <w:rFonts w:ascii="Academy Cyr" w:hAnsi="Academy Cyr"/>
        </w:rPr>
      </w:pPr>
      <w:r>
        <w:rPr>
          <w:rFonts w:ascii="Academy Cyr" w:hAnsi="Academy Cyr"/>
        </w:rPr>
        <w:t>Они при</w:t>
      </w:r>
      <w:r>
        <w:rPr>
          <w:rFonts w:ascii="Academy Cyr" w:hAnsi="Academy Cyr"/>
        </w:rPr>
        <w:softHyphen/>
        <w:t>сут</w:t>
      </w:r>
      <w:r>
        <w:rPr>
          <w:rFonts w:ascii="Academy Cyr" w:hAnsi="Academy Cyr"/>
        </w:rPr>
        <w:softHyphen/>
        <w:t>ст</w:t>
      </w:r>
      <w:r>
        <w:rPr>
          <w:rFonts w:ascii="Academy Cyr" w:hAnsi="Academy Cyr"/>
        </w:rPr>
        <w:softHyphen/>
        <w:t>ву</w:t>
      </w:r>
      <w:r>
        <w:rPr>
          <w:rFonts w:ascii="Academy Cyr" w:hAnsi="Academy Cyr"/>
        </w:rPr>
        <w:softHyphen/>
        <w:t>ют в воз</w:t>
      </w:r>
      <w:r>
        <w:rPr>
          <w:rFonts w:ascii="Academy Cyr" w:hAnsi="Academy Cyr"/>
        </w:rPr>
        <w:softHyphen/>
        <w:t>ду</w:t>
      </w:r>
      <w:r>
        <w:rPr>
          <w:rFonts w:ascii="Academy Cyr" w:hAnsi="Academy Cyr"/>
        </w:rPr>
        <w:softHyphen/>
        <w:t>хе, в во</w:t>
      </w:r>
      <w:r>
        <w:rPr>
          <w:rFonts w:ascii="Academy Cyr" w:hAnsi="Academy Cyr"/>
        </w:rPr>
        <w:softHyphen/>
        <w:t>де, в зем</w:t>
      </w:r>
      <w:r>
        <w:rPr>
          <w:rFonts w:ascii="Academy Cyr" w:hAnsi="Academy Cyr"/>
        </w:rPr>
        <w:softHyphen/>
        <w:t>ле, в рас</w:t>
      </w:r>
      <w:r>
        <w:rPr>
          <w:rFonts w:ascii="Academy Cyr" w:hAnsi="Academy Cyr"/>
        </w:rPr>
        <w:softHyphen/>
        <w:t>те</w:t>
      </w:r>
      <w:r>
        <w:rPr>
          <w:rFonts w:ascii="Academy Cyr" w:hAnsi="Academy Cyr"/>
        </w:rPr>
        <w:softHyphen/>
        <w:t>ни</w:t>
      </w:r>
      <w:r>
        <w:rPr>
          <w:rFonts w:ascii="Academy Cyr" w:hAnsi="Academy Cyr"/>
        </w:rPr>
        <w:softHyphen/>
        <w:t>ях, в лу</w:t>
      </w:r>
      <w:r>
        <w:rPr>
          <w:rFonts w:ascii="Academy Cyr" w:hAnsi="Academy Cyr"/>
        </w:rPr>
        <w:softHyphen/>
        <w:t>чах солн</w:t>
      </w:r>
      <w:r>
        <w:rPr>
          <w:rFonts w:ascii="Academy Cyr" w:hAnsi="Academy Cyr"/>
        </w:rPr>
        <w:softHyphen/>
        <w:t>ца, в глу</w:t>
      </w:r>
      <w:r>
        <w:rPr>
          <w:rFonts w:ascii="Academy Cyr" w:hAnsi="Academy Cyr"/>
        </w:rPr>
        <w:softHyphen/>
        <w:t>би</w:t>
      </w:r>
      <w:r>
        <w:rPr>
          <w:rFonts w:ascii="Academy Cyr" w:hAnsi="Academy Cyr"/>
        </w:rPr>
        <w:softHyphen/>
        <w:t>нах и вы</w:t>
      </w:r>
      <w:r>
        <w:rPr>
          <w:rFonts w:ascii="Academy Cyr" w:hAnsi="Academy Cyr"/>
        </w:rPr>
        <w:softHyphen/>
        <w:t>со</w:t>
      </w:r>
      <w:r>
        <w:rPr>
          <w:rFonts w:ascii="Academy Cyr" w:hAnsi="Academy Cyr"/>
        </w:rPr>
        <w:softHyphen/>
        <w:t>тах. Все они об</w:t>
      </w:r>
      <w:r>
        <w:rPr>
          <w:rFonts w:ascii="Academy Cyr" w:hAnsi="Academy Cyr"/>
        </w:rPr>
        <w:softHyphen/>
        <w:t>ра</w:t>
      </w:r>
      <w:r>
        <w:rPr>
          <w:rFonts w:ascii="Academy Cyr" w:hAnsi="Academy Cyr"/>
        </w:rPr>
        <w:softHyphen/>
        <w:t>ще</w:t>
      </w:r>
      <w:r>
        <w:rPr>
          <w:rFonts w:ascii="Academy Cyr" w:hAnsi="Academy Cyr"/>
        </w:rPr>
        <w:softHyphen/>
        <w:t>ны к вам, что</w:t>
      </w:r>
      <w:r>
        <w:rPr>
          <w:rFonts w:ascii="Academy Cyr" w:hAnsi="Academy Cyr"/>
        </w:rPr>
        <w:softHyphen/>
        <w:t>бы вы мог</w:t>
      </w:r>
      <w:r>
        <w:rPr>
          <w:rFonts w:ascii="Academy Cyr" w:hAnsi="Academy Cyr"/>
        </w:rPr>
        <w:softHyphen/>
        <w:t>ли по</w:t>
      </w:r>
      <w:r>
        <w:rPr>
          <w:rFonts w:ascii="Academy Cyr" w:hAnsi="Academy Cyr"/>
        </w:rPr>
        <w:softHyphen/>
        <w:t>нять Сло</w:t>
      </w:r>
      <w:r>
        <w:rPr>
          <w:rFonts w:ascii="Academy Cyr" w:hAnsi="Academy Cyr"/>
        </w:rPr>
        <w:softHyphen/>
        <w:t>во и Во</w:t>
      </w:r>
      <w:r>
        <w:rPr>
          <w:rFonts w:ascii="Academy Cyr" w:hAnsi="Academy Cyr"/>
        </w:rPr>
        <w:softHyphen/>
        <w:t>лю жи</w:t>
      </w:r>
      <w:r>
        <w:rPr>
          <w:rFonts w:ascii="Academy Cyr" w:hAnsi="Academy Cyr"/>
        </w:rPr>
        <w:softHyphen/>
        <w:t>во</w:t>
      </w:r>
      <w:r>
        <w:rPr>
          <w:rFonts w:ascii="Academy Cyr" w:hAnsi="Academy Cyr"/>
        </w:rPr>
        <w:softHyphen/>
        <w:t>го Бо</w:t>
      </w:r>
      <w:r>
        <w:rPr>
          <w:rFonts w:ascii="Academy Cyr" w:hAnsi="Academy Cyr"/>
        </w:rPr>
        <w:softHyphen/>
        <w:t>га. К не</w:t>
      </w:r>
      <w:r>
        <w:rPr>
          <w:rFonts w:ascii="Academy Cyr" w:hAnsi="Academy Cyr"/>
        </w:rPr>
        <w:softHyphen/>
        <w:t>сча</w:t>
      </w:r>
      <w:r>
        <w:rPr>
          <w:rFonts w:ascii="Academy Cyr" w:hAnsi="Academy Cyr"/>
        </w:rPr>
        <w:softHyphen/>
        <w:t>стью вы за</w:t>
      </w:r>
      <w:r>
        <w:rPr>
          <w:rFonts w:ascii="Academy Cyr" w:hAnsi="Academy Cyr"/>
        </w:rPr>
        <w:softHyphen/>
        <w:t>кры</w:t>
      </w:r>
      <w:r>
        <w:rPr>
          <w:rFonts w:ascii="Academy Cyr" w:hAnsi="Academy Cyr"/>
        </w:rPr>
        <w:softHyphen/>
        <w:t>ли гла</w:t>
      </w:r>
      <w:r>
        <w:rPr>
          <w:rFonts w:ascii="Academy Cyr" w:hAnsi="Academy Cyr"/>
        </w:rPr>
        <w:softHyphen/>
        <w:t>за, что</w:t>
      </w:r>
      <w:r>
        <w:rPr>
          <w:rFonts w:ascii="Academy Cyr" w:hAnsi="Academy Cyr"/>
        </w:rPr>
        <w:softHyphen/>
        <w:t>бы ни</w:t>
      </w:r>
      <w:r>
        <w:rPr>
          <w:rFonts w:ascii="Academy Cyr" w:hAnsi="Academy Cyr"/>
        </w:rPr>
        <w:softHyphen/>
        <w:t>че</w:t>
      </w:r>
      <w:r>
        <w:rPr>
          <w:rFonts w:ascii="Academy Cyr" w:hAnsi="Academy Cyr"/>
        </w:rPr>
        <w:softHyphen/>
        <w:t>го не ви</w:t>
      </w:r>
      <w:r>
        <w:rPr>
          <w:rFonts w:ascii="Academy Cyr" w:hAnsi="Academy Cyr"/>
        </w:rPr>
        <w:softHyphen/>
        <w:t>деть, и за</w:t>
      </w:r>
      <w:r>
        <w:rPr>
          <w:rFonts w:ascii="Academy Cyr" w:hAnsi="Academy Cyr"/>
        </w:rPr>
        <w:softHyphen/>
        <w:t>ткну</w:t>
      </w:r>
      <w:r>
        <w:rPr>
          <w:rFonts w:ascii="Academy Cyr" w:hAnsi="Academy Cyr"/>
        </w:rPr>
        <w:softHyphen/>
        <w:t>ли уши, что</w:t>
      </w:r>
      <w:r>
        <w:rPr>
          <w:rFonts w:ascii="Academy Cyr" w:hAnsi="Academy Cyr"/>
        </w:rPr>
        <w:softHyphen/>
        <w:t>бы ни</w:t>
      </w:r>
      <w:r>
        <w:rPr>
          <w:rFonts w:ascii="Academy Cyr" w:hAnsi="Academy Cyr"/>
        </w:rPr>
        <w:softHyphen/>
        <w:t>че</w:t>
      </w:r>
      <w:r>
        <w:rPr>
          <w:rFonts w:ascii="Academy Cyr" w:hAnsi="Academy Cyr"/>
        </w:rPr>
        <w:softHyphen/>
        <w:t>го не слы</w:t>
      </w:r>
      <w:r>
        <w:rPr>
          <w:rFonts w:ascii="Academy Cyr" w:hAnsi="Academy Cyr"/>
        </w:rPr>
        <w:softHyphen/>
        <w:t>шать. По</w:t>
      </w:r>
      <w:r>
        <w:rPr>
          <w:rFonts w:ascii="Academy Cyr" w:hAnsi="Academy Cyr"/>
        </w:rPr>
        <w:softHyphen/>
        <w:t>ис</w:t>
      </w:r>
      <w:r>
        <w:rPr>
          <w:rFonts w:ascii="Academy Cyr" w:hAnsi="Academy Cyr"/>
        </w:rPr>
        <w:softHyphen/>
        <w:t>ти</w:t>
      </w:r>
      <w:r>
        <w:rPr>
          <w:rFonts w:ascii="Academy Cyr" w:hAnsi="Academy Cyr"/>
        </w:rPr>
        <w:softHyphen/>
        <w:t>не говорю вам: Пи</w:t>
      </w:r>
      <w:r>
        <w:rPr>
          <w:rFonts w:ascii="Academy Cyr" w:hAnsi="Academy Cyr"/>
        </w:rPr>
        <w:softHyphen/>
        <w:t>са</w:t>
      </w:r>
      <w:r>
        <w:rPr>
          <w:rFonts w:ascii="Academy Cyr" w:hAnsi="Academy Cyr"/>
        </w:rPr>
        <w:softHyphen/>
        <w:t>ние — де</w:t>
      </w:r>
      <w:r>
        <w:rPr>
          <w:rFonts w:ascii="Academy Cyr" w:hAnsi="Academy Cyr"/>
        </w:rPr>
        <w:softHyphen/>
        <w:t>ло рук че</w:t>
      </w:r>
      <w:r>
        <w:rPr>
          <w:rFonts w:ascii="Academy Cyr" w:hAnsi="Academy Cyr"/>
        </w:rPr>
        <w:softHyphen/>
        <w:t>ло</w:t>
      </w:r>
      <w:r>
        <w:rPr>
          <w:rFonts w:ascii="Academy Cyr" w:hAnsi="Academy Cyr"/>
        </w:rPr>
        <w:softHyphen/>
        <w:t>ве</w:t>
      </w:r>
      <w:r>
        <w:rPr>
          <w:rFonts w:ascii="Academy Cyr" w:hAnsi="Academy Cyr"/>
        </w:rPr>
        <w:softHyphen/>
        <w:t>ка, в то вре</w:t>
      </w:r>
      <w:r>
        <w:rPr>
          <w:rFonts w:ascii="Academy Cyr" w:hAnsi="Academy Cyr"/>
        </w:rPr>
        <w:softHyphen/>
        <w:t>мя как жизнь и все её во</w:t>
      </w:r>
      <w:r>
        <w:rPr>
          <w:rFonts w:ascii="Academy Cyr" w:hAnsi="Academy Cyr"/>
        </w:rPr>
        <w:softHyphen/>
        <w:t>пло</w:t>
      </w:r>
      <w:r>
        <w:rPr>
          <w:rFonts w:ascii="Academy Cyr" w:hAnsi="Academy Cyr"/>
        </w:rPr>
        <w:softHyphen/>
        <w:t>ще</w:t>
      </w:r>
      <w:r>
        <w:rPr>
          <w:rFonts w:ascii="Academy Cyr" w:hAnsi="Academy Cyr"/>
        </w:rPr>
        <w:softHyphen/>
        <w:t>ния — де</w:t>
      </w:r>
      <w:r>
        <w:rPr>
          <w:rFonts w:ascii="Academy Cyr" w:hAnsi="Academy Cyr"/>
        </w:rPr>
        <w:softHyphen/>
        <w:t>ло Бо</w:t>
      </w:r>
      <w:r>
        <w:rPr>
          <w:rFonts w:ascii="Academy Cyr" w:hAnsi="Academy Cyr"/>
        </w:rPr>
        <w:softHyphen/>
        <w:t>жие. По</w:t>
      </w:r>
      <w:r>
        <w:rPr>
          <w:rFonts w:ascii="Academy Cyr" w:hAnsi="Academy Cyr"/>
        </w:rPr>
        <w:softHyphen/>
        <w:t>че</w:t>
      </w:r>
      <w:r>
        <w:rPr>
          <w:rFonts w:ascii="Academy Cyr" w:hAnsi="Academy Cyr"/>
        </w:rPr>
        <w:softHyphen/>
        <w:t>му же вы не слу</w:t>
      </w:r>
      <w:r>
        <w:rPr>
          <w:rFonts w:ascii="Academy Cyr" w:hAnsi="Academy Cyr"/>
        </w:rPr>
        <w:softHyphen/>
        <w:t>шае</w:t>
      </w:r>
      <w:r>
        <w:rPr>
          <w:rFonts w:ascii="Academy Cyr" w:hAnsi="Academy Cyr"/>
        </w:rPr>
        <w:softHyphen/>
        <w:t>те Слов Бо</w:t>
      </w:r>
      <w:r>
        <w:rPr>
          <w:rFonts w:ascii="Academy Cyr" w:hAnsi="Academy Cyr"/>
        </w:rPr>
        <w:softHyphen/>
        <w:t>га, за</w:t>
      </w:r>
      <w:r>
        <w:rPr>
          <w:rFonts w:ascii="Academy Cyr" w:hAnsi="Academy Cyr"/>
        </w:rPr>
        <w:softHyphen/>
        <w:t>пи</w:t>
      </w:r>
      <w:r>
        <w:rPr>
          <w:rFonts w:ascii="Academy Cyr" w:hAnsi="Academy Cyr"/>
        </w:rPr>
        <w:softHyphen/>
        <w:t>сан</w:t>
      </w:r>
      <w:r>
        <w:rPr>
          <w:rFonts w:ascii="Academy Cyr" w:hAnsi="Academy Cyr"/>
        </w:rPr>
        <w:softHyphen/>
        <w:t>ных в тво</w:t>
      </w:r>
      <w:r>
        <w:rPr>
          <w:rFonts w:ascii="Academy Cyr" w:hAnsi="Academy Cyr"/>
        </w:rPr>
        <w:softHyphen/>
        <w:t>ре</w:t>
      </w:r>
      <w:r>
        <w:rPr>
          <w:rFonts w:ascii="Academy Cyr" w:hAnsi="Academy Cyr"/>
        </w:rPr>
        <w:softHyphen/>
        <w:t>ни</w:t>
      </w:r>
      <w:r>
        <w:rPr>
          <w:rFonts w:ascii="Academy Cyr" w:hAnsi="Academy Cyr"/>
        </w:rPr>
        <w:softHyphen/>
        <w:t>ях Его? И по</w:t>
      </w:r>
      <w:r>
        <w:rPr>
          <w:rFonts w:ascii="Academy Cyr" w:hAnsi="Academy Cyr"/>
        </w:rPr>
        <w:softHyphen/>
        <w:t>че</w:t>
      </w:r>
      <w:r>
        <w:rPr>
          <w:rFonts w:ascii="Academy Cyr" w:hAnsi="Academy Cyr"/>
        </w:rPr>
        <w:softHyphen/>
        <w:t>му изу</w:t>
      </w:r>
      <w:r>
        <w:rPr>
          <w:rFonts w:ascii="Academy Cyr" w:hAnsi="Academy Cyr"/>
        </w:rPr>
        <w:softHyphen/>
        <w:t>чае</w:t>
      </w:r>
      <w:r>
        <w:rPr>
          <w:rFonts w:ascii="Academy Cyr" w:hAnsi="Academy Cyr"/>
        </w:rPr>
        <w:softHyphen/>
        <w:t>те вы пи</w:t>
      </w:r>
      <w:r>
        <w:rPr>
          <w:rFonts w:ascii="Academy Cyr" w:hAnsi="Academy Cyr"/>
        </w:rPr>
        <w:softHyphen/>
        <w:t>са</w:t>
      </w:r>
      <w:r>
        <w:rPr>
          <w:rFonts w:ascii="Academy Cyr" w:hAnsi="Academy Cyr"/>
        </w:rPr>
        <w:softHyphen/>
        <w:t>ния, бу</w:t>
      </w:r>
      <w:r>
        <w:rPr>
          <w:rFonts w:ascii="Academy Cyr" w:hAnsi="Academy Cyr"/>
        </w:rPr>
        <w:softHyphen/>
        <w:t>к</w:t>
      </w:r>
      <w:r>
        <w:rPr>
          <w:rFonts w:ascii="Academy Cyr" w:hAnsi="Academy Cyr"/>
        </w:rPr>
        <w:softHyphen/>
        <w:t>вы ко</w:t>
      </w:r>
      <w:r>
        <w:rPr>
          <w:rFonts w:ascii="Academy Cyr" w:hAnsi="Academy Cyr"/>
        </w:rPr>
        <w:softHyphen/>
        <w:t>то</w:t>
      </w:r>
      <w:r>
        <w:rPr>
          <w:rFonts w:ascii="Academy Cyr" w:hAnsi="Academy Cyr"/>
        </w:rPr>
        <w:softHyphen/>
        <w:t>рых мерт</w:t>
      </w:r>
      <w:r>
        <w:rPr>
          <w:rFonts w:ascii="Academy Cyr" w:hAnsi="Academy Cyr"/>
        </w:rPr>
        <w:softHyphen/>
        <w:t>вы, бу</w:t>
      </w:r>
      <w:r>
        <w:rPr>
          <w:rFonts w:ascii="Academy Cyr" w:hAnsi="Academy Cyr"/>
        </w:rPr>
        <w:softHyphen/>
        <w:t>ду</w:t>
      </w:r>
      <w:r>
        <w:rPr>
          <w:rFonts w:ascii="Academy Cyr" w:hAnsi="Academy Cyr"/>
        </w:rPr>
        <w:softHyphen/>
        <w:t>чи дея</w:t>
      </w:r>
      <w:r>
        <w:rPr>
          <w:rFonts w:ascii="Academy Cyr" w:hAnsi="Academy Cyr"/>
        </w:rPr>
        <w:softHyphen/>
        <w:t>ни</w:t>
      </w:r>
      <w:r>
        <w:rPr>
          <w:rFonts w:ascii="Academy Cyr" w:hAnsi="Academy Cyr"/>
        </w:rPr>
        <w:softHyphen/>
        <w:t>ем рук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 xml:space="preserve">ских? </w:t>
      </w:r>
    </w:p>
    <w:p w14:paraId="766AE6CA" w14:textId="77777777" w:rsidR="00B70147" w:rsidRDefault="00B70147">
      <w:pPr>
        <w:pStyle w:val="a"/>
        <w:rPr>
          <w:rFonts w:ascii="Academy Cyr" w:hAnsi="Academy Cyr"/>
        </w:rPr>
      </w:pPr>
      <w:r>
        <w:rPr>
          <w:rFonts w:ascii="Academy Cyr" w:hAnsi="Academy Cyr"/>
        </w:rPr>
        <w:t>— Как же мо</w:t>
      </w:r>
      <w:r>
        <w:rPr>
          <w:rFonts w:ascii="Academy Cyr" w:hAnsi="Academy Cyr"/>
        </w:rPr>
        <w:softHyphen/>
        <w:t>жем мы чи</w:t>
      </w:r>
      <w:r>
        <w:rPr>
          <w:rFonts w:ascii="Academy Cyr" w:hAnsi="Academy Cyr"/>
        </w:rPr>
        <w:softHyphen/>
        <w:t>тать За</w:t>
      </w:r>
      <w:r>
        <w:rPr>
          <w:rFonts w:ascii="Academy Cyr" w:hAnsi="Academy Cyr"/>
        </w:rPr>
        <w:softHyphen/>
        <w:t>ко</w:t>
      </w:r>
      <w:r>
        <w:rPr>
          <w:rFonts w:ascii="Academy Cyr" w:hAnsi="Academy Cyr"/>
        </w:rPr>
        <w:softHyphen/>
        <w:t>ны Бо</w:t>
      </w:r>
      <w:r>
        <w:rPr>
          <w:rFonts w:ascii="Academy Cyr" w:hAnsi="Academy Cyr"/>
        </w:rPr>
        <w:softHyphen/>
        <w:t>жии, ес</w:t>
      </w:r>
      <w:r>
        <w:rPr>
          <w:rFonts w:ascii="Academy Cyr" w:hAnsi="Academy Cyr"/>
        </w:rPr>
        <w:softHyphen/>
        <w:t>ли не в пи</w:t>
      </w:r>
      <w:r>
        <w:rPr>
          <w:rFonts w:ascii="Academy Cyr" w:hAnsi="Academy Cyr"/>
        </w:rPr>
        <w:softHyphen/>
        <w:t>са</w:t>
      </w:r>
      <w:r>
        <w:rPr>
          <w:rFonts w:ascii="Academy Cyr" w:hAnsi="Academy Cyr"/>
        </w:rPr>
        <w:softHyphen/>
        <w:t>ни</w:t>
      </w:r>
      <w:r>
        <w:rPr>
          <w:rFonts w:ascii="Academy Cyr" w:hAnsi="Academy Cyr"/>
        </w:rPr>
        <w:softHyphen/>
        <w:t>ях? Где же они на</w:t>
      </w:r>
      <w:r>
        <w:rPr>
          <w:rFonts w:ascii="Academy Cyr" w:hAnsi="Academy Cyr"/>
        </w:rPr>
        <w:softHyphen/>
        <w:t>пи</w:t>
      </w:r>
      <w:r>
        <w:rPr>
          <w:rFonts w:ascii="Academy Cyr" w:hAnsi="Academy Cyr"/>
        </w:rPr>
        <w:softHyphen/>
        <w:t>са</w:t>
      </w:r>
      <w:r>
        <w:rPr>
          <w:rFonts w:ascii="Academy Cyr" w:hAnsi="Academy Cyr"/>
        </w:rPr>
        <w:softHyphen/>
        <w:t>ны? Про</w:t>
      </w:r>
      <w:r>
        <w:rPr>
          <w:rFonts w:ascii="Academy Cyr" w:hAnsi="Academy Cyr"/>
        </w:rPr>
        <w:softHyphen/>
        <w:t>чи</w:t>
      </w:r>
      <w:r>
        <w:rPr>
          <w:rFonts w:ascii="Academy Cyr" w:hAnsi="Academy Cyr"/>
        </w:rPr>
        <w:softHyphen/>
        <w:t>тай же нам их, там, где Ты их ви</w:t>
      </w:r>
      <w:r>
        <w:rPr>
          <w:rFonts w:ascii="Academy Cyr" w:hAnsi="Academy Cyr"/>
        </w:rPr>
        <w:softHyphen/>
        <w:t>дишь, ибо мы не зна</w:t>
      </w:r>
      <w:r>
        <w:rPr>
          <w:rFonts w:ascii="Academy Cyr" w:hAnsi="Academy Cyr"/>
        </w:rPr>
        <w:softHyphen/>
        <w:t>ем дру</w:t>
      </w:r>
      <w:r>
        <w:rPr>
          <w:rFonts w:ascii="Academy Cyr" w:hAnsi="Academy Cyr"/>
        </w:rPr>
        <w:softHyphen/>
        <w:t>гих пи</w:t>
      </w:r>
      <w:r>
        <w:rPr>
          <w:rFonts w:ascii="Academy Cyr" w:hAnsi="Academy Cyr"/>
        </w:rPr>
        <w:softHyphen/>
        <w:t>са</w:t>
      </w:r>
      <w:r>
        <w:rPr>
          <w:rFonts w:ascii="Academy Cyr" w:hAnsi="Academy Cyr"/>
        </w:rPr>
        <w:softHyphen/>
        <w:t>ний, кро</w:t>
      </w:r>
      <w:r>
        <w:rPr>
          <w:rFonts w:ascii="Academy Cyr" w:hAnsi="Academy Cyr"/>
        </w:rPr>
        <w:softHyphen/>
        <w:t>ме тех, что унас</w:t>
      </w:r>
      <w:r>
        <w:rPr>
          <w:rFonts w:ascii="Academy Cyr" w:hAnsi="Academy Cyr"/>
        </w:rPr>
        <w:softHyphen/>
        <w:t>ле</w:t>
      </w:r>
      <w:r>
        <w:rPr>
          <w:rFonts w:ascii="Academy Cyr" w:hAnsi="Academy Cyr"/>
        </w:rPr>
        <w:softHyphen/>
        <w:t>до</w:t>
      </w:r>
      <w:r>
        <w:rPr>
          <w:rFonts w:ascii="Academy Cyr" w:hAnsi="Academy Cyr"/>
        </w:rPr>
        <w:softHyphen/>
        <w:t>ва</w:t>
      </w:r>
      <w:r>
        <w:rPr>
          <w:rFonts w:ascii="Academy Cyr" w:hAnsi="Academy Cyr"/>
        </w:rPr>
        <w:softHyphen/>
        <w:t>ли мы от пред</w:t>
      </w:r>
      <w:r>
        <w:rPr>
          <w:rFonts w:ascii="Academy Cyr" w:hAnsi="Academy Cyr"/>
        </w:rPr>
        <w:softHyphen/>
        <w:t>ков на</w:t>
      </w:r>
      <w:r>
        <w:rPr>
          <w:rFonts w:ascii="Academy Cyr" w:hAnsi="Academy Cyr"/>
        </w:rPr>
        <w:softHyphen/>
        <w:t>ших. Объ</w:t>
      </w:r>
      <w:r>
        <w:rPr>
          <w:rFonts w:ascii="Academy Cyr" w:hAnsi="Academy Cyr"/>
        </w:rPr>
        <w:softHyphen/>
        <w:t>яс</w:t>
      </w:r>
      <w:r>
        <w:rPr>
          <w:rFonts w:ascii="Academy Cyr" w:hAnsi="Academy Cyr"/>
        </w:rPr>
        <w:softHyphen/>
        <w:t>ни нам За</w:t>
      </w:r>
      <w:r>
        <w:rPr>
          <w:rFonts w:ascii="Academy Cyr" w:hAnsi="Academy Cyr"/>
        </w:rPr>
        <w:softHyphen/>
        <w:t>ко</w:t>
      </w:r>
      <w:r>
        <w:rPr>
          <w:rFonts w:ascii="Academy Cyr" w:hAnsi="Academy Cyr"/>
        </w:rPr>
        <w:softHyphen/>
        <w:t>ны, о ко</w:t>
      </w:r>
      <w:r>
        <w:rPr>
          <w:rFonts w:ascii="Academy Cyr" w:hAnsi="Academy Cyr"/>
        </w:rPr>
        <w:softHyphen/>
        <w:t>то</w:t>
      </w:r>
      <w:r>
        <w:rPr>
          <w:rFonts w:ascii="Academy Cyr" w:hAnsi="Academy Cyr"/>
        </w:rPr>
        <w:softHyphen/>
        <w:t>рых Ты го</w:t>
      </w:r>
      <w:r>
        <w:rPr>
          <w:rFonts w:ascii="Academy Cyr" w:hAnsi="Academy Cyr"/>
        </w:rPr>
        <w:softHyphen/>
        <w:t>во</w:t>
      </w:r>
      <w:r>
        <w:rPr>
          <w:rFonts w:ascii="Academy Cyr" w:hAnsi="Academy Cyr"/>
        </w:rPr>
        <w:softHyphen/>
        <w:t>ришь, что нам, ус</w:t>
      </w:r>
      <w:r>
        <w:rPr>
          <w:rFonts w:ascii="Academy Cyr" w:hAnsi="Academy Cyr"/>
        </w:rPr>
        <w:softHyphen/>
        <w:t>лы</w:t>
      </w:r>
      <w:r>
        <w:rPr>
          <w:rFonts w:ascii="Academy Cyr" w:hAnsi="Academy Cyr"/>
        </w:rPr>
        <w:softHyphen/>
        <w:t>шав их, мож</w:t>
      </w:r>
      <w:r>
        <w:rPr>
          <w:rFonts w:ascii="Academy Cyr" w:hAnsi="Academy Cyr"/>
        </w:rPr>
        <w:softHyphen/>
        <w:t>но вы</w:t>
      </w:r>
      <w:r>
        <w:rPr>
          <w:rFonts w:ascii="Academy Cyr" w:hAnsi="Academy Cyr"/>
        </w:rPr>
        <w:softHyphen/>
        <w:t>ле</w:t>
      </w:r>
      <w:r>
        <w:rPr>
          <w:rFonts w:ascii="Academy Cyr" w:hAnsi="Academy Cyr"/>
        </w:rPr>
        <w:softHyphen/>
        <w:t>чить</w:t>
      </w:r>
      <w:r>
        <w:rPr>
          <w:rFonts w:ascii="Academy Cyr" w:hAnsi="Academy Cyr"/>
        </w:rPr>
        <w:softHyphen/>
        <w:t>ся и ис</w:t>
      </w:r>
      <w:r>
        <w:rPr>
          <w:rFonts w:ascii="Academy Cyr" w:hAnsi="Academy Cyr"/>
        </w:rPr>
        <w:softHyphen/>
        <w:t>пра</w:t>
      </w:r>
      <w:r>
        <w:rPr>
          <w:rFonts w:ascii="Academy Cyr" w:hAnsi="Academy Cyr"/>
        </w:rPr>
        <w:softHyphen/>
        <w:t>вить</w:t>
      </w:r>
      <w:r>
        <w:rPr>
          <w:rFonts w:ascii="Academy Cyr" w:hAnsi="Academy Cyr"/>
        </w:rPr>
        <w:softHyphen/>
        <w:t>ся.</w:t>
      </w:r>
    </w:p>
    <w:p w14:paraId="7E24C379" w14:textId="77777777" w:rsidR="00B70147" w:rsidRDefault="00B70147">
      <w:pPr>
        <w:pStyle w:val="a"/>
        <w:rPr>
          <w:rFonts w:ascii="Academy Cyr" w:hAnsi="Academy Cyr"/>
        </w:rPr>
      </w:pPr>
      <w:r>
        <w:rPr>
          <w:rFonts w:ascii="Academy Cyr" w:hAnsi="Academy Cyr"/>
        </w:rPr>
        <w:t>Ии</w:t>
      </w:r>
      <w:r>
        <w:rPr>
          <w:rFonts w:ascii="Academy Cyr" w:hAnsi="Academy Cyr"/>
        </w:rPr>
        <w:softHyphen/>
        <w:t>сус ска</w:t>
      </w:r>
      <w:r>
        <w:rPr>
          <w:rFonts w:ascii="Academy Cyr" w:hAnsi="Academy Cyr"/>
        </w:rPr>
        <w:softHyphen/>
        <w:t>зал им: Вы не мо</w:t>
      </w:r>
      <w:r>
        <w:rPr>
          <w:rFonts w:ascii="Academy Cyr" w:hAnsi="Academy Cyr"/>
        </w:rPr>
        <w:softHyphen/>
        <w:t>же</w:t>
      </w:r>
      <w:r>
        <w:rPr>
          <w:rFonts w:ascii="Academy Cyr" w:hAnsi="Academy Cyr"/>
        </w:rPr>
        <w:softHyphen/>
        <w:t>те по</w:t>
      </w:r>
      <w:r>
        <w:rPr>
          <w:rFonts w:ascii="Academy Cyr" w:hAnsi="Academy Cyr"/>
        </w:rPr>
        <w:softHyphen/>
        <w:t>ни</w:t>
      </w:r>
      <w:r>
        <w:rPr>
          <w:rFonts w:ascii="Academy Cyr" w:hAnsi="Academy Cyr"/>
        </w:rPr>
        <w:softHyphen/>
        <w:t>мать Сло</w:t>
      </w:r>
      <w:r>
        <w:rPr>
          <w:rFonts w:ascii="Academy Cyr" w:hAnsi="Academy Cyr"/>
        </w:rPr>
        <w:softHyphen/>
        <w:t>ва жиз</w:t>
      </w:r>
      <w:r>
        <w:rPr>
          <w:rFonts w:ascii="Academy Cyr" w:hAnsi="Academy Cyr"/>
        </w:rPr>
        <w:softHyphen/>
        <w:t>ни, по</w:t>
      </w:r>
      <w:r>
        <w:rPr>
          <w:rFonts w:ascii="Academy Cyr" w:hAnsi="Academy Cyr"/>
        </w:rPr>
        <w:softHyphen/>
        <w:t>тому что пре</w:t>
      </w:r>
      <w:r>
        <w:rPr>
          <w:rFonts w:ascii="Academy Cyr" w:hAnsi="Academy Cyr"/>
        </w:rPr>
        <w:softHyphen/>
        <w:t>бы</w:t>
      </w:r>
      <w:r>
        <w:rPr>
          <w:rFonts w:ascii="Academy Cyr" w:hAnsi="Academy Cyr"/>
        </w:rPr>
        <w:softHyphen/>
        <w:t>вае</w:t>
      </w:r>
      <w:r>
        <w:rPr>
          <w:rFonts w:ascii="Academy Cyr" w:hAnsi="Academy Cyr"/>
        </w:rPr>
        <w:softHyphen/>
        <w:t>те в смер</w:t>
      </w:r>
      <w:r>
        <w:rPr>
          <w:rFonts w:ascii="Academy Cyr" w:hAnsi="Academy Cyr"/>
        </w:rPr>
        <w:softHyphen/>
        <w:t>ти. Тем</w:t>
      </w:r>
      <w:r>
        <w:rPr>
          <w:rFonts w:ascii="Academy Cyr" w:hAnsi="Academy Cyr"/>
        </w:rPr>
        <w:softHyphen/>
        <w:t>но</w:t>
      </w:r>
      <w:r>
        <w:rPr>
          <w:rFonts w:ascii="Academy Cyr" w:hAnsi="Academy Cyr"/>
        </w:rPr>
        <w:softHyphen/>
        <w:t>та за</w:t>
      </w:r>
      <w:r>
        <w:rPr>
          <w:rFonts w:ascii="Academy Cyr" w:hAnsi="Academy Cyr"/>
        </w:rPr>
        <w:softHyphen/>
        <w:t>кры</w:t>
      </w:r>
      <w:r>
        <w:rPr>
          <w:rFonts w:ascii="Academy Cyr" w:hAnsi="Academy Cyr"/>
        </w:rPr>
        <w:softHyphen/>
        <w:t>ва</w:t>
      </w:r>
      <w:r>
        <w:rPr>
          <w:rFonts w:ascii="Academy Cyr" w:hAnsi="Academy Cyr"/>
        </w:rPr>
        <w:softHyphen/>
        <w:t>ет гла</w:t>
      </w:r>
      <w:r>
        <w:rPr>
          <w:rFonts w:ascii="Academy Cyr" w:hAnsi="Academy Cyr"/>
        </w:rPr>
        <w:softHyphen/>
        <w:t>за ва</w:t>
      </w:r>
      <w:r>
        <w:rPr>
          <w:rFonts w:ascii="Academy Cyr" w:hAnsi="Academy Cyr"/>
        </w:rPr>
        <w:softHyphen/>
        <w:t>ши, а уши ва</w:t>
      </w:r>
      <w:r>
        <w:rPr>
          <w:rFonts w:ascii="Academy Cyr" w:hAnsi="Academy Cyr"/>
        </w:rPr>
        <w:softHyphen/>
        <w:t>ши глу</w:t>
      </w:r>
      <w:r>
        <w:rPr>
          <w:rFonts w:ascii="Academy Cyr" w:hAnsi="Academy Cyr"/>
        </w:rPr>
        <w:softHyphen/>
        <w:t>хи. Однако я го</w:t>
      </w:r>
      <w:r>
        <w:rPr>
          <w:rFonts w:ascii="Academy Cyr" w:hAnsi="Academy Cyr"/>
        </w:rPr>
        <w:softHyphen/>
        <w:t>во</w:t>
      </w:r>
      <w:r>
        <w:rPr>
          <w:rFonts w:ascii="Academy Cyr" w:hAnsi="Academy Cyr"/>
        </w:rPr>
        <w:softHyphen/>
        <w:t>рю вам: Не на</w:t>
      </w:r>
      <w:r>
        <w:rPr>
          <w:rFonts w:ascii="Academy Cyr" w:hAnsi="Academy Cyr"/>
        </w:rPr>
        <w:softHyphen/>
        <w:t>до уст</w:t>
      </w:r>
      <w:r>
        <w:rPr>
          <w:rFonts w:ascii="Academy Cyr" w:hAnsi="Academy Cyr"/>
        </w:rPr>
        <w:softHyphen/>
        <w:t>рем</w:t>
      </w:r>
      <w:r>
        <w:rPr>
          <w:rFonts w:ascii="Academy Cyr" w:hAnsi="Academy Cyr"/>
        </w:rPr>
        <w:softHyphen/>
        <w:t>лять взор свой на пи</w:t>
      </w:r>
      <w:r>
        <w:rPr>
          <w:rFonts w:ascii="Academy Cyr" w:hAnsi="Academy Cyr"/>
        </w:rPr>
        <w:softHyphen/>
        <w:t>са</w:t>
      </w:r>
      <w:r>
        <w:rPr>
          <w:rFonts w:ascii="Academy Cyr" w:hAnsi="Academy Cyr"/>
        </w:rPr>
        <w:softHyphen/>
        <w:t>ние, бу</w:t>
      </w:r>
      <w:r>
        <w:rPr>
          <w:rFonts w:ascii="Academy Cyr" w:hAnsi="Academy Cyr"/>
        </w:rPr>
        <w:softHyphen/>
        <w:t>к</w:t>
      </w:r>
      <w:r>
        <w:rPr>
          <w:rFonts w:ascii="Academy Cyr" w:hAnsi="Academy Cyr"/>
        </w:rPr>
        <w:softHyphen/>
        <w:t>ва ко</w:t>
      </w:r>
      <w:r>
        <w:rPr>
          <w:rFonts w:ascii="Academy Cyr" w:hAnsi="Academy Cyr"/>
        </w:rPr>
        <w:softHyphen/>
        <w:t>то</w:t>
      </w:r>
      <w:r>
        <w:rPr>
          <w:rFonts w:ascii="Academy Cyr" w:hAnsi="Academy Cyr"/>
        </w:rPr>
        <w:softHyphen/>
        <w:t>ро</w:t>
      </w:r>
      <w:r>
        <w:rPr>
          <w:rFonts w:ascii="Academy Cyr" w:hAnsi="Academy Cyr"/>
        </w:rPr>
        <w:softHyphen/>
        <w:t>го мерт</w:t>
      </w:r>
      <w:r>
        <w:rPr>
          <w:rFonts w:ascii="Academy Cyr" w:hAnsi="Academy Cyr"/>
        </w:rPr>
        <w:softHyphen/>
        <w:t>ва, ес</w:t>
      </w:r>
      <w:r>
        <w:rPr>
          <w:rFonts w:ascii="Academy Cyr" w:hAnsi="Academy Cyr"/>
        </w:rPr>
        <w:softHyphen/>
        <w:t>ли дей</w:t>
      </w:r>
      <w:r>
        <w:rPr>
          <w:rFonts w:ascii="Academy Cyr" w:hAnsi="Academy Cyr"/>
        </w:rPr>
        <w:softHyphen/>
        <w:t>ст</w:t>
      </w:r>
      <w:r>
        <w:rPr>
          <w:rFonts w:ascii="Academy Cyr" w:hAnsi="Academy Cyr"/>
        </w:rPr>
        <w:softHyphen/>
        <w:t>вия</w:t>
      </w:r>
      <w:r>
        <w:rPr>
          <w:rFonts w:ascii="Academy Cyr" w:hAnsi="Academy Cyr"/>
        </w:rPr>
        <w:softHyphen/>
        <w:t>ми свои</w:t>
      </w:r>
      <w:r>
        <w:rPr>
          <w:rFonts w:ascii="Academy Cyr" w:hAnsi="Academy Cyr"/>
        </w:rPr>
        <w:softHyphen/>
        <w:t>ми от</w:t>
      </w:r>
      <w:r>
        <w:rPr>
          <w:rFonts w:ascii="Academy Cyr" w:hAnsi="Academy Cyr"/>
        </w:rPr>
        <w:softHyphen/>
        <w:t>вер</w:t>
      </w:r>
      <w:r>
        <w:rPr>
          <w:rFonts w:ascii="Academy Cyr" w:hAnsi="Academy Cyr"/>
        </w:rPr>
        <w:softHyphen/>
        <w:t>гае</w:t>
      </w:r>
      <w:r>
        <w:rPr>
          <w:rFonts w:ascii="Academy Cyr" w:hAnsi="Academy Cyr"/>
        </w:rPr>
        <w:softHyphen/>
        <w:t>те вы То</w:t>
      </w:r>
      <w:r>
        <w:rPr>
          <w:rFonts w:ascii="Academy Cyr" w:hAnsi="Academy Cyr"/>
        </w:rPr>
        <w:softHyphen/>
        <w:t>го, Кто дал вам пи</w:t>
      </w:r>
      <w:r>
        <w:rPr>
          <w:rFonts w:ascii="Academy Cyr" w:hAnsi="Academy Cyr"/>
        </w:rPr>
        <w:softHyphen/>
        <w:t>са</w:t>
      </w:r>
      <w:r>
        <w:rPr>
          <w:rFonts w:ascii="Academy Cyr" w:hAnsi="Academy Cyr"/>
        </w:rPr>
        <w:softHyphen/>
        <w:t>ния. По</w:t>
      </w:r>
      <w:r>
        <w:rPr>
          <w:rFonts w:ascii="Academy Cyr" w:hAnsi="Academy Cyr"/>
        </w:rPr>
        <w:softHyphen/>
        <w:t>ис</w:t>
      </w:r>
      <w:r>
        <w:rPr>
          <w:rFonts w:ascii="Academy Cyr" w:hAnsi="Academy Cyr"/>
        </w:rPr>
        <w:softHyphen/>
        <w:t>ти</w:t>
      </w:r>
      <w:r>
        <w:rPr>
          <w:rFonts w:ascii="Academy Cyr" w:hAnsi="Academy Cyr"/>
        </w:rPr>
        <w:softHyphen/>
        <w:t>не го</w:t>
      </w:r>
      <w:r>
        <w:rPr>
          <w:rFonts w:ascii="Academy Cyr" w:hAnsi="Academy Cyr"/>
        </w:rPr>
        <w:softHyphen/>
        <w:t>во</w:t>
      </w:r>
      <w:r>
        <w:rPr>
          <w:rFonts w:ascii="Academy Cyr" w:hAnsi="Academy Cyr"/>
        </w:rPr>
        <w:softHyphen/>
        <w:t>рю вам я: В де</w:t>
      </w:r>
      <w:r>
        <w:rPr>
          <w:rFonts w:ascii="Academy Cyr" w:hAnsi="Academy Cyr"/>
        </w:rPr>
        <w:softHyphen/>
        <w:t>лах ва</w:t>
      </w:r>
      <w:r>
        <w:rPr>
          <w:rFonts w:ascii="Academy Cyr" w:hAnsi="Academy Cyr"/>
        </w:rPr>
        <w:softHyphen/>
        <w:t>ших нет ни Бо</w:t>
      </w:r>
      <w:r>
        <w:rPr>
          <w:rFonts w:ascii="Academy Cyr" w:hAnsi="Academy Cyr"/>
        </w:rPr>
        <w:softHyphen/>
        <w:t>га, ни За</w:t>
      </w:r>
      <w:r>
        <w:rPr>
          <w:rFonts w:ascii="Academy Cyr" w:hAnsi="Academy Cyr"/>
        </w:rPr>
        <w:softHyphen/>
        <w:t>ко</w:t>
      </w:r>
      <w:r>
        <w:rPr>
          <w:rFonts w:ascii="Academy Cyr" w:hAnsi="Academy Cyr"/>
        </w:rPr>
        <w:softHyphen/>
        <w:t>нов Его; не при</w:t>
      </w:r>
      <w:r>
        <w:rPr>
          <w:rFonts w:ascii="Academy Cyr" w:hAnsi="Academy Cyr"/>
        </w:rPr>
        <w:softHyphen/>
        <w:t>сут</w:t>
      </w:r>
      <w:r>
        <w:rPr>
          <w:rFonts w:ascii="Academy Cyr" w:hAnsi="Academy Cyr"/>
        </w:rPr>
        <w:softHyphen/>
        <w:t>ст</w:t>
      </w:r>
      <w:r>
        <w:rPr>
          <w:rFonts w:ascii="Academy Cyr" w:hAnsi="Academy Cyr"/>
        </w:rPr>
        <w:softHyphen/>
        <w:t>ву</w:t>
      </w:r>
      <w:r>
        <w:rPr>
          <w:rFonts w:ascii="Academy Cyr" w:hAnsi="Academy Cyr"/>
        </w:rPr>
        <w:softHyphen/>
        <w:t>ют они ни в обжорстве, ни в пьян</w:t>
      </w:r>
      <w:r>
        <w:rPr>
          <w:rFonts w:ascii="Academy Cyr" w:hAnsi="Academy Cyr"/>
        </w:rPr>
        <w:softHyphen/>
        <w:t>ст</w:t>
      </w:r>
      <w:r>
        <w:rPr>
          <w:rFonts w:ascii="Academy Cyr" w:hAnsi="Academy Cyr"/>
        </w:rPr>
        <w:softHyphen/>
        <w:t>ве ва</w:t>
      </w:r>
      <w:r>
        <w:rPr>
          <w:rFonts w:ascii="Academy Cyr" w:hAnsi="Academy Cyr"/>
        </w:rPr>
        <w:softHyphen/>
        <w:t>шем, ни в об</w:t>
      </w:r>
      <w:r>
        <w:rPr>
          <w:rFonts w:ascii="Academy Cyr" w:hAnsi="Academy Cyr"/>
        </w:rPr>
        <w:softHyphen/>
        <w:t>ра</w:t>
      </w:r>
      <w:r>
        <w:rPr>
          <w:rFonts w:ascii="Academy Cyr" w:hAnsi="Academy Cyr"/>
        </w:rPr>
        <w:softHyphen/>
        <w:t>зе жиз</w:t>
      </w:r>
      <w:r>
        <w:rPr>
          <w:rFonts w:ascii="Academy Cyr" w:hAnsi="Academy Cyr"/>
        </w:rPr>
        <w:softHyphen/>
        <w:t>ни ва</w:t>
      </w:r>
      <w:r>
        <w:rPr>
          <w:rFonts w:ascii="Academy Cyr" w:hAnsi="Academy Cyr"/>
        </w:rPr>
        <w:softHyphen/>
        <w:t>шей, которую вы рас</w:t>
      </w:r>
      <w:r>
        <w:rPr>
          <w:rFonts w:ascii="Academy Cyr" w:hAnsi="Academy Cyr"/>
        </w:rPr>
        <w:softHyphen/>
        <w:t>тра</w:t>
      </w:r>
      <w:r>
        <w:rPr>
          <w:rFonts w:ascii="Academy Cyr" w:hAnsi="Academy Cyr"/>
        </w:rPr>
        <w:softHyphen/>
        <w:t>чи</w:t>
      </w:r>
      <w:r>
        <w:rPr>
          <w:rFonts w:ascii="Academy Cyr" w:hAnsi="Academy Cyr"/>
        </w:rPr>
        <w:softHyphen/>
        <w:t>вае</w:t>
      </w:r>
      <w:r>
        <w:rPr>
          <w:rFonts w:ascii="Academy Cyr" w:hAnsi="Academy Cyr"/>
        </w:rPr>
        <w:softHyphen/>
        <w:t>те в из</w:t>
      </w:r>
      <w:r>
        <w:rPr>
          <w:rFonts w:ascii="Academy Cyr" w:hAnsi="Academy Cyr"/>
        </w:rPr>
        <w:softHyphen/>
        <w:t>ли</w:t>
      </w:r>
      <w:r>
        <w:rPr>
          <w:rFonts w:ascii="Academy Cyr" w:hAnsi="Academy Cyr"/>
        </w:rPr>
        <w:softHyphen/>
        <w:t>ше</w:t>
      </w:r>
      <w:r>
        <w:rPr>
          <w:rFonts w:ascii="Academy Cyr" w:hAnsi="Academy Cyr"/>
        </w:rPr>
        <w:softHyphen/>
        <w:t>ст</w:t>
      </w:r>
      <w:r>
        <w:rPr>
          <w:rFonts w:ascii="Academy Cyr" w:hAnsi="Academy Cyr"/>
        </w:rPr>
        <w:softHyphen/>
        <w:t>вах и рос</w:t>
      </w:r>
      <w:r>
        <w:rPr>
          <w:rFonts w:ascii="Academy Cyr" w:hAnsi="Academy Cyr"/>
        </w:rPr>
        <w:softHyphen/>
        <w:t>ко</w:t>
      </w:r>
      <w:r>
        <w:rPr>
          <w:rFonts w:ascii="Academy Cyr" w:hAnsi="Academy Cyr"/>
        </w:rPr>
        <w:softHyphen/>
        <w:t>ши; а еще ме</w:t>
      </w:r>
      <w:r>
        <w:rPr>
          <w:rFonts w:ascii="Academy Cyr" w:hAnsi="Academy Cyr"/>
        </w:rPr>
        <w:softHyphen/>
        <w:t>нее — в по</w:t>
      </w:r>
      <w:r>
        <w:rPr>
          <w:rFonts w:ascii="Academy Cyr" w:hAnsi="Academy Cyr"/>
        </w:rPr>
        <w:softHyphen/>
        <w:t>ис</w:t>
      </w:r>
      <w:r>
        <w:rPr>
          <w:rFonts w:ascii="Academy Cyr" w:hAnsi="Academy Cyr"/>
        </w:rPr>
        <w:softHyphen/>
        <w:t>ках бо</w:t>
      </w:r>
      <w:r>
        <w:rPr>
          <w:rFonts w:ascii="Academy Cyr" w:hAnsi="Academy Cyr"/>
        </w:rPr>
        <w:softHyphen/>
        <w:t>гат</w:t>
      </w:r>
      <w:r>
        <w:rPr>
          <w:rFonts w:ascii="Academy Cyr" w:hAnsi="Academy Cyr"/>
        </w:rPr>
        <w:softHyphen/>
        <w:t>ст</w:t>
      </w:r>
      <w:r>
        <w:rPr>
          <w:rFonts w:ascii="Academy Cyr" w:hAnsi="Academy Cyr"/>
        </w:rPr>
        <w:softHyphen/>
        <w:t>ва, а в осо</w:t>
      </w:r>
      <w:r>
        <w:rPr>
          <w:rFonts w:ascii="Academy Cyr" w:hAnsi="Academy Cyr"/>
        </w:rPr>
        <w:softHyphen/>
        <w:t>бен</w:t>
      </w:r>
      <w:r>
        <w:rPr>
          <w:rFonts w:ascii="Academy Cyr" w:hAnsi="Academy Cyr"/>
        </w:rPr>
        <w:softHyphen/>
        <w:t>но</w:t>
      </w:r>
      <w:r>
        <w:rPr>
          <w:rFonts w:ascii="Academy Cyr" w:hAnsi="Academy Cyr"/>
        </w:rPr>
        <w:softHyphen/>
        <w:t>сти в не</w:t>
      </w:r>
      <w:r>
        <w:rPr>
          <w:rFonts w:ascii="Academy Cyr" w:hAnsi="Academy Cyr"/>
        </w:rPr>
        <w:softHyphen/>
        <w:t>на</w:t>
      </w:r>
      <w:r>
        <w:rPr>
          <w:rFonts w:ascii="Academy Cyr" w:hAnsi="Academy Cyr"/>
        </w:rPr>
        <w:softHyphen/>
        <w:t>вис</w:t>
      </w:r>
      <w:r>
        <w:rPr>
          <w:rFonts w:ascii="Academy Cyr" w:hAnsi="Academy Cyr"/>
        </w:rPr>
        <w:softHyphen/>
        <w:t>ти к вра</w:t>
      </w:r>
      <w:r>
        <w:rPr>
          <w:rFonts w:ascii="Academy Cyr" w:hAnsi="Academy Cyr"/>
        </w:rPr>
        <w:softHyphen/>
        <w:t>гам сво</w:t>
      </w:r>
      <w:r>
        <w:rPr>
          <w:rFonts w:ascii="Academy Cyr" w:hAnsi="Academy Cyr"/>
        </w:rPr>
        <w:softHyphen/>
        <w:t>им. Это все очень да</w:t>
      </w:r>
      <w:r>
        <w:rPr>
          <w:rFonts w:ascii="Academy Cyr" w:hAnsi="Academy Cyr"/>
        </w:rPr>
        <w:softHyphen/>
        <w:t>ле</w:t>
      </w:r>
      <w:r>
        <w:rPr>
          <w:rFonts w:ascii="Academy Cyr" w:hAnsi="Academy Cyr"/>
        </w:rPr>
        <w:softHyphen/>
        <w:t>ко от ис</w:t>
      </w:r>
      <w:r>
        <w:rPr>
          <w:rFonts w:ascii="Academy Cyr" w:hAnsi="Academy Cyr"/>
        </w:rPr>
        <w:softHyphen/>
        <w:t>тин</w:t>
      </w:r>
      <w:r>
        <w:rPr>
          <w:rFonts w:ascii="Academy Cyr" w:hAnsi="Academy Cyr"/>
        </w:rPr>
        <w:softHyphen/>
        <w:t>но</w:t>
      </w:r>
      <w:r>
        <w:rPr>
          <w:rFonts w:ascii="Academy Cyr" w:hAnsi="Academy Cyr"/>
        </w:rPr>
        <w:softHyphen/>
        <w:t>го Бо</w:t>
      </w:r>
      <w:r>
        <w:rPr>
          <w:rFonts w:ascii="Academy Cyr" w:hAnsi="Academy Cyr"/>
        </w:rPr>
        <w:softHyphen/>
        <w:t>га и ан</w:t>
      </w:r>
      <w:r>
        <w:rPr>
          <w:rFonts w:ascii="Academy Cyr" w:hAnsi="Academy Cyr"/>
        </w:rPr>
        <w:softHyphen/>
        <w:t>ге</w:t>
      </w:r>
      <w:r>
        <w:rPr>
          <w:rFonts w:ascii="Academy Cyr" w:hAnsi="Academy Cyr"/>
        </w:rPr>
        <w:softHyphen/>
        <w:t>лов Его. Но все это ве</w:t>
      </w:r>
      <w:r>
        <w:rPr>
          <w:rFonts w:ascii="Academy Cyr" w:hAnsi="Academy Cyr"/>
        </w:rPr>
        <w:softHyphen/>
        <w:t>дет к цар</w:t>
      </w:r>
      <w:r>
        <w:rPr>
          <w:rFonts w:ascii="Academy Cyr" w:hAnsi="Academy Cyr"/>
        </w:rPr>
        <w:softHyphen/>
        <w:t>ст</w:t>
      </w:r>
      <w:r>
        <w:rPr>
          <w:rFonts w:ascii="Academy Cyr" w:hAnsi="Academy Cyr"/>
        </w:rPr>
        <w:softHyphen/>
        <w:t>ву тем</w:t>
      </w:r>
      <w:r>
        <w:rPr>
          <w:rFonts w:ascii="Academy Cyr" w:hAnsi="Academy Cyr"/>
        </w:rPr>
        <w:softHyphen/>
        <w:t>но</w:t>
      </w:r>
      <w:r>
        <w:rPr>
          <w:rFonts w:ascii="Academy Cyr" w:hAnsi="Academy Cyr"/>
        </w:rPr>
        <w:softHyphen/>
        <w:t>ты и вла</w:t>
      </w:r>
      <w:r>
        <w:rPr>
          <w:rFonts w:ascii="Academy Cyr" w:hAnsi="Academy Cyr"/>
        </w:rPr>
        <w:softHyphen/>
        <w:t>ды</w:t>
      </w:r>
      <w:r>
        <w:rPr>
          <w:rFonts w:ascii="Academy Cyr" w:hAnsi="Academy Cyr"/>
        </w:rPr>
        <w:softHyphen/>
        <w:t>ке все</w:t>
      </w:r>
      <w:r>
        <w:rPr>
          <w:rFonts w:ascii="Academy Cyr" w:hAnsi="Academy Cyr"/>
        </w:rPr>
        <w:softHyphen/>
        <w:t>го зла. Ибо все эти во</w:t>
      </w:r>
      <w:r>
        <w:rPr>
          <w:rFonts w:ascii="Academy Cyr" w:hAnsi="Academy Cyr"/>
        </w:rPr>
        <w:softHyphen/>
        <w:t>ж</w:t>
      </w:r>
      <w:r>
        <w:rPr>
          <w:rFonts w:ascii="Academy Cyr" w:hAnsi="Academy Cyr"/>
        </w:rPr>
        <w:softHyphen/>
        <w:t>де</w:t>
      </w:r>
      <w:r>
        <w:rPr>
          <w:rFonts w:ascii="Academy Cyr" w:hAnsi="Academy Cyr"/>
        </w:rPr>
        <w:softHyphen/>
        <w:t>ле</w:t>
      </w:r>
      <w:r>
        <w:rPr>
          <w:rFonts w:ascii="Academy Cyr" w:hAnsi="Academy Cyr"/>
        </w:rPr>
        <w:softHyphen/>
        <w:t>ния вы но</w:t>
      </w:r>
      <w:r>
        <w:rPr>
          <w:rFonts w:ascii="Academy Cyr" w:hAnsi="Academy Cyr"/>
        </w:rPr>
        <w:softHyphen/>
        <w:t>си</w:t>
      </w:r>
      <w:r>
        <w:rPr>
          <w:rFonts w:ascii="Academy Cyr" w:hAnsi="Academy Cyr"/>
        </w:rPr>
        <w:softHyphen/>
        <w:t>те в се</w:t>
      </w:r>
      <w:r>
        <w:rPr>
          <w:rFonts w:ascii="Academy Cyr" w:hAnsi="Academy Cyr"/>
        </w:rPr>
        <w:softHyphen/>
        <w:t>бе; а по</w:t>
      </w:r>
      <w:r>
        <w:rPr>
          <w:rFonts w:ascii="Academy Cyr" w:hAnsi="Academy Cyr"/>
        </w:rPr>
        <w:softHyphen/>
        <w:t>то</w:t>
      </w:r>
      <w:r>
        <w:rPr>
          <w:rFonts w:ascii="Academy Cyr" w:hAnsi="Academy Cyr"/>
        </w:rPr>
        <w:softHyphen/>
        <w:t>му Сло</w:t>
      </w:r>
      <w:r>
        <w:rPr>
          <w:rFonts w:ascii="Academy Cyr" w:hAnsi="Academy Cyr"/>
        </w:rPr>
        <w:softHyphen/>
        <w:t>во Бо</w:t>
      </w:r>
      <w:r>
        <w:rPr>
          <w:rFonts w:ascii="Academy Cyr" w:hAnsi="Academy Cyr"/>
        </w:rPr>
        <w:softHyphen/>
        <w:t>жие и Мо</w:t>
      </w:r>
      <w:r>
        <w:rPr>
          <w:rFonts w:ascii="Academy Cyr" w:hAnsi="Academy Cyr"/>
        </w:rPr>
        <w:softHyphen/>
        <w:t>гу</w:t>
      </w:r>
      <w:r>
        <w:rPr>
          <w:rFonts w:ascii="Academy Cyr" w:hAnsi="Academy Cyr"/>
        </w:rPr>
        <w:softHyphen/>
        <w:t>ще</w:t>
      </w:r>
      <w:r>
        <w:rPr>
          <w:rFonts w:ascii="Academy Cyr" w:hAnsi="Academy Cyr"/>
        </w:rPr>
        <w:softHyphen/>
        <w:t>ст</w:t>
      </w:r>
      <w:r>
        <w:rPr>
          <w:rFonts w:ascii="Academy Cyr" w:hAnsi="Academy Cyr"/>
        </w:rPr>
        <w:softHyphen/>
        <w:t>во Его не мо</w:t>
      </w:r>
      <w:r>
        <w:rPr>
          <w:rFonts w:ascii="Academy Cyr" w:hAnsi="Academy Cyr"/>
        </w:rPr>
        <w:softHyphen/>
        <w:t>гут вой</w:t>
      </w:r>
      <w:r>
        <w:rPr>
          <w:rFonts w:ascii="Academy Cyr" w:hAnsi="Academy Cyr"/>
        </w:rPr>
        <w:softHyphen/>
        <w:t>ти в вас, от</w:t>
      </w:r>
      <w:r>
        <w:rPr>
          <w:rFonts w:ascii="Academy Cyr" w:hAnsi="Academy Cyr"/>
        </w:rPr>
        <w:softHyphen/>
        <w:t>то</w:t>
      </w:r>
      <w:r>
        <w:rPr>
          <w:rFonts w:ascii="Academy Cyr" w:hAnsi="Academy Cyr"/>
        </w:rPr>
        <w:softHyphen/>
        <w:t>го, что вы вы</w:t>
      </w:r>
      <w:r>
        <w:rPr>
          <w:rFonts w:ascii="Academy Cyr" w:hAnsi="Academy Cyr"/>
        </w:rPr>
        <w:softHyphen/>
        <w:t>на</w:t>
      </w:r>
      <w:r>
        <w:rPr>
          <w:rFonts w:ascii="Academy Cyr" w:hAnsi="Academy Cyr"/>
        </w:rPr>
        <w:softHyphen/>
        <w:t>ши</w:t>
      </w:r>
      <w:r>
        <w:rPr>
          <w:rFonts w:ascii="Academy Cyr" w:hAnsi="Academy Cyr"/>
        </w:rPr>
        <w:softHyphen/>
        <w:t>вае</w:t>
      </w:r>
      <w:r>
        <w:rPr>
          <w:rFonts w:ascii="Academy Cyr" w:hAnsi="Academy Cyr"/>
        </w:rPr>
        <w:softHyphen/>
        <w:t>те в се</w:t>
      </w:r>
      <w:r>
        <w:rPr>
          <w:rFonts w:ascii="Academy Cyr" w:hAnsi="Academy Cyr"/>
        </w:rPr>
        <w:softHyphen/>
        <w:t>бе мно</w:t>
      </w:r>
      <w:r>
        <w:rPr>
          <w:rFonts w:ascii="Academy Cyr" w:hAnsi="Academy Cyr"/>
        </w:rPr>
        <w:softHyphen/>
        <w:t>го пло</w:t>
      </w:r>
      <w:r>
        <w:rPr>
          <w:rFonts w:ascii="Academy Cyr" w:hAnsi="Academy Cyr"/>
        </w:rPr>
        <w:softHyphen/>
        <w:t>хих мыс</w:t>
      </w:r>
      <w:r>
        <w:rPr>
          <w:rFonts w:ascii="Academy Cyr" w:hAnsi="Academy Cyr"/>
        </w:rPr>
        <w:softHyphen/>
        <w:t>лей, а так</w:t>
      </w:r>
      <w:r>
        <w:rPr>
          <w:rFonts w:ascii="Academy Cyr" w:hAnsi="Academy Cyr"/>
        </w:rPr>
        <w:softHyphen/>
        <w:t>же мер</w:t>
      </w:r>
      <w:r>
        <w:rPr>
          <w:rFonts w:ascii="Academy Cyr" w:hAnsi="Academy Cyr"/>
        </w:rPr>
        <w:softHyphen/>
        <w:t>зо</w:t>
      </w:r>
      <w:r>
        <w:rPr>
          <w:rFonts w:ascii="Academy Cyr" w:hAnsi="Academy Cyr"/>
        </w:rPr>
        <w:softHyphen/>
        <w:t>сти гнез</w:t>
      </w:r>
      <w:r>
        <w:rPr>
          <w:rFonts w:ascii="Academy Cyr" w:hAnsi="Academy Cyr"/>
        </w:rPr>
        <w:softHyphen/>
        <w:t>дят</w:t>
      </w:r>
      <w:r>
        <w:rPr>
          <w:rFonts w:ascii="Academy Cyr" w:hAnsi="Academy Cyr"/>
        </w:rPr>
        <w:softHyphen/>
        <w:t>ся в те</w:t>
      </w:r>
      <w:r>
        <w:rPr>
          <w:rFonts w:ascii="Academy Cyr" w:hAnsi="Academy Cyr"/>
        </w:rPr>
        <w:softHyphen/>
        <w:t>ле ва</w:t>
      </w:r>
      <w:r>
        <w:rPr>
          <w:rFonts w:ascii="Academy Cyr" w:hAnsi="Academy Cyr"/>
        </w:rPr>
        <w:softHyphen/>
        <w:t>шем и в соз</w:t>
      </w:r>
      <w:r>
        <w:rPr>
          <w:rFonts w:ascii="Academy Cyr" w:hAnsi="Academy Cyr"/>
        </w:rPr>
        <w:softHyphen/>
        <w:t>на</w:t>
      </w:r>
      <w:r>
        <w:rPr>
          <w:rFonts w:ascii="Academy Cyr" w:hAnsi="Academy Cyr"/>
        </w:rPr>
        <w:softHyphen/>
        <w:t>нии ва</w:t>
      </w:r>
      <w:r>
        <w:rPr>
          <w:rFonts w:ascii="Academy Cyr" w:hAnsi="Academy Cyr"/>
        </w:rPr>
        <w:softHyphen/>
      </w:r>
      <w:r>
        <w:rPr>
          <w:rFonts w:ascii="Academy Cyr" w:hAnsi="Academy Cyr"/>
        </w:rPr>
        <w:lastRenderedPageBreak/>
        <w:t>шем. Ес</w:t>
      </w:r>
      <w:r>
        <w:rPr>
          <w:rFonts w:ascii="Academy Cyr" w:hAnsi="Academy Cyr"/>
        </w:rPr>
        <w:softHyphen/>
        <w:t>ли вы хо</w:t>
      </w:r>
      <w:r>
        <w:rPr>
          <w:rFonts w:ascii="Academy Cyr" w:hAnsi="Academy Cyr"/>
        </w:rPr>
        <w:softHyphen/>
        <w:t>ти</w:t>
      </w:r>
      <w:r>
        <w:rPr>
          <w:rFonts w:ascii="Academy Cyr" w:hAnsi="Academy Cyr"/>
        </w:rPr>
        <w:softHyphen/>
        <w:t>те, что</w:t>
      </w:r>
      <w:r>
        <w:rPr>
          <w:rFonts w:ascii="Academy Cyr" w:hAnsi="Academy Cyr"/>
        </w:rPr>
        <w:softHyphen/>
        <w:t>бы Сло</w:t>
      </w:r>
      <w:r>
        <w:rPr>
          <w:rFonts w:ascii="Academy Cyr" w:hAnsi="Academy Cyr"/>
        </w:rPr>
        <w:softHyphen/>
        <w:t>во Жи</w:t>
      </w:r>
      <w:r>
        <w:rPr>
          <w:rFonts w:ascii="Academy Cyr" w:hAnsi="Academy Cyr"/>
        </w:rPr>
        <w:softHyphen/>
        <w:t>во</w:t>
      </w:r>
      <w:r>
        <w:rPr>
          <w:rFonts w:ascii="Academy Cyr" w:hAnsi="Academy Cyr"/>
        </w:rPr>
        <w:softHyphen/>
        <w:t>го Бо</w:t>
      </w:r>
      <w:r>
        <w:rPr>
          <w:rFonts w:ascii="Academy Cyr" w:hAnsi="Academy Cyr"/>
        </w:rPr>
        <w:softHyphen/>
        <w:t>га и Мо</w:t>
      </w:r>
      <w:r>
        <w:rPr>
          <w:rFonts w:ascii="Academy Cyr" w:hAnsi="Academy Cyr"/>
        </w:rPr>
        <w:softHyphen/>
        <w:t>гу</w:t>
      </w:r>
      <w:r>
        <w:rPr>
          <w:rFonts w:ascii="Academy Cyr" w:hAnsi="Academy Cyr"/>
        </w:rPr>
        <w:softHyphen/>
        <w:t>ще</w:t>
      </w:r>
      <w:r>
        <w:rPr>
          <w:rFonts w:ascii="Academy Cyr" w:hAnsi="Academy Cyr"/>
        </w:rPr>
        <w:softHyphen/>
        <w:t>ст</w:t>
      </w:r>
      <w:r>
        <w:rPr>
          <w:rFonts w:ascii="Academy Cyr" w:hAnsi="Academy Cyr"/>
        </w:rPr>
        <w:softHyphen/>
        <w:t>во Его смог</w:t>
      </w:r>
      <w:r>
        <w:rPr>
          <w:rFonts w:ascii="Academy Cyr" w:hAnsi="Academy Cyr"/>
        </w:rPr>
        <w:softHyphen/>
        <w:t>ли про</w:t>
      </w:r>
      <w:r>
        <w:rPr>
          <w:rFonts w:ascii="Academy Cyr" w:hAnsi="Academy Cyr"/>
        </w:rPr>
        <w:softHyphen/>
        <w:t>ник</w:t>
      </w:r>
      <w:r>
        <w:rPr>
          <w:rFonts w:ascii="Academy Cyr" w:hAnsi="Academy Cyr"/>
        </w:rPr>
        <w:softHyphen/>
        <w:t>нуть в вас, не ос</w:t>
      </w:r>
      <w:r>
        <w:rPr>
          <w:rFonts w:ascii="Academy Cyr" w:hAnsi="Academy Cyr"/>
        </w:rPr>
        <w:softHyphen/>
        <w:t>к</w:t>
      </w:r>
      <w:r>
        <w:rPr>
          <w:rFonts w:ascii="Academy Cyr" w:hAnsi="Academy Cyr"/>
        </w:rPr>
        <w:softHyphen/>
        <w:t>вер</w:t>
      </w:r>
      <w:r>
        <w:rPr>
          <w:rFonts w:ascii="Academy Cyr" w:hAnsi="Academy Cyr"/>
        </w:rPr>
        <w:softHyphen/>
        <w:t>няй</w:t>
      </w:r>
      <w:r>
        <w:rPr>
          <w:rFonts w:ascii="Academy Cyr" w:hAnsi="Academy Cyr"/>
        </w:rPr>
        <w:softHyphen/>
        <w:t>те ни те</w:t>
      </w:r>
      <w:r>
        <w:rPr>
          <w:rFonts w:ascii="Academy Cyr" w:hAnsi="Academy Cyr"/>
        </w:rPr>
        <w:softHyphen/>
        <w:t>ла ва</w:t>
      </w:r>
      <w:r>
        <w:rPr>
          <w:rFonts w:ascii="Academy Cyr" w:hAnsi="Academy Cyr"/>
        </w:rPr>
        <w:softHyphen/>
        <w:t>ше</w:t>
      </w:r>
      <w:r>
        <w:rPr>
          <w:rFonts w:ascii="Academy Cyr" w:hAnsi="Academy Cyr"/>
        </w:rPr>
        <w:softHyphen/>
        <w:t>го, ни соз</w:t>
      </w:r>
      <w:r>
        <w:rPr>
          <w:rFonts w:ascii="Academy Cyr" w:hAnsi="Academy Cyr"/>
        </w:rPr>
        <w:softHyphen/>
        <w:t>на</w:t>
      </w:r>
      <w:r>
        <w:rPr>
          <w:rFonts w:ascii="Academy Cyr" w:hAnsi="Academy Cyr"/>
        </w:rPr>
        <w:softHyphen/>
        <w:t>ния ва</w:t>
      </w:r>
      <w:r>
        <w:rPr>
          <w:rFonts w:ascii="Academy Cyr" w:hAnsi="Academy Cyr"/>
        </w:rPr>
        <w:softHyphen/>
        <w:t>ше</w:t>
      </w:r>
      <w:r>
        <w:rPr>
          <w:rFonts w:ascii="Academy Cyr" w:hAnsi="Academy Cyr"/>
        </w:rPr>
        <w:softHyphen/>
        <w:t>го, ибо те</w:t>
      </w:r>
      <w:r>
        <w:rPr>
          <w:rFonts w:ascii="Academy Cyr" w:hAnsi="Academy Cyr"/>
        </w:rPr>
        <w:softHyphen/>
        <w:t>ло есть Храм Ду</w:t>
      </w:r>
      <w:r>
        <w:rPr>
          <w:rFonts w:ascii="Academy Cyr" w:hAnsi="Academy Cyr"/>
        </w:rPr>
        <w:softHyphen/>
        <w:t>ха, а Дух — Храм Бо</w:t>
      </w:r>
      <w:r>
        <w:rPr>
          <w:rFonts w:ascii="Academy Cyr" w:hAnsi="Academy Cyr"/>
        </w:rPr>
        <w:softHyphen/>
        <w:t>га. По</w:t>
      </w:r>
      <w:r>
        <w:rPr>
          <w:rFonts w:ascii="Academy Cyr" w:hAnsi="Academy Cyr"/>
        </w:rPr>
        <w:softHyphen/>
        <w:t>это</w:t>
      </w:r>
      <w:r>
        <w:rPr>
          <w:rFonts w:ascii="Academy Cyr" w:hAnsi="Academy Cyr"/>
        </w:rPr>
        <w:softHyphen/>
        <w:t>му долж</w:t>
      </w:r>
      <w:r>
        <w:rPr>
          <w:rFonts w:ascii="Academy Cyr" w:hAnsi="Academy Cyr"/>
        </w:rPr>
        <w:softHyphen/>
        <w:t>ны вы очи</w:t>
      </w:r>
      <w:r>
        <w:rPr>
          <w:rFonts w:ascii="Academy Cyr" w:hAnsi="Academy Cyr"/>
        </w:rPr>
        <w:softHyphen/>
        <w:t>стить этот Храм, что</w:t>
      </w:r>
      <w:r>
        <w:rPr>
          <w:rFonts w:ascii="Academy Cyr" w:hAnsi="Academy Cyr"/>
        </w:rPr>
        <w:softHyphen/>
        <w:t>бы Вла</w:t>
      </w:r>
      <w:r>
        <w:rPr>
          <w:rFonts w:ascii="Academy Cyr" w:hAnsi="Academy Cyr"/>
        </w:rPr>
        <w:softHyphen/>
        <w:t>ды</w:t>
      </w:r>
      <w:r>
        <w:rPr>
          <w:rFonts w:ascii="Academy Cyr" w:hAnsi="Academy Cyr"/>
        </w:rPr>
        <w:softHyphen/>
        <w:t>ка Хра</w:t>
      </w:r>
      <w:r>
        <w:rPr>
          <w:rFonts w:ascii="Academy Cyr" w:hAnsi="Academy Cyr"/>
        </w:rPr>
        <w:softHyphen/>
        <w:t>ма смог по</w:t>
      </w:r>
      <w:r>
        <w:rPr>
          <w:rFonts w:ascii="Academy Cyr" w:hAnsi="Academy Cyr"/>
        </w:rPr>
        <w:softHyphen/>
        <w:t>се</w:t>
      </w:r>
      <w:r>
        <w:rPr>
          <w:rFonts w:ascii="Academy Cyr" w:hAnsi="Academy Cyr"/>
        </w:rPr>
        <w:softHyphen/>
        <w:t>лить</w:t>
      </w:r>
      <w:r>
        <w:rPr>
          <w:rFonts w:ascii="Academy Cyr" w:hAnsi="Academy Cyr"/>
        </w:rPr>
        <w:softHyphen/>
        <w:t>ся в нем и за</w:t>
      </w:r>
      <w:r>
        <w:rPr>
          <w:rFonts w:ascii="Academy Cyr" w:hAnsi="Academy Cyr"/>
        </w:rPr>
        <w:softHyphen/>
        <w:t>нять ме</w:t>
      </w:r>
      <w:r>
        <w:rPr>
          <w:rFonts w:ascii="Academy Cyr" w:hAnsi="Academy Cyr"/>
        </w:rPr>
        <w:softHyphen/>
        <w:t>сто, дос</w:t>
      </w:r>
      <w:r>
        <w:rPr>
          <w:rFonts w:ascii="Academy Cyr" w:hAnsi="Academy Cyr"/>
        </w:rPr>
        <w:softHyphen/>
        <w:t>той</w:t>
      </w:r>
      <w:r>
        <w:rPr>
          <w:rFonts w:ascii="Academy Cyr" w:hAnsi="Academy Cyr"/>
        </w:rPr>
        <w:softHyphen/>
        <w:t>ное Его. Что</w:t>
      </w:r>
      <w:r>
        <w:rPr>
          <w:rFonts w:ascii="Academy Cyr" w:hAnsi="Academy Cyr"/>
        </w:rPr>
        <w:softHyphen/>
        <w:t>бы из</w:t>
      </w:r>
      <w:r>
        <w:rPr>
          <w:rFonts w:ascii="Academy Cyr" w:hAnsi="Academy Cyr"/>
        </w:rPr>
        <w:softHyphen/>
        <w:t>бе</w:t>
      </w:r>
      <w:r>
        <w:rPr>
          <w:rFonts w:ascii="Academy Cyr" w:hAnsi="Academy Cyr"/>
        </w:rPr>
        <w:softHyphen/>
        <w:t>жать всех ис</w:t>
      </w:r>
      <w:r>
        <w:rPr>
          <w:rFonts w:ascii="Academy Cyr" w:hAnsi="Academy Cyr"/>
        </w:rPr>
        <w:softHyphen/>
        <w:t>ку</w:t>
      </w:r>
      <w:r>
        <w:rPr>
          <w:rFonts w:ascii="Academy Cyr" w:hAnsi="Academy Cyr"/>
        </w:rPr>
        <w:softHyphen/>
        <w:t>ше</w:t>
      </w:r>
      <w:r>
        <w:rPr>
          <w:rFonts w:ascii="Academy Cyr" w:hAnsi="Academy Cyr"/>
        </w:rPr>
        <w:softHyphen/>
        <w:t>ний те</w:t>
      </w:r>
      <w:r>
        <w:rPr>
          <w:rFonts w:ascii="Academy Cyr" w:hAnsi="Academy Cyr"/>
        </w:rPr>
        <w:softHyphen/>
        <w:t>ла сво</w:t>
      </w:r>
      <w:r>
        <w:rPr>
          <w:rFonts w:ascii="Academy Cyr" w:hAnsi="Academy Cyr"/>
        </w:rPr>
        <w:softHyphen/>
        <w:t>его и соз</w:t>
      </w:r>
      <w:r>
        <w:rPr>
          <w:rFonts w:ascii="Academy Cyr" w:hAnsi="Academy Cyr"/>
        </w:rPr>
        <w:softHyphen/>
        <w:t>на</w:t>
      </w:r>
      <w:r>
        <w:rPr>
          <w:rFonts w:ascii="Academy Cyr" w:hAnsi="Academy Cyr"/>
        </w:rPr>
        <w:softHyphen/>
        <w:t>ния сво</w:t>
      </w:r>
      <w:r>
        <w:rPr>
          <w:rFonts w:ascii="Academy Cyr" w:hAnsi="Academy Cyr"/>
        </w:rPr>
        <w:softHyphen/>
        <w:t>его, ко</w:t>
      </w:r>
      <w:r>
        <w:rPr>
          <w:rFonts w:ascii="Academy Cyr" w:hAnsi="Academy Cyr"/>
        </w:rPr>
        <w:softHyphen/>
        <w:t>то</w:t>
      </w:r>
      <w:r>
        <w:rPr>
          <w:rFonts w:ascii="Academy Cyr" w:hAnsi="Academy Cyr"/>
        </w:rPr>
        <w:softHyphen/>
        <w:t>рые ис</w:t>
      </w:r>
      <w:r>
        <w:rPr>
          <w:rFonts w:ascii="Academy Cyr" w:hAnsi="Academy Cyr"/>
        </w:rPr>
        <w:softHyphen/>
        <w:t>хо</w:t>
      </w:r>
      <w:r>
        <w:rPr>
          <w:rFonts w:ascii="Academy Cyr" w:hAnsi="Academy Cyr"/>
        </w:rPr>
        <w:softHyphen/>
        <w:t>дят от Са</w:t>
      </w:r>
      <w:r>
        <w:rPr>
          <w:rFonts w:ascii="Academy Cyr" w:hAnsi="Academy Cyr"/>
        </w:rPr>
        <w:softHyphen/>
        <w:t>та</w:t>
      </w:r>
      <w:r>
        <w:rPr>
          <w:rFonts w:ascii="Academy Cyr" w:hAnsi="Academy Cyr"/>
        </w:rPr>
        <w:softHyphen/>
        <w:t>ны, уда</w:t>
      </w:r>
      <w:r>
        <w:rPr>
          <w:rFonts w:ascii="Academy Cyr" w:hAnsi="Academy Cyr"/>
        </w:rPr>
        <w:softHyphen/>
        <w:t>ли</w:t>
      </w:r>
      <w:r>
        <w:rPr>
          <w:rFonts w:ascii="Academy Cyr" w:hAnsi="Academy Cyr"/>
        </w:rPr>
        <w:softHyphen/>
        <w:t>тесь под сень Не</w:t>
      </w:r>
      <w:r>
        <w:rPr>
          <w:rFonts w:ascii="Academy Cyr" w:hAnsi="Academy Cyr"/>
        </w:rPr>
        <w:softHyphen/>
        <w:t>ба Гос</w:t>
      </w:r>
      <w:r>
        <w:rPr>
          <w:rFonts w:ascii="Academy Cyr" w:hAnsi="Academy Cyr"/>
        </w:rPr>
        <w:softHyphen/>
        <w:t>под</w:t>
      </w:r>
      <w:r>
        <w:rPr>
          <w:rFonts w:ascii="Academy Cyr" w:hAnsi="Academy Cyr"/>
        </w:rPr>
        <w:softHyphen/>
        <w:t>не</w:t>
      </w:r>
      <w:r>
        <w:rPr>
          <w:rFonts w:ascii="Academy Cyr" w:hAnsi="Academy Cyr"/>
        </w:rPr>
        <w:softHyphen/>
        <w:t>го.</w:t>
      </w:r>
    </w:p>
    <w:p w14:paraId="636BEEF8" w14:textId="77777777" w:rsidR="00B70147" w:rsidRDefault="00B70147">
      <w:pPr>
        <w:pStyle w:val="a"/>
        <w:rPr>
          <w:rFonts w:ascii="Academy Cyr" w:hAnsi="Academy Cyr"/>
        </w:rPr>
      </w:pPr>
      <w:r>
        <w:rPr>
          <w:rFonts w:ascii="Academy Cyr" w:hAnsi="Academy Cyr"/>
        </w:rPr>
        <w:t>&lt;...&gt;</w:t>
      </w:r>
    </w:p>
    <w:p w14:paraId="3EBB7D3B" w14:textId="77777777" w:rsidR="00B70147" w:rsidRDefault="00B70147">
      <w:pPr>
        <w:pStyle w:val="a"/>
        <w:rPr>
          <w:rFonts w:ascii="Academy Cyr" w:hAnsi="Academy Cyr"/>
        </w:rPr>
      </w:pPr>
      <w:r>
        <w:rPr>
          <w:rFonts w:ascii="Academy Cyr" w:hAnsi="Academy Cyr"/>
        </w:rPr>
        <w:t>Ибо, по</w:t>
      </w:r>
      <w:r>
        <w:rPr>
          <w:rFonts w:ascii="Academy Cyr" w:hAnsi="Academy Cyr"/>
        </w:rPr>
        <w:softHyphen/>
        <w:t>ис</w:t>
      </w:r>
      <w:r>
        <w:rPr>
          <w:rFonts w:ascii="Academy Cyr" w:hAnsi="Academy Cyr"/>
        </w:rPr>
        <w:softHyphen/>
        <w:t>ти</w:t>
      </w:r>
      <w:r>
        <w:rPr>
          <w:rFonts w:ascii="Academy Cyr" w:hAnsi="Academy Cyr"/>
        </w:rPr>
        <w:softHyphen/>
        <w:t>не, ни</w:t>
      </w:r>
      <w:r>
        <w:rPr>
          <w:rFonts w:ascii="Academy Cyr" w:hAnsi="Academy Cyr"/>
        </w:rPr>
        <w:softHyphen/>
        <w:t>кто не мо</w:t>
      </w:r>
      <w:r>
        <w:rPr>
          <w:rFonts w:ascii="Academy Cyr" w:hAnsi="Academy Cyr"/>
        </w:rPr>
        <w:softHyphen/>
        <w:t>жет дос</w:t>
      </w:r>
      <w:r>
        <w:rPr>
          <w:rFonts w:ascii="Academy Cyr" w:hAnsi="Academy Cyr"/>
        </w:rPr>
        <w:softHyphen/>
        <w:t>тиг</w:t>
      </w:r>
      <w:r>
        <w:rPr>
          <w:rFonts w:ascii="Academy Cyr" w:hAnsi="Academy Cyr"/>
        </w:rPr>
        <w:softHyphen/>
        <w:t>нуть Не</w:t>
      </w:r>
      <w:r>
        <w:rPr>
          <w:rFonts w:ascii="Academy Cyr" w:hAnsi="Academy Cyr"/>
        </w:rPr>
        <w:softHyphen/>
        <w:t>бес</w:t>
      </w:r>
      <w:r>
        <w:rPr>
          <w:rFonts w:ascii="Academy Cyr" w:hAnsi="Academy Cyr"/>
        </w:rPr>
        <w:softHyphen/>
        <w:t>но</w:t>
      </w:r>
      <w:r>
        <w:rPr>
          <w:rFonts w:ascii="Academy Cyr" w:hAnsi="Academy Cyr"/>
        </w:rPr>
        <w:softHyphen/>
        <w:t>го От</w:t>
      </w:r>
      <w:r>
        <w:rPr>
          <w:rFonts w:ascii="Academy Cyr" w:hAnsi="Academy Cyr"/>
        </w:rPr>
        <w:softHyphen/>
        <w:t>ца, не прой</w:t>
      </w:r>
      <w:r>
        <w:rPr>
          <w:rFonts w:ascii="Academy Cyr" w:hAnsi="Academy Cyr"/>
        </w:rPr>
        <w:softHyphen/>
        <w:t>дя че</w:t>
      </w:r>
      <w:r>
        <w:rPr>
          <w:rFonts w:ascii="Academy Cyr" w:hAnsi="Academy Cyr"/>
        </w:rPr>
        <w:softHyphen/>
        <w:t>рез Зем</w:t>
      </w:r>
      <w:r>
        <w:rPr>
          <w:rFonts w:ascii="Academy Cyr" w:hAnsi="Academy Cyr"/>
        </w:rPr>
        <w:softHyphen/>
        <w:t>лю-Мать. И, по</w:t>
      </w:r>
      <w:r>
        <w:rPr>
          <w:rFonts w:ascii="Academy Cyr" w:hAnsi="Academy Cyr"/>
        </w:rPr>
        <w:softHyphen/>
        <w:t>доб</w:t>
      </w:r>
      <w:r>
        <w:rPr>
          <w:rFonts w:ascii="Academy Cyr" w:hAnsi="Academy Cyr"/>
        </w:rPr>
        <w:softHyphen/>
        <w:t>но но</w:t>
      </w:r>
      <w:r>
        <w:rPr>
          <w:rFonts w:ascii="Academy Cyr" w:hAnsi="Academy Cyr"/>
        </w:rPr>
        <w:softHyphen/>
        <w:t>во</w:t>
      </w:r>
      <w:r>
        <w:rPr>
          <w:rFonts w:ascii="Academy Cyr" w:hAnsi="Academy Cyr"/>
        </w:rPr>
        <w:softHyphen/>
        <w:t>ро</w:t>
      </w:r>
      <w:r>
        <w:rPr>
          <w:rFonts w:ascii="Academy Cyr" w:hAnsi="Academy Cyr"/>
        </w:rPr>
        <w:softHyphen/>
        <w:t>ж</w:t>
      </w:r>
      <w:r>
        <w:rPr>
          <w:rFonts w:ascii="Academy Cyr" w:hAnsi="Academy Cyr"/>
        </w:rPr>
        <w:softHyphen/>
        <w:t>ден</w:t>
      </w:r>
      <w:r>
        <w:rPr>
          <w:rFonts w:ascii="Academy Cyr" w:hAnsi="Academy Cyr"/>
        </w:rPr>
        <w:softHyphen/>
        <w:t>но</w:t>
      </w:r>
      <w:r>
        <w:rPr>
          <w:rFonts w:ascii="Academy Cyr" w:hAnsi="Academy Cyr"/>
        </w:rPr>
        <w:softHyphen/>
        <w:t>му, не мо</w:t>
      </w:r>
      <w:r>
        <w:rPr>
          <w:rFonts w:ascii="Academy Cyr" w:hAnsi="Academy Cyr"/>
        </w:rPr>
        <w:softHyphen/>
        <w:t>гу</w:t>
      </w:r>
      <w:r>
        <w:rPr>
          <w:rFonts w:ascii="Academy Cyr" w:hAnsi="Academy Cyr"/>
        </w:rPr>
        <w:softHyphen/>
        <w:t>ще</w:t>
      </w:r>
      <w:r>
        <w:rPr>
          <w:rFonts w:ascii="Academy Cyr" w:hAnsi="Academy Cyr"/>
        </w:rPr>
        <w:softHyphen/>
        <w:t>му по</w:t>
      </w:r>
      <w:r>
        <w:rPr>
          <w:rFonts w:ascii="Academy Cyr" w:hAnsi="Academy Cyr"/>
        </w:rPr>
        <w:softHyphen/>
        <w:t>нять на</w:t>
      </w:r>
      <w:r>
        <w:rPr>
          <w:rFonts w:ascii="Academy Cyr" w:hAnsi="Academy Cyr"/>
        </w:rPr>
        <w:softHyphen/>
        <w:t>став</w:t>
      </w:r>
      <w:r>
        <w:rPr>
          <w:rFonts w:ascii="Academy Cyr" w:hAnsi="Academy Cyr"/>
        </w:rPr>
        <w:softHyphen/>
        <w:t>ле</w:t>
      </w:r>
      <w:r>
        <w:rPr>
          <w:rFonts w:ascii="Academy Cyr" w:hAnsi="Academy Cyr"/>
        </w:rPr>
        <w:softHyphen/>
        <w:t>ния от</w:t>
      </w:r>
      <w:r>
        <w:rPr>
          <w:rFonts w:ascii="Academy Cyr" w:hAnsi="Academy Cyr"/>
        </w:rPr>
        <w:softHyphen/>
        <w:t>ца сво</w:t>
      </w:r>
      <w:r>
        <w:rPr>
          <w:rFonts w:ascii="Academy Cyr" w:hAnsi="Academy Cyr"/>
        </w:rPr>
        <w:softHyphen/>
        <w:t>его, по</w:t>
      </w:r>
      <w:r>
        <w:rPr>
          <w:rFonts w:ascii="Academy Cyr" w:hAnsi="Academy Cyr"/>
        </w:rPr>
        <w:softHyphen/>
        <w:t>ка мать не при</w:t>
      </w:r>
      <w:r>
        <w:rPr>
          <w:rFonts w:ascii="Academy Cyr" w:hAnsi="Academy Cyr"/>
        </w:rPr>
        <w:softHyphen/>
        <w:t>ло</w:t>
      </w:r>
      <w:r>
        <w:rPr>
          <w:rFonts w:ascii="Academy Cyr" w:hAnsi="Academy Cyr"/>
        </w:rPr>
        <w:softHyphen/>
        <w:t>жит его к сво</w:t>
      </w:r>
      <w:r>
        <w:rPr>
          <w:rFonts w:ascii="Academy Cyr" w:hAnsi="Academy Cyr"/>
        </w:rPr>
        <w:softHyphen/>
        <w:t>ей гру</w:t>
      </w:r>
      <w:r>
        <w:rPr>
          <w:rFonts w:ascii="Academy Cyr" w:hAnsi="Academy Cyr"/>
        </w:rPr>
        <w:softHyphen/>
        <w:t>ди, не ис</w:t>
      </w:r>
      <w:r>
        <w:rPr>
          <w:rFonts w:ascii="Academy Cyr" w:hAnsi="Academy Cyr"/>
        </w:rPr>
        <w:softHyphen/>
        <w:t>ку</w:t>
      </w:r>
      <w:r>
        <w:rPr>
          <w:rFonts w:ascii="Academy Cyr" w:hAnsi="Academy Cyr"/>
        </w:rPr>
        <w:softHyphen/>
        <w:t>па</w:t>
      </w:r>
      <w:r>
        <w:rPr>
          <w:rFonts w:ascii="Academy Cyr" w:hAnsi="Academy Cyr"/>
        </w:rPr>
        <w:softHyphen/>
        <w:t>ет его, не при</w:t>
      </w:r>
      <w:r>
        <w:rPr>
          <w:rFonts w:ascii="Academy Cyr" w:hAnsi="Academy Cyr"/>
        </w:rPr>
        <w:softHyphen/>
        <w:t>лас</w:t>
      </w:r>
      <w:r>
        <w:rPr>
          <w:rFonts w:ascii="Academy Cyr" w:hAnsi="Academy Cyr"/>
        </w:rPr>
        <w:softHyphen/>
        <w:t>ка</w:t>
      </w:r>
      <w:r>
        <w:rPr>
          <w:rFonts w:ascii="Academy Cyr" w:hAnsi="Academy Cyr"/>
        </w:rPr>
        <w:softHyphen/>
        <w:t>ет его, не по</w:t>
      </w:r>
      <w:r>
        <w:rPr>
          <w:rFonts w:ascii="Academy Cyr" w:hAnsi="Academy Cyr"/>
        </w:rPr>
        <w:softHyphen/>
        <w:t>ло</w:t>
      </w:r>
      <w:r>
        <w:rPr>
          <w:rFonts w:ascii="Academy Cyr" w:hAnsi="Academy Cyr"/>
        </w:rPr>
        <w:softHyphen/>
        <w:t>жит в ко</w:t>
      </w:r>
      <w:r>
        <w:rPr>
          <w:rFonts w:ascii="Academy Cyr" w:hAnsi="Academy Cyr"/>
        </w:rPr>
        <w:softHyphen/>
        <w:t>лы</w:t>
      </w:r>
      <w:r>
        <w:rPr>
          <w:rFonts w:ascii="Academy Cyr" w:hAnsi="Academy Cyr"/>
        </w:rPr>
        <w:softHyphen/>
        <w:t>бель, что</w:t>
      </w:r>
      <w:r>
        <w:rPr>
          <w:rFonts w:ascii="Academy Cyr" w:hAnsi="Academy Cyr"/>
        </w:rPr>
        <w:softHyphen/>
        <w:t>бы он ус</w:t>
      </w:r>
      <w:r>
        <w:rPr>
          <w:rFonts w:ascii="Academy Cyr" w:hAnsi="Academy Cyr"/>
        </w:rPr>
        <w:softHyphen/>
        <w:t>нул, по</w:t>
      </w:r>
      <w:r>
        <w:rPr>
          <w:rFonts w:ascii="Academy Cyr" w:hAnsi="Academy Cyr"/>
        </w:rPr>
        <w:softHyphen/>
        <w:t>сле то</w:t>
      </w:r>
      <w:r>
        <w:rPr>
          <w:rFonts w:ascii="Academy Cyr" w:hAnsi="Academy Cyr"/>
        </w:rPr>
        <w:softHyphen/>
        <w:t>го, как по</w:t>
      </w:r>
      <w:r>
        <w:rPr>
          <w:rFonts w:ascii="Academy Cyr" w:hAnsi="Academy Cyr"/>
        </w:rPr>
        <w:softHyphen/>
        <w:t>кор</w:t>
      </w:r>
      <w:r>
        <w:rPr>
          <w:rFonts w:ascii="Academy Cyr" w:hAnsi="Academy Cyr"/>
        </w:rPr>
        <w:softHyphen/>
        <w:t>мит его. Ибо ме</w:t>
      </w:r>
      <w:r>
        <w:rPr>
          <w:rFonts w:ascii="Academy Cyr" w:hAnsi="Academy Cyr"/>
        </w:rPr>
        <w:softHyphen/>
        <w:t>сто ре</w:t>
      </w:r>
      <w:r>
        <w:rPr>
          <w:rFonts w:ascii="Academy Cyr" w:hAnsi="Academy Cyr"/>
        </w:rPr>
        <w:softHyphen/>
        <w:t>бен</w:t>
      </w:r>
      <w:r>
        <w:rPr>
          <w:rFonts w:ascii="Academy Cyr" w:hAnsi="Academy Cyr"/>
        </w:rPr>
        <w:softHyphen/>
        <w:t>ка, по</w:t>
      </w:r>
      <w:r>
        <w:rPr>
          <w:rFonts w:ascii="Academy Cyr" w:hAnsi="Academy Cyr"/>
        </w:rPr>
        <w:softHyphen/>
        <w:t>ка он еще мал, око</w:t>
      </w:r>
      <w:r>
        <w:rPr>
          <w:rFonts w:ascii="Academy Cyr" w:hAnsi="Academy Cyr"/>
        </w:rPr>
        <w:softHyphen/>
        <w:t>ло ма</w:t>
      </w:r>
      <w:r>
        <w:rPr>
          <w:rFonts w:ascii="Academy Cyr" w:hAnsi="Academy Cyr"/>
        </w:rPr>
        <w:softHyphen/>
        <w:t>те</w:t>
      </w:r>
      <w:r>
        <w:rPr>
          <w:rFonts w:ascii="Academy Cyr" w:hAnsi="Academy Cyr"/>
        </w:rPr>
        <w:softHyphen/>
        <w:t>ри сво</w:t>
      </w:r>
      <w:r>
        <w:rPr>
          <w:rFonts w:ascii="Academy Cyr" w:hAnsi="Academy Cyr"/>
        </w:rPr>
        <w:softHyphen/>
        <w:t>ей, ей он дол</w:t>
      </w:r>
      <w:r>
        <w:rPr>
          <w:rFonts w:ascii="Academy Cyr" w:hAnsi="Academy Cyr"/>
        </w:rPr>
        <w:softHyphen/>
        <w:t>жен под</w:t>
      </w:r>
      <w:r>
        <w:rPr>
          <w:rFonts w:ascii="Academy Cyr" w:hAnsi="Academy Cyr"/>
        </w:rPr>
        <w:softHyphen/>
        <w:t>чи</w:t>
      </w:r>
      <w:r>
        <w:rPr>
          <w:rFonts w:ascii="Academy Cyr" w:hAnsi="Academy Cyr"/>
        </w:rPr>
        <w:softHyphen/>
        <w:t>нять</w:t>
      </w:r>
      <w:r>
        <w:rPr>
          <w:rFonts w:ascii="Academy Cyr" w:hAnsi="Academy Cyr"/>
        </w:rPr>
        <w:softHyphen/>
        <w:t>ся. Но ко</w:t>
      </w:r>
      <w:r>
        <w:rPr>
          <w:rFonts w:ascii="Academy Cyr" w:hAnsi="Academy Cyr"/>
        </w:rPr>
        <w:softHyphen/>
        <w:t>гда под</w:t>
      </w:r>
      <w:r>
        <w:rPr>
          <w:rFonts w:ascii="Academy Cyr" w:hAnsi="Academy Cyr"/>
        </w:rPr>
        <w:softHyphen/>
        <w:t>рас</w:t>
      </w:r>
      <w:r>
        <w:rPr>
          <w:rFonts w:ascii="Academy Cyr" w:hAnsi="Academy Cyr"/>
        </w:rPr>
        <w:softHyphen/>
        <w:t>тет он, отец возь</w:t>
      </w:r>
      <w:r>
        <w:rPr>
          <w:rFonts w:ascii="Academy Cyr" w:hAnsi="Academy Cyr"/>
        </w:rPr>
        <w:softHyphen/>
        <w:t>мет его с со</w:t>
      </w:r>
      <w:r>
        <w:rPr>
          <w:rFonts w:ascii="Academy Cyr" w:hAnsi="Academy Cyr"/>
        </w:rPr>
        <w:softHyphen/>
        <w:t>бой, что</w:t>
      </w:r>
      <w:r>
        <w:rPr>
          <w:rFonts w:ascii="Academy Cyr" w:hAnsi="Academy Cyr"/>
        </w:rPr>
        <w:softHyphen/>
        <w:t>бы он мог ра</w:t>
      </w:r>
      <w:r>
        <w:rPr>
          <w:rFonts w:ascii="Academy Cyr" w:hAnsi="Academy Cyr"/>
        </w:rPr>
        <w:softHyphen/>
        <w:t>бо</w:t>
      </w:r>
      <w:r>
        <w:rPr>
          <w:rFonts w:ascii="Academy Cyr" w:hAnsi="Academy Cyr"/>
        </w:rPr>
        <w:softHyphen/>
        <w:t>тать с ним в по</w:t>
      </w:r>
      <w:r>
        <w:rPr>
          <w:rFonts w:ascii="Academy Cyr" w:hAnsi="Academy Cyr"/>
        </w:rPr>
        <w:softHyphen/>
        <w:t>ле, и ре</w:t>
      </w:r>
      <w:r>
        <w:rPr>
          <w:rFonts w:ascii="Academy Cyr" w:hAnsi="Academy Cyr"/>
        </w:rPr>
        <w:softHyphen/>
        <w:t>бе</w:t>
      </w:r>
      <w:r>
        <w:rPr>
          <w:rFonts w:ascii="Academy Cyr" w:hAnsi="Academy Cyr"/>
        </w:rPr>
        <w:softHyphen/>
        <w:t>нок вер</w:t>
      </w:r>
      <w:r>
        <w:rPr>
          <w:rFonts w:ascii="Academy Cyr" w:hAnsi="Academy Cyr"/>
        </w:rPr>
        <w:softHyphen/>
        <w:t>нет</w:t>
      </w:r>
      <w:r>
        <w:rPr>
          <w:rFonts w:ascii="Academy Cyr" w:hAnsi="Academy Cyr"/>
        </w:rPr>
        <w:softHyphen/>
        <w:t>ся к ма</w:t>
      </w:r>
      <w:r>
        <w:rPr>
          <w:rFonts w:ascii="Academy Cyr" w:hAnsi="Academy Cyr"/>
        </w:rPr>
        <w:softHyphen/>
        <w:t>те</w:t>
      </w:r>
      <w:r>
        <w:rPr>
          <w:rFonts w:ascii="Academy Cyr" w:hAnsi="Academy Cyr"/>
        </w:rPr>
        <w:softHyphen/>
        <w:t>ри сво</w:t>
      </w:r>
      <w:r>
        <w:rPr>
          <w:rFonts w:ascii="Academy Cyr" w:hAnsi="Academy Cyr"/>
        </w:rPr>
        <w:softHyphen/>
        <w:t>ей лишь в час обе</w:t>
      </w:r>
      <w:r>
        <w:rPr>
          <w:rFonts w:ascii="Academy Cyr" w:hAnsi="Academy Cyr"/>
        </w:rPr>
        <w:softHyphen/>
        <w:t>да или ужи</w:t>
      </w:r>
      <w:r>
        <w:rPr>
          <w:rFonts w:ascii="Academy Cyr" w:hAnsi="Academy Cyr"/>
        </w:rPr>
        <w:softHyphen/>
        <w:t>на. И то</w:t>
      </w:r>
      <w:r>
        <w:rPr>
          <w:rFonts w:ascii="Academy Cyr" w:hAnsi="Academy Cyr"/>
        </w:rPr>
        <w:softHyphen/>
        <w:t>гда отец даст ему свои на</w:t>
      </w:r>
      <w:r>
        <w:rPr>
          <w:rFonts w:ascii="Academy Cyr" w:hAnsi="Academy Cyr"/>
        </w:rPr>
        <w:softHyphen/>
        <w:t>став</w:t>
      </w:r>
      <w:r>
        <w:rPr>
          <w:rFonts w:ascii="Academy Cyr" w:hAnsi="Academy Cyr"/>
        </w:rPr>
        <w:softHyphen/>
        <w:t>ле</w:t>
      </w:r>
      <w:r>
        <w:rPr>
          <w:rFonts w:ascii="Academy Cyr" w:hAnsi="Academy Cyr"/>
        </w:rPr>
        <w:softHyphen/>
        <w:t>ния, что</w:t>
      </w:r>
      <w:r>
        <w:rPr>
          <w:rFonts w:ascii="Academy Cyr" w:hAnsi="Academy Cyr"/>
        </w:rPr>
        <w:softHyphen/>
        <w:t>бы он мог с лег</w:t>
      </w:r>
      <w:r>
        <w:rPr>
          <w:rFonts w:ascii="Academy Cyr" w:hAnsi="Academy Cyr"/>
        </w:rPr>
        <w:softHyphen/>
        <w:t>ко</w:t>
      </w:r>
      <w:r>
        <w:rPr>
          <w:rFonts w:ascii="Academy Cyr" w:hAnsi="Academy Cyr"/>
        </w:rPr>
        <w:softHyphen/>
        <w:t>стью по</w:t>
      </w:r>
      <w:r>
        <w:rPr>
          <w:rFonts w:ascii="Academy Cyr" w:hAnsi="Academy Cyr"/>
        </w:rPr>
        <w:softHyphen/>
        <w:t>мо</w:t>
      </w:r>
      <w:r>
        <w:rPr>
          <w:rFonts w:ascii="Academy Cyr" w:hAnsi="Academy Cyr"/>
        </w:rPr>
        <w:softHyphen/>
        <w:t>гать от</w:t>
      </w:r>
      <w:r>
        <w:rPr>
          <w:rFonts w:ascii="Academy Cyr" w:hAnsi="Academy Cyr"/>
        </w:rPr>
        <w:softHyphen/>
        <w:t>цу во всех де</w:t>
      </w:r>
      <w:r>
        <w:rPr>
          <w:rFonts w:ascii="Academy Cyr" w:hAnsi="Academy Cyr"/>
        </w:rPr>
        <w:softHyphen/>
        <w:t>лах его.</w:t>
      </w:r>
    </w:p>
    <w:p w14:paraId="39C011CE" w14:textId="77777777" w:rsidR="00B70147" w:rsidRDefault="00B70147">
      <w:pPr>
        <w:pStyle w:val="a"/>
        <w:rPr>
          <w:rFonts w:ascii="Academy Cyr" w:hAnsi="Academy Cyr"/>
        </w:rPr>
      </w:pPr>
      <w:r>
        <w:rPr>
          <w:rFonts w:ascii="Academy Cyr" w:hAnsi="Academy Cyr"/>
        </w:rPr>
        <w:t>И ко</w:t>
      </w:r>
      <w:r>
        <w:rPr>
          <w:rFonts w:ascii="Academy Cyr" w:hAnsi="Academy Cyr"/>
        </w:rPr>
        <w:softHyphen/>
        <w:t>гда отец уви</w:t>
      </w:r>
      <w:r>
        <w:rPr>
          <w:rFonts w:ascii="Academy Cyr" w:hAnsi="Academy Cyr"/>
        </w:rPr>
        <w:softHyphen/>
        <w:t>дит, что сын по</w:t>
      </w:r>
      <w:r>
        <w:rPr>
          <w:rFonts w:ascii="Academy Cyr" w:hAnsi="Academy Cyr"/>
        </w:rPr>
        <w:softHyphen/>
        <w:t>нял все на</w:t>
      </w:r>
      <w:r>
        <w:rPr>
          <w:rFonts w:ascii="Academy Cyr" w:hAnsi="Academy Cyr"/>
        </w:rPr>
        <w:softHyphen/>
        <w:t>став</w:t>
      </w:r>
      <w:r>
        <w:rPr>
          <w:rFonts w:ascii="Academy Cyr" w:hAnsi="Academy Cyr"/>
        </w:rPr>
        <w:softHyphen/>
        <w:t>ле</w:t>
      </w:r>
      <w:r>
        <w:rPr>
          <w:rFonts w:ascii="Academy Cyr" w:hAnsi="Academy Cyr"/>
        </w:rPr>
        <w:softHyphen/>
        <w:t>ния его и вы</w:t>
      </w:r>
      <w:r>
        <w:rPr>
          <w:rFonts w:ascii="Academy Cyr" w:hAnsi="Academy Cyr"/>
        </w:rPr>
        <w:softHyphen/>
        <w:t>пол</w:t>
      </w:r>
      <w:r>
        <w:rPr>
          <w:rFonts w:ascii="Academy Cyr" w:hAnsi="Academy Cyr"/>
        </w:rPr>
        <w:softHyphen/>
        <w:t>ня</w:t>
      </w:r>
      <w:r>
        <w:rPr>
          <w:rFonts w:ascii="Academy Cyr" w:hAnsi="Academy Cyr"/>
        </w:rPr>
        <w:softHyphen/>
        <w:t>ет уме</w:t>
      </w:r>
      <w:r>
        <w:rPr>
          <w:rFonts w:ascii="Academy Cyr" w:hAnsi="Academy Cyr"/>
        </w:rPr>
        <w:softHyphen/>
        <w:t>ло свою ра</w:t>
      </w:r>
      <w:r>
        <w:rPr>
          <w:rFonts w:ascii="Academy Cyr" w:hAnsi="Academy Cyr"/>
        </w:rPr>
        <w:softHyphen/>
        <w:t>бо</w:t>
      </w:r>
      <w:r>
        <w:rPr>
          <w:rFonts w:ascii="Academy Cyr" w:hAnsi="Academy Cyr"/>
        </w:rPr>
        <w:softHyphen/>
        <w:t>ту, от</w:t>
      </w:r>
      <w:r>
        <w:rPr>
          <w:rFonts w:ascii="Academy Cyr" w:hAnsi="Academy Cyr"/>
        </w:rPr>
        <w:softHyphen/>
        <w:t>даст он сы</w:t>
      </w:r>
      <w:r>
        <w:rPr>
          <w:rFonts w:ascii="Academy Cyr" w:hAnsi="Academy Cyr"/>
        </w:rPr>
        <w:softHyphen/>
        <w:t>ну все свое доб</w:t>
      </w:r>
      <w:r>
        <w:rPr>
          <w:rFonts w:ascii="Academy Cyr" w:hAnsi="Academy Cyr"/>
        </w:rPr>
        <w:softHyphen/>
        <w:t>ро, что</w:t>
      </w:r>
      <w:r>
        <w:rPr>
          <w:rFonts w:ascii="Academy Cyr" w:hAnsi="Academy Cyr"/>
        </w:rPr>
        <w:softHyphen/>
        <w:t>бы сын мог про</w:t>
      </w:r>
      <w:r>
        <w:rPr>
          <w:rFonts w:ascii="Academy Cyr" w:hAnsi="Academy Cyr"/>
        </w:rPr>
        <w:softHyphen/>
        <w:t>дол</w:t>
      </w:r>
      <w:r>
        <w:rPr>
          <w:rFonts w:ascii="Academy Cyr" w:hAnsi="Academy Cyr"/>
        </w:rPr>
        <w:softHyphen/>
        <w:t>жать де</w:t>
      </w:r>
      <w:r>
        <w:rPr>
          <w:rFonts w:ascii="Academy Cyr" w:hAnsi="Academy Cyr"/>
        </w:rPr>
        <w:softHyphen/>
        <w:t>ло от</w:t>
      </w:r>
      <w:r>
        <w:rPr>
          <w:rFonts w:ascii="Academy Cyr" w:hAnsi="Academy Cyr"/>
        </w:rPr>
        <w:softHyphen/>
        <w:t>ца сво</w:t>
      </w:r>
      <w:r>
        <w:rPr>
          <w:rFonts w:ascii="Academy Cyr" w:hAnsi="Academy Cyr"/>
        </w:rPr>
        <w:softHyphen/>
        <w:t>его. По</w:t>
      </w:r>
      <w:r>
        <w:rPr>
          <w:rFonts w:ascii="Academy Cyr" w:hAnsi="Academy Cyr"/>
        </w:rPr>
        <w:softHyphen/>
        <w:t>ис</w:t>
      </w:r>
      <w:r>
        <w:rPr>
          <w:rFonts w:ascii="Academy Cyr" w:hAnsi="Academy Cyr"/>
        </w:rPr>
        <w:softHyphen/>
        <w:t>ти</w:t>
      </w:r>
      <w:r>
        <w:rPr>
          <w:rFonts w:ascii="Academy Cyr" w:hAnsi="Academy Cyr"/>
        </w:rPr>
        <w:softHyphen/>
        <w:t>не го</w:t>
      </w:r>
      <w:r>
        <w:rPr>
          <w:rFonts w:ascii="Academy Cyr" w:hAnsi="Academy Cyr"/>
        </w:rPr>
        <w:softHyphen/>
        <w:t>во</w:t>
      </w:r>
      <w:r>
        <w:rPr>
          <w:rFonts w:ascii="Academy Cyr" w:hAnsi="Academy Cyr"/>
        </w:rPr>
        <w:softHyphen/>
        <w:t>рю я вам: Бла</w:t>
      </w:r>
      <w:r>
        <w:rPr>
          <w:rFonts w:ascii="Academy Cyr" w:hAnsi="Academy Cyr"/>
        </w:rPr>
        <w:softHyphen/>
        <w:t>жен тот сын, ко</w:t>
      </w:r>
      <w:r>
        <w:rPr>
          <w:rFonts w:ascii="Academy Cyr" w:hAnsi="Academy Cyr"/>
        </w:rPr>
        <w:softHyphen/>
        <w:t>то</w:t>
      </w:r>
      <w:r>
        <w:rPr>
          <w:rFonts w:ascii="Academy Cyr" w:hAnsi="Academy Cyr"/>
        </w:rPr>
        <w:softHyphen/>
        <w:t>рый сле</w:t>
      </w:r>
      <w:r>
        <w:rPr>
          <w:rFonts w:ascii="Academy Cyr" w:hAnsi="Academy Cyr"/>
        </w:rPr>
        <w:softHyphen/>
        <w:t>ду</w:t>
      </w:r>
      <w:r>
        <w:rPr>
          <w:rFonts w:ascii="Academy Cyr" w:hAnsi="Academy Cyr"/>
        </w:rPr>
        <w:softHyphen/>
        <w:t>ет со</w:t>
      </w:r>
      <w:r>
        <w:rPr>
          <w:rFonts w:ascii="Academy Cyr" w:hAnsi="Academy Cyr"/>
        </w:rPr>
        <w:softHyphen/>
        <w:t>ве</w:t>
      </w:r>
      <w:r>
        <w:rPr>
          <w:rFonts w:ascii="Academy Cyr" w:hAnsi="Academy Cyr"/>
        </w:rPr>
        <w:softHyphen/>
        <w:t>там ма</w:t>
      </w:r>
      <w:r>
        <w:rPr>
          <w:rFonts w:ascii="Academy Cyr" w:hAnsi="Academy Cyr"/>
        </w:rPr>
        <w:softHyphen/>
        <w:t>те</w:t>
      </w:r>
      <w:r>
        <w:rPr>
          <w:rFonts w:ascii="Academy Cyr" w:hAnsi="Academy Cyr"/>
        </w:rPr>
        <w:softHyphen/>
        <w:t>ри и ве</w:t>
      </w:r>
      <w:r>
        <w:rPr>
          <w:rFonts w:ascii="Academy Cyr" w:hAnsi="Academy Cyr"/>
        </w:rPr>
        <w:softHyphen/>
        <w:t>дет се</w:t>
      </w:r>
      <w:r>
        <w:rPr>
          <w:rFonts w:ascii="Academy Cyr" w:hAnsi="Academy Cyr"/>
        </w:rPr>
        <w:softHyphen/>
        <w:t>бя со</w:t>
      </w:r>
      <w:r>
        <w:rPr>
          <w:rFonts w:ascii="Academy Cyr" w:hAnsi="Academy Cyr"/>
        </w:rPr>
        <w:softHyphen/>
        <w:t>от</w:t>
      </w:r>
      <w:r>
        <w:rPr>
          <w:rFonts w:ascii="Academy Cyr" w:hAnsi="Academy Cyr"/>
        </w:rPr>
        <w:softHyphen/>
        <w:t>вет</w:t>
      </w:r>
      <w:r>
        <w:rPr>
          <w:rFonts w:ascii="Academy Cyr" w:hAnsi="Academy Cyr"/>
        </w:rPr>
        <w:softHyphen/>
        <w:t>ст</w:t>
      </w:r>
      <w:r>
        <w:rPr>
          <w:rFonts w:ascii="Academy Cyr" w:hAnsi="Academy Cyr"/>
        </w:rPr>
        <w:softHyphen/>
        <w:t>вен</w:t>
      </w:r>
      <w:r>
        <w:rPr>
          <w:rFonts w:ascii="Academy Cyr" w:hAnsi="Academy Cyr"/>
        </w:rPr>
        <w:softHyphen/>
        <w:t>но с ни</w:t>
      </w:r>
      <w:r>
        <w:rPr>
          <w:rFonts w:ascii="Academy Cyr" w:hAnsi="Academy Cyr"/>
        </w:rPr>
        <w:softHyphen/>
        <w:t>ми. Но во сто крат бо</w:t>
      </w:r>
      <w:r>
        <w:rPr>
          <w:rFonts w:ascii="Academy Cyr" w:hAnsi="Academy Cyr"/>
        </w:rPr>
        <w:softHyphen/>
        <w:t>лее бла</w:t>
      </w:r>
      <w:r>
        <w:rPr>
          <w:rFonts w:ascii="Academy Cyr" w:hAnsi="Academy Cyr"/>
        </w:rPr>
        <w:softHyphen/>
        <w:t>жен тот сын, ко</w:t>
      </w:r>
      <w:r>
        <w:rPr>
          <w:rFonts w:ascii="Academy Cyr" w:hAnsi="Academy Cyr"/>
        </w:rPr>
        <w:softHyphen/>
        <w:t>то</w:t>
      </w:r>
      <w:r>
        <w:rPr>
          <w:rFonts w:ascii="Academy Cyr" w:hAnsi="Academy Cyr"/>
        </w:rPr>
        <w:softHyphen/>
        <w:t>рый при</w:t>
      </w:r>
      <w:r>
        <w:rPr>
          <w:rFonts w:ascii="Academy Cyr" w:hAnsi="Academy Cyr"/>
        </w:rPr>
        <w:softHyphen/>
        <w:t>ни</w:t>
      </w:r>
      <w:r>
        <w:rPr>
          <w:rFonts w:ascii="Academy Cyr" w:hAnsi="Academy Cyr"/>
        </w:rPr>
        <w:softHyphen/>
        <w:t>ма</w:t>
      </w:r>
      <w:r>
        <w:rPr>
          <w:rFonts w:ascii="Academy Cyr" w:hAnsi="Academy Cyr"/>
        </w:rPr>
        <w:softHyphen/>
        <w:t>ет со</w:t>
      </w:r>
      <w:r>
        <w:rPr>
          <w:rFonts w:ascii="Academy Cyr" w:hAnsi="Academy Cyr"/>
        </w:rPr>
        <w:softHyphen/>
        <w:t>ве</w:t>
      </w:r>
      <w:r>
        <w:rPr>
          <w:rFonts w:ascii="Academy Cyr" w:hAnsi="Academy Cyr"/>
        </w:rPr>
        <w:softHyphen/>
        <w:t>ты от</w:t>
      </w:r>
      <w:r>
        <w:rPr>
          <w:rFonts w:ascii="Academy Cyr" w:hAnsi="Academy Cyr"/>
        </w:rPr>
        <w:softHyphen/>
        <w:t>ца сво</w:t>
      </w:r>
      <w:r>
        <w:rPr>
          <w:rFonts w:ascii="Academy Cyr" w:hAnsi="Academy Cyr"/>
        </w:rPr>
        <w:softHyphen/>
        <w:t>его и сле</w:t>
      </w:r>
      <w:r>
        <w:rPr>
          <w:rFonts w:ascii="Academy Cyr" w:hAnsi="Academy Cyr"/>
        </w:rPr>
        <w:softHyphen/>
        <w:t>ду</w:t>
      </w:r>
      <w:r>
        <w:rPr>
          <w:rFonts w:ascii="Academy Cyr" w:hAnsi="Academy Cyr"/>
        </w:rPr>
        <w:softHyphen/>
        <w:t>ет им, ибо ска</w:t>
      </w:r>
      <w:r>
        <w:rPr>
          <w:rFonts w:ascii="Academy Cyr" w:hAnsi="Academy Cyr"/>
        </w:rPr>
        <w:softHyphen/>
        <w:t>за</w:t>
      </w:r>
      <w:r>
        <w:rPr>
          <w:rFonts w:ascii="Academy Cyr" w:hAnsi="Academy Cyr"/>
        </w:rPr>
        <w:softHyphen/>
        <w:t>но бы</w:t>
      </w:r>
      <w:r>
        <w:rPr>
          <w:rFonts w:ascii="Academy Cyr" w:hAnsi="Academy Cyr"/>
        </w:rPr>
        <w:softHyphen/>
        <w:t>ло вам: “Чти от</w:t>
      </w:r>
      <w:r>
        <w:rPr>
          <w:rFonts w:ascii="Academy Cyr" w:hAnsi="Academy Cyr"/>
        </w:rPr>
        <w:softHyphen/>
        <w:t>ца сво</w:t>
      </w:r>
      <w:r>
        <w:rPr>
          <w:rFonts w:ascii="Academy Cyr" w:hAnsi="Academy Cyr"/>
        </w:rPr>
        <w:softHyphen/>
        <w:t>его и ма</w:t>
      </w:r>
      <w:r>
        <w:rPr>
          <w:rFonts w:ascii="Academy Cyr" w:hAnsi="Academy Cyr"/>
        </w:rPr>
        <w:softHyphen/>
        <w:t>терь свою, что</w:t>
      </w:r>
      <w:r>
        <w:rPr>
          <w:rFonts w:ascii="Academy Cyr" w:hAnsi="Academy Cyr"/>
        </w:rPr>
        <w:softHyphen/>
        <w:t>бы дни твои про</w:t>
      </w:r>
      <w:r>
        <w:rPr>
          <w:rFonts w:ascii="Academy Cyr" w:hAnsi="Academy Cyr"/>
        </w:rPr>
        <w:softHyphen/>
        <w:t>дли</w:t>
      </w:r>
      <w:r>
        <w:rPr>
          <w:rFonts w:ascii="Academy Cyr" w:hAnsi="Academy Cyr"/>
        </w:rPr>
        <w:softHyphen/>
        <w:t>лись на этой зем</w:t>
      </w:r>
      <w:r>
        <w:rPr>
          <w:rFonts w:ascii="Academy Cyr" w:hAnsi="Academy Cyr"/>
        </w:rPr>
        <w:softHyphen/>
        <w:t>ле.” И я го</w:t>
      </w:r>
      <w:r>
        <w:rPr>
          <w:rFonts w:ascii="Academy Cyr" w:hAnsi="Academy Cyr"/>
        </w:rPr>
        <w:softHyphen/>
        <w:t>во</w:t>
      </w:r>
      <w:r>
        <w:rPr>
          <w:rFonts w:ascii="Academy Cyr" w:hAnsi="Academy Cyr"/>
        </w:rPr>
        <w:softHyphen/>
        <w:t>рю вам, сы</w:t>
      </w:r>
      <w:r>
        <w:rPr>
          <w:rFonts w:ascii="Academy Cyr" w:hAnsi="Academy Cyr"/>
        </w:rPr>
        <w:softHyphen/>
        <w:t>ны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ские: Чти</w:t>
      </w:r>
      <w:r>
        <w:rPr>
          <w:rFonts w:ascii="Academy Cyr" w:hAnsi="Academy Cyr"/>
        </w:rPr>
        <w:softHyphen/>
        <w:t>те Мать ва</w:t>
      </w:r>
      <w:r>
        <w:rPr>
          <w:rFonts w:ascii="Academy Cyr" w:hAnsi="Academy Cyr"/>
        </w:rPr>
        <w:softHyphen/>
        <w:t>шу — Зем</w:t>
      </w:r>
      <w:r>
        <w:rPr>
          <w:rFonts w:ascii="Academy Cyr" w:hAnsi="Academy Cyr"/>
        </w:rPr>
        <w:softHyphen/>
        <w:t>лю, сле</w:t>
      </w:r>
      <w:r>
        <w:rPr>
          <w:rFonts w:ascii="Academy Cyr" w:hAnsi="Academy Cyr"/>
        </w:rPr>
        <w:softHyphen/>
        <w:t>дуй</w:t>
      </w:r>
      <w:r>
        <w:rPr>
          <w:rFonts w:ascii="Academy Cyr" w:hAnsi="Academy Cyr"/>
        </w:rPr>
        <w:softHyphen/>
        <w:t>те всем за</w:t>
      </w:r>
      <w:r>
        <w:rPr>
          <w:rFonts w:ascii="Academy Cyr" w:hAnsi="Academy Cyr"/>
        </w:rPr>
        <w:softHyphen/>
        <w:t>ко</w:t>
      </w:r>
      <w:r>
        <w:rPr>
          <w:rFonts w:ascii="Academy Cyr" w:hAnsi="Academy Cyr"/>
        </w:rPr>
        <w:softHyphen/>
        <w:t>нам Её, что</w:t>
      </w:r>
      <w:r>
        <w:rPr>
          <w:rFonts w:ascii="Academy Cyr" w:hAnsi="Academy Cyr"/>
        </w:rPr>
        <w:softHyphen/>
        <w:t>бы дни ва</w:t>
      </w:r>
      <w:r>
        <w:rPr>
          <w:rFonts w:ascii="Academy Cyr" w:hAnsi="Academy Cyr"/>
        </w:rPr>
        <w:softHyphen/>
        <w:t>ши про</w:t>
      </w:r>
      <w:r>
        <w:rPr>
          <w:rFonts w:ascii="Academy Cyr" w:hAnsi="Academy Cyr"/>
        </w:rPr>
        <w:softHyphen/>
        <w:t>дол</w:t>
      </w:r>
      <w:r>
        <w:rPr>
          <w:rFonts w:ascii="Academy Cyr" w:hAnsi="Academy Cyr"/>
        </w:rPr>
        <w:softHyphen/>
        <w:t>жи</w:t>
      </w:r>
      <w:r>
        <w:rPr>
          <w:rFonts w:ascii="Academy Cyr" w:hAnsi="Academy Cyr"/>
        </w:rPr>
        <w:softHyphen/>
        <w:t>лись на этой зем</w:t>
      </w:r>
      <w:r>
        <w:rPr>
          <w:rFonts w:ascii="Academy Cyr" w:hAnsi="Academy Cyr"/>
        </w:rPr>
        <w:softHyphen/>
        <w:t>ле; и чти</w:t>
      </w:r>
      <w:r>
        <w:rPr>
          <w:rFonts w:ascii="Academy Cyr" w:hAnsi="Academy Cyr"/>
        </w:rPr>
        <w:softHyphen/>
        <w:t>те От</w:t>
      </w:r>
      <w:r>
        <w:rPr>
          <w:rFonts w:ascii="Academy Cyr" w:hAnsi="Academy Cyr"/>
        </w:rPr>
        <w:softHyphen/>
        <w:t>ца ва</w:t>
      </w:r>
      <w:r>
        <w:rPr>
          <w:rFonts w:ascii="Academy Cyr" w:hAnsi="Academy Cyr"/>
        </w:rPr>
        <w:softHyphen/>
        <w:t>ше</w:t>
      </w:r>
      <w:r>
        <w:rPr>
          <w:rFonts w:ascii="Academy Cyr" w:hAnsi="Academy Cyr"/>
        </w:rPr>
        <w:softHyphen/>
        <w:t>го Не</w:t>
      </w:r>
      <w:r>
        <w:rPr>
          <w:rFonts w:ascii="Academy Cyr" w:hAnsi="Academy Cyr"/>
        </w:rPr>
        <w:softHyphen/>
        <w:t>бес</w:t>
      </w:r>
      <w:r>
        <w:rPr>
          <w:rFonts w:ascii="Academy Cyr" w:hAnsi="Academy Cyr"/>
        </w:rPr>
        <w:softHyphen/>
        <w:t>но</w:t>
      </w:r>
      <w:r>
        <w:rPr>
          <w:rFonts w:ascii="Academy Cyr" w:hAnsi="Academy Cyr"/>
        </w:rPr>
        <w:softHyphen/>
        <w:t>го, что</w:t>
      </w:r>
      <w:r>
        <w:rPr>
          <w:rFonts w:ascii="Academy Cyr" w:hAnsi="Academy Cyr"/>
        </w:rPr>
        <w:softHyphen/>
        <w:t>бы унас</w:t>
      </w:r>
      <w:r>
        <w:rPr>
          <w:rFonts w:ascii="Academy Cyr" w:hAnsi="Academy Cyr"/>
        </w:rPr>
        <w:softHyphen/>
        <w:t>ле</w:t>
      </w:r>
      <w:r>
        <w:rPr>
          <w:rFonts w:ascii="Academy Cyr" w:hAnsi="Academy Cyr"/>
        </w:rPr>
        <w:softHyphen/>
        <w:t>до</w:t>
      </w:r>
      <w:r>
        <w:rPr>
          <w:rFonts w:ascii="Academy Cyr" w:hAnsi="Academy Cyr"/>
        </w:rPr>
        <w:softHyphen/>
        <w:t>ва</w:t>
      </w:r>
      <w:r>
        <w:rPr>
          <w:rFonts w:ascii="Academy Cyr" w:hAnsi="Academy Cyr"/>
        </w:rPr>
        <w:softHyphen/>
        <w:t>ли вы жизнь веч</w:t>
      </w:r>
      <w:r>
        <w:rPr>
          <w:rFonts w:ascii="Academy Cyr" w:hAnsi="Academy Cyr"/>
        </w:rPr>
        <w:softHyphen/>
        <w:t>ную на не</w:t>
      </w:r>
      <w:r>
        <w:rPr>
          <w:rFonts w:ascii="Academy Cyr" w:hAnsi="Academy Cyr"/>
        </w:rPr>
        <w:softHyphen/>
        <w:t>бе</w:t>
      </w:r>
      <w:r>
        <w:rPr>
          <w:rFonts w:ascii="Academy Cyr" w:hAnsi="Academy Cyr"/>
        </w:rPr>
        <w:softHyphen/>
        <w:t>сах. Ибо Отец Не</w:t>
      </w:r>
      <w:r>
        <w:rPr>
          <w:rFonts w:ascii="Academy Cyr" w:hAnsi="Academy Cyr"/>
        </w:rPr>
        <w:softHyphen/>
        <w:t>бес</w:t>
      </w:r>
      <w:r>
        <w:rPr>
          <w:rFonts w:ascii="Academy Cyr" w:hAnsi="Academy Cyr"/>
        </w:rPr>
        <w:softHyphen/>
        <w:t>ный во сто крат бо</w:t>
      </w:r>
      <w:r>
        <w:rPr>
          <w:rFonts w:ascii="Academy Cyr" w:hAnsi="Academy Cyr"/>
        </w:rPr>
        <w:softHyphen/>
        <w:t>лее ве</w:t>
      </w:r>
      <w:r>
        <w:rPr>
          <w:rFonts w:ascii="Academy Cyr" w:hAnsi="Academy Cyr"/>
        </w:rPr>
        <w:softHyphen/>
        <w:t>лик, чем все от</w:t>
      </w:r>
      <w:r>
        <w:rPr>
          <w:rFonts w:ascii="Academy Cyr" w:hAnsi="Academy Cyr"/>
        </w:rPr>
        <w:softHyphen/>
        <w:t>цы по по</w:t>
      </w:r>
      <w:r>
        <w:rPr>
          <w:rFonts w:ascii="Academy Cyr" w:hAnsi="Academy Cyr"/>
        </w:rPr>
        <w:softHyphen/>
        <w:t>ко</w:t>
      </w:r>
      <w:r>
        <w:rPr>
          <w:rFonts w:ascii="Academy Cyr" w:hAnsi="Academy Cyr"/>
        </w:rPr>
        <w:softHyphen/>
        <w:t>ле</w:t>
      </w:r>
      <w:r>
        <w:rPr>
          <w:rFonts w:ascii="Academy Cyr" w:hAnsi="Academy Cyr"/>
        </w:rPr>
        <w:softHyphen/>
        <w:t>нию и по кро</w:t>
      </w:r>
      <w:r>
        <w:rPr>
          <w:rFonts w:ascii="Academy Cyr" w:hAnsi="Academy Cyr"/>
        </w:rPr>
        <w:softHyphen/>
        <w:t>ви, по</w:t>
      </w:r>
      <w:r>
        <w:rPr>
          <w:rFonts w:ascii="Academy Cyr" w:hAnsi="Academy Cyr"/>
        </w:rPr>
        <w:softHyphen/>
        <w:t>доб</w:t>
      </w:r>
      <w:r>
        <w:rPr>
          <w:rFonts w:ascii="Academy Cyr" w:hAnsi="Academy Cyr"/>
        </w:rPr>
        <w:softHyphen/>
        <w:t>но то</w:t>
      </w:r>
      <w:r>
        <w:rPr>
          <w:rFonts w:ascii="Academy Cyr" w:hAnsi="Academy Cyr"/>
        </w:rPr>
        <w:softHyphen/>
        <w:t>му, как Мать-Зем</w:t>
      </w:r>
      <w:r>
        <w:rPr>
          <w:rFonts w:ascii="Academy Cyr" w:hAnsi="Academy Cyr"/>
        </w:rPr>
        <w:softHyphen/>
        <w:t>ля — бо</w:t>
      </w:r>
      <w:r>
        <w:rPr>
          <w:rFonts w:ascii="Academy Cyr" w:hAnsi="Academy Cyr"/>
        </w:rPr>
        <w:softHyphen/>
        <w:t>лее всех ма</w:t>
      </w:r>
      <w:r>
        <w:rPr>
          <w:rFonts w:ascii="Academy Cyr" w:hAnsi="Academy Cyr"/>
        </w:rPr>
        <w:softHyphen/>
        <w:t>те</w:t>
      </w:r>
      <w:r>
        <w:rPr>
          <w:rFonts w:ascii="Academy Cyr" w:hAnsi="Academy Cyr"/>
        </w:rPr>
        <w:softHyphen/>
        <w:t>рей по пло</w:t>
      </w:r>
      <w:r>
        <w:rPr>
          <w:rFonts w:ascii="Academy Cyr" w:hAnsi="Academy Cyr"/>
        </w:rPr>
        <w:softHyphen/>
        <w:t>ти. А в гла</w:t>
      </w:r>
      <w:r>
        <w:rPr>
          <w:rFonts w:ascii="Academy Cyr" w:hAnsi="Academy Cyr"/>
        </w:rPr>
        <w:softHyphen/>
        <w:t>зах От</w:t>
      </w:r>
      <w:r>
        <w:rPr>
          <w:rFonts w:ascii="Academy Cyr" w:hAnsi="Academy Cyr"/>
        </w:rPr>
        <w:softHyphen/>
        <w:t>ца Не</w:t>
      </w:r>
      <w:r>
        <w:rPr>
          <w:rFonts w:ascii="Academy Cyr" w:hAnsi="Academy Cyr"/>
        </w:rPr>
        <w:softHyphen/>
        <w:t>бес</w:t>
      </w:r>
      <w:r>
        <w:rPr>
          <w:rFonts w:ascii="Academy Cyr" w:hAnsi="Academy Cyr"/>
        </w:rPr>
        <w:softHyphen/>
        <w:t>но</w:t>
      </w:r>
      <w:r>
        <w:rPr>
          <w:rFonts w:ascii="Academy Cyr" w:hAnsi="Academy Cyr"/>
        </w:rPr>
        <w:softHyphen/>
        <w:t>го и Ма</w:t>
      </w:r>
      <w:r>
        <w:rPr>
          <w:rFonts w:ascii="Academy Cyr" w:hAnsi="Academy Cyr"/>
        </w:rPr>
        <w:softHyphen/>
        <w:t>те</w:t>
      </w:r>
      <w:r>
        <w:rPr>
          <w:rFonts w:ascii="Academy Cyr" w:hAnsi="Academy Cyr"/>
        </w:rPr>
        <w:softHyphen/>
        <w:t>ри-Зем</w:t>
      </w:r>
      <w:r>
        <w:rPr>
          <w:rFonts w:ascii="Academy Cyr" w:hAnsi="Academy Cyr"/>
        </w:rPr>
        <w:softHyphen/>
        <w:t>ли сын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ский еще до</w:t>
      </w:r>
      <w:r>
        <w:rPr>
          <w:rFonts w:ascii="Academy Cyr" w:hAnsi="Academy Cyr"/>
        </w:rPr>
        <w:softHyphen/>
        <w:t>ро</w:t>
      </w:r>
      <w:r>
        <w:rPr>
          <w:rFonts w:ascii="Academy Cyr" w:hAnsi="Academy Cyr"/>
        </w:rPr>
        <w:softHyphen/>
        <w:t>же, чем в гла</w:t>
      </w:r>
      <w:r>
        <w:rPr>
          <w:rFonts w:ascii="Academy Cyr" w:hAnsi="Academy Cyr"/>
        </w:rPr>
        <w:softHyphen/>
        <w:t>зах от</w:t>
      </w:r>
      <w:r>
        <w:rPr>
          <w:rFonts w:ascii="Academy Cyr" w:hAnsi="Academy Cyr"/>
        </w:rPr>
        <w:softHyphen/>
        <w:t>ца сво</w:t>
      </w:r>
      <w:r>
        <w:rPr>
          <w:rFonts w:ascii="Academy Cyr" w:hAnsi="Academy Cyr"/>
        </w:rPr>
        <w:softHyphen/>
        <w:t>его по кро</w:t>
      </w:r>
      <w:r>
        <w:rPr>
          <w:rFonts w:ascii="Academy Cyr" w:hAnsi="Academy Cyr"/>
        </w:rPr>
        <w:softHyphen/>
        <w:t>ви и ма</w:t>
      </w:r>
      <w:r>
        <w:rPr>
          <w:rFonts w:ascii="Academy Cyr" w:hAnsi="Academy Cyr"/>
        </w:rPr>
        <w:softHyphen/>
        <w:t>те</w:t>
      </w:r>
      <w:r>
        <w:rPr>
          <w:rFonts w:ascii="Academy Cyr" w:hAnsi="Academy Cyr"/>
        </w:rPr>
        <w:softHyphen/>
        <w:t>ри сво</w:t>
      </w:r>
      <w:r>
        <w:rPr>
          <w:rFonts w:ascii="Academy Cyr" w:hAnsi="Academy Cyr"/>
        </w:rPr>
        <w:softHyphen/>
        <w:t>ей по пло</w:t>
      </w:r>
      <w:r>
        <w:rPr>
          <w:rFonts w:ascii="Academy Cyr" w:hAnsi="Academy Cyr"/>
        </w:rPr>
        <w:softHyphen/>
        <w:t>ти.</w:t>
      </w:r>
    </w:p>
    <w:p w14:paraId="1877EFB8" w14:textId="77777777" w:rsidR="00B70147" w:rsidRDefault="00B70147">
      <w:pPr>
        <w:pStyle w:val="a"/>
        <w:rPr>
          <w:rFonts w:ascii="Academy Cyr" w:hAnsi="Academy Cyr"/>
        </w:rPr>
      </w:pPr>
      <w:r>
        <w:rPr>
          <w:rFonts w:ascii="Academy Cyr" w:hAnsi="Academy Cyr"/>
        </w:rPr>
        <w:t>И иной муд</w:t>
      </w:r>
      <w:r>
        <w:rPr>
          <w:rFonts w:ascii="Academy Cyr" w:hAnsi="Academy Cyr"/>
        </w:rPr>
        <w:softHyphen/>
        <w:t>ро</w:t>
      </w:r>
      <w:r>
        <w:rPr>
          <w:rFonts w:ascii="Academy Cyr" w:hAnsi="Academy Cyr"/>
        </w:rPr>
        <w:softHyphen/>
        <w:t>стью ис</w:t>
      </w:r>
      <w:r>
        <w:rPr>
          <w:rFonts w:ascii="Academy Cyr" w:hAnsi="Academy Cyr"/>
        </w:rPr>
        <w:softHyphen/>
        <w:t>пол</w:t>
      </w:r>
      <w:r>
        <w:rPr>
          <w:rFonts w:ascii="Academy Cyr" w:hAnsi="Academy Cyr"/>
        </w:rPr>
        <w:softHyphen/>
        <w:t>не</w:t>
      </w:r>
      <w:r>
        <w:rPr>
          <w:rFonts w:ascii="Academy Cyr" w:hAnsi="Academy Cyr"/>
        </w:rPr>
        <w:softHyphen/>
        <w:t>ны Сло</w:t>
      </w:r>
      <w:r>
        <w:rPr>
          <w:rFonts w:ascii="Academy Cyr" w:hAnsi="Academy Cyr"/>
        </w:rPr>
        <w:softHyphen/>
        <w:t>ва и За</w:t>
      </w:r>
      <w:r>
        <w:rPr>
          <w:rFonts w:ascii="Academy Cyr" w:hAnsi="Academy Cyr"/>
        </w:rPr>
        <w:softHyphen/>
        <w:t>ко</w:t>
      </w:r>
      <w:r>
        <w:rPr>
          <w:rFonts w:ascii="Academy Cyr" w:hAnsi="Academy Cyr"/>
        </w:rPr>
        <w:softHyphen/>
        <w:t>ны От</w:t>
      </w:r>
      <w:r>
        <w:rPr>
          <w:rFonts w:ascii="Academy Cyr" w:hAnsi="Academy Cyr"/>
        </w:rPr>
        <w:softHyphen/>
        <w:t>ца Не</w:t>
      </w:r>
      <w:r>
        <w:rPr>
          <w:rFonts w:ascii="Academy Cyr" w:hAnsi="Academy Cyr"/>
        </w:rPr>
        <w:softHyphen/>
        <w:t>бес</w:t>
      </w:r>
      <w:r>
        <w:rPr>
          <w:rFonts w:ascii="Academy Cyr" w:hAnsi="Academy Cyr"/>
        </w:rPr>
        <w:softHyphen/>
        <w:t>но</w:t>
      </w:r>
      <w:r>
        <w:rPr>
          <w:rFonts w:ascii="Academy Cyr" w:hAnsi="Academy Cyr"/>
        </w:rPr>
        <w:softHyphen/>
        <w:t>го и Ма</w:t>
      </w:r>
      <w:r>
        <w:rPr>
          <w:rFonts w:ascii="Academy Cyr" w:hAnsi="Academy Cyr"/>
        </w:rPr>
        <w:softHyphen/>
        <w:t>те</w:t>
      </w:r>
      <w:r>
        <w:rPr>
          <w:rFonts w:ascii="Academy Cyr" w:hAnsi="Academy Cyr"/>
        </w:rPr>
        <w:softHyphen/>
        <w:t>ри-Зем</w:t>
      </w:r>
      <w:r>
        <w:rPr>
          <w:rFonts w:ascii="Academy Cyr" w:hAnsi="Academy Cyr"/>
        </w:rPr>
        <w:softHyphen/>
        <w:t>ли, чем сло</w:t>
      </w:r>
      <w:r>
        <w:rPr>
          <w:rFonts w:ascii="Academy Cyr" w:hAnsi="Academy Cyr"/>
        </w:rPr>
        <w:softHyphen/>
        <w:t>ва и во</w:t>
      </w:r>
      <w:r>
        <w:rPr>
          <w:rFonts w:ascii="Academy Cyr" w:hAnsi="Academy Cyr"/>
        </w:rPr>
        <w:softHyphen/>
        <w:t>ля всех от</w:t>
      </w:r>
      <w:r>
        <w:rPr>
          <w:rFonts w:ascii="Academy Cyr" w:hAnsi="Academy Cyr"/>
        </w:rPr>
        <w:softHyphen/>
        <w:t>цов ва</w:t>
      </w:r>
      <w:r>
        <w:rPr>
          <w:rFonts w:ascii="Academy Cyr" w:hAnsi="Academy Cyr"/>
        </w:rPr>
        <w:softHyphen/>
        <w:t>ших по кро</w:t>
      </w:r>
      <w:r>
        <w:rPr>
          <w:rFonts w:ascii="Academy Cyr" w:hAnsi="Academy Cyr"/>
        </w:rPr>
        <w:softHyphen/>
        <w:t>ви и всех ма</w:t>
      </w:r>
      <w:r>
        <w:rPr>
          <w:rFonts w:ascii="Academy Cyr" w:hAnsi="Academy Cyr"/>
        </w:rPr>
        <w:softHyphen/>
        <w:t>те</w:t>
      </w:r>
      <w:r>
        <w:rPr>
          <w:rFonts w:ascii="Academy Cyr" w:hAnsi="Academy Cyr"/>
        </w:rPr>
        <w:softHyphen/>
        <w:t>рей ва</w:t>
      </w:r>
      <w:r>
        <w:rPr>
          <w:rFonts w:ascii="Academy Cyr" w:hAnsi="Academy Cyr"/>
        </w:rPr>
        <w:softHyphen/>
        <w:t>ших по пло</w:t>
      </w:r>
      <w:r>
        <w:rPr>
          <w:rFonts w:ascii="Academy Cyr" w:hAnsi="Academy Cyr"/>
        </w:rPr>
        <w:softHyphen/>
        <w:t>ти. И бес</w:t>
      </w:r>
      <w:r>
        <w:rPr>
          <w:rFonts w:ascii="Academy Cyr" w:hAnsi="Academy Cyr"/>
        </w:rPr>
        <w:softHyphen/>
        <w:t>ко</w:t>
      </w:r>
      <w:r>
        <w:rPr>
          <w:rFonts w:ascii="Academy Cyr" w:hAnsi="Academy Cyr"/>
        </w:rPr>
        <w:softHyphen/>
        <w:t>неч</w:t>
      </w:r>
      <w:r>
        <w:rPr>
          <w:rFonts w:ascii="Academy Cyr" w:hAnsi="Academy Cyr"/>
        </w:rPr>
        <w:softHyphen/>
        <w:t>но боль</w:t>
      </w:r>
      <w:r>
        <w:rPr>
          <w:rFonts w:ascii="Academy Cyr" w:hAnsi="Academy Cyr"/>
        </w:rPr>
        <w:softHyphen/>
        <w:t>ше бу</w:t>
      </w:r>
      <w:r>
        <w:rPr>
          <w:rFonts w:ascii="Academy Cyr" w:hAnsi="Academy Cyr"/>
        </w:rPr>
        <w:softHyphen/>
        <w:t>дет на</w:t>
      </w:r>
      <w:r>
        <w:rPr>
          <w:rFonts w:ascii="Academy Cyr" w:hAnsi="Academy Cyr"/>
        </w:rPr>
        <w:softHyphen/>
        <w:t>сле</w:t>
      </w:r>
      <w:r>
        <w:rPr>
          <w:rFonts w:ascii="Academy Cyr" w:hAnsi="Academy Cyr"/>
        </w:rPr>
        <w:softHyphen/>
        <w:t>дие От</w:t>
      </w:r>
      <w:r>
        <w:rPr>
          <w:rFonts w:ascii="Academy Cyr" w:hAnsi="Academy Cyr"/>
        </w:rPr>
        <w:softHyphen/>
      </w:r>
      <w:r>
        <w:rPr>
          <w:rFonts w:ascii="Academy Cyr" w:hAnsi="Academy Cyr"/>
        </w:rPr>
        <w:lastRenderedPageBreak/>
        <w:t>ца ва</w:t>
      </w:r>
      <w:r>
        <w:rPr>
          <w:rFonts w:ascii="Academy Cyr" w:hAnsi="Academy Cyr"/>
        </w:rPr>
        <w:softHyphen/>
        <w:t>ше</w:t>
      </w:r>
      <w:r>
        <w:rPr>
          <w:rFonts w:ascii="Academy Cyr" w:hAnsi="Academy Cyr"/>
        </w:rPr>
        <w:softHyphen/>
        <w:t>го Не</w:t>
      </w:r>
      <w:r>
        <w:rPr>
          <w:rFonts w:ascii="Academy Cyr" w:hAnsi="Academy Cyr"/>
        </w:rPr>
        <w:softHyphen/>
        <w:t>бес</w:t>
      </w:r>
      <w:r>
        <w:rPr>
          <w:rFonts w:ascii="Academy Cyr" w:hAnsi="Academy Cyr"/>
        </w:rPr>
        <w:softHyphen/>
        <w:t>но</w:t>
      </w:r>
      <w:r>
        <w:rPr>
          <w:rFonts w:ascii="Academy Cyr" w:hAnsi="Academy Cyr"/>
        </w:rPr>
        <w:softHyphen/>
        <w:t>го и Ма</w:t>
      </w:r>
      <w:r>
        <w:rPr>
          <w:rFonts w:ascii="Academy Cyr" w:hAnsi="Academy Cyr"/>
        </w:rPr>
        <w:softHyphen/>
        <w:t>те</w:t>
      </w:r>
      <w:r>
        <w:rPr>
          <w:rFonts w:ascii="Academy Cyr" w:hAnsi="Academy Cyr"/>
        </w:rPr>
        <w:softHyphen/>
        <w:t>ри-Зем</w:t>
      </w:r>
      <w:r>
        <w:rPr>
          <w:rFonts w:ascii="Academy Cyr" w:hAnsi="Academy Cyr"/>
        </w:rPr>
        <w:softHyphen/>
        <w:t>ли: Цар</w:t>
      </w:r>
      <w:r>
        <w:rPr>
          <w:rFonts w:ascii="Academy Cyr" w:hAnsi="Academy Cyr"/>
        </w:rPr>
        <w:softHyphen/>
        <w:t>ст</w:t>
      </w:r>
      <w:r>
        <w:rPr>
          <w:rFonts w:ascii="Academy Cyr" w:hAnsi="Academy Cyr"/>
        </w:rPr>
        <w:softHyphen/>
        <w:t>во Жиз</w:t>
      </w:r>
      <w:r>
        <w:rPr>
          <w:rFonts w:ascii="Academy Cyr" w:hAnsi="Academy Cyr"/>
        </w:rPr>
        <w:softHyphen/>
        <w:t>ни, как зем</w:t>
      </w:r>
      <w:r>
        <w:rPr>
          <w:rFonts w:ascii="Academy Cyr" w:hAnsi="Academy Cyr"/>
        </w:rPr>
        <w:softHyphen/>
        <w:t>ной, так и не</w:t>
      </w:r>
      <w:r>
        <w:rPr>
          <w:rFonts w:ascii="Academy Cyr" w:hAnsi="Academy Cyr"/>
        </w:rPr>
        <w:softHyphen/>
        <w:t>бес</w:t>
      </w:r>
      <w:r>
        <w:rPr>
          <w:rFonts w:ascii="Academy Cyr" w:hAnsi="Academy Cyr"/>
        </w:rPr>
        <w:softHyphen/>
        <w:t>ной: на</w:t>
      </w:r>
      <w:r>
        <w:rPr>
          <w:rFonts w:ascii="Academy Cyr" w:hAnsi="Academy Cyr"/>
        </w:rPr>
        <w:softHyphen/>
        <w:t>сле</w:t>
      </w:r>
      <w:r>
        <w:rPr>
          <w:rFonts w:ascii="Academy Cyr" w:hAnsi="Academy Cyr"/>
        </w:rPr>
        <w:softHyphen/>
        <w:t>дие, пред</w:t>
      </w:r>
      <w:r>
        <w:rPr>
          <w:rFonts w:ascii="Academy Cyr" w:hAnsi="Academy Cyr"/>
        </w:rPr>
        <w:softHyphen/>
        <w:t>по</w:t>
      </w:r>
      <w:r>
        <w:rPr>
          <w:rFonts w:ascii="Academy Cyr" w:hAnsi="Academy Cyr"/>
        </w:rPr>
        <w:softHyphen/>
        <w:t>чи</w:t>
      </w:r>
      <w:r>
        <w:rPr>
          <w:rFonts w:ascii="Academy Cyr" w:hAnsi="Academy Cyr"/>
        </w:rPr>
        <w:softHyphen/>
        <w:t>тае</w:t>
      </w:r>
      <w:r>
        <w:rPr>
          <w:rFonts w:ascii="Academy Cyr" w:hAnsi="Academy Cyr"/>
        </w:rPr>
        <w:softHyphen/>
        <w:t>мое все</w:t>
      </w:r>
      <w:r>
        <w:rPr>
          <w:rFonts w:ascii="Academy Cyr" w:hAnsi="Academy Cyr"/>
        </w:rPr>
        <w:softHyphen/>
        <w:t>му то</w:t>
      </w:r>
      <w:r>
        <w:rPr>
          <w:rFonts w:ascii="Academy Cyr" w:hAnsi="Academy Cyr"/>
        </w:rPr>
        <w:softHyphen/>
        <w:t>му, что мо</w:t>
      </w:r>
      <w:r>
        <w:rPr>
          <w:rFonts w:ascii="Academy Cyr" w:hAnsi="Academy Cyr"/>
        </w:rPr>
        <w:softHyphen/>
        <w:t>гут ос</w:t>
      </w:r>
      <w:r>
        <w:rPr>
          <w:rFonts w:ascii="Academy Cyr" w:hAnsi="Academy Cyr"/>
        </w:rPr>
        <w:softHyphen/>
        <w:t>та</w:t>
      </w:r>
      <w:r>
        <w:rPr>
          <w:rFonts w:ascii="Academy Cyr" w:hAnsi="Academy Cyr"/>
        </w:rPr>
        <w:softHyphen/>
        <w:t>вить вам от</w:t>
      </w:r>
      <w:r>
        <w:rPr>
          <w:rFonts w:ascii="Academy Cyr" w:hAnsi="Academy Cyr"/>
        </w:rPr>
        <w:softHyphen/>
        <w:t>цы ва</w:t>
      </w:r>
      <w:r>
        <w:rPr>
          <w:rFonts w:ascii="Academy Cyr" w:hAnsi="Academy Cyr"/>
        </w:rPr>
        <w:softHyphen/>
        <w:t>ши по кро</w:t>
      </w:r>
      <w:r>
        <w:rPr>
          <w:rFonts w:ascii="Academy Cyr" w:hAnsi="Academy Cyr"/>
        </w:rPr>
        <w:softHyphen/>
        <w:t>ви и ма</w:t>
      </w:r>
      <w:r>
        <w:rPr>
          <w:rFonts w:ascii="Academy Cyr" w:hAnsi="Academy Cyr"/>
        </w:rPr>
        <w:softHyphen/>
        <w:t>те</w:t>
      </w:r>
      <w:r>
        <w:rPr>
          <w:rFonts w:ascii="Academy Cyr" w:hAnsi="Academy Cyr"/>
        </w:rPr>
        <w:softHyphen/>
        <w:t>ри по пло</w:t>
      </w:r>
      <w:r>
        <w:rPr>
          <w:rFonts w:ascii="Academy Cyr" w:hAnsi="Academy Cyr"/>
        </w:rPr>
        <w:softHyphen/>
        <w:t>ти.</w:t>
      </w:r>
    </w:p>
    <w:p w14:paraId="4C341E30" w14:textId="77777777" w:rsidR="00B70147" w:rsidRDefault="00B70147">
      <w:pPr>
        <w:pStyle w:val="a"/>
        <w:rPr>
          <w:rFonts w:ascii="Academy Cyr" w:hAnsi="Academy Cyr"/>
        </w:rPr>
      </w:pPr>
      <w:r>
        <w:rPr>
          <w:rFonts w:ascii="Academy Cyr" w:hAnsi="Academy Cyr"/>
        </w:rPr>
        <w:t>Ис</w:t>
      </w:r>
      <w:r>
        <w:rPr>
          <w:rFonts w:ascii="Academy Cyr" w:hAnsi="Academy Cyr"/>
        </w:rPr>
        <w:softHyphen/>
        <w:t>тин</w:t>
      </w:r>
      <w:r>
        <w:rPr>
          <w:rFonts w:ascii="Academy Cyr" w:hAnsi="Academy Cyr"/>
        </w:rPr>
        <w:softHyphen/>
        <w:t>ные бра</w:t>
      </w:r>
      <w:r>
        <w:rPr>
          <w:rFonts w:ascii="Academy Cyr" w:hAnsi="Academy Cyr"/>
        </w:rPr>
        <w:softHyphen/>
        <w:t>тья ва</w:t>
      </w:r>
      <w:r>
        <w:rPr>
          <w:rFonts w:ascii="Academy Cyr" w:hAnsi="Academy Cyr"/>
        </w:rPr>
        <w:softHyphen/>
        <w:t>ши — те, кто вы</w:t>
      </w:r>
      <w:r>
        <w:rPr>
          <w:rFonts w:ascii="Academy Cyr" w:hAnsi="Academy Cyr"/>
        </w:rPr>
        <w:softHyphen/>
        <w:t>пол</w:t>
      </w:r>
      <w:r>
        <w:rPr>
          <w:rFonts w:ascii="Academy Cyr" w:hAnsi="Academy Cyr"/>
        </w:rPr>
        <w:softHyphen/>
        <w:t>ня</w:t>
      </w:r>
      <w:r>
        <w:rPr>
          <w:rFonts w:ascii="Academy Cyr" w:hAnsi="Academy Cyr"/>
        </w:rPr>
        <w:softHyphen/>
        <w:t>ет Во</w:t>
      </w:r>
      <w:r>
        <w:rPr>
          <w:rFonts w:ascii="Academy Cyr" w:hAnsi="Academy Cyr"/>
        </w:rPr>
        <w:softHyphen/>
        <w:t>лю От</w:t>
      </w:r>
      <w:r>
        <w:rPr>
          <w:rFonts w:ascii="Academy Cyr" w:hAnsi="Academy Cyr"/>
        </w:rPr>
        <w:softHyphen/>
        <w:t>ца Не</w:t>
      </w:r>
      <w:r>
        <w:rPr>
          <w:rFonts w:ascii="Academy Cyr" w:hAnsi="Academy Cyr"/>
        </w:rPr>
        <w:softHyphen/>
        <w:t>бес</w:t>
      </w:r>
      <w:r>
        <w:rPr>
          <w:rFonts w:ascii="Academy Cyr" w:hAnsi="Academy Cyr"/>
        </w:rPr>
        <w:softHyphen/>
        <w:t>но</w:t>
      </w:r>
      <w:r>
        <w:rPr>
          <w:rFonts w:ascii="Academy Cyr" w:hAnsi="Academy Cyr"/>
        </w:rPr>
        <w:softHyphen/>
        <w:t>го и Ма</w:t>
      </w:r>
      <w:r>
        <w:rPr>
          <w:rFonts w:ascii="Academy Cyr" w:hAnsi="Academy Cyr"/>
        </w:rPr>
        <w:softHyphen/>
        <w:t>те</w:t>
      </w:r>
      <w:r>
        <w:rPr>
          <w:rFonts w:ascii="Academy Cyr" w:hAnsi="Academy Cyr"/>
        </w:rPr>
        <w:softHyphen/>
        <w:t>ри-Зем</w:t>
      </w:r>
      <w:r>
        <w:rPr>
          <w:rFonts w:ascii="Academy Cyr" w:hAnsi="Academy Cyr"/>
        </w:rPr>
        <w:softHyphen/>
        <w:t>ли, а не бра</w:t>
      </w:r>
      <w:r>
        <w:rPr>
          <w:rFonts w:ascii="Academy Cyr" w:hAnsi="Academy Cyr"/>
        </w:rPr>
        <w:softHyphen/>
        <w:t>тья по кро</w:t>
      </w:r>
      <w:r>
        <w:rPr>
          <w:rFonts w:ascii="Academy Cyr" w:hAnsi="Academy Cyr"/>
        </w:rPr>
        <w:softHyphen/>
        <w:t>ви. По</w:t>
      </w:r>
      <w:r>
        <w:rPr>
          <w:rFonts w:ascii="Academy Cyr" w:hAnsi="Academy Cyr"/>
        </w:rPr>
        <w:softHyphen/>
        <w:t>ис</w:t>
      </w:r>
      <w:r>
        <w:rPr>
          <w:rFonts w:ascii="Academy Cyr" w:hAnsi="Academy Cyr"/>
        </w:rPr>
        <w:softHyphen/>
        <w:t>ти</w:t>
      </w:r>
      <w:r>
        <w:rPr>
          <w:rFonts w:ascii="Academy Cyr" w:hAnsi="Academy Cyr"/>
        </w:rPr>
        <w:softHyphen/>
        <w:t>не го</w:t>
      </w:r>
      <w:r>
        <w:rPr>
          <w:rFonts w:ascii="Academy Cyr" w:hAnsi="Academy Cyr"/>
        </w:rPr>
        <w:softHyphen/>
        <w:t>во</w:t>
      </w:r>
      <w:r>
        <w:rPr>
          <w:rFonts w:ascii="Academy Cyr" w:hAnsi="Academy Cyr"/>
        </w:rPr>
        <w:softHyphen/>
        <w:t>рю я вам: Ва</w:t>
      </w:r>
      <w:r>
        <w:rPr>
          <w:rFonts w:ascii="Academy Cyr" w:hAnsi="Academy Cyr"/>
        </w:rPr>
        <w:softHyphen/>
        <w:t>ши ис</w:t>
      </w:r>
      <w:r>
        <w:rPr>
          <w:rFonts w:ascii="Academy Cyr" w:hAnsi="Academy Cyr"/>
        </w:rPr>
        <w:softHyphen/>
        <w:t>тин</w:t>
      </w:r>
      <w:r>
        <w:rPr>
          <w:rFonts w:ascii="Academy Cyr" w:hAnsi="Academy Cyr"/>
        </w:rPr>
        <w:softHyphen/>
        <w:t>ные бра</w:t>
      </w:r>
      <w:r>
        <w:rPr>
          <w:rFonts w:ascii="Academy Cyr" w:hAnsi="Academy Cyr"/>
        </w:rPr>
        <w:softHyphen/>
        <w:t>тья по Во</w:t>
      </w:r>
      <w:r>
        <w:rPr>
          <w:rFonts w:ascii="Academy Cyr" w:hAnsi="Academy Cyr"/>
        </w:rPr>
        <w:softHyphen/>
        <w:t>ле От</w:t>
      </w:r>
      <w:r>
        <w:rPr>
          <w:rFonts w:ascii="Academy Cyr" w:hAnsi="Academy Cyr"/>
        </w:rPr>
        <w:softHyphen/>
        <w:t>ца Не</w:t>
      </w:r>
      <w:r>
        <w:rPr>
          <w:rFonts w:ascii="Academy Cyr" w:hAnsi="Academy Cyr"/>
        </w:rPr>
        <w:softHyphen/>
        <w:t>бес</w:t>
      </w:r>
      <w:r>
        <w:rPr>
          <w:rFonts w:ascii="Academy Cyr" w:hAnsi="Academy Cyr"/>
        </w:rPr>
        <w:softHyphen/>
        <w:t>но</w:t>
      </w:r>
      <w:r>
        <w:rPr>
          <w:rFonts w:ascii="Academy Cyr" w:hAnsi="Academy Cyr"/>
        </w:rPr>
        <w:softHyphen/>
        <w:t>го и Ма</w:t>
      </w:r>
      <w:r>
        <w:rPr>
          <w:rFonts w:ascii="Academy Cyr" w:hAnsi="Academy Cyr"/>
        </w:rPr>
        <w:softHyphen/>
        <w:t>те</w:t>
      </w:r>
      <w:r>
        <w:rPr>
          <w:rFonts w:ascii="Academy Cyr" w:hAnsi="Academy Cyr"/>
        </w:rPr>
        <w:softHyphen/>
        <w:t>ри Зем</w:t>
      </w:r>
      <w:r>
        <w:rPr>
          <w:rFonts w:ascii="Academy Cyr" w:hAnsi="Academy Cyr"/>
        </w:rPr>
        <w:softHyphen/>
        <w:t>ли по</w:t>
      </w:r>
      <w:r>
        <w:rPr>
          <w:rFonts w:ascii="Academy Cyr" w:hAnsi="Academy Cyr"/>
        </w:rPr>
        <w:softHyphen/>
        <w:t>лю</w:t>
      </w:r>
      <w:r>
        <w:rPr>
          <w:rFonts w:ascii="Academy Cyr" w:hAnsi="Academy Cyr"/>
        </w:rPr>
        <w:softHyphen/>
        <w:t>бят вас в ты</w:t>
      </w:r>
      <w:r>
        <w:rPr>
          <w:rFonts w:ascii="Academy Cyr" w:hAnsi="Academy Cyr"/>
        </w:rPr>
        <w:softHyphen/>
        <w:t>ся</w:t>
      </w:r>
      <w:r>
        <w:rPr>
          <w:rFonts w:ascii="Academy Cyr" w:hAnsi="Academy Cyr"/>
        </w:rPr>
        <w:softHyphen/>
        <w:t>чу крат боль</w:t>
      </w:r>
      <w:r>
        <w:rPr>
          <w:rFonts w:ascii="Academy Cyr" w:hAnsi="Academy Cyr"/>
        </w:rPr>
        <w:softHyphen/>
        <w:t>ше, чем бра</w:t>
      </w:r>
      <w:r>
        <w:rPr>
          <w:rFonts w:ascii="Academy Cyr" w:hAnsi="Academy Cyr"/>
        </w:rPr>
        <w:softHyphen/>
        <w:t>тья по кро</w:t>
      </w:r>
      <w:r>
        <w:rPr>
          <w:rFonts w:ascii="Academy Cyr" w:hAnsi="Academy Cyr"/>
        </w:rPr>
        <w:softHyphen/>
        <w:t>ви. Ибо со вре</w:t>
      </w:r>
      <w:r>
        <w:rPr>
          <w:rFonts w:ascii="Academy Cyr" w:hAnsi="Academy Cyr"/>
        </w:rPr>
        <w:softHyphen/>
        <w:t>мен Каи</w:t>
      </w:r>
      <w:r>
        <w:rPr>
          <w:rFonts w:ascii="Academy Cyr" w:hAnsi="Academy Cyr"/>
        </w:rPr>
        <w:softHyphen/>
        <w:t>на и Аве</w:t>
      </w:r>
      <w:r>
        <w:rPr>
          <w:rFonts w:ascii="Academy Cyr" w:hAnsi="Academy Cyr"/>
        </w:rPr>
        <w:softHyphen/>
        <w:t>ля, с тех пор как бра</w:t>
      </w:r>
      <w:r>
        <w:rPr>
          <w:rFonts w:ascii="Academy Cyr" w:hAnsi="Academy Cyr"/>
        </w:rPr>
        <w:softHyphen/>
        <w:t>тья по кро</w:t>
      </w:r>
      <w:r>
        <w:rPr>
          <w:rFonts w:ascii="Academy Cyr" w:hAnsi="Academy Cyr"/>
        </w:rPr>
        <w:softHyphen/>
        <w:t>ви на</w:t>
      </w:r>
      <w:r>
        <w:rPr>
          <w:rFonts w:ascii="Academy Cyr" w:hAnsi="Academy Cyr"/>
        </w:rPr>
        <w:softHyphen/>
        <w:t>ру</w:t>
      </w:r>
      <w:r>
        <w:rPr>
          <w:rFonts w:ascii="Academy Cyr" w:hAnsi="Academy Cyr"/>
        </w:rPr>
        <w:softHyphen/>
        <w:t>ши</w:t>
      </w:r>
      <w:r>
        <w:rPr>
          <w:rFonts w:ascii="Academy Cyr" w:hAnsi="Academy Cyr"/>
        </w:rPr>
        <w:softHyphen/>
        <w:t>ли Во</w:t>
      </w:r>
      <w:r>
        <w:rPr>
          <w:rFonts w:ascii="Academy Cyr" w:hAnsi="Academy Cyr"/>
        </w:rPr>
        <w:softHyphen/>
        <w:t>лю Бо</w:t>
      </w:r>
      <w:r>
        <w:rPr>
          <w:rFonts w:ascii="Academy Cyr" w:hAnsi="Academy Cyr"/>
        </w:rPr>
        <w:softHyphen/>
        <w:t>га, нет боль</w:t>
      </w:r>
      <w:r>
        <w:rPr>
          <w:rFonts w:ascii="Academy Cyr" w:hAnsi="Academy Cyr"/>
        </w:rPr>
        <w:softHyphen/>
        <w:t>ше ис</w:t>
      </w:r>
      <w:r>
        <w:rPr>
          <w:rFonts w:ascii="Academy Cyr" w:hAnsi="Academy Cyr"/>
        </w:rPr>
        <w:softHyphen/>
        <w:t>тин</w:t>
      </w:r>
      <w:r>
        <w:rPr>
          <w:rFonts w:ascii="Academy Cyr" w:hAnsi="Academy Cyr"/>
        </w:rPr>
        <w:softHyphen/>
        <w:t>но</w:t>
      </w:r>
      <w:r>
        <w:rPr>
          <w:rFonts w:ascii="Academy Cyr" w:hAnsi="Academy Cyr"/>
        </w:rPr>
        <w:softHyphen/>
        <w:t>го брат</w:t>
      </w:r>
      <w:r>
        <w:rPr>
          <w:rFonts w:ascii="Academy Cyr" w:hAnsi="Academy Cyr"/>
        </w:rPr>
        <w:softHyphen/>
        <w:t>ст</w:t>
      </w:r>
      <w:r>
        <w:rPr>
          <w:rFonts w:ascii="Academy Cyr" w:hAnsi="Academy Cyr"/>
        </w:rPr>
        <w:softHyphen/>
        <w:t>ва по кро</w:t>
      </w:r>
      <w:r>
        <w:rPr>
          <w:rFonts w:ascii="Academy Cyr" w:hAnsi="Academy Cyr"/>
        </w:rPr>
        <w:softHyphen/>
        <w:t>ви. И бра</w:t>
      </w:r>
      <w:r>
        <w:rPr>
          <w:rFonts w:ascii="Academy Cyr" w:hAnsi="Academy Cyr"/>
        </w:rPr>
        <w:softHyphen/>
        <w:t>тья от</w:t>
      </w:r>
      <w:r>
        <w:rPr>
          <w:rFonts w:ascii="Academy Cyr" w:hAnsi="Academy Cyr"/>
        </w:rPr>
        <w:softHyphen/>
        <w:t>но</w:t>
      </w:r>
      <w:r>
        <w:rPr>
          <w:rFonts w:ascii="Academy Cyr" w:hAnsi="Academy Cyr"/>
        </w:rPr>
        <w:softHyphen/>
        <w:t>сят</w:t>
      </w:r>
      <w:r>
        <w:rPr>
          <w:rFonts w:ascii="Academy Cyr" w:hAnsi="Academy Cyr"/>
        </w:rPr>
        <w:softHyphen/>
        <w:t>ся к брать</w:t>
      </w:r>
      <w:r>
        <w:rPr>
          <w:rFonts w:ascii="Academy Cyr" w:hAnsi="Academy Cyr"/>
        </w:rPr>
        <w:softHyphen/>
        <w:t>ям сво</w:t>
      </w:r>
      <w:r>
        <w:rPr>
          <w:rFonts w:ascii="Academy Cyr" w:hAnsi="Academy Cyr"/>
        </w:rPr>
        <w:softHyphen/>
        <w:t>им, как к чу</w:t>
      </w:r>
      <w:r>
        <w:rPr>
          <w:rFonts w:ascii="Academy Cyr" w:hAnsi="Academy Cyr"/>
        </w:rPr>
        <w:softHyphen/>
        <w:t>жим лю</w:t>
      </w:r>
      <w:r>
        <w:rPr>
          <w:rFonts w:ascii="Academy Cyr" w:hAnsi="Academy Cyr"/>
        </w:rPr>
        <w:softHyphen/>
        <w:t>дям. По</w:t>
      </w:r>
      <w:r>
        <w:rPr>
          <w:rFonts w:ascii="Academy Cyr" w:hAnsi="Academy Cyr"/>
        </w:rPr>
        <w:softHyphen/>
        <w:t>это</w:t>
      </w:r>
      <w:r>
        <w:rPr>
          <w:rFonts w:ascii="Academy Cyr" w:hAnsi="Academy Cyr"/>
        </w:rPr>
        <w:softHyphen/>
        <w:t>му го</w:t>
      </w:r>
      <w:r>
        <w:rPr>
          <w:rFonts w:ascii="Academy Cyr" w:hAnsi="Academy Cyr"/>
        </w:rPr>
        <w:softHyphen/>
        <w:t>во</w:t>
      </w:r>
      <w:r>
        <w:rPr>
          <w:rFonts w:ascii="Academy Cyr" w:hAnsi="Academy Cyr"/>
        </w:rPr>
        <w:softHyphen/>
        <w:t>рю я вам: Лю</w:t>
      </w:r>
      <w:r>
        <w:rPr>
          <w:rFonts w:ascii="Academy Cyr" w:hAnsi="Academy Cyr"/>
        </w:rPr>
        <w:softHyphen/>
        <w:t>би</w:t>
      </w:r>
      <w:r>
        <w:rPr>
          <w:rFonts w:ascii="Academy Cyr" w:hAnsi="Academy Cyr"/>
        </w:rPr>
        <w:softHyphen/>
        <w:t>те ис</w:t>
      </w:r>
      <w:r>
        <w:rPr>
          <w:rFonts w:ascii="Academy Cyr" w:hAnsi="Academy Cyr"/>
        </w:rPr>
        <w:softHyphen/>
        <w:t>тин</w:t>
      </w:r>
      <w:r>
        <w:rPr>
          <w:rFonts w:ascii="Academy Cyr" w:hAnsi="Academy Cyr"/>
        </w:rPr>
        <w:softHyphen/>
        <w:t>ных брать</w:t>
      </w:r>
      <w:r>
        <w:rPr>
          <w:rFonts w:ascii="Academy Cyr" w:hAnsi="Academy Cyr"/>
        </w:rPr>
        <w:softHyphen/>
        <w:t>ев сво</w:t>
      </w:r>
      <w:r>
        <w:rPr>
          <w:rFonts w:ascii="Academy Cyr" w:hAnsi="Academy Cyr"/>
        </w:rPr>
        <w:softHyphen/>
        <w:t>их, Во</w:t>
      </w:r>
      <w:r>
        <w:rPr>
          <w:rFonts w:ascii="Academy Cyr" w:hAnsi="Academy Cyr"/>
        </w:rPr>
        <w:softHyphen/>
        <w:t>лею Бо</w:t>
      </w:r>
      <w:r>
        <w:rPr>
          <w:rFonts w:ascii="Academy Cyr" w:hAnsi="Academy Cyr"/>
        </w:rPr>
        <w:softHyphen/>
        <w:t>жи</w:t>
      </w:r>
      <w:r>
        <w:rPr>
          <w:rFonts w:ascii="Academy Cyr" w:hAnsi="Academy Cyr"/>
        </w:rPr>
        <w:softHyphen/>
        <w:t>ей в ты</w:t>
      </w:r>
      <w:r>
        <w:rPr>
          <w:rFonts w:ascii="Academy Cyr" w:hAnsi="Academy Cyr"/>
        </w:rPr>
        <w:softHyphen/>
        <w:t>ся</w:t>
      </w:r>
      <w:r>
        <w:rPr>
          <w:rFonts w:ascii="Academy Cyr" w:hAnsi="Academy Cyr"/>
        </w:rPr>
        <w:softHyphen/>
        <w:t>чу крат бо</w:t>
      </w:r>
      <w:r>
        <w:rPr>
          <w:rFonts w:ascii="Academy Cyr" w:hAnsi="Academy Cyr"/>
        </w:rPr>
        <w:softHyphen/>
        <w:t>лее чем брать</w:t>
      </w:r>
      <w:r>
        <w:rPr>
          <w:rFonts w:ascii="Academy Cyr" w:hAnsi="Academy Cyr"/>
        </w:rPr>
        <w:softHyphen/>
        <w:t>ев сво</w:t>
      </w:r>
      <w:r>
        <w:rPr>
          <w:rFonts w:ascii="Academy Cyr" w:hAnsi="Academy Cyr"/>
        </w:rPr>
        <w:softHyphen/>
        <w:t>их по кро</w:t>
      </w:r>
      <w:r>
        <w:rPr>
          <w:rFonts w:ascii="Academy Cyr" w:hAnsi="Academy Cyr"/>
        </w:rPr>
        <w:softHyphen/>
        <w:t>ви.</w:t>
      </w:r>
    </w:p>
    <w:p w14:paraId="0677080F" w14:textId="77777777" w:rsidR="00B70147" w:rsidRDefault="00B70147">
      <w:pPr>
        <w:pStyle w:val="a"/>
        <w:rPr>
          <w:rFonts w:ascii="Academy Cyr" w:hAnsi="Academy Cyr"/>
        </w:rPr>
      </w:pPr>
      <w:r>
        <w:rPr>
          <w:rFonts w:ascii="Academy Cyr" w:hAnsi="Academy Cyr"/>
        </w:rPr>
        <w:t>Ибо ваш Отец Не</w:t>
      </w:r>
      <w:r>
        <w:rPr>
          <w:rFonts w:ascii="Academy Cyr" w:hAnsi="Academy Cyr"/>
        </w:rPr>
        <w:softHyphen/>
        <w:t>бес</w:t>
      </w:r>
      <w:r>
        <w:rPr>
          <w:rFonts w:ascii="Academy Cyr" w:hAnsi="Academy Cyr"/>
        </w:rPr>
        <w:softHyphen/>
        <w:t>ный есть Лю</w:t>
      </w:r>
      <w:r>
        <w:rPr>
          <w:rFonts w:ascii="Academy Cyr" w:hAnsi="Academy Cyr"/>
        </w:rPr>
        <w:softHyphen/>
        <w:t>бовь!</w:t>
      </w:r>
    </w:p>
    <w:p w14:paraId="1F7CDB27" w14:textId="77777777" w:rsidR="00B70147" w:rsidRDefault="00B70147">
      <w:pPr>
        <w:pStyle w:val="a"/>
        <w:rPr>
          <w:rFonts w:ascii="Academy Cyr" w:hAnsi="Academy Cyr"/>
        </w:rPr>
      </w:pPr>
      <w:r>
        <w:rPr>
          <w:rFonts w:ascii="Academy Cyr" w:hAnsi="Academy Cyr"/>
        </w:rPr>
        <w:t>Ибо ва</w:t>
      </w:r>
      <w:r>
        <w:rPr>
          <w:rFonts w:ascii="Academy Cyr" w:hAnsi="Academy Cyr"/>
        </w:rPr>
        <w:softHyphen/>
        <w:t>ша Мать Зем</w:t>
      </w:r>
      <w:r>
        <w:rPr>
          <w:rFonts w:ascii="Academy Cyr" w:hAnsi="Academy Cyr"/>
        </w:rPr>
        <w:softHyphen/>
        <w:t>ля есть Лю</w:t>
      </w:r>
      <w:r>
        <w:rPr>
          <w:rFonts w:ascii="Academy Cyr" w:hAnsi="Academy Cyr"/>
        </w:rPr>
        <w:softHyphen/>
        <w:t>бовь!</w:t>
      </w:r>
    </w:p>
    <w:p w14:paraId="13F02762" w14:textId="77777777" w:rsidR="00B70147" w:rsidRDefault="00B70147">
      <w:pPr>
        <w:pStyle w:val="a"/>
        <w:rPr>
          <w:rFonts w:ascii="Academy Cyr" w:hAnsi="Academy Cyr"/>
        </w:rPr>
      </w:pPr>
      <w:r>
        <w:rPr>
          <w:rFonts w:ascii="Academy Cyr" w:hAnsi="Academy Cyr"/>
        </w:rPr>
        <w:t>Ибо сын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ский есть Лю</w:t>
      </w:r>
      <w:r>
        <w:rPr>
          <w:rFonts w:ascii="Academy Cyr" w:hAnsi="Academy Cyr"/>
        </w:rPr>
        <w:softHyphen/>
        <w:t>бовь!</w:t>
      </w:r>
    </w:p>
    <w:p w14:paraId="7F23A7A0" w14:textId="77777777" w:rsidR="00B70147" w:rsidRDefault="00B70147">
      <w:pPr>
        <w:pStyle w:val="a"/>
        <w:rPr>
          <w:rFonts w:ascii="Academy Cyr" w:hAnsi="Academy Cyr"/>
        </w:rPr>
      </w:pPr>
      <w:r>
        <w:rPr>
          <w:rFonts w:ascii="Academy Cyr" w:hAnsi="Academy Cyr"/>
        </w:rPr>
        <w:t>И бла</w:t>
      </w:r>
      <w:r>
        <w:rPr>
          <w:rFonts w:ascii="Academy Cyr" w:hAnsi="Academy Cyr"/>
        </w:rPr>
        <w:softHyphen/>
        <w:t>го</w:t>
      </w:r>
      <w:r>
        <w:rPr>
          <w:rFonts w:ascii="Academy Cyr" w:hAnsi="Academy Cyr"/>
        </w:rPr>
        <w:softHyphen/>
        <w:t>да</w:t>
      </w:r>
      <w:r>
        <w:rPr>
          <w:rFonts w:ascii="Academy Cyr" w:hAnsi="Academy Cyr"/>
        </w:rPr>
        <w:softHyphen/>
        <w:t>ря Люб</w:t>
      </w:r>
      <w:r>
        <w:rPr>
          <w:rFonts w:ascii="Academy Cyr" w:hAnsi="Academy Cyr"/>
        </w:rPr>
        <w:softHyphen/>
        <w:t>ви Не</w:t>
      </w:r>
      <w:r>
        <w:rPr>
          <w:rFonts w:ascii="Academy Cyr" w:hAnsi="Academy Cyr"/>
        </w:rPr>
        <w:softHyphen/>
        <w:t>бес</w:t>
      </w:r>
      <w:r>
        <w:rPr>
          <w:rFonts w:ascii="Academy Cyr" w:hAnsi="Academy Cyr"/>
        </w:rPr>
        <w:softHyphen/>
        <w:t>ный Отец, Мать-Зем</w:t>
      </w:r>
      <w:r>
        <w:rPr>
          <w:rFonts w:ascii="Academy Cyr" w:hAnsi="Academy Cyr"/>
        </w:rPr>
        <w:softHyphen/>
        <w:t>ля и сын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ский еди</w:t>
      </w:r>
      <w:r>
        <w:rPr>
          <w:rFonts w:ascii="Academy Cyr" w:hAnsi="Academy Cyr"/>
        </w:rPr>
        <w:softHyphen/>
        <w:t>ны. Ибо дух сы</w:t>
      </w:r>
      <w:r>
        <w:rPr>
          <w:rFonts w:ascii="Academy Cyr" w:hAnsi="Academy Cyr"/>
        </w:rPr>
        <w:softHyphen/>
        <w:t>на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ско</w:t>
      </w:r>
      <w:r>
        <w:rPr>
          <w:rFonts w:ascii="Academy Cyr" w:hAnsi="Academy Cyr"/>
        </w:rPr>
        <w:softHyphen/>
        <w:t>го про</w:t>
      </w:r>
      <w:r>
        <w:rPr>
          <w:rFonts w:ascii="Academy Cyr" w:hAnsi="Academy Cyr"/>
        </w:rPr>
        <w:softHyphen/>
        <w:t>ис</w:t>
      </w:r>
      <w:r>
        <w:rPr>
          <w:rFonts w:ascii="Academy Cyr" w:hAnsi="Academy Cyr"/>
        </w:rPr>
        <w:softHyphen/>
        <w:t>хо</w:t>
      </w:r>
      <w:r>
        <w:rPr>
          <w:rFonts w:ascii="Academy Cyr" w:hAnsi="Academy Cyr"/>
        </w:rPr>
        <w:softHyphen/>
        <w:t>дит от Ду</w:t>
      </w:r>
      <w:r>
        <w:rPr>
          <w:rFonts w:ascii="Academy Cyr" w:hAnsi="Academy Cyr"/>
        </w:rPr>
        <w:softHyphen/>
        <w:t>ха От</w:t>
      </w:r>
      <w:r>
        <w:rPr>
          <w:rFonts w:ascii="Academy Cyr" w:hAnsi="Academy Cyr"/>
        </w:rPr>
        <w:softHyphen/>
        <w:t>ца Не</w:t>
      </w:r>
      <w:r>
        <w:rPr>
          <w:rFonts w:ascii="Academy Cyr" w:hAnsi="Academy Cyr"/>
        </w:rPr>
        <w:softHyphen/>
        <w:t>бес</w:t>
      </w:r>
      <w:r>
        <w:rPr>
          <w:rFonts w:ascii="Academy Cyr" w:hAnsi="Academy Cyr"/>
        </w:rPr>
        <w:softHyphen/>
        <w:t>но</w:t>
      </w:r>
      <w:r>
        <w:rPr>
          <w:rFonts w:ascii="Academy Cyr" w:hAnsi="Academy Cyr"/>
        </w:rPr>
        <w:softHyphen/>
        <w:t>го и Те</w:t>
      </w:r>
      <w:r>
        <w:rPr>
          <w:rFonts w:ascii="Academy Cyr" w:hAnsi="Academy Cyr"/>
        </w:rPr>
        <w:softHyphen/>
        <w:t>ла Ма</w:t>
      </w:r>
      <w:r>
        <w:rPr>
          <w:rFonts w:ascii="Academy Cyr" w:hAnsi="Academy Cyr"/>
        </w:rPr>
        <w:softHyphen/>
        <w:t>те</w:t>
      </w:r>
      <w:r>
        <w:rPr>
          <w:rFonts w:ascii="Academy Cyr" w:hAnsi="Academy Cyr"/>
        </w:rPr>
        <w:softHyphen/>
        <w:t>ри-Зем</w:t>
      </w:r>
      <w:r>
        <w:rPr>
          <w:rFonts w:ascii="Academy Cyr" w:hAnsi="Academy Cyr"/>
        </w:rPr>
        <w:softHyphen/>
        <w:t>ли. По</w:t>
      </w:r>
      <w:r>
        <w:rPr>
          <w:rFonts w:ascii="Academy Cyr" w:hAnsi="Academy Cyr"/>
        </w:rPr>
        <w:softHyphen/>
        <w:t>то</w:t>
      </w:r>
      <w:r>
        <w:rPr>
          <w:rFonts w:ascii="Academy Cyr" w:hAnsi="Academy Cyr"/>
        </w:rPr>
        <w:softHyphen/>
        <w:t>му будь</w:t>
      </w:r>
      <w:r>
        <w:rPr>
          <w:rFonts w:ascii="Academy Cyr" w:hAnsi="Academy Cyr"/>
        </w:rPr>
        <w:softHyphen/>
        <w:t>те со</w:t>
      </w:r>
      <w:r>
        <w:rPr>
          <w:rFonts w:ascii="Academy Cyr" w:hAnsi="Academy Cyr"/>
        </w:rPr>
        <w:softHyphen/>
        <w:t>вер</w:t>
      </w:r>
      <w:r>
        <w:rPr>
          <w:rFonts w:ascii="Academy Cyr" w:hAnsi="Academy Cyr"/>
        </w:rPr>
        <w:softHyphen/>
        <w:t>шен</w:t>
      </w:r>
      <w:r>
        <w:rPr>
          <w:rFonts w:ascii="Academy Cyr" w:hAnsi="Academy Cyr"/>
        </w:rPr>
        <w:softHyphen/>
        <w:t>ны, как Дух От</w:t>
      </w:r>
      <w:r>
        <w:rPr>
          <w:rFonts w:ascii="Academy Cyr" w:hAnsi="Academy Cyr"/>
        </w:rPr>
        <w:softHyphen/>
        <w:t>ца Не</w:t>
      </w:r>
      <w:r>
        <w:rPr>
          <w:rFonts w:ascii="Academy Cyr" w:hAnsi="Academy Cyr"/>
        </w:rPr>
        <w:softHyphen/>
        <w:t>бес</w:t>
      </w:r>
      <w:r>
        <w:rPr>
          <w:rFonts w:ascii="Academy Cyr" w:hAnsi="Academy Cyr"/>
        </w:rPr>
        <w:softHyphen/>
        <w:t>но</w:t>
      </w:r>
      <w:r>
        <w:rPr>
          <w:rFonts w:ascii="Academy Cyr" w:hAnsi="Academy Cyr"/>
        </w:rPr>
        <w:softHyphen/>
        <w:t>го и Те</w:t>
      </w:r>
      <w:r>
        <w:rPr>
          <w:rFonts w:ascii="Academy Cyr" w:hAnsi="Academy Cyr"/>
        </w:rPr>
        <w:softHyphen/>
        <w:t>ло Ма</w:t>
      </w:r>
      <w:r>
        <w:rPr>
          <w:rFonts w:ascii="Academy Cyr" w:hAnsi="Academy Cyr"/>
        </w:rPr>
        <w:softHyphen/>
        <w:t>те</w:t>
      </w:r>
      <w:r>
        <w:rPr>
          <w:rFonts w:ascii="Academy Cyr" w:hAnsi="Academy Cyr"/>
        </w:rPr>
        <w:softHyphen/>
        <w:t>ри-Зем</w:t>
      </w:r>
      <w:r>
        <w:rPr>
          <w:rFonts w:ascii="Academy Cyr" w:hAnsi="Academy Cyr"/>
        </w:rPr>
        <w:softHyphen/>
        <w:t>ли.</w:t>
      </w:r>
    </w:p>
    <w:p w14:paraId="15E29AD7" w14:textId="77777777" w:rsidR="00B70147" w:rsidRDefault="00B70147">
      <w:pPr>
        <w:pStyle w:val="a"/>
        <w:rPr>
          <w:rFonts w:ascii="Academy Cyr" w:hAnsi="Academy Cyr"/>
        </w:rPr>
      </w:pPr>
      <w:r>
        <w:rPr>
          <w:rFonts w:ascii="Academy Cyr" w:hAnsi="Academy Cyr"/>
        </w:rPr>
        <w:t>Лю</w:t>
      </w:r>
      <w:r>
        <w:rPr>
          <w:rFonts w:ascii="Academy Cyr" w:hAnsi="Academy Cyr"/>
        </w:rPr>
        <w:softHyphen/>
        <w:t>би</w:t>
      </w:r>
      <w:r>
        <w:rPr>
          <w:rFonts w:ascii="Academy Cyr" w:hAnsi="Academy Cyr"/>
        </w:rPr>
        <w:softHyphen/>
        <w:t>те От</w:t>
      </w:r>
      <w:r>
        <w:rPr>
          <w:rFonts w:ascii="Academy Cyr" w:hAnsi="Academy Cyr"/>
        </w:rPr>
        <w:softHyphen/>
        <w:t>ца ва</w:t>
      </w:r>
      <w:r>
        <w:rPr>
          <w:rFonts w:ascii="Academy Cyr" w:hAnsi="Academy Cyr"/>
        </w:rPr>
        <w:softHyphen/>
        <w:t>ше</w:t>
      </w:r>
      <w:r>
        <w:rPr>
          <w:rFonts w:ascii="Academy Cyr" w:hAnsi="Academy Cyr"/>
        </w:rPr>
        <w:softHyphen/>
        <w:t>го Не</w:t>
      </w:r>
      <w:r>
        <w:rPr>
          <w:rFonts w:ascii="Academy Cyr" w:hAnsi="Academy Cyr"/>
        </w:rPr>
        <w:softHyphen/>
        <w:t>бес</w:t>
      </w:r>
      <w:r>
        <w:rPr>
          <w:rFonts w:ascii="Academy Cyr" w:hAnsi="Academy Cyr"/>
        </w:rPr>
        <w:softHyphen/>
        <w:t>но</w:t>
      </w:r>
      <w:r>
        <w:rPr>
          <w:rFonts w:ascii="Academy Cyr" w:hAnsi="Academy Cyr"/>
        </w:rPr>
        <w:softHyphen/>
        <w:t>го, как Он лю</w:t>
      </w:r>
      <w:r>
        <w:rPr>
          <w:rFonts w:ascii="Academy Cyr" w:hAnsi="Academy Cyr"/>
        </w:rPr>
        <w:softHyphen/>
        <w:t>бит ваш дух.</w:t>
      </w:r>
    </w:p>
    <w:p w14:paraId="315AEB5F" w14:textId="77777777" w:rsidR="00B70147" w:rsidRDefault="00B70147">
      <w:pPr>
        <w:pStyle w:val="a"/>
        <w:rPr>
          <w:rFonts w:ascii="Academy Cyr" w:hAnsi="Academy Cyr"/>
        </w:rPr>
      </w:pPr>
      <w:r>
        <w:rPr>
          <w:rFonts w:ascii="Academy Cyr" w:hAnsi="Academy Cyr"/>
        </w:rPr>
        <w:t>Лю</w:t>
      </w:r>
      <w:r>
        <w:rPr>
          <w:rFonts w:ascii="Academy Cyr" w:hAnsi="Academy Cyr"/>
        </w:rPr>
        <w:softHyphen/>
        <w:t>би</w:t>
      </w:r>
      <w:r>
        <w:rPr>
          <w:rFonts w:ascii="Academy Cyr" w:hAnsi="Academy Cyr"/>
        </w:rPr>
        <w:softHyphen/>
        <w:t>те так</w:t>
      </w:r>
      <w:r>
        <w:rPr>
          <w:rFonts w:ascii="Academy Cyr" w:hAnsi="Academy Cyr"/>
        </w:rPr>
        <w:softHyphen/>
        <w:t>же ва</w:t>
      </w:r>
      <w:r>
        <w:rPr>
          <w:rFonts w:ascii="Academy Cyr" w:hAnsi="Academy Cyr"/>
        </w:rPr>
        <w:softHyphen/>
        <w:t>шу Мать-Зем</w:t>
      </w:r>
      <w:r>
        <w:rPr>
          <w:rFonts w:ascii="Academy Cyr" w:hAnsi="Academy Cyr"/>
        </w:rPr>
        <w:softHyphen/>
        <w:t>лю, как Она лю</w:t>
      </w:r>
      <w:r>
        <w:rPr>
          <w:rFonts w:ascii="Academy Cyr" w:hAnsi="Academy Cyr"/>
        </w:rPr>
        <w:softHyphen/>
        <w:t>бит ва</w:t>
      </w:r>
      <w:r>
        <w:rPr>
          <w:rFonts w:ascii="Academy Cyr" w:hAnsi="Academy Cyr"/>
        </w:rPr>
        <w:softHyphen/>
        <w:t>ше те</w:t>
      </w:r>
      <w:r>
        <w:rPr>
          <w:rFonts w:ascii="Academy Cyr" w:hAnsi="Academy Cyr"/>
        </w:rPr>
        <w:softHyphen/>
        <w:t>ло.</w:t>
      </w:r>
    </w:p>
    <w:p w14:paraId="08045702" w14:textId="77777777" w:rsidR="00B70147" w:rsidRDefault="00B70147">
      <w:pPr>
        <w:pStyle w:val="a"/>
        <w:rPr>
          <w:rFonts w:ascii="Academy Cyr" w:hAnsi="Academy Cyr"/>
        </w:rPr>
      </w:pPr>
      <w:r>
        <w:rPr>
          <w:rFonts w:ascii="Academy Cyr" w:hAnsi="Academy Cyr"/>
        </w:rPr>
        <w:t>Лю</w:t>
      </w:r>
      <w:r>
        <w:rPr>
          <w:rFonts w:ascii="Academy Cyr" w:hAnsi="Academy Cyr"/>
        </w:rPr>
        <w:softHyphen/>
        <w:t>би</w:t>
      </w:r>
      <w:r>
        <w:rPr>
          <w:rFonts w:ascii="Academy Cyr" w:hAnsi="Academy Cyr"/>
        </w:rPr>
        <w:softHyphen/>
        <w:t>те брать</w:t>
      </w:r>
      <w:r>
        <w:rPr>
          <w:rFonts w:ascii="Academy Cyr" w:hAnsi="Academy Cyr"/>
        </w:rPr>
        <w:softHyphen/>
        <w:t>ев ва</w:t>
      </w:r>
      <w:r>
        <w:rPr>
          <w:rFonts w:ascii="Academy Cyr" w:hAnsi="Academy Cyr"/>
        </w:rPr>
        <w:softHyphen/>
        <w:t>ших ис</w:t>
      </w:r>
      <w:r>
        <w:rPr>
          <w:rFonts w:ascii="Academy Cyr" w:hAnsi="Academy Cyr"/>
        </w:rPr>
        <w:softHyphen/>
        <w:t>тин</w:t>
      </w:r>
      <w:r>
        <w:rPr>
          <w:rFonts w:ascii="Academy Cyr" w:hAnsi="Academy Cyr"/>
        </w:rPr>
        <w:softHyphen/>
        <w:t>ных, как ваш Отец Не</w:t>
      </w:r>
      <w:r>
        <w:rPr>
          <w:rFonts w:ascii="Academy Cyr" w:hAnsi="Academy Cyr"/>
        </w:rPr>
        <w:softHyphen/>
        <w:t>бес</w:t>
      </w:r>
      <w:r>
        <w:rPr>
          <w:rFonts w:ascii="Academy Cyr" w:hAnsi="Academy Cyr"/>
        </w:rPr>
        <w:softHyphen/>
        <w:t>ный и Мать-Зем</w:t>
      </w:r>
      <w:r>
        <w:rPr>
          <w:rFonts w:ascii="Academy Cyr" w:hAnsi="Academy Cyr"/>
        </w:rPr>
        <w:softHyphen/>
        <w:t>ля лю</w:t>
      </w:r>
      <w:r>
        <w:rPr>
          <w:rFonts w:ascii="Academy Cyr" w:hAnsi="Academy Cyr"/>
        </w:rPr>
        <w:softHyphen/>
        <w:t>бят их. И то</w:t>
      </w:r>
      <w:r>
        <w:rPr>
          <w:rFonts w:ascii="Academy Cyr" w:hAnsi="Academy Cyr"/>
        </w:rPr>
        <w:softHyphen/>
        <w:t>гда ваш Отец Не</w:t>
      </w:r>
      <w:r>
        <w:rPr>
          <w:rFonts w:ascii="Academy Cyr" w:hAnsi="Academy Cyr"/>
        </w:rPr>
        <w:softHyphen/>
        <w:t>бес</w:t>
      </w:r>
      <w:r>
        <w:rPr>
          <w:rFonts w:ascii="Academy Cyr" w:hAnsi="Academy Cyr"/>
        </w:rPr>
        <w:softHyphen/>
        <w:t>ный даст вам свой Свя</w:t>
      </w:r>
      <w:r>
        <w:rPr>
          <w:rFonts w:ascii="Academy Cyr" w:hAnsi="Academy Cyr"/>
        </w:rPr>
        <w:softHyphen/>
        <w:t>той Дух, а ва</w:t>
      </w:r>
      <w:r>
        <w:rPr>
          <w:rFonts w:ascii="Academy Cyr" w:hAnsi="Academy Cyr"/>
        </w:rPr>
        <w:softHyphen/>
        <w:t>ша Мать-Зем</w:t>
      </w:r>
      <w:r>
        <w:rPr>
          <w:rFonts w:ascii="Academy Cyr" w:hAnsi="Academy Cyr"/>
        </w:rPr>
        <w:softHyphen/>
        <w:t>ля — свое Свя</w:t>
      </w:r>
      <w:r>
        <w:rPr>
          <w:rFonts w:ascii="Academy Cyr" w:hAnsi="Academy Cyr"/>
        </w:rPr>
        <w:softHyphen/>
        <w:t>тое Те</w:t>
      </w:r>
      <w:r>
        <w:rPr>
          <w:rFonts w:ascii="Academy Cyr" w:hAnsi="Academy Cyr"/>
        </w:rPr>
        <w:softHyphen/>
        <w:t>ло. И то</w:t>
      </w:r>
      <w:r>
        <w:rPr>
          <w:rFonts w:ascii="Academy Cyr" w:hAnsi="Academy Cyr"/>
        </w:rPr>
        <w:softHyphen/>
        <w:t>гда сы</w:t>
      </w:r>
      <w:r>
        <w:rPr>
          <w:rFonts w:ascii="Academy Cyr" w:hAnsi="Academy Cyr"/>
        </w:rPr>
        <w:softHyphen/>
        <w:t>но</w:t>
      </w:r>
      <w:r>
        <w:rPr>
          <w:rFonts w:ascii="Academy Cyr" w:hAnsi="Academy Cyr"/>
        </w:rPr>
        <w:softHyphen/>
        <w:t>вья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ские, как ис</w:t>
      </w:r>
      <w:r>
        <w:rPr>
          <w:rFonts w:ascii="Academy Cyr" w:hAnsi="Academy Cyr"/>
        </w:rPr>
        <w:softHyphen/>
        <w:t>тин</w:t>
      </w:r>
      <w:r>
        <w:rPr>
          <w:rFonts w:ascii="Academy Cyr" w:hAnsi="Academy Cyr"/>
        </w:rPr>
        <w:softHyphen/>
        <w:t>ные бра</w:t>
      </w:r>
      <w:r>
        <w:rPr>
          <w:rFonts w:ascii="Academy Cyr" w:hAnsi="Academy Cyr"/>
        </w:rPr>
        <w:softHyphen/>
        <w:t>тья, бу</w:t>
      </w:r>
      <w:r>
        <w:rPr>
          <w:rFonts w:ascii="Academy Cyr" w:hAnsi="Academy Cyr"/>
        </w:rPr>
        <w:softHyphen/>
        <w:t>дут лю</w:t>
      </w:r>
      <w:r>
        <w:rPr>
          <w:rFonts w:ascii="Academy Cyr" w:hAnsi="Academy Cyr"/>
        </w:rPr>
        <w:softHyphen/>
        <w:t>бить друг дру</w:t>
      </w:r>
      <w:r>
        <w:rPr>
          <w:rFonts w:ascii="Academy Cyr" w:hAnsi="Academy Cyr"/>
        </w:rPr>
        <w:softHyphen/>
        <w:t>га та</w:t>
      </w:r>
      <w:r>
        <w:rPr>
          <w:rFonts w:ascii="Academy Cyr" w:hAnsi="Academy Cyr"/>
        </w:rPr>
        <w:softHyphen/>
        <w:t>кой Лю</w:t>
      </w:r>
      <w:r>
        <w:rPr>
          <w:rFonts w:ascii="Academy Cyr" w:hAnsi="Academy Cyr"/>
        </w:rPr>
        <w:softHyphen/>
        <w:t>бо</w:t>
      </w:r>
      <w:r>
        <w:rPr>
          <w:rFonts w:ascii="Academy Cyr" w:hAnsi="Academy Cyr"/>
        </w:rPr>
        <w:softHyphen/>
        <w:t>вью, ко</w:t>
      </w:r>
      <w:r>
        <w:rPr>
          <w:rFonts w:ascii="Academy Cyr" w:hAnsi="Academy Cyr"/>
        </w:rPr>
        <w:softHyphen/>
        <w:t>то</w:t>
      </w:r>
      <w:r>
        <w:rPr>
          <w:rFonts w:ascii="Academy Cyr" w:hAnsi="Academy Cyr"/>
        </w:rPr>
        <w:softHyphen/>
        <w:t>рую да</w:t>
      </w:r>
      <w:r>
        <w:rPr>
          <w:rFonts w:ascii="Academy Cyr" w:hAnsi="Academy Cyr"/>
        </w:rPr>
        <w:softHyphen/>
        <w:t>рят им их Отец Не</w:t>
      </w:r>
      <w:r>
        <w:rPr>
          <w:rFonts w:ascii="Academy Cyr" w:hAnsi="Academy Cyr"/>
        </w:rPr>
        <w:softHyphen/>
        <w:t>бес</w:t>
      </w:r>
      <w:r>
        <w:rPr>
          <w:rFonts w:ascii="Academy Cyr" w:hAnsi="Academy Cyr"/>
        </w:rPr>
        <w:softHyphen/>
        <w:t>ный и Мать Зем</w:t>
      </w:r>
      <w:r>
        <w:rPr>
          <w:rFonts w:ascii="Academy Cyr" w:hAnsi="Academy Cyr"/>
        </w:rPr>
        <w:softHyphen/>
        <w:t>ля: и то</w:t>
      </w:r>
      <w:r>
        <w:rPr>
          <w:rFonts w:ascii="Academy Cyr" w:hAnsi="Academy Cyr"/>
        </w:rPr>
        <w:softHyphen/>
        <w:t>гда ста</w:t>
      </w:r>
      <w:r>
        <w:rPr>
          <w:rFonts w:ascii="Academy Cyr" w:hAnsi="Academy Cyr"/>
        </w:rPr>
        <w:softHyphen/>
        <w:t>нут они друг для дру</w:t>
      </w:r>
      <w:r>
        <w:rPr>
          <w:rFonts w:ascii="Academy Cyr" w:hAnsi="Academy Cyr"/>
        </w:rPr>
        <w:softHyphen/>
        <w:t>га ис</w:t>
      </w:r>
      <w:r>
        <w:rPr>
          <w:rFonts w:ascii="Academy Cyr" w:hAnsi="Academy Cyr"/>
        </w:rPr>
        <w:softHyphen/>
        <w:t>тин</w:t>
      </w:r>
      <w:r>
        <w:rPr>
          <w:rFonts w:ascii="Academy Cyr" w:hAnsi="Academy Cyr"/>
        </w:rPr>
        <w:softHyphen/>
        <w:t>ны</w:t>
      </w:r>
      <w:r>
        <w:rPr>
          <w:rFonts w:ascii="Academy Cyr" w:hAnsi="Academy Cyr"/>
        </w:rPr>
        <w:softHyphen/>
        <w:t>ми уте</w:t>
      </w:r>
      <w:r>
        <w:rPr>
          <w:rFonts w:ascii="Academy Cyr" w:hAnsi="Academy Cyr"/>
        </w:rPr>
        <w:softHyphen/>
        <w:t>ши</w:t>
      </w:r>
      <w:r>
        <w:rPr>
          <w:rFonts w:ascii="Academy Cyr" w:hAnsi="Academy Cyr"/>
        </w:rPr>
        <w:softHyphen/>
        <w:t>те</w:t>
      </w:r>
      <w:r>
        <w:rPr>
          <w:rFonts w:ascii="Academy Cyr" w:hAnsi="Academy Cyr"/>
        </w:rPr>
        <w:softHyphen/>
        <w:t>ля</w:t>
      </w:r>
      <w:r>
        <w:rPr>
          <w:rFonts w:ascii="Academy Cyr" w:hAnsi="Academy Cyr"/>
        </w:rPr>
        <w:softHyphen/>
        <w:t>ми. И то</w:t>
      </w:r>
      <w:r>
        <w:rPr>
          <w:rFonts w:ascii="Academy Cyr" w:hAnsi="Academy Cyr"/>
        </w:rPr>
        <w:softHyphen/>
        <w:t>гда толь</w:t>
      </w:r>
      <w:r>
        <w:rPr>
          <w:rFonts w:ascii="Academy Cyr" w:hAnsi="Academy Cyr"/>
        </w:rPr>
        <w:softHyphen/>
        <w:t>ко ис</w:t>
      </w:r>
      <w:r>
        <w:rPr>
          <w:rFonts w:ascii="Academy Cyr" w:hAnsi="Academy Cyr"/>
        </w:rPr>
        <w:softHyphen/>
        <w:t>чез</w:t>
      </w:r>
      <w:r>
        <w:rPr>
          <w:rFonts w:ascii="Academy Cyr" w:hAnsi="Academy Cyr"/>
        </w:rPr>
        <w:softHyphen/>
        <w:t>нут с Ли</w:t>
      </w:r>
      <w:r>
        <w:rPr>
          <w:rFonts w:ascii="Academy Cyr" w:hAnsi="Academy Cyr"/>
        </w:rPr>
        <w:softHyphen/>
        <w:t>ца Зем</w:t>
      </w:r>
      <w:r>
        <w:rPr>
          <w:rFonts w:ascii="Academy Cyr" w:hAnsi="Academy Cyr"/>
        </w:rPr>
        <w:softHyphen/>
        <w:t>ли все бе</w:t>
      </w:r>
      <w:r>
        <w:rPr>
          <w:rFonts w:ascii="Academy Cyr" w:hAnsi="Academy Cyr"/>
        </w:rPr>
        <w:softHyphen/>
        <w:t>ды и вся пе</w:t>
      </w:r>
      <w:r>
        <w:rPr>
          <w:rFonts w:ascii="Academy Cyr" w:hAnsi="Academy Cyr"/>
        </w:rPr>
        <w:softHyphen/>
        <w:t>чаль, и во</w:t>
      </w:r>
      <w:r>
        <w:rPr>
          <w:rFonts w:ascii="Academy Cyr" w:hAnsi="Academy Cyr"/>
        </w:rPr>
        <w:softHyphen/>
        <w:t>ца</w:t>
      </w:r>
      <w:r>
        <w:rPr>
          <w:rFonts w:ascii="Academy Cyr" w:hAnsi="Academy Cyr"/>
        </w:rPr>
        <w:softHyphen/>
        <w:t>рит</w:t>
      </w:r>
      <w:r>
        <w:rPr>
          <w:rFonts w:ascii="Academy Cyr" w:hAnsi="Academy Cyr"/>
        </w:rPr>
        <w:softHyphen/>
        <w:t>ся на ней Лю</w:t>
      </w:r>
      <w:r>
        <w:rPr>
          <w:rFonts w:ascii="Academy Cyr" w:hAnsi="Academy Cyr"/>
        </w:rPr>
        <w:softHyphen/>
        <w:t>бовь и Ра</w:t>
      </w:r>
      <w:r>
        <w:rPr>
          <w:rFonts w:ascii="Academy Cyr" w:hAnsi="Academy Cyr"/>
        </w:rPr>
        <w:softHyphen/>
        <w:t>дость. И ста</w:t>
      </w:r>
      <w:r>
        <w:rPr>
          <w:rFonts w:ascii="Academy Cyr" w:hAnsi="Academy Cyr"/>
        </w:rPr>
        <w:softHyphen/>
        <w:t>нет то</w:t>
      </w:r>
      <w:r>
        <w:rPr>
          <w:rFonts w:ascii="Academy Cyr" w:hAnsi="Academy Cyr"/>
        </w:rPr>
        <w:softHyphen/>
        <w:t>гда Зем</w:t>
      </w:r>
      <w:r>
        <w:rPr>
          <w:rFonts w:ascii="Academy Cyr" w:hAnsi="Academy Cyr"/>
        </w:rPr>
        <w:softHyphen/>
        <w:t>ля по</w:t>
      </w:r>
      <w:r>
        <w:rPr>
          <w:rFonts w:ascii="Academy Cyr" w:hAnsi="Academy Cyr"/>
        </w:rPr>
        <w:softHyphen/>
        <w:t>доб</w:t>
      </w:r>
      <w:r>
        <w:rPr>
          <w:rFonts w:ascii="Academy Cyr" w:hAnsi="Academy Cyr"/>
        </w:rPr>
        <w:softHyphen/>
        <w:t>на Не</w:t>
      </w:r>
      <w:r>
        <w:rPr>
          <w:rFonts w:ascii="Academy Cyr" w:hAnsi="Academy Cyr"/>
        </w:rPr>
        <w:softHyphen/>
        <w:t>бе</w:t>
      </w:r>
      <w:r>
        <w:rPr>
          <w:rFonts w:ascii="Academy Cyr" w:hAnsi="Academy Cyr"/>
        </w:rPr>
        <w:softHyphen/>
        <w:t>сам и при</w:t>
      </w:r>
      <w:r>
        <w:rPr>
          <w:rFonts w:ascii="Academy Cyr" w:hAnsi="Academy Cyr"/>
        </w:rPr>
        <w:softHyphen/>
        <w:t>дет Цар</w:t>
      </w:r>
      <w:r>
        <w:rPr>
          <w:rFonts w:ascii="Academy Cyr" w:hAnsi="Academy Cyr"/>
        </w:rPr>
        <w:softHyphen/>
        <w:t>ст</w:t>
      </w:r>
      <w:r>
        <w:rPr>
          <w:rFonts w:ascii="Academy Cyr" w:hAnsi="Academy Cyr"/>
        </w:rPr>
        <w:softHyphen/>
        <w:t>вие Бо</w:t>
      </w:r>
      <w:r>
        <w:rPr>
          <w:rFonts w:ascii="Academy Cyr" w:hAnsi="Academy Cyr"/>
        </w:rPr>
        <w:softHyphen/>
        <w:t>жие. И сын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ский при</w:t>
      </w:r>
      <w:r>
        <w:rPr>
          <w:rFonts w:ascii="Academy Cyr" w:hAnsi="Academy Cyr"/>
        </w:rPr>
        <w:softHyphen/>
        <w:t>дет во всей Сла</w:t>
      </w:r>
      <w:r>
        <w:rPr>
          <w:rFonts w:ascii="Academy Cyr" w:hAnsi="Academy Cyr"/>
        </w:rPr>
        <w:softHyphen/>
        <w:t>ве сво</w:t>
      </w:r>
      <w:r>
        <w:rPr>
          <w:rFonts w:ascii="Academy Cyr" w:hAnsi="Academy Cyr"/>
        </w:rPr>
        <w:softHyphen/>
        <w:t>ей, что</w:t>
      </w:r>
      <w:r>
        <w:rPr>
          <w:rFonts w:ascii="Academy Cyr" w:hAnsi="Academy Cyr"/>
        </w:rPr>
        <w:softHyphen/>
        <w:t>бы ов</w:t>
      </w:r>
      <w:r>
        <w:rPr>
          <w:rFonts w:ascii="Academy Cyr" w:hAnsi="Academy Cyr"/>
        </w:rPr>
        <w:softHyphen/>
        <w:t>ла</w:t>
      </w:r>
      <w:r>
        <w:rPr>
          <w:rFonts w:ascii="Academy Cyr" w:hAnsi="Academy Cyr"/>
        </w:rPr>
        <w:softHyphen/>
        <w:t>деть сво</w:t>
      </w:r>
      <w:r>
        <w:rPr>
          <w:rFonts w:ascii="Academy Cyr" w:hAnsi="Academy Cyr"/>
        </w:rPr>
        <w:softHyphen/>
        <w:t>им на</w:t>
      </w:r>
      <w:r>
        <w:rPr>
          <w:rFonts w:ascii="Academy Cyr" w:hAnsi="Academy Cyr"/>
        </w:rPr>
        <w:softHyphen/>
        <w:t>след</w:t>
      </w:r>
      <w:r>
        <w:rPr>
          <w:rFonts w:ascii="Academy Cyr" w:hAnsi="Academy Cyr"/>
        </w:rPr>
        <w:softHyphen/>
        <w:t>ст</w:t>
      </w:r>
      <w:r>
        <w:rPr>
          <w:rFonts w:ascii="Academy Cyr" w:hAnsi="Academy Cyr"/>
        </w:rPr>
        <w:softHyphen/>
        <w:t>вом — Цар</w:t>
      </w:r>
      <w:r>
        <w:rPr>
          <w:rFonts w:ascii="Academy Cyr" w:hAnsi="Academy Cyr"/>
        </w:rPr>
        <w:softHyphen/>
        <w:t>ст</w:t>
      </w:r>
      <w:r>
        <w:rPr>
          <w:rFonts w:ascii="Academy Cyr" w:hAnsi="Academy Cyr"/>
        </w:rPr>
        <w:softHyphen/>
        <w:t>ви</w:t>
      </w:r>
      <w:r>
        <w:rPr>
          <w:rFonts w:ascii="Academy Cyr" w:hAnsi="Academy Cyr"/>
        </w:rPr>
        <w:softHyphen/>
        <w:t>ем Бо</w:t>
      </w:r>
      <w:r>
        <w:rPr>
          <w:rFonts w:ascii="Academy Cyr" w:hAnsi="Academy Cyr"/>
        </w:rPr>
        <w:softHyphen/>
        <w:t>жи</w:t>
      </w:r>
      <w:r>
        <w:rPr>
          <w:rFonts w:ascii="Academy Cyr" w:hAnsi="Academy Cyr"/>
        </w:rPr>
        <w:softHyphen/>
        <w:t>им. Ибо сы</w:t>
      </w:r>
      <w:r>
        <w:rPr>
          <w:rFonts w:ascii="Academy Cyr" w:hAnsi="Academy Cyr"/>
        </w:rPr>
        <w:softHyphen/>
        <w:t>ны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ские жи</w:t>
      </w:r>
      <w:r>
        <w:rPr>
          <w:rFonts w:ascii="Academy Cyr" w:hAnsi="Academy Cyr"/>
        </w:rPr>
        <w:softHyphen/>
        <w:t>вут в От</w:t>
      </w:r>
      <w:r>
        <w:rPr>
          <w:rFonts w:ascii="Academy Cyr" w:hAnsi="Academy Cyr"/>
        </w:rPr>
        <w:softHyphen/>
        <w:t>це Не</w:t>
      </w:r>
      <w:r>
        <w:rPr>
          <w:rFonts w:ascii="Academy Cyr" w:hAnsi="Academy Cyr"/>
        </w:rPr>
        <w:softHyphen/>
        <w:t>бес</w:t>
      </w:r>
      <w:r>
        <w:rPr>
          <w:rFonts w:ascii="Academy Cyr" w:hAnsi="Academy Cyr"/>
        </w:rPr>
        <w:softHyphen/>
        <w:t>ном и Ма</w:t>
      </w:r>
      <w:r>
        <w:rPr>
          <w:rFonts w:ascii="Academy Cyr" w:hAnsi="Academy Cyr"/>
        </w:rPr>
        <w:softHyphen/>
        <w:t>те</w:t>
      </w:r>
      <w:r>
        <w:rPr>
          <w:rFonts w:ascii="Academy Cyr" w:hAnsi="Academy Cyr"/>
        </w:rPr>
        <w:softHyphen/>
        <w:t>ри-Зем</w:t>
      </w:r>
      <w:r>
        <w:rPr>
          <w:rFonts w:ascii="Academy Cyr" w:hAnsi="Academy Cyr"/>
        </w:rPr>
        <w:softHyphen/>
        <w:t>ле, и Не</w:t>
      </w:r>
      <w:r>
        <w:rPr>
          <w:rFonts w:ascii="Academy Cyr" w:hAnsi="Academy Cyr"/>
        </w:rPr>
        <w:softHyphen/>
        <w:t>бес</w:t>
      </w:r>
      <w:r>
        <w:rPr>
          <w:rFonts w:ascii="Academy Cyr" w:hAnsi="Academy Cyr"/>
        </w:rPr>
        <w:softHyphen/>
        <w:t>ный Отец и Мать-Зем</w:t>
      </w:r>
      <w:r>
        <w:rPr>
          <w:rFonts w:ascii="Academy Cyr" w:hAnsi="Academy Cyr"/>
        </w:rPr>
        <w:softHyphen/>
        <w:t>ля жи</w:t>
      </w:r>
      <w:r>
        <w:rPr>
          <w:rFonts w:ascii="Academy Cyr" w:hAnsi="Academy Cyr"/>
        </w:rPr>
        <w:softHyphen/>
        <w:t xml:space="preserve">вут в них. </w:t>
      </w:r>
    </w:p>
    <w:p w14:paraId="298AA3BF" w14:textId="77777777" w:rsidR="00B70147" w:rsidRDefault="00B70147">
      <w:pPr>
        <w:pStyle w:val="a"/>
        <w:rPr>
          <w:rFonts w:ascii="Academy Cyr" w:hAnsi="Academy Cyr"/>
        </w:rPr>
      </w:pPr>
      <w:r>
        <w:rPr>
          <w:rFonts w:ascii="Academy Cyr" w:hAnsi="Academy Cyr"/>
        </w:rPr>
        <w:t>И то</w:t>
      </w:r>
      <w:r>
        <w:rPr>
          <w:rFonts w:ascii="Academy Cyr" w:hAnsi="Academy Cyr"/>
        </w:rPr>
        <w:softHyphen/>
        <w:t>гда вме</w:t>
      </w:r>
      <w:r>
        <w:rPr>
          <w:rFonts w:ascii="Academy Cyr" w:hAnsi="Academy Cyr"/>
        </w:rPr>
        <w:softHyphen/>
        <w:t>сте с Цар</w:t>
      </w:r>
      <w:r>
        <w:rPr>
          <w:rFonts w:ascii="Academy Cyr" w:hAnsi="Academy Cyr"/>
        </w:rPr>
        <w:softHyphen/>
        <w:t>ст</w:t>
      </w:r>
      <w:r>
        <w:rPr>
          <w:rFonts w:ascii="Academy Cyr" w:hAnsi="Academy Cyr"/>
        </w:rPr>
        <w:softHyphen/>
        <w:t>вом Бо</w:t>
      </w:r>
      <w:r>
        <w:rPr>
          <w:rFonts w:ascii="Academy Cyr" w:hAnsi="Academy Cyr"/>
        </w:rPr>
        <w:softHyphen/>
        <w:t>жи</w:t>
      </w:r>
      <w:r>
        <w:rPr>
          <w:rFonts w:ascii="Academy Cyr" w:hAnsi="Academy Cyr"/>
        </w:rPr>
        <w:softHyphen/>
        <w:t>им при</w:t>
      </w:r>
      <w:r>
        <w:rPr>
          <w:rFonts w:ascii="Academy Cyr" w:hAnsi="Academy Cyr"/>
        </w:rPr>
        <w:softHyphen/>
        <w:t>дет ко</w:t>
      </w:r>
      <w:r>
        <w:rPr>
          <w:rFonts w:ascii="Academy Cyr" w:hAnsi="Academy Cyr"/>
        </w:rPr>
        <w:softHyphen/>
        <w:t>нец вре</w:t>
      </w:r>
      <w:r>
        <w:rPr>
          <w:rFonts w:ascii="Academy Cyr" w:hAnsi="Academy Cyr"/>
        </w:rPr>
        <w:softHyphen/>
        <w:t>ме</w:t>
      </w:r>
      <w:r>
        <w:rPr>
          <w:rFonts w:ascii="Academy Cyr" w:hAnsi="Academy Cyr"/>
        </w:rPr>
        <w:softHyphen/>
        <w:t>нам. Ибо Лю</w:t>
      </w:r>
      <w:r>
        <w:rPr>
          <w:rFonts w:ascii="Academy Cyr" w:hAnsi="Academy Cyr"/>
        </w:rPr>
        <w:softHyphen/>
        <w:t>бовь От</w:t>
      </w:r>
      <w:r>
        <w:rPr>
          <w:rFonts w:ascii="Academy Cyr" w:hAnsi="Academy Cyr"/>
        </w:rPr>
        <w:softHyphen/>
        <w:t>ца Не</w:t>
      </w:r>
      <w:r>
        <w:rPr>
          <w:rFonts w:ascii="Academy Cyr" w:hAnsi="Academy Cyr"/>
        </w:rPr>
        <w:softHyphen/>
        <w:t>бес</w:t>
      </w:r>
      <w:r>
        <w:rPr>
          <w:rFonts w:ascii="Academy Cyr" w:hAnsi="Academy Cyr"/>
        </w:rPr>
        <w:softHyphen/>
        <w:t>но</w:t>
      </w:r>
      <w:r>
        <w:rPr>
          <w:rFonts w:ascii="Academy Cyr" w:hAnsi="Academy Cyr"/>
        </w:rPr>
        <w:softHyphen/>
        <w:t>го да</w:t>
      </w:r>
      <w:r>
        <w:rPr>
          <w:rFonts w:ascii="Academy Cyr" w:hAnsi="Academy Cyr"/>
        </w:rPr>
        <w:softHyphen/>
        <w:t>ет всем веч</w:t>
      </w:r>
      <w:r>
        <w:rPr>
          <w:rFonts w:ascii="Academy Cyr" w:hAnsi="Academy Cyr"/>
        </w:rPr>
        <w:softHyphen/>
        <w:t>ную жизнь в Цар</w:t>
      </w:r>
      <w:r>
        <w:rPr>
          <w:rFonts w:ascii="Academy Cyr" w:hAnsi="Academy Cyr"/>
        </w:rPr>
        <w:softHyphen/>
        <w:t>ст</w:t>
      </w:r>
      <w:r>
        <w:rPr>
          <w:rFonts w:ascii="Academy Cyr" w:hAnsi="Academy Cyr"/>
        </w:rPr>
        <w:softHyphen/>
        <w:t>ве Бо</w:t>
      </w:r>
      <w:r>
        <w:rPr>
          <w:rFonts w:ascii="Academy Cyr" w:hAnsi="Academy Cyr"/>
        </w:rPr>
        <w:softHyphen/>
        <w:t>жи</w:t>
      </w:r>
      <w:r>
        <w:rPr>
          <w:rFonts w:ascii="Academy Cyr" w:hAnsi="Academy Cyr"/>
        </w:rPr>
        <w:softHyphen/>
        <w:t>ем. Ибо Лю</w:t>
      </w:r>
      <w:r>
        <w:rPr>
          <w:rFonts w:ascii="Academy Cyr" w:hAnsi="Academy Cyr"/>
        </w:rPr>
        <w:softHyphen/>
        <w:t>бовь — веч</w:t>
      </w:r>
      <w:r>
        <w:rPr>
          <w:rFonts w:ascii="Academy Cyr" w:hAnsi="Academy Cyr"/>
        </w:rPr>
        <w:softHyphen/>
        <w:t>на. Лю</w:t>
      </w:r>
      <w:r>
        <w:rPr>
          <w:rFonts w:ascii="Academy Cyr" w:hAnsi="Academy Cyr"/>
        </w:rPr>
        <w:softHyphen/>
        <w:t>бовь силь</w:t>
      </w:r>
      <w:r>
        <w:rPr>
          <w:rFonts w:ascii="Academy Cyr" w:hAnsi="Academy Cyr"/>
        </w:rPr>
        <w:softHyphen/>
        <w:t>нее смер</w:t>
      </w:r>
      <w:r>
        <w:rPr>
          <w:rFonts w:ascii="Academy Cyr" w:hAnsi="Academy Cyr"/>
        </w:rPr>
        <w:softHyphen/>
        <w:t>ти.</w:t>
      </w:r>
    </w:p>
    <w:p w14:paraId="46B89CD2" w14:textId="3D5E100F" w:rsidR="00B70147" w:rsidRDefault="00CE1068">
      <w:pPr>
        <w:pStyle w:val="a"/>
        <w:rPr>
          <w:rFonts w:ascii="Academy Cyr" w:hAnsi="Academy Cyr"/>
          <w:i/>
        </w:rPr>
      </w:pPr>
      <w:r w:rsidRPr="00CE1068">
        <w:rPr>
          <w:rStyle w:val="af2"/>
          <w:i/>
          <w:vertAlign w:val="baseline"/>
        </w:rPr>
        <w:lastRenderedPageBreak/>
        <w:t>[CLXVI]</w:t>
      </w:r>
      <w:r w:rsidR="00B70147">
        <w:rPr>
          <w:rFonts w:ascii="Academy Cyr" w:hAnsi="Academy Cyr"/>
          <w:i/>
        </w:rPr>
        <w:t xml:space="preserve"> И хо</w:t>
      </w:r>
      <w:r w:rsidR="00B70147">
        <w:rPr>
          <w:rFonts w:ascii="Academy Cyr" w:hAnsi="Academy Cyr"/>
          <w:i/>
        </w:rPr>
        <w:softHyphen/>
        <w:t>тя я го</w:t>
      </w:r>
      <w:r w:rsidR="00B70147">
        <w:rPr>
          <w:rFonts w:ascii="Academy Cyr" w:hAnsi="Academy Cyr"/>
          <w:i/>
        </w:rPr>
        <w:softHyphen/>
        <w:t>во</w:t>
      </w:r>
      <w:r w:rsidR="00B70147">
        <w:rPr>
          <w:rFonts w:ascii="Academy Cyr" w:hAnsi="Academy Cyr"/>
          <w:i/>
        </w:rPr>
        <w:softHyphen/>
        <w:t>рю на язы</w:t>
      </w:r>
      <w:r w:rsidR="00B70147">
        <w:rPr>
          <w:rFonts w:ascii="Academy Cyr" w:hAnsi="Academy Cyr"/>
          <w:i/>
        </w:rPr>
        <w:softHyphen/>
        <w:t>ке лю</w:t>
      </w:r>
      <w:r w:rsidR="00B70147">
        <w:rPr>
          <w:rFonts w:ascii="Academy Cyr" w:hAnsi="Academy Cyr"/>
          <w:i/>
        </w:rPr>
        <w:softHyphen/>
        <w:t>дей и ан</w:t>
      </w:r>
      <w:r w:rsidR="00B70147">
        <w:rPr>
          <w:rFonts w:ascii="Academy Cyr" w:hAnsi="Academy Cyr"/>
          <w:i/>
        </w:rPr>
        <w:softHyphen/>
        <w:t>ге</w:t>
      </w:r>
      <w:r w:rsidR="00B70147">
        <w:rPr>
          <w:rFonts w:ascii="Academy Cyr" w:hAnsi="Academy Cyr"/>
          <w:i/>
        </w:rPr>
        <w:softHyphen/>
        <w:t>лов, ес</w:t>
      </w:r>
      <w:r w:rsidR="00B70147">
        <w:rPr>
          <w:rFonts w:ascii="Academy Cyr" w:hAnsi="Academy Cyr"/>
          <w:i/>
        </w:rPr>
        <w:softHyphen/>
        <w:t>ли нет Люб</w:t>
      </w:r>
      <w:r w:rsidR="00B70147">
        <w:rPr>
          <w:rFonts w:ascii="Academy Cyr" w:hAnsi="Academy Cyr"/>
          <w:i/>
        </w:rPr>
        <w:softHyphen/>
        <w:t>ви у ме</w:t>
      </w:r>
      <w:r w:rsidR="00B70147">
        <w:rPr>
          <w:rFonts w:ascii="Academy Cyr" w:hAnsi="Academy Cyr"/>
          <w:i/>
        </w:rPr>
        <w:softHyphen/>
        <w:t>ня — по</w:t>
      </w:r>
      <w:r w:rsidR="00B70147">
        <w:rPr>
          <w:rFonts w:ascii="Academy Cyr" w:hAnsi="Academy Cyr"/>
          <w:i/>
        </w:rPr>
        <w:softHyphen/>
        <w:t>до</w:t>
      </w:r>
      <w:r w:rsidR="00B70147">
        <w:rPr>
          <w:rFonts w:ascii="Academy Cyr" w:hAnsi="Academy Cyr"/>
          <w:i/>
        </w:rPr>
        <w:softHyphen/>
        <w:t>бен я из</w:t>
      </w:r>
      <w:r w:rsidR="00B70147">
        <w:rPr>
          <w:rFonts w:ascii="Academy Cyr" w:hAnsi="Academy Cyr"/>
          <w:i/>
        </w:rPr>
        <w:softHyphen/>
        <w:t>даю</w:t>
      </w:r>
      <w:r w:rsidR="00B70147">
        <w:rPr>
          <w:rFonts w:ascii="Academy Cyr" w:hAnsi="Academy Cyr"/>
          <w:i/>
        </w:rPr>
        <w:softHyphen/>
        <w:t>ще</w:t>
      </w:r>
      <w:r w:rsidR="00B70147">
        <w:rPr>
          <w:rFonts w:ascii="Academy Cyr" w:hAnsi="Academy Cyr"/>
          <w:i/>
        </w:rPr>
        <w:softHyphen/>
        <w:t>му зву</w:t>
      </w:r>
      <w:r w:rsidR="00B70147">
        <w:rPr>
          <w:rFonts w:ascii="Academy Cyr" w:hAnsi="Academy Cyr"/>
          <w:i/>
        </w:rPr>
        <w:softHyphen/>
        <w:t>ки ко</w:t>
      </w:r>
      <w:r w:rsidR="00B70147">
        <w:rPr>
          <w:rFonts w:ascii="Academy Cyr" w:hAnsi="Academy Cyr"/>
          <w:i/>
        </w:rPr>
        <w:softHyphen/>
        <w:t>ло</w:t>
      </w:r>
      <w:r w:rsidR="00B70147">
        <w:rPr>
          <w:rFonts w:ascii="Academy Cyr" w:hAnsi="Academy Cyr"/>
          <w:i/>
        </w:rPr>
        <w:softHyphen/>
        <w:t>коль</w:t>
      </w:r>
      <w:r w:rsidR="00B70147">
        <w:rPr>
          <w:rFonts w:ascii="Academy Cyr" w:hAnsi="Academy Cyr"/>
          <w:i/>
        </w:rPr>
        <w:softHyphen/>
        <w:t>но</w:t>
      </w:r>
      <w:r w:rsidR="00B70147">
        <w:rPr>
          <w:rFonts w:ascii="Academy Cyr" w:hAnsi="Academy Cyr"/>
          <w:i/>
        </w:rPr>
        <w:softHyphen/>
        <w:t>му ме</w:t>
      </w:r>
      <w:r w:rsidR="00B70147">
        <w:rPr>
          <w:rFonts w:ascii="Academy Cyr" w:hAnsi="Academy Cyr"/>
          <w:i/>
        </w:rPr>
        <w:softHyphen/>
        <w:t>тал</w:t>
      </w:r>
      <w:r w:rsidR="00B70147">
        <w:rPr>
          <w:rFonts w:ascii="Academy Cyr" w:hAnsi="Academy Cyr"/>
          <w:i/>
        </w:rPr>
        <w:softHyphen/>
        <w:t>лу или гремящим цимбалам. И хо</w:t>
      </w:r>
      <w:r w:rsidR="00B70147">
        <w:rPr>
          <w:rFonts w:ascii="Academy Cyr" w:hAnsi="Academy Cyr"/>
          <w:i/>
        </w:rPr>
        <w:softHyphen/>
        <w:t>тя пред</w:t>
      </w:r>
      <w:r w:rsidR="00B70147">
        <w:rPr>
          <w:rFonts w:ascii="Academy Cyr" w:hAnsi="Academy Cyr"/>
          <w:i/>
        </w:rPr>
        <w:softHyphen/>
        <w:t>ска</w:t>
      </w:r>
      <w:r w:rsidR="00B70147">
        <w:rPr>
          <w:rFonts w:ascii="Academy Cyr" w:hAnsi="Academy Cyr"/>
          <w:i/>
        </w:rPr>
        <w:softHyphen/>
        <w:t>зы</w:t>
      </w:r>
      <w:r w:rsidR="00B70147">
        <w:rPr>
          <w:rFonts w:ascii="Academy Cyr" w:hAnsi="Academy Cyr"/>
          <w:i/>
        </w:rPr>
        <w:softHyphen/>
        <w:t>ваю я бу</w:t>
      </w:r>
      <w:r w:rsidR="00B70147">
        <w:rPr>
          <w:rFonts w:ascii="Academy Cyr" w:hAnsi="Academy Cyr"/>
          <w:i/>
        </w:rPr>
        <w:softHyphen/>
        <w:t>ду</w:t>
      </w:r>
      <w:r w:rsidR="00B70147">
        <w:rPr>
          <w:rFonts w:ascii="Academy Cyr" w:hAnsi="Academy Cyr"/>
          <w:i/>
        </w:rPr>
        <w:softHyphen/>
        <w:t>щее и знаю все сек</w:t>
      </w:r>
      <w:r w:rsidR="00B70147">
        <w:rPr>
          <w:rFonts w:ascii="Academy Cyr" w:hAnsi="Academy Cyr"/>
          <w:i/>
        </w:rPr>
        <w:softHyphen/>
        <w:t>ре</w:t>
      </w:r>
      <w:r w:rsidR="00B70147">
        <w:rPr>
          <w:rFonts w:ascii="Academy Cyr" w:hAnsi="Academy Cyr"/>
          <w:i/>
        </w:rPr>
        <w:softHyphen/>
        <w:t>ты и всю муд</w:t>
      </w:r>
      <w:r w:rsidR="00B70147">
        <w:rPr>
          <w:rFonts w:ascii="Academy Cyr" w:hAnsi="Academy Cyr"/>
          <w:i/>
        </w:rPr>
        <w:softHyphen/>
        <w:t>рость и имею силь</w:t>
      </w:r>
      <w:r w:rsidR="00B70147">
        <w:rPr>
          <w:rFonts w:ascii="Academy Cyr" w:hAnsi="Academy Cyr"/>
          <w:i/>
        </w:rPr>
        <w:softHyphen/>
        <w:t>ную ве</w:t>
      </w:r>
      <w:r w:rsidR="00B70147">
        <w:rPr>
          <w:rFonts w:ascii="Academy Cyr" w:hAnsi="Academy Cyr"/>
          <w:i/>
        </w:rPr>
        <w:softHyphen/>
        <w:t>ру, по</w:t>
      </w:r>
      <w:r w:rsidR="00B70147">
        <w:rPr>
          <w:rFonts w:ascii="Academy Cyr" w:hAnsi="Academy Cyr"/>
          <w:i/>
        </w:rPr>
        <w:softHyphen/>
        <w:t>доб</w:t>
      </w:r>
      <w:r w:rsidR="00B70147">
        <w:rPr>
          <w:rFonts w:ascii="Academy Cyr" w:hAnsi="Academy Cyr"/>
          <w:i/>
        </w:rPr>
        <w:softHyphen/>
        <w:t>ную бу</w:t>
      </w:r>
      <w:r w:rsidR="00B70147">
        <w:rPr>
          <w:rFonts w:ascii="Academy Cyr" w:hAnsi="Academy Cyr"/>
          <w:i/>
        </w:rPr>
        <w:softHyphen/>
        <w:t>ре, дви</w:t>
      </w:r>
      <w:r w:rsidR="00B70147">
        <w:rPr>
          <w:rFonts w:ascii="Academy Cyr" w:hAnsi="Academy Cyr"/>
          <w:i/>
        </w:rPr>
        <w:softHyphen/>
        <w:t>гаю</w:t>
      </w:r>
      <w:r w:rsidR="00B70147">
        <w:rPr>
          <w:rFonts w:ascii="Academy Cyr" w:hAnsi="Academy Cyr"/>
          <w:i/>
        </w:rPr>
        <w:softHyphen/>
        <w:t>щей го</w:t>
      </w:r>
      <w:r w:rsidR="00B70147">
        <w:rPr>
          <w:rFonts w:ascii="Academy Cyr" w:hAnsi="Academy Cyr"/>
          <w:i/>
        </w:rPr>
        <w:softHyphen/>
        <w:t>ры, ес</w:t>
      </w:r>
      <w:r w:rsidR="00B70147">
        <w:rPr>
          <w:rFonts w:ascii="Academy Cyr" w:hAnsi="Academy Cyr"/>
          <w:i/>
        </w:rPr>
        <w:softHyphen/>
        <w:t>ли нет Люб</w:t>
      </w:r>
      <w:r w:rsidR="00B70147">
        <w:rPr>
          <w:rFonts w:ascii="Academy Cyr" w:hAnsi="Academy Cyr"/>
          <w:i/>
        </w:rPr>
        <w:softHyphen/>
        <w:t>ви у ме</w:t>
      </w:r>
      <w:r w:rsidR="00B70147">
        <w:rPr>
          <w:rFonts w:ascii="Academy Cyr" w:hAnsi="Academy Cyr"/>
          <w:i/>
        </w:rPr>
        <w:softHyphen/>
        <w:t>ня, я — ни</w:t>
      </w:r>
      <w:r w:rsidR="00B70147">
        <w:rPr>
          <w:rFonts w:ascii="Academy Cyr" w:hAnsi="Academy Cyr"/>
          <w:i/>
        </w:rPr>
        <w:softHyphen/>
        <w:t>что.</w:t>
      </w:r>
    </w:p>
    <w:p w14:paraId="3364F43D" w14:textId="77777777" w:rsidR="00B70147" w:rsidRDefault="00B70147">
      <w:pPr>
        <w:pStyle w:val="a"/>
        <w:rPr>
          <w:rFonts w:ascii="Academy Cyr" w:hAnsi="Academy Cyr"/>
          <w:i/>
        </w:rPr>
      </w:pPr>
      <w:r>
        <w:rPr>
          <w:rFonts w:ascii="Academy Cyr" w:hAnsi="Academy Cyr"/>
          <w:i/>
        </w:rPr>
        <w:t>И да</w:t>
      </w:r>
      <w:r>
        <w:rPr>
          <w:rFonts w:ascii="Academy Cyr" w:hAnsi="Academy Cyr"/>
          <w:i/>
        </w:rPr>
        <w:softHyphen/>
        <w:t>же, ес</w:t>
      </w:r>
      <w:r>
        <w:rPr>
          <w:rFonts w:ascii="Academy Cyr" w:hAnsi="Academy Cyr"/>
          <w:i/>
        </w:rPr>
        <w:softHyphen/>
        <w:t>ли я раз</w:t>
      </w:r>
      <w:r>
        <w:rPr>
          <w:rFonts w:ascii="Academy Cyr" w:hAnsi="Academy Cyr"/>
          <w:i/>
        </w:rPr>
        <w:softHyphen/>
        <w:t>дам все бо</w:t>
      </w:r>
      <w:r>
        <w:rPr>
          <w:rFonts w:ascii="Academy Cyr" w:hAnsi="Academy Cyr"/>
          <w:i/>
        </w:rPr>
        <w:softHyphen/>
        <w:t>гат</w:t>
      </w:r>
      <w:r>
        <w:rPr>
          <w:rFonts w:ascii="Academy Cyr" w:hAnsi="Academy Cyr"/>
          <w:i/>
        </w:rPr>
        <w:softHyphen/>
        <w:t>ст</w:t>
      </w:r>
      <w:r>
        <w:rPr>
          <w:rFonts w:ascii="Academy Cyr" w:hAnsi="Academy Cyr"/>
          <w:i/>
        </w:rPr>
        <w:softHyphen/>
        <w:t>во мое бед</w:t>
      </w:r>
      <w:r>
        <w:rPr>
          <w:rFonts w:ascii="Academy Cyr" w:hAnsi="Academy Cyr"/>
          <w:i/>
        </w:rPr>
        <w:softHyphen/>
        <w:t>ным, что</w:t>
      </w:r>
      <w:r>
        <w:rPr>
          <w:rFonts w:ascii="Academy Cyr" w:hAnsi="Academy Cyr"/>
          <w:i/>
        </w:rPr>
        <w:softHyphen/>
        <w:t>бы на</w:t>
      </w:r>
      <w:r>
        <w:rPr>
          <w:rFonts w:ascii="Academy Cyr" w:hAnsi="Academy Cyr"/>
          <w:i/>
        </w:rPr>
        <w:softHyphen/>
        <w:t>кор</w:t>
      </w:r>
      <w:r>
        <w:rPr>
          <w:rFonts w:ascii="Academy Cyr" w:hAnsi="Academy Cyr"/>
          <w:i/>
        </w:rPr>
        <w:softHyphen/>
        <w:t>мить их, и от</w:t>
      </w:r>
      <w:r>
        <w:rPr>
          <w:rFonts w:ascii="Academy Cyr" w:hAnsi="Academy Cyr"/>
          <w:i/>
        </w:rPr>
        <w:softHyphen/>
        <w:t>дам огонь, ко</w:t>
      </w:r>
      <w:r>
        <w:rPr>
          <w:rFonts w:ascii="Academy Cyr" w:hAnsi="Academy Cyr"/>
          <w:i/>
        </w:rPr>
        <w:softHyphen/>
        <w:t>то</w:t>
      </w:r>
      <w:r>
        <w:rPr>
          <w:rFonts w:ascii="Academy Cyr" w:hAnsi="Academy Cyr"/>
          <w:i/>
        </w:rPr>
        <w:softHyphen/>
        <w:t>рый по</w:t>
      </w:r>
      <w:r>
        <w:rPr>
          <w:rFonts w:ascii="Academy Cyr" w:hAnsi="Academy Cyr"/>
          <w:i/>
        </w:rPr>
        <w:softHyphen/>
        <w:t>лу</w:t>
      </w:r>
      <w:r>
        <w:rPr>
          <w:rFonts w:ascii="Academy Cyr" w:hAnsi="Academy Cyr"/>
          <w:i/>
        </w:rPr>
        <w:softHyphen/>
        <w:t>чил от От</w:t>
      </w:r>
      <w:r>
        <w:rPr>
          <w:rFonts w:ascii="Academy Cyr" w:hAnsi="Academy Cyr"/>
          <w:i/>
        </w:rPr>
        <w:softHyphen/>
        <w:t>ца Мое</w:t>
      </w:r>
      <w:r>
        <w:rPr>
          <w:rFonts w:ascii="Academy Cyr" w:hAnsi="Academy Cyr"/>
          <w:i/>
        </w:rPr>
        <w:softHyphen/>
        <w:t>го, ес</w:t>
      </w:r>
      <w:r>
        <w:rPr>
          <w:rFonts w:ascii="Academy Cyr" w:hAnsi="Academy Cyr"/>
          <w:i/>
        </w:rPr>
        <w:softHyphen/>
        <w:t>ли нет Люб</w:t>
      </w:r>
      <w:r>
        <w:rPr>
          <w:rFonts w:ascii="Academy Cyr" w:hAnsi="Academy Cyr"/>
          <w:i/>
        </w:rPr>
        <w:softHyphen/>
        <w:t>ви у ме</w:t>
      </w:r>
      <w:r>
        <w:rPr>
          <w:rFonts w:ascii="Academy Cyr" w:hAnsi="Academy Cyr"/>
          <w:i/>
        </w:rPr>
        <w:softHyphen/>
        <w:t>ня, не бу</w:t>
      </w:r>
      <w:r>
        <w:rPr>
          <w:rFonts w:ascii="Academy Cyr" w:hAnsi="Academy Cyr"/>
          <w:i/>
        </w:rPr>
        <w:softHyphen/>
        <w:t>дет мне ни бла</w:t>
      </w:r>
      <w:r>
        <w:rPr>
          <w:rFonts w:ascii="Academy Cyr" w:hAnsi="Academy Cyr"/>
          <w:i/>
        </w:rPr>
        <w:softHyphen/>
        <w:t>га, ни муд</w:t>
      </w:r>
      <w:r>
        <w:rPr>
          <w:rFonts w:ascii="Academy Cyr" w:hAnsi="Academy Cyr"/>
          <w:i/>
        </w:rPr>
        <w:softHyphen/>
        <w:t>ро</w:t>
      </w:r>
      <w:r>
        <w:rPr>
          <w:rFonts w:ascii="Academy Cyr" w:hAnsi="Academy Cyr"/>
          <w:i/>
        </w:rPr>
        <w:softHyphen/>
        <w:t>сти.</w:t>
      </w:r>
    </w:p>
    <w:p w14:paraId="42FA9ABB" w14:textId="77777777" w:rsidR="00B70147" w:rsidRDefault="00B70147">
      <w:pPr>
        <w:pStyle w:val="a"/>
        <w:rPr>
          <w:rFonts w:ascii="Academy Cyr" w:hAnsi="Academy Cyr"/>
          <w:i/>
        </w:rPr>
      </w:pPr>
      <w:r>
        <w:rPr>
          <w:rFonts w:ascii="Academy Cyr" w:hAnsi="Academy Cyr"/>
          <w:i/>
        </w:rPr>
        <w:t>Лю</w:t>
      </w:r>
      <w:r>
        <w:rPr>
          <w:rFonts w:ascii="Academy Cyr" w:hAnsi="Academy Cyr"/>
          <w:i/>
        </w:rPr>
        <w:softHyphen/>
        <w:t>бовь тер</w:t>
      </w:r>
      <w:r>
        <w:rPr>
          <w:rFonts w:ascii="Academy Cyr" w:hAnsi="Academy Cyr"/>
          <w:i/>
        </w:rPr>
        <w:softHyphen/>
        <w:t>пе</w:t>
      </w:r>
      <w:r>
        <w:rPr>
          <w:rFonts w:ascii="Academy Cyr" w:hAnsi="Academy Cyr"/>
          <w:i/>
        </w:rPr>
        <w:softHyphen/>
        <w:t>ли</w:t>
      </w:r>
      <w:r>
        <w:rPr>
          <w:rFonts w:ascii="Academy Cyr" w:hAnsi="Academy Cyr"/>
          <w:i/>
        </w:rPr>
        <w:softHyphen/>
        <w:t>ва, Лю</w:t>
      </w:r>
      <w:r>
        <w:rPr>
          <w:rFonts w:ascii="Academy Cyr" w:hAnsi="Academy Cyr"/>
          <w:i/>
        </w:rPr>
        <w:softHyphen/>
        <w:t>бовь неж</w:t>
      </w:r>
      <w:r>
        <w:rPr>
          <w:rFonts w:ascii="Academy Cyr" w:hAnsi="Academy Cyr"/>
          <w:i/>
        </w:rPr>
        <w:softHyphen/>
        <w:t>на, Лю</w:t>
      </w:r>
      <w:r>
        <w:rPr>
          <w:rFonts w:ascii="Academy Cyr" w:hAnsi="Academy Cyr"/>
          <w:i/>
        </w:rPr>
        <w:softHyphen/>
        <w:t>бовь не за</w:t>
      </w:r>
      <w:r>
        <w:rPr>
          <w:rFonts w:ascii="Academy Cyr" w:hAnsi="Academy Cyr"/>
          <w:i/>
        </w:rPr>
        <w:softHyphen/>
        <w:t>ви</w:t>
      </w:r>
      <w:r>
        <w:rPr>
          <w:rFonts w:ascii="Academy Cyr" w:hAnsi="Academy Cyr"/>
          <w:i/>
        </w:rPr>
        <w:softHyphen/>
        <w:t>ст</w:t>
      </w:r>
      <w:r>
        <w:rPr>
          <w:rFonts w:ascii="Academy Cyr" w:hAnsi="Academy Cyr"/>
          <w:i/>
        </w:rPr>
        <w:softHyphen/>
        <w:t>ли</w:t>
      </w:r>
      <w:r>
        <w:rPr>
          <w:rFonts w:ascii="Academy Cyr" w:hAnsi="Academy Cyr"/>
          <w:i/>
        </w:rPr>
        <w:softHyphen/>
        <w:t>ва. Она не де</w:t>
      </w:r>
      <w:r>
        <w:rPr>
          <w:rFonts w:ascii="Academy Cyr" w:hAnsi="Academy Cyr"/>
          <w:i/>
        </w:rPr>
        <w:softHyphen/>
        <w:t>ла</w:t>
      </w:r>
      <w:r>
        <w:rPr>
          <w:rFonts w:ascii="Academy Cyr" w:hAnsi="Academy Cyr"/>
          <w:i/>
        </w:rPr>
        <w:softHyphen/>
        <w:t>ет зла, не ра</w:t>
      </w:r>
      <w:r>
        <w:rPr>
          <w:rFonts w:ascii="Academy Cyr" w:hAnsi="Academy Cyr"/>
          <w:i/>
        </w:rPr>
        <w:softHyphen/>
        <w:t>ду</w:t>
      </w:r>
      <w:r>
        <w:rPr>
          <w:rFonts w:ascii="Academy Cyr" w:hAnsi="Academy Cyr"/>
          <w:i/>
        </w:rPr>
        <w:softHyphen/>
        <w:t>ет</w:t>
      </w:r>
      <w:r>
        <w:rPr>
          <w:rFonts w:ascii="Academy Cyr" w:hAnsi="Academy Cyr"/>
          <w:i/>
        </w:rPr>
        <w:softHyphen/>
        <w:t>ся не</w:t>
      </w:r>
      <w:r>
        <w:rPr>
          <w:rFonts w:ascii="Academy Cyr" w:hAnsi="Academy Cyr"/>
          <w:i/>
        </w:rPr>
        <w:softHyphen/>
        <w:t>спра</w:t>
      </w:r>
      <w:r>
        <w:rPr>
          <w:rFonts w:ascii="Academy Cyr" w:hAnsi="Academy Cyr"/>
          <w:i/>
        </w:rPr>
        <w:softHyphen/>
        <w:t>вед</w:t>
      </w:r>
      <w:r>
        <w:rPr>
          <w:rFonts w:ascii="Academy Cyr" w:hAnsi="Academy Cyr"/>
          <w:i/>
        </w:rPr>
        <w:softHyphen/>
        <w:t>ли</w:t>
      </w:r>
      <w:r>
        <w:rPr>
          <w:rFonts w:ascii="Academy Cyr" w:hAnsi="Academy Cyr"/>
          <w:i/>
        </w:rPr>
        <w:softHyphen/>
        <w:t>во</w:t>
      </w:r>
      <w:r>
        <w:rPr>
          <w:rFonts w:ascii="Academy Cyr" w:hAnsi="Academy Cyr"/>
          <w:i/>
        </w:rPr>
        <w:softHyphen/>
        <w:t>сти, а на</w:t>
      </w:r>
      <w:r>
        <w:rPr>
          <w:rFonts w:ascii="Academy Cyr" w:hAnsi="Academy Cyr"/>
          <w:i/>
        </w:rPr>
        <w:softHyphen/>
        <w:t>хо</w:t>
      </w:r>
      <w:r>
        <w:rPr>
          <w:rFonts w:ascii="Academy Cyr" w:hAnsi="Academy Cyr"/>
          <w:i/>
        </w:rPr>
        <w:softHyphen/>
        <w:t>дит ра</w:t>
      </w:r>
      <w:r>
        <w:rPr>
          <w:rFonts w:ascii="Academy Cyr" w:hAnsi="Academy Cyr"/>
          <w:i/>
        </w:rPr>
        <w:softHyphen/>
        <w:t>дость свою в спра</w:t>
      </w:r>
      <w:r>
        <w:rPr>
          <w:rFonts w:ascii="Academy Cyr" w:hAnsi="Academy Cyr"/>
          <w:i/>
        </w:rPr>
        <w:softHyphen/>
        <w:t>вед</w:t>
      </w:r>
      <w:r>
        <w:rPr>
          <w:rFonts w:ascii="Academy Cyr" w:hAnsi="Academy Cyr"/>
          <w:i/>
        </w:rPr>
        <w:softHyphen/>
        <w:t>ли</w:t>
      </w:r>
      <w:r>
        <w:rPr>
          <w:rFonts w:ascii="Academy Cyr" w:hAnsi="Academy Cyr"/>
          <w:i/>
        </w:rPr>
        <w:softHyphen/>
        <w:t>во</w:t>
      </w:r>
      <w:r>
        <w:rPr>
          <w:rFonts w:ascii="Academy Cyr" w:hAnsi="Academy Cyr"/>
          <w:i/>
        </w:rPr>
        <w:softHyphen/>
        <w:t>сти.</w:t>
      </w:r>
    </w:p>
    <w:p w14:paraId="230ED838" w14:textId="77777777" w:rsidR="00B70147" w:rsidRDefault="00B70147">
      <w:pPr>
        <w:pStyle w:val="a"/>
        <w:rPr>
          <w:rFonts w:ascii="Academy Cyr" w:hAnsi="Academy Cyr"/>
          <w:i/>
        </w:rPr>
      </w:pPr>
      <w:r>
        <w:rPr>
          <w:rFonts w:ascii="Academy Cyr" w:hAnsi="Academy Cyr"/>
          <w:i/>
        </w:rPr>
        <w:t>Лю</w:t>
      </w:r>
      <w:r>
        <w:rPr>
          <w:rFonts w:ascii="Academy Cyr" w:hAnsi="Academy Cyr"/>
          <w:i/>
        </w:rPr>
        <w:softHyphen/>
        <w:t>бовь объ</w:t>
      </w:r>
      <w:r>
        <w:rPr>
          <w:rFonts w:ascii="Academy Cyr" w:hAnsi="Academy Cyr"/>
          <w:i/>
        </w:rPr>
        <w:softHyphen/>
        <w:t>яс</w:t>
      </w:r>
      <w:r>
        <w:rPr>
          <w:rFonts w:ascii="Academy Cyr" w:hAnsi="Academy Cyr"/>
          <w:i/>
        </w:rPr>
        <w:softHyphen/>
        <w:t>ня</w:t>
      </w:r>
      <w:r>
        <w:rPr>
          <w:rFonts w:ascii="Academy Cyr" w:hAnsi="Academy Cyr"/>
          <w:i/>
        </w:rPr>
        <w:softHyphen/>
        <w:t>ет все, ве</w:t>
      </w:r>
      <w:r>
        <w:rPr>
          <w:rFonts w:ascii="Academy Cyr" w:hAnsi="Academy Cyr"/>
          <w:i/>
        </w:rPr>
        <w:softHyphen/>
        <w:t>рит все</w:t>
      </w:r>
      <w:r>
        <w:rPr>
          <w:rFonts w:ascii="Academy Cyr" w:hAnsi="Academy Cyr"/>
          <w:i/>
        </w:rPr>
        <w:softHyphen/>
        <w:t>му, Лю</w:t>
      </w:r>
      <w:r>
        <w:rPr>
          <w:rFonts w:ascii="Academy Cyr" w:hAnsi="Academy Cyr"/>
          <w:i/>
        </w:rPr>
        <w:softHyphen/>
        <w:t>бовь на</w:t>
      </w:r>
      <w:r>
        <w:rPr>
          <w:rFonts w:ascii="Academy Cyr" w:hAnsi="Academy Cyr"/>
          <w:i/>
        </w:rPr>
        <w:softHyphen/>
        <w:t>де</w:t>
      </w:r>
      <w:r>
        <w:rPr>
          <w:rFonts w:ascii="Academy Cyr" w:hAnsi="Academy Cyr"/>
          <w:i/>
        </w:rPr>
        <w:softHyphen/>
        <w:t>ет</w:t>
      </w:r>
      <w:r>
        <w:rPr>
          <w:rFonts w:ascii="Academy Cyr" w:hAnsi="Academy Cyr"/>
          <w:i/>
        </w:rPr>
        <w:softHyphen/>
        <w:t>ся все</w:t>
      </w:r>
      <w:r>
        <w:rPr>
          <w:rFonts w:ascii="Academy Cyr" w:hAnsi="Academy Cyr"/>
          <w:i/>
        </w:rPr>
        <w:softHyphen/>
        <w:t>гда, Лю</w:t>
      </w:r>
      <w:r>
        <w:rPr>
          <w:rFonts w:ascii="Academy Cyr" w:hAnsi="Academy Cyr"/>
          <w:i/>
        </w:rPr>
        <w:softHyphen/>
        <w:t>бовь пе</w:t>
      </w:r>
      <w:r>
        <w:rPr>
          <w:rFonts w:ascii="Academy Cyr" w:hAnsi="Academy Cyr"/>
          <w:i/>
        </w:rPr>
        <w:softHyphen/>
        <w:t>ре</w:t>
      </w:r>
      <w:r>
        <w:rPr>
          <w:rFonts w:ascii="Academy Cyr" w:hAnsi="Academy Cyr"/>
          <w:i/>
        </w:rPr>
        <w:softHyphen/>
        <w:t>но</w:t>
      </w:r>
      <w:r>
        <w:rPr>
          <w:rFonts w:ascii="Academy Cyr" w:hAnsi="Academy Cyr"/>
          <w:i/>
        </w:rPr>
        <w:softHyphen/>
        <w:t>сит всё, ни</w:t>
      </w:r>
      <w:r>
        <w:rPr>
          <w:rFonts w:ascii="Academy Cyr" w:hAnsi="Academy Cyr"/>
          <w:i/>
        </w:rPr>
        <w:softHyphen/>
        <w:t>ко</w:t>
      </w:r>
      <w:r>
        <w:rPr>
          <w:rFonts w:ascii="Academy Cyr" w:hAnsi="Academy Cyr"/>
          <w:i/>
        </w:rPr>
        <w:softHyphen/>
        <w:t>гда не ус</w:t>
      </w:r>
      <w:r>
        <w:rPr>
          <w:rFonts w:ascii="Academy Cyr" w:hAnsi="Academy Cyr"/>
          <w:i/>
        </w:rPr>
        <w:softHyphen/>
        <w:t>та</w:t>
      </w:r>
      <w:r>
        <w:rPr>
          <w:rFonts w:ascii="Academy Cyr" w:hAnsi="Academy Cyr"/>
          <w:i/>
        </w:rPr>
        <w:softHyphen/>
        <w:t>вая: что же ка</w:t>
      </w:r>
      <w:r>
        <w:rPr>
          <w:rFonts w:ascii="Academy Cyr" w:hAnsi="Academy Cyr"/>
          <w:i/>
        </w:rPr>
        <w:softHyphen/>
        <w:t>са</w:t>
      </w:r>
      <w:r>
        <w:rPr>
          <w:rFonts w:ascii="Academy Cyr" w:hAnsi="Academy Cyr"/>
          <w:i/>
        </w:rPr>
        <w:softHyphen/>
        <w:t>ет</w:t>
      </w:r>
      <w:r>
        <w:rPr>
          <w:rFonts w:ascii="Academy Cyr" w:hAnsi="Academy Cyr"/>
          <w:i/>
        </w:rPr>
        <w:softHyphen/>
        <w:t>ся язы</w:t>
      </w:r>
      <w:r>
        <w:rPr>
          <w:rFonts w:ascii="Academy Cyr" w:hAnsi="Academy Cyr"/>
          <w:i/>
        </w:rPr>
        <w:softHyphen/>
        <w:t>ков, — они ис</w:t>
      </w:r>
      <w:r>
        <w:rPr>
          <w:rFonts w:ascii="Academy Cyr" w:hAnsi="Academy Cyr"/>
          <w:i/>
        </w:rPr>
        <w:softHyphen/>
        <w:t>чез</w:t>
      </w:r>
      <w:r>
        <w:rPr>
          <w:rFonts w:ascii="Academy Cyr" w:hAnsi="Academy Cyr"/>
          <w:i/>
        </w:rPr>
        <w:softHyphen/>
        <w:t>нут, что ка</w:t>
      </w:r>
      <w:r>
        <w:rPr>
          <w:rFonts w:ascii="Academy Cyr" w:hAnsi="Academy Cyr"/>
          <w:i/>
        </w:rPr>
        <w:softHyphen/>
        <w:t>са</w:t>
      </w:r>
      <w:r>
        <w:rPr>
          <w:rFonts w:ascii="Academy Cyr" w:hAnsi="Academy Cyr"/>
          <w:i/>
        </w:rPr>
        <w:softHyphen/>
        <w:t>ет</w:t>
      </w:r>
      <w:r>
        <w:rPr>
          <w:rFonts w:ascii="Academy Cyr" w:hAnsi="Academy Cyr"/>
          <w:i/>
        </w:rPr>
        <w:softHyphen/>
        <w:t>ся зна</w:t>
      </w:r>
      <w:r>
        <w:rPr>
          <w:rFonts w:ascii="Academy Cyr" w:hAnsi="Academy Cyr"/>
          <w:i/>
        </w:rPr>
        <w:softHyphen/>
        <w:t>ния, — оно прой</w:t>
      </w:r>
      <w:r>
        <w:rPr>
          <w:rFonts w:ascii="Academy Cyr" w:hAnsi="Academy Cyr"/>
          <w:i/>
        </w:rPr>
        <w:softHyphen/>
        <w:t>дет.</w:t>
      </w:r>
    </w:p>
    <w:p w14:paraId="0B899F7C" w14:textId="77777777" w:rsidR="00B70147" w:rsidRDefault="00B70147">
      <w:pPr>
        <w:pStyle w:val="a"/>
        <w:rPr>
          <w:rFonts w:ascii="Academy Cyr" w:hAnsi="Academy Cyr"/>
          <w:i/>
        </w:rPr>
      </w:pPr>
      <w:r>
        <w:rPr>
          <w:rFonts w:ascii="Academy Cyr" w:hAnsi="Academy Cyr"/>
          <w:i/>
        </w:rPr>
        <w:t>И сей</w:t>
      </w:r>
      <w:r>
        <w:rPr>
          <w:rFonts w:ascii="Academy Cyr" w:hAnsi="Academy Cyr"/>
          <w:i/>
        </w:rPr>
        <w:softHyphen/>
        <w:t>час рас</w:t>
      </w:r>
      <w:r>
        <w:rPr>
          <w:rFonts w:ascii="Academy Cyr" w:hAnsi="Academy Cyr"/>
          <w:i/>
        </w:rPr>
        <w:softHyphen/>
        <w:t>по</w:t>
      </w:r>
      <w:r>
        <w:rPr>
          <w:rFonts w:ascii="Academy Cyr" w:hAnsi="Academy Cyr"/>
          <w:i/>
        </w:rPr>
        <w:softHyphen/>
        <w:t>ла</w:t>
      </w:r>
      <w:r>
        <w:rPr>
          <w:rFonts w:ascii="Academy Cyr" w:hAnsi="Academy Cyr"/>
          <w:i/>
        </w:rPr>
        <w:softHyphen/>
        <w:t>га</w:t>
      </w:r>
      <w:r>
        <w:rPr>
          <w:rFonts w:ascii="Academy Cyr" w:hAnsi="Academy Cyr"/>
          <w:i/>
        </w:rPr>
        <w:softHyphen/>
        <w:t>ем час</w:t>
      </w:r>
      <w:r>
        <w:rPr>
          <w:rFonts w:ascii="Academy Cyr" w:hAnsi="Academy Cyr"/>
          <w:i/>
        </w:rPr>
        <w:softHyphen/>
        <w:t>ти</w:t>
      </w:r>
      <w:r>
        <w:rPr>
          <w:rFonts w:ascii="Academy Cyr" w:hAnsi="Academy Cyr"/>
          <w:i/>
        </w:rPr>
        <w:softHyphen/>
        <w:t>ца</w:t>
      </w:r>
      <w:r>
        <w:rPr>
          <w:rFonts w:ascii="Academy Cyr" w:hAnsi="Academy Cyr"/>
          <w:i/>
        </w:rPr>
        <w:softHyphen/>
        <w:t>ми за</w:t>
      </w:r>
      <w:r>
        <w:rPr>
          <w:rFonts w:ascii="Academy Cyr" w:hAnsi="Academy Cyr"/>
          <w:i/>
        </w:rPr>
        <w:softHyphen/>
        <w:t>блу</w:t>
      </w:r>
      <w:r>
        <w:rPr>
          <w:rFonts w:ascii="Academy Cyr" w:hAnsi="Academy Cyr"/>
          <w:i/>
        </w:rPr>
        <w:softHyphen/>
        <w:t>ж</w:t>
      </w:r>
      <w:r>
        <w:rPr>
          <w:rFonts w:ascii="Academy Cyr" w:hAnsi="Academy Cyr"/>
          <w:i/>
        </w:rPr>
        <w:softHyphen/>
        <w:t>де</w:t>
      </w:r>
      <w:r>
        <w:rPr>
          <w:rFonts w:ascii="Academy Cyr" w:hAnsi="Academy Cyr"/>
          <w:i/>
        </w:rPr>
        <w:softHyphen/>
        <w:t>ния и ис</w:t>
      </w:r>
      <w:r>
        <w:rPr>
          <w:rFonts w:ascii="Academy Cyr" w:hAnsi="Academy Cyr"/>
          <w:i/>
        </w:rPr>
        <w:softHyphen/>
        <w:t>ти</w:t>
      </w:r>
      <w:r>
        <w:rPr>
          <w:rFonts w:ascii="Academy Cyr" w:hAnsi="Academy Cyr"/>
          <w:i/>
        </w:rPr>
        <w:softHyphen/>
        <w:t>ны, но при</w:t>
      </w:r>
      <w:r>
        <w:rPr>
          <w:rFonts w:ascii="Academy Cyr" w:hAnsi="Academy Cyr"/>
          <w:i/>
        </w:rPr>
        <w:softHyphen/>
        <w:t>дет пол</w:t>
      </w:r>
      <w:r>
        <w:rPr>
          <w:rFonts w:ascii="Academy Cyr" w:hAnsi="Academy Cyr"/>
          <w:i/>
        </w:rPr>
        <w:softHyphen/>
        <w:t>но</w:t>
      </w:r>
      <w:r>
        <w:rPr>
          <w:rFonts w:ascii="Academy Cyr" w:hAnsi="Academy Cyr"/>
          <w:i/>
        </w:rPr>
        <w:softHyphen/>
        <w:t>та со</w:t>
      </w:r>
      <w:r>
        <w:rPr>
          <w:rFonts w:ascii="Academy Cyr" w:hAnsi="Academy Cyr"/>
          <w:i/>
        </w:rPr>
        <w:softHyphen/>
        <w:t>вер</w:t>
      </w:r>
      <w:r>
        <w:rPr>
          <w:rFonts w:ascii="Academy Cyr" w:hAnsi="Academy Cyr"/>
          <w:i/>
        </w:rPr>
        <w:softHyphen/>
        <w:t>шен</w:t>
      </w:r>
      <w:r>
        <w:rPr>
          <w:rFonts w:ascii="Academy Cyr" w:hAnsi="Academy Cyr"/>
          <w:i/>
        </w:rPr>
        <w:softHyphen/>
        <w:t>ст</w:t>
      </w:r>
      <w:r>
        <w:rPr>
          <w:rFonts w:ascii="Academy Cyr" w:hAnsi="Academy Cyr"/>
          <w:i/>
        </w:rPr>
        <w:softHyphen/>
        <w:t>ва, и все ча</w:t>
      </w:r>
      <w:r>
        <w:rPr>
          <w:rFonts w:ascii="Academy Cyr" w:hAnsi="Academy Cyr"/>
          <w:i/>
        </w:rPr>
        <w:softHyphen/>
        <w:t>ст</w:t>
      </w:r>
      <w:r>
        <w:rPr>
          <w:rFonts w:ascii="Academy Cyr" w:hAnsi="Academy Cyr"/>
          <w:i/>
        </w:rPr>
        <w:softHyphen/>
        <w:t>ное — со</w:t>
      </w:r>
      <w:r>
        <w:rPr>
          <w:rFonts w:ascii="Academy Cyr" w:hAnsi="Academy Cyr"/>
          <w:i/>
        </w:rPr>
        <w:softHyphen/>
        <w:t>трет</w:t>
      </w:r>
      <w:r>
        <w:rPr>
          <w:rFonts w:ascii="Academy Cyr" w:hAnsi="Academy Cyr"/>
          <w:i/>
        </w:rPr>
        <w:softHyphen/>
        <w:t>ся.</w:t>
      </w:r>
    </w:p>
    <w:p w14:paraId="39B801EF" w14:textId="77777777" w:rsidR="00B70147" w:rsidRDefault="00B70147">
      <w:pPr>
        <w:pStyle w:val="a"/>
        <w:rPr>
          <w:rFonts w:ascii="Academy Cyr" w:hAnsi="Academy Cyr"/>
          <w:i/>
        </w:rPr>
      </w:pPr>
      <w:r>
        <w:rPr>
          <w:rFonts w:ascii="Academy Cyr" w:hAnsi="Academy Cyr"/>
          <w:i/>
        </w:rPr>
        <w:t>Ко</w:t>
      </w:r>
      <w:r>
        <w:rPr>
          <w:rFonts w:ascii="Academy Cyr" w:hAnsi="Academy Cyr"/>
          <w:i/>
        </w:rPr>
        <w:softHyphen/>
        <w:t>гда ре</w:t>
      </w:r>
      <w:r>
        <w:rPr>
          <w:rFonts w:ascii="Academy Cyr" w:hAnsi="Academy Cyr"/>
          <w:i/>
        </w:rPr>
        <w:softHyphen/>
        <w:t>бе</w:t>
      </w:r>
      <w:r>
        <w:rPr>
          <w:rFonts w:ascii="Academy Cyr" w:hAnsi="Academy Cyr"/>
          <w:i/>
        </w:rPr>
        <w:softHyphen/>
        <w:t>нок был ре</w:t>
      </w:r>
      <w:r>
        <w:rPr>
          <w:rFonts w:ascii="Academy Cyr" w:hAnsi="Academy Cyr"/>
          <w:i/>
        </w:rPr>
        <w:softHyphen/>
        <w:t>бен</w:t>
      </w:r>
      <w:r>
        <w:rPr>
          <w:rFonts w:ascii="Academy Cyr" w:hAnsi="Academy Cyr"/>
          <w:i/>
        </w:rPr>
        <w:softHyphen/>
        <w:t>ком, раз</w:t>
      </w:r>
      <w:r>
        <w:rPr>
          <w:rFonts w:ascii="Academy Cyr" w:hAnsi="Academy Cyr"/>
          <w:i/>
        </w:rPr>
        <w:softHyphen/>
        <w:t>го</w:t>
      </w:r>
      <w:r>
        <w:rPr>
          <w:rFonts w:ascii="Academy Cyr" w:hAnsi="Academy Cyr"/>
          <w:i/>
        </w:rPr>
        <w:softHyphen/>
        <w:t>ва</w:t>
      </w:r>
      <w:r>
        <w:rPr>
          <w:rFonts w:ascii="Academy Cyr" w:hAnsi="Academy Cyr"/>
          <w:i/>
        </w:rPr>
        <w:softHyphen/>
        <w:t>ри</w:t>
      </w:r>
      <w:r>
        <w:rPr>
          <w:rFonts w:ascii="Academy Cyr" w:hAnsi="Academy Cyr"/>
          <w:i/>
        </w:rPr>
        <w:softHyphen/>
        <w:t>вал, как ре</w:t>
      </w:r>
      <w:r>
        <w:rPr>
          <w:rFonts w:ascii="Academy Cyr" w:hAnsi="Academy Cyr"/>
          <w:i/>
        </w:rPr>
        <w:softHyphen/>
        <w:t>бе</w:t>
      </w:r>
      <w:r>
        <w:rPr>
          <w:rFonts w:ascii="Academy Cyr" w:hAnsi="Academy Cyr"/>
          <w:i/>
        </w:rPr>
        <w:softHyphen/>
        <w:t>нок, но дос</w:t>
      </w:r>
      <w:r>
        <w:rPr>
          <w:rFonts w:ascii="Academy Cyr" w:hAnsi="Academy Cyr"/>
          <w:i/>
        </w:rPr>
        <w:softHyphen/>
        <w:t>тиг</w:t>
      </w:r>
      <w:r>
        <w:rPr>
          <w:rFonts w:ascii="Academy Cyr" w:hAnsi="Academy Cyr"/>
          <w:i/>
        </w:rPr>
        <w:softHyphen/>
        <w:t>нув зре</w:t>
      </w:r>
      <w:r>
        <w:rPr>
          <w:rFonts w:ascii="Academy Cyr" w:hAnsi="Academy Cyr"/>
          <w:i/>
        </w:rPr>
        <w:softHyphen/>
        <w:t>ло</w:t>
      </w:r>
      <w:r>
        <w:rPr>
          <w:rFonts w:ascii="Academy Cyr" w:hAnsi="Academy Cyr"/>
          <w:i/>
        </w:rPr>
        <w:softHyphen/>
        <w:t>сти, рас</w:t>
      </w:r>
      <w:r>
        <w:rPr>
          <w:rFonts w:ascii="Academy Cyr" w:hAnsi="Academy Cyr"/>
          <w:i/>
        </w:rPr>
        <w:softHyphen/>
        <w:t>ста</w:t>
      </w:r>
      <w:r>
        <w:rPr>
          <w:rFonts w:ascii="Academy Cyr" w:hAnsi="Academy Cyr"/>
          <w:i/>
        </w:rPr>
        <w:softHyphen/>
        <w:t>ет</w:t>
      </w:r>
      <w:r>
        <w:rPr>
          <w:rFonts w:ascii="Academy Cyr" w:hAnsi="Academy Cyr"/>
          <w:i/>
        </w:rPr>
        <w:softHyphen/>
        <w:t>ся он с дет</w:t>
      </w:r>
      <w:r>
        <w:rPr>
          <w:rFonts w:ascii="Academy Cyr" w:hAnsi="Academy Cyr"/>
          <w:i/>
        </w:rPr>
        <w:softHyphen/>
        <w:t>ски</w:t>
      </w:r>
      <w:r>
        <w:rPr>
          <w:rFonts w:ascii="Academy Cyr" w:hAnsi="Academy Cyr"/>
          <w:i/>
        </w:rPr>
        <w:softHyphen/>
        <w:t>ми взгля</w:t>
      </w:r>
      <w:r>
        <w:rPr>
          <w:rFonts w:ascii="Academy Cyr" w:hAnsi="Academy Cyr"/>
          <w:i/>
        </w:rPr>
        <w:softHyphen/>
        <w:t>да</w:t>
      </w:r>
      <w:r>
        <w:rPr>
          <w:rFonts w:ascii="Academy Cyr" w:hAnsi="Academy Cyr"/>
          <w:i/>
        </w:rPr>
        <w:softHyphen/>
        <w:t>ми свои</w:t>
      </w:r>
      <w:r>
        <w:rPr>
          <w:rFonts w:ascii="Academy Cyr" w:hAnsi="Academy Cyr"/>
          <w:i/>
        </w:rPr>
        <w:softHyphen/>
        <w:t>ми.</w:t>
      </w:r>
    </w:p>
    <w:p w14:paraId="632EF5E7" w14:textId="77777777" w:rsidR="00B70147" w:rsidRDefault="00B70147">
      <w:pPr>
        <w:pStyle w:val="a"/>
        <w:rPr>
          <w:rFonts w:ascii="Academy Cyr" w:hAnsi="Academy Cyr"/>
          <w:i/>
        </w:rPr>
      </w:pPr>
      <w:r>
        <w:rPr>
          <w:rFonts w:ascii="Academy Cyr" w:hAnsi="Academy Cyr"/>
          <w:i/>
        </w:rPr>
        <w:t>Так вот, сей</w:t>
      </w:r>
      <w:r>
        <w:rPr>
          <w:rFonts w:ascii="Academy Cyr" w:hAnsi="Academy Cyr"/>
          <w:i/>
        </w:rPr>
        <w:softHyphen/>
        <w:t>час мы ви</w:t>
      </w:r>
      <w:r>
        <w:rPr>
          <w:rFonts w:ascii="Academy Cyr" w:hAnsi="Academy Cyr"/>
          <w:i/>
        </w:rPr>
        <w:softHyphen/>
        <w:t>дим всё че</w:t>
      </w:r>
      <w:r>
        <w:rPr>
          <w:rFonts w:ascii="Academy Cyr" w:hAnsi="Academy Cyr"/>
          <w:i/>
        </w:rPr>
        <w:softHyphen/>
        <w:t>рез тем</w:t>
      </w:r>
      <w:r>
        <w:rPr>
          <w:rFonts w:ascii="Academy Cyr" w:hAnsi="Academy Cyr"/>
          <w:i/>
        </w:rPr>
        <w:softHyphen/>
        <w:t>ное стек</w:t>
      </w:r>
      <w:r>
        <w:rPr>
          <w:rFonts w:ascii="Academy Cyr" w:hAnsi="Academy Cyr"/>
          <w:i/>
        </w:rPr>
        <w:softHyphen/>
        <w:t>ло и с по</w:t>
      </w:r>
      <w:r>
        <w:rPr>
          <w:rFonts w:ascii="Academy Cyr" w:hAnsi="Academy Cyr"/>
          <w:i/>
        </w:rPr>
        <w:softHyphen/>
        <w:t>мо</w:t>
      </w:r>
      <w:r>
        <w:rPr>
          <w:rFonts w:ascii="Academy Cyr" w:hAnsi="Academy Cyr"/>
          <w:i/>
        </w:rPr>
        <w:softHyphen/>
        <w:t>щью со</w:t>
      </w:r>
      <w:r>
        <w:rPr>
          <w:rFonts w:ascii="Academy Cyr" w:hAnsi="Academy Cyr"/>
          <w:i/>
        </w:rPr>
        <w:softHyphen/>
        <w:t>мни</w:t>
      </w:r>
      <w:r>
        <w:rPr>
          <w:rFonts w:ascii="Academy Cyr" w:hAnsi="Academy Cyr"/>
          <w:i/>
        </w:rPr>
        <w:softHyphen/>
        <w:t>тель</w:t>
      </w:r>
      <w:r>
        <w:rPr>
          <w:rFonts w:ascii="Academy Cyr" w:hAnsi="Academy Cyr"/>
          <w:i/>
        </w:rPr>
        <w:softHyphen/>
        <w:t>ных ис</w:t>
      </w:r>
      <w:r>
        <w:rPr>
          <w:rFonts w:ascii="Academy Cyr" w:hAnsi="Academy Cyr"/>
          <w:i/>
        </w:rPr>
        <w:softHyphen/>
        <w:t>тин. Зна</w:t>
      </w:r>
      <w:r>
        <w:rPr>
          <w:rFonts w:ascii="Academy Cyr" w:hAnsi="Academy Cyr"/>
          <w:i/>
        </w:rPr>
        <w:softHyphen/>
        <w:t>ния на</w:t>
      </w:r>
      <w:r>
        <w:rPr>
          <w:rFonts w:ascii="Academy Cyr" w:hAnsi="Academy Cyr"/>
          <w:i/>
        </w:rPr>
        <w:softHyphen/>
        <w:t>ши се</w:t>
      </w:r>
      <w:r>
        <w:rPr>
          <w:rFonts w:ascii="Academy Cyr" w:hAnsi="Academy Cyr"/>
          <w:i/>
        </w:rPr>
        <w:softHyphen/>
        <w:t>го</w:t>
      </w:r>
      <w:r>
        <w:rPr>
          <w:rFonts w:ascii="Academy Cyr" w:hAnsi="Academy Cyr"/>
          <w:i/>
        </w:rPr>
        <w:softHyphen/>
        <w:t>дня от</w:t>
      </w:r>
      <w:r>
        <w:rPr>
          <w:rFonts w:ascii="Academy Cyr" w:hAnsi="Academy Cyr"/>
          <w:i/>
        </w:rPr>
        <w:softHyphen/>
        <w:t>ры</w:t>
      </w:r>
      <w:r>
        <w:rPr>
          <w:rFonts w:ascii="Academy Cyr" w:hAnsi="Academy Cyr"/>
          <w:i/>
        </w:rPr>
        <w:softHyphen/>
        <w:t>воч</w:t>
      </w:r>
      <w:r>
        <w:rPr>
          <w:rFonts w:ascii="Academy Cyr" w:hAnsi="Academy Cyr"/>
          <w:i/>
        </w:rPr>
        <w:softHyphen/>
        <w:t>ны, но ко</w:t>
      </w:r>
      <w:r>
        <w:rPr>
          <w:rFonts w:ascii="Academy Cyr" w:hAnsi="Academy Cyr"/>
          <w:i/>
        </w:rPr>
        <w:softHyphen/>
        <w:t>гда пред</w:t>
      </w:r>
      <w:r>
        <w:rPr>
          <w:rFonts w:ascii="Academy Cyr" w:hAnsi="Academy Cyr"/>
          <w:i/>
        </w:rPr>
        <w:softHyphen/>
        <w:t>ста</w:t>
      </w:r>
      <w:r>
        <w:rPr>
          <w:rFonts w:ascii="Academy Cyr" w:hAnsi="Academy Cyr"/>
          <w:i/>
        </w:rPr>
        <w:softHyphen/>
        <w:t>нем пе</w:t>
      </w:r>
      <w:r>
        <w:rPr>
          <w:rFonts w:ascii="Academy Cyr" w:hAnsi="Academy Cyr"/>
          <w:i/>
        </w:rPr>
        <w:softHyphen/>
        <w:t>ред Ли</w:t>
      </w:r>
      <w:r>
        <w:rPr>
          <w:rFonts w:ascii="Academy Cyr" w:hAnsi="Academy Cyr"/>
          <w:i/>
        </w:rPr>
        <w:softHyphen/>
        <w:t>ком Бо</w:t>
      </w:r>
      <w:r>
        <w:rPr>
          <w:rFonts w:ascii="Academy Cyr" w:hAnsi="Academy Cyr"/>
          <w:i/>
        </w:rPr>
        <w:softHyphen/>
        <w:t>жи</w:t>
      </w:r>
      <w:r>
        <w:rPr>
          <w:rFonts w:ascii="Academy Cyr" w:hAnsi="Academy Cyr"/>
          <w:i/>
        </w:rPr>
        <w:softHyphen/>
        <w:t>им, мы не бу</w:t>
      </w:r>
      <w:r>
        <w:rPr>
          <w:rFonts w:ascii="Academy Cyr" w:hAnsi="Academy Cyr"/>
          <w:i/>
        </w:rPr>
        <w:softHyphen/>
        <w:t>дем знать бо</w:t>
      </w:r>
      <w:r>
        <w:rPr>
          <w:rFonts w:ascii="Academy Cyr" w:hAnsi="Academy Cyr"/>
          <w:i/>
        </w:rPr>
        <w:softHyphen/>
        <w:t>лее час</w:t>
      </w:r>
      <w:r>
        <w:rPr>
          <w:rFonts w:ascii="Academy Cyr" w:hAnsi="Academy Cyr"/>
          <w:i/>
        </w:rPr>
        <w:softHyphen/>
        <w:t>тич</w:t>
      </w:r>
      <w:r>
        <w:rPr>
          <w:rFonts w:ascii="Academy Cyr" w:hAnsi="Academy Cyr"/>
          <w:i/>
        </w:rPr>
        <w:softHyphen/>
        <w:t>но, но по</w:t>
      </w:r>
      <w:r>
        <w:rPr>
          <w:rFonts w:ascii="Academy Cyr" w:hAnsi="Academy Cyr"/>
          <w:i/>
        </w:rPr>
        <w:softHyphen/>
        <w:t>зна</w:t>
      </w:r>
      <w:r>
        <w:rPr>
          <w:rFonts w:ascii="Academy Cyr" w:hAnsi="Academy Cyr"/>
          <w:i/>
        </w:rPr>
        <w:softHyphen/>
        <w:t>ем все, по</w:t>
      </w:r>
      <w:r>
        <w:rPr>
          <w:rFonts w:ascii="Academy Cyr" w:hAnsi="Academy Cyr"/>
          <w:i/>
        </w:rPr>
        <w:softHyphen/>
        <w:t>знав Его уче</w:t>
      </w:r>
      <w:r>
        <w:rPr>
          <w:rFonts w:ascii="Academy Cyr" w:hAnsi="Academy Cyr"/>
          <w:i/>
        </w:rPr>
        <w:softHyphen/>
        <w:t>ние. И сей</w:t>
      </w:r>
      <w:r>
        <w:rPr>
          <w:rFonts w:ascii="Academy Cyr" w:hAnsi="Academy Cyr"/>
          <w:i/>
        </w:rPr>
        <w:softHyphen/>
        <w:t>час существ</w:t>
      </w:r>
      <w:r>
        <w:rPr>
          <w:rFonts w:ascii="Academy Cyr" w:hAnsi="Academy Cyr"/>
          <w:i/>
        </w:rPr>
        <w:t>у</w:t>
      </w:r>
      <w:r>
        <w:rPr>
          <w:rFonts w:ascii="Academy Cyr" w:hAnsi="Academy Cyr"/>
          <w:i/>
        </w:rPr>
        <w:t>ет Ве</w:t>
      </w:r>
      <w:r>
        <w:rPr>
          <w:rFonts w:ascii="Academy Cyr" w:hAnsi="Academy Cyr"/>
          <w:i/>
        </w:rPr>
        <w:softHyphen/>
        <w:t>ра, На</w:t>
      </w:r>
      <w:r>
        <w:rPr>
          <w:rFonts w:ascii="Academy Cyr" w:hAnsi="Academy Cyr"/>
          <w:i/>
        </w:rPr>
        <w:softHyphen/>
        <w:t>де</w:t>
      </w:r>
      <w:r>
        <w:rPr>
          <w:rFonts w:ascii="Academy Cyr" w:hAnsi="Academy Cyr"/>
          <w:i/>
        </w:rPr>
        <w:softHyphen/>
        <w:t>ж</w:t>
      </w:r>
      <w:r>
        <w:rPr>
          <w:rFonts w:ascii="Academy Cyr" w:hAnsi="Academy Cyr"/>
          <w:i/>
        </w:rPr>
        <w:softHyphen/>
        <w:t>да, Лю</w:t>
      </w:r>
      <w:r>
        <w:rPr>
          <w:rFonts w:ascii="Academy Cyr" w:hAnsi="Academy Cyr"/>
          <w:i/>
        </w:rPr>
        <w:softHyphen/>
        <w:t>бовь, но са</w:t>
      </w:r>
      <w:r>
        <w:rPr>
          <w:rFonts w:ascii="Academy Cyr" w:hAnsi="Academy Cyr"/>
          <w:i/>
        </w:rPr>
        <w:softHyphen/>
        <w:t>мая ве</w:t>
      </w:r>
      <w:r>
        <w:rPr>
          <w:rFonts w:ascii="Academy Cyr" w:hAnsi="Academy Cyr"/>
          <w:i/>
        </w:rPr>
        <w:softHyphen/>
        <w:t>ли</w:t>
      </w:r>
      <w:r>
        <w:rPr>
          <w:rFonts w:ascii="Academy Cyr" w:hAnsi="Academy Cyr"/>
          <w:i/>
        </w:rPr>
        <w:softHyphen/>
        <w:t>кая из трех — Лю</w:t>
      </w:r>
      <w:r>
        <w:rPr>
          <w:rFonts w:ascii="Academy Cyr" w:hAnsi="Academy Cyr"/>
          <w:i/>
        </w:rPr>
        <w:softHyphen/>
        <w:t>бовь.</w:t>
      </w:r>
    </w:p>
    <w:p w14:paraId="1B9C9515" w14:textId="77777777" w:rsidR="00B70147" w:rsidRDefault="00B70147">
      <w:pPr>
        <w:pStyle w:val="a"/>
        <w:rPr>
          <w:rFonts w:ascii="Academy Cyr" w:hAnsi="Academy Cyr"/>
        </w:rPr>
      </w:pPr>
      <w:r>
        <w:rPr>
          <w:rFonts w:ascii="Academy Cyr" w:hAnsi="Academy Cyr"/>
        </w:rPr>
        <w:t>А сей</w:t>
      </w:r>
      <w:r>
        <w:rPr>
          <w:rFonts w:ascii="Academy Cyr" w:hAnsi="Academy Cyr"/>
        </w:rPr>
        <w:softHyphen/>
        <w:t>час бла</w:t>
      </w:r>
      <w:r>
        <w:rPr>
          <w:rFonts w:ascii="Academy Cyr" w:hAnsi="Academy Cyr"/>
        </w:rPr>
        <w:softHyphen/>
        <w:t>го</w:t>
      </w:r>
      <w:r>
        <w:rPr>
          <w:rFonts w:ascii="Academy Cyr" w:hAnsi="Academy Cyr"/>
        </w:rPr>
        <w:softHyphen/>
        <w:t>да</w:t>
      </w:r>
      <w:r>
        <w:rPr>
          <w:rFonts w:ascii="Academy Cyr" w:hAnsi="Academy Cyr"/>
        </w:rPr>
        <w:softHyphen/>
        <w:t>ря при</w:t>
      </w:r>
      <w:r>
        <w:rPr>
          <w:rFonts w:ascii="Academy Cyr" w:hAnsi="Academy Cyr"/>
        </w:rPr>
        <w:softHyphen/>
        <w:t>сут</w:t>
      </w:r>
      <w:r>
        <w:rPr>
          <w:rFonts w:ascii="Academy Cyr" w:hAnsi="Academy Cyr"/>
        </w:rPr>
        <w:softHyphen/>
        <w:t>ст</w:t>
      </w:r>
      <w:r>
        <w:rPr>
          <w:rFonts w:ascii="Academy Cyr" w:hAnsi="Academy Cyr"/>
        </w:rPr>
        <w:softHyphen/>
        <w:t>вию Ду</w:t>
      </w:r>
      <w:r>
        <w:rPr>
          <w:rFonts w:ascii="Academy Cyr" w:hAnsi="Academy Cyr"/>
        </w:rPr>
        <w:softHyphen/>
        <w:t>ха Свя</w:t>
      </w:r>
      <w:r>
        <w:rPr>
          <w:rFonts w:ascii="Academy Cyr" w:hAnsi="Academy Cyr"/>
        </w:rPr>
        <w:softHyphen/>
        <w:t>то</w:t>
      </w:r>
      <w:r>
        <w:rPr>
          <w:rFonts w:ascii="Academy Cyr" w:hAnsi="Academy Cyr"/>
        </w:rPr>
        <w:softHyphen/>
        <w:t>го на</w:t>
      </w:r>
      <w:r>
        <w:rPr>
          <w:rFonts w:ascii="Academy Cyr" w:hAnsi="Academy Cyr"/>
        </w:rPr>
        <w:softHyphen/>
        <w:t>ше</w:t>
      </w:r>
      <w:r>
        <w:rPr>
          <w:rFonts w:ascii="Academy Cyr" w:hAnsi="Academy Cyr"/>
        </w:rPr>
        <w:softHyphen/>
        <w:t>го Не</w:t>
      </w:r>
      <w:r>
        <w:rPr>
          <w:rFonts w:ascii="Academy Cyr" w:hAnsi="Academy Cyr"/>
        </w:rPr>
        <w:softHyphen/>
        <w:t>бес</w:t>
      </w:r>
      <w:r>
        <w:rPr>
          <w:rFonts w:ascii="Academy Cyr" w:hAnsi="Academy Cyr"/>
        </w:rPr>
        <w:softHyphen/>
        <w:t>но</w:t>
      </w:r>
      <w:r>
        <w:rPr>
          <w:rFonts w:ascii="Academy Cyr" w:hAnsi="Academy Cyr"/>
        </w:rPr>
        <w:softHyphen/>
        <w:t>го От</w:t>
      </w:r>
      <w:r>
        <w:rPr>
          <w:rFonts w:ascii="Academy Cyr" w:hAnsi="Academy Cyr"/>
        </w:rPr>
        <w:softHyphen/>
        <w:t>ца, го</w:t>
      </w:r>
      <w:r>
        <w:rPr>
          <w:rFonts w:ascii="Academy Cyr" w:hAnsi="Academy Cyr"/>
        </w:rPr>
        <w:softHyphen/>
        <w:t>во</w:t>
      </w:r>
      <w:r>
        <w:rPr>
          <w:rFonts w:ascii="Academy Cyr" w:hAnsi="Academy Cyr"/>
        </w:rPr>
        <w:softHyphen/>
        <w:t>рю я с ва</w:t>
      </w:r>
      <w:r>
        <w:rPr>
          <w:rFonts w:ascii="Academy Cyr" w:hAnsi="Academy Cyr"/>
        </w:rPr>
        <w:softHyphen/>
        <w:t>ми язы</w:t>
      </w:r>
      <w:r>
        <w:rPr>
          <w:rFonts w:ascii="Academy Cyr" w:hAnsi="Academy Cyr"/>
        </w:rPr>
        <w:softHyphen/>
        <w:t>ком Жиз</w:t>
      </w:r>
      <w:r>
        <w:rPr>
          <w:rFonts w:ascii="Academy Cyr" w:hAnsi="Academy Cyr"/>
        </w:rPr>
        <w:softHyphen/>
        <w:t>ни Бо</w:t>
      </w:r>
      <w:r>
        <w:rPr>
          <w:rFonts w:ascii="Academy Cyr" w:hAnsi="Academy Cyr"/>
        </w:rPr>
        <w:softHyphen/>
        <w:t>га Жи</w:t>
      </w:r>
      <w:r>
        <w:rPr>
          <w:rFonts w:ascii="Academy Cyr" w:hAnsi="Academy Cyr"/>
        </w:rPr>
        <w:softHyphen/>
        <w:t>во</w:t>
      </w:r>
      <w:r>
        <w:rPr>
          <w:rFonts w:ascii="Academy Cyr" w:hAnsi="Academy Cyr"/>
        </w:rPr>
        <w:softHyphen/>
        <w:t>го. И нет еще сре</w:t>
      </w:r>
      <w:r>
        <w:rPr>
          <w:rFonts w:ascii="Academy Cyr" w:hAnsi="Academy Cyr"/>
        </w:rPr>
        <w:softHyphen/>
        <w:t>ди вас ни</w:t>
      </w:r>
      <w:r>
        <w:rPr>
          <w:rFonts w:ascii="Academy Cyr" w:hAnsi="Academy Cyr"/>
        </w:rPr>
        <w:softHyphen/>
        <w:t>ко</w:t>
      </w:r>
      <w:r>
        <w:rPr>
          <w:rFonts w:ascii="Academy Cyr" w:hAnsi="Academy Cyr"/>
        </w:rPr>
        <w:softHyphen/>
        <w:t>го, кто смог бы по</w:t>
      </w:r>
      <w:r>
        <w:rPr>
          <w:rFonts w:ascii="Academy Cyr" w:hAnsi="Academy Cyr"/>
        </w:rPr>
        <w:softHyphen/>
        <w:t>нять все, что я вам го</w:t>
      </w:r>
      <w:r>
        <w:rPr>
          <w:rFonts w:ascii="Academy Cyr" w:hAnsi="Academy Cyr"/>
        </w:rPr>
        <w:softHyphen/>
        <w:t>во</w:t>
      </w:r>
      <w:r>
        <w:rPr>
          <w:rFonts w:ascii="Academy Cyr" w:hAnsi="Academy Cyr"/>
        </w:rPr>
        <w:softHyphen/>
        <w:t>рю. А те, кто объ</w:t>
      </w:r>
      <w:r>
        <w:rPr>
          <w:rFonts w:ascii="Academy Cyr" w:hAnsi="Academy Cyr"/>
        </w:rPr>
        <w:softHyphen/>
        <w:t>яс</w:t>
      </w:r>
      <w:r>
        <w:rPr>
          <w:rFonts w:ascii="Academy Cyr" w:hAnsi="Academy Cyr"/>
        </w:rPr>
        <w:softHyphen/>
        <w:t>ня</w:t>
      </w:r>
      <w:r>
        <w:rPr>
          <w:rFonts w:ascii="Academy Cyr" w:hAnsi="Academy Cyr"/>
        </w:rPr>
        <w:softHyphen/>
        <w:t>ет вам пи</w:t>
      </w:r>
      <w:r>
        <w:rPr>
          <w:rFonts w:ascii="Academy Cyr" w:hAnsi="Academy Cyr"/>
        </w:rPr>
        <w:softHyphen/>
        <w:t>са</w:t>
      </w:r>
      <w:r>
        <w:rPr>
          <w:rFonts w:ascii="Academy Cyr" w:hAnsi="Academy Cyr"/>
        </w:rPr>
        <w:softHyphen/>
        <w:t>ния, го</w:t>
      </w:r>
      <w:r>
        <w:rPr>
          <w:rFonts w:ascii="Academy Cyr" w:hAnsi="Academy Cyr"/>
        </w:rPr>
        <w:softHyphen/>
        <w:t>во</w:t>
      </w:r>
      <w:r>
        <w:rPr>
          <w:rFonts w:ascii="Academy Cyr" w:hAnsi="Academy Cyr"/>
        </w:rPr>
        <w:softHyphen/>
        <w:t>рят с ва</w:t>
      </w:r>
      <w:r>
        <w:rPr>
          <w:rFonts w:ascii="Academy Cyr" w:hAnsi="Academy Cyr"/>
        </w:rPr>
        <w:softHyphen/>
        <w:t>ми мерт</w:t>
      </w:r>
      <w:r>
        <w:rPr>
          <w:rFonts w:ascii="Academy Cyr" w:hAnsi="Academy Cyr"/>
        </w:rPr>
        <w:softHyphen/>
        <w:t>вым язы</w:t>
      </w:r>
      <w:r>
        <w:rPr>
          <w:rFonts w:ascii="Academy Cyr" w:hAnsi="Academy Cyr"/>
        </w:rPr>
        <w:softHyphen/>
        <w:t>ком лю</w:t>
      </w:r>
      <w:r>
        <w:rPr>
          <w:rFonts w:ascii="Academy Cyr" w:hAnsi="Academy Cyr"/>
        </w:rPr>
        <w:softHyphen/>
        <w:t>дей, ищу</w:t>
      </w:r>
      <w:r>
        <w:rPr>
          <w:rFonts w:ascii="Academy Cyr" w:hAnsi="Academy Cyr"/>
        </w:rPr>
        <w:softHyphen/>
        <w:t>щих че</w:t>
      </w:r>
      <w:r>
        <w:rPr>
          <w:rFonts w:ascii="Academy Cyr" w:hAnsi="Academy Cyr"/>
        </w:rPr>
        <w:softHyphen/>
        <w:t>рез лю</w:t>
      </w:r>
      <w:r>
        <w:rPr>
          <w:rFonts w:ascii="Academy Cyr" w:hAnsi="Academy Cyr"/>
        </w:rPr>
        <w:softHyphen/>
        <w:t>дей их боль</w:t>
      </w:r>
      <w:r>
        <w:rPr>
          <w:rFonts w:ascii="Academy Cyr" w:hAnsi="Academy Cyr"/>
        </w:rPr>
        <w:softHyphen/>
        <w:t>ные и смерт</w:t>
      </w:r>
      <w:r>
        <w:rPr>
          <w:rFonts w:ascii="Academy Cyr" w:hAnsi="Academy Cyr"/>
        </w:rPr>
        <w:softHyphen/>
        <w:t>ные те</w:t>
      </w:r>
      <w:r>
        <w:rPr>
          <w:rFonts w:ascii="Academy Cyr" w:hAnsi="Academy Cyr"/>
        </w:rPr>
        <w:softHyphen/>
        <w:t>ла.</w:t>
      </w:r>
    </w:p>
    <w:p w14:paraId="61100B43" w14:textId="77777777" w:rsidR="00B70147" w:rsidRDefault="00B70147">
      <w:pPr>
        <w:pStyle w:val="a"/>
        <w:rPr>
          <w:rFonts w:ascii="Academy Cyr" w:hAnsi="Academy Cyr"/>
        </w:rPr>
      </w:pPr>
      <w:r>
        <w:rPr>
          <w:rFonts w:ascii="Academy Cyr" w:hAnsi="Academy Cyr"/>
        </w:rPr>
        <w:t>По</w:t>
      </w:r>
      <w:r>
        <w:rPr>
          <w:rFonts w:ascii="Academy Cyr" w:hAnsi="Academy Cyr"/>
        </w:rPr>
        <w:softHyphen/>
        <w:t>это</w:t>
      </w:r>
      <w:r>
        <w:rPr>
          <w:rFonts w:ascii="Academy Cyr" w:hAnsi="Academy Cyr"/>
        </w:rPr>
        <w:softHyphen/>
        <w:t>му все лю</w:t>
      </w:r>
      <w:r>
        <w:rPr>
          <w:rFonts w:ascii="Academy Cyr" w:hAnsi="Academy Cyr"/>
        </w:rPr>
        <w:softHyphen/>
        <w:t>ди смо</w:t>
      </w:r>
      <w:r>
        <w:rPr>
          <w:rFonts w:ascii="Academy Cyr" w:hAnsi="Academy Cyr"/>
        </w:rPr>
        <w:softHyphen/>
        <w:t>гут по</w:t>
      </w:r>
      <w:r>
        <w:rPr>
          <w:rFonts w:ascii="Academy Cyr" w:hAnsi="Academy Cyr"/>
        </w:rPr>
        <w:softHyphen/>
        <w:t>нять их, ибо все лю</w:t>
      </w:r>
      <w:r>
        <w:rPr>
          <w:rFonts w:ascii="Academy Cyr" w:hAnsi="Academy Cyr"/>
        </w:rPr>
        <w:softHyphen/>
        <w:t>ди боль</w:t>
      </w:r>
      <w:r>
        <w:rPr>
          <w:rFonts w:ascii="Academy Cyr" w:hAnsi="Academy Cyr"/>
        </w:rPr>
        <w:softHyphen/>
        <w:t>ны, и все на</w:t>
      </w:r>
      <w:r>
        <w:rPr>
          <w:rFonts w:ascii="Academy Cyr" w:hAnsi="Academy Cyr"/>
        </w:rPr>
        <w:softHyphen/>
        <w:t>хо</w:t>
      </w:r>
      <w:r>
        <w:rPr>
          <w:rFonts w:ascii="Academy Cyr" w:hAnsi="Academy Cyr"/>
        </w:rPr>
        <w:softHyphen/>
        <w:t>дят</w:t>
      </w:r>
      <w:r>
        <w:rPr>
          <w:rFonts w:ascii="Academy Cyr" w:hAnsi="Academy Cyr"/>
        </w:rPr>
        <w:softHyphen/>
        <w:t>ся в смер</w:t>
      </w:r>
      <w:r>
        <w:rPr>
          <w:rFonts w:ascii="Academy Cyr" w:hAnsi="Academy Cyr"/>
        </w:rPr>
        <w:softHyphen/>
        <w:t>ти. Ни</w:t>
      </w:r>
      <w:r>
        <w:rPr>
          <w:rFonts w:ascii="Academy Cyr" w:hAnsi="Academy Cyr"/>
        </w:rPr>
        <w:softHyphen/>
        <w:t>кто не видит Све</w:t>
      </w:r>
      <w:r>
        <w:rPr>
          <w:rFonts w:ascii="Academy Cyr" w:hAnsi="Academy Cyr"/>
        </w:rPr>
        <w:softHyphen/>
        <w:t>та Жиз</w:t>
      </w:r>
      <w:r>
        <w:rPr>
          <w:rFonts w:ascii="Academy Cyr" w:hAnsi="Academy Cyr"/>
        </w:rPr>
        <w:softHyphen/>
        <w:t>ни. Сле</w:t>
      </w:r>
      <w:r>
        <w:rPr>
          <w:rFonts w:ascii="Academy Cyr" w:hAnsi="Academy Cyr"/>
        </w:rPr>
        <w:softHyphen/>
        <w:t>пые ве</w:t>
      </w:r>
      <w:r>
        <w:rPr>
          <w:rFonts w:ascii="Academy Cyr" w:hAnsi="Academy Cyr"/>
        </w:rPr>
        <w:softHyphen/>
        <w:t>дут за со</w:t>
      </w:r>
      <w:r>
        <w:rPr>
          <w:rFonts w:ascii="Academy Cyr" w:hAnsi="Academy Cyr"/>
        </w:rPr>
        <w:softHyphen/>
        <w:t>бой сле</w:t>
      </w:r>
      <w:r>
        <w:rPr>
          <w:rFonts w:ascii="Academy Cyr" w:hAnsi="Academy Cyr"/>
        </w:rPr>
        <w:softHyphen/>
        <w:t>пых по чер</w:t>
      </w:r>
      <w:r>
        <w:rPr>
          <w:rFonts w:ascii="Academy Cyr" w:hAnsi="Academy Cyr"/>
        </w:rPr>
        <w:softHyphen/>
        <w:t>ным сто</w:t>
      </w:r>
      <w:r>
        <w:rPr>
          <w:rFonts w:ascii="Academy Cyr" w:hAnsi="Academy Cyr"/>
        </w:rPr>
        <w:softHyphen/>
        <w:t>пам гре</w:t>
      </w:r>
      <w:r>
        <w:rPr>
          <w:rFonts w:ascii="Academy Cyr" w:hAnsi="Academy Cyr"/>
        </w:rPr>
        <w:softHyphen/>
        <w:t>ха, бо</w:t>
      </w:r>
      <w:r>
        <w:rPr>
          <w:rFonts w:ascii="Academy Cyr" w:hAnsi="Academy Cyr"/>
        </w:rPr>
        <w:softHyphen/>
        <w:t>лез</w:t>
      </w:r>
      <w:r>
        <w:rPr>
          <w:rFonts w:ascii="Academy Cyr" w:hAnsi="Academy Cyr"/>
        </w:rPr>
        <w:softHyphen/>
        <w:t>ни и смер</w:t>
      </w:r>
      <w:r>
        <w:rPr>
          <w:rFonts w:ascii="Academy Cyr" w:hAnsi="Academy Cyr"/>
        </w:rPr>
        <w:softHyphen/>
        <w:t>ти, и в конце концов, все по</w:t>
      </w:r>
      <w:r>
        <w:rPr>
          <w:rFonts w:ascii="Academy Cyr" w:hAnsi="Academy Cyr"/>
        </w:rPr>
        <w:softHyphen/>
        <w:t>па</w:t>
      </w:r>
      <w:r>
        <w:rPr>
          <w:rFonts w:ascii="Academy Cyr" w:hAnsi="Academy Cyr"/>
        </w:rPr>
        <w:softHyphen/>
        <w:t>да</w:t>
      </w:r>
      <w:r>
        <w:rPr>
          <w:rFonts w:ascii="Academy Cyr" w:hAnsi="Academy Cyr"/>
        </w:rPr>
        <w:softHyphen/>
        <w:t>ют в смерт</w:t>
      </w:r>
      <w:r>
        <w:rPr>
          <w:rFonts w:ascii="Academy Cyr" w:hAnsi="Academy Cyr"/>
        </w:rPr>
        <w:softHyphen/>
        <w:t>ную безд</w:t>
      </w:r>
      <w:r>
        <w:rPr>
          <w:rFonts w:ascii="Academy Cyr" w:hAnsi="Academy Cyr"/>
        </w:rPr>
        <w:softHyphen/>
        <w:t>ну.</w:t>
      </w:r>
    </w:p>
    <w:p w14:paraId="3F8CF1DD" w14:textId="77777777" w:rsidR="00B70147" w:rsidRDefault="00B70147">
      <w:pPr>
        <w:pStyle w:val="a"/>
        <w:rPr>
          <w:rFonts w:ascii="Academy Cyr" w:hAnsi="Academy Cyr"/>
        </w:rPr>
      </w:pPr>
      <w:r>
        <w:rPr>
          <w:rFonts w:ascii="Academy Cyr" w:hAnsi="Academy Cyr"/>
        </w:rPr>
        <w:t>Я по</w:t>
      </w:r>
      <w:r>
        <w:rPr>
          <w:rFonts w:ascii="Academy Cyr" w:hAnsi="Academy Cyr"/>
        </w:rPr>
        <w:softHyphen/>
        <w:t>слан Отцом, что</w:t>
      </w:r>
      <w:r>
        <w:rPr>
          <w:rFonts w:ascii="Academy Cyr" w:hAnsi="Academy Cyr"/>
        </w:rPr>
        <w:softHyphen/>
        <w:t>бы за</w:t>
      </w:r>
      <w:r>
        <w:rPr>
          <w:rFonts w:ascii="Academy Cyr" w:hAnsi="Academy Cyr"/>
        </w:rPr>
        <w:softHyphen/>
        <w:t>жечь пе</w:t>
      </w:r>
      <w:r>
        <w:rPr>
          <w:rFonts w:ascii="Academy Cyr" w:hAnsi="Academy Cyr"/>
        </w:rPr>
        <w:softHyphen/>
        <w:t>ред ва</w:t>
      </w:r>
      <w:r>
        <w:rPr>
          <w:rFonts w:ascii="Academy Cyr" w:hAnsi="Academy Cyr"/>
        </w:rPr>
        <w:softHyphen/>
        <w:t>ми Свет Жиз</w:t>
      </w:r>
      <w:r>
        <w:rPr>
          <w:rFonts w:ascii="Academy Cyr" w:hAnsi="Academy Cyr"/>
        </w:rPr>
        <w:softHyphen/>
        <w:t>ни. Свет за</w:t>
      </w:r>
      <w:r>
        <w:rPr>
          <w:rFonts w:ascii="Academy Cyr" w:hAnsi="Academy Cyr"/>
        </w:rPr>
        <w:softHyphen/>
        <w:t>го</w:t>
      </w:r>
      <w:r>
        <w:rPr>
          <w:rFonts w:ascii="Academy Cyr" w:hAnsi="Academy Cyr"/>
        </w:rPr>
        <w:softHyphen/>
        <w:t>ра</w:t>
      </w:r>
      <w:r>
        <w:rPr>
          <w:rFonts w:ascii="Academy Cyr" w:hAnsi="Academy Cyr"/>
        </w:rPr>
        <w:softHyphen/>
        <w:t>ет</w:t>
      </w:r>
      <w:r>
        <w:rPr>
          <w:rFonts w:ascii="Academy Cyr" w:hAnsi="Academy Cyr"/>
        </w:rPr>
        <w:softHyphen/>
        <w:t>ся сам и рас</w:t>
      </w:r>
      <w:r>
        <w:rPr>
          <w:rFonts w:ascii="Academy Cyr" w:hAnsi="Academy Cyr"/>
        </w:rPr>
        <w:softHyphen/>
        <w:t>сеи</w:t>
      </w:r>
      <w:r>
        <w:rPr>
          <w:rFonts w:ascii="Academy Cyr" w:hAnsi="Academy Cyr"/>
        </w:rPr>
        <w:softHyphen/>
        <w:t>ва</w:t>
      </w:r>
      <w:r>
        <w:rPr>
          <w:rFonts w:ascii="Academy Cyr" w:hAnsi="Academy Cyr"/>
        </w:rPr>
        <w:softHyphen/>
        <w:t>ет су</w:t>
      </w:r>
      <w:r>
        <w:rPr>
          <w:rFonts w:ascii="Academy Cyr" w:hAnsi="Academy Cyr"/>
        </w:rPr>
        <w:softHyphen/>
        <w:t>мер</w:t>
      </w:r>
      <w:r>
        <w:rPr>
          <w:rFonts w:ascii="Academy Cyr" w:hAnsi="Academy Cyr"/>
        </w:rPr>
        <w:softHyphen/>
        <w:t>ки, в то вре</w:t>
      </w:r>
      <w:r>
        <w:rPr>
          <w:rFonts w:ascii="Academy Cyr" w:hAnsi="Academy Cyr"/>
        </w:rPr>
        <w:softHyphen/>
        <w:t>мя как су</w:t>
      </w:r>
      <w:r>
        <w:rPr>
          <w:rFonts w:ascii="Academy Cyr" w:hAnsi="Academy Cyr"/>
        </w:rPr>
        <w:softHyphen/>
        <w:t>мер</w:t>
      </w:r>
      <w:r>
        <w:rPr>
          <w:rFonts w:ascii="Academy Cyr" w:hAnsi="Academy Cyr"/>
        </w:rPr>
        <w:softHyphen/>
        <w:t>ки зна</w:t>
      </w:r>
      <w:r>
        <w:rPr>
          <w:rFonts w:ascii="Academy Cyr" w:hAnsi="Academy Cyr"/>
        </w:rPr>
        <w:softHyphen/>
        <w:t xml:space="preserve">ют </w:t>
      </w:r>
      <w:r>
        <w:rPr>
          <w:rFonts w:ascii="Academy Cyr" w:hAnsi="Academy Cyr"/>
        </w:rPr>
        <w:lastRenderedPageBreak/>
        <w:t>лишь се</w:t>
      </w:r>
      <w:r>
        <w:rPr>
          <w:rFonts w:ascii="Academy Cyr" w:hAnsi="Academy Cyr"/>
        </w:rPr>
        <w:softHyphen/>
        <w:t>бя и не зна</w:t>
      </w:r>
      <w:r>
        <w:rPr>
          <w:rFonts w:ascii="Academy Cyr" w:hAnsi="Academy Cyr"/>
        </w:rPr>
        <w:softHyphen/>
        <w:t>ют Све</w:t>
      </w:r>
      <w:r>
        <w:rPr>
          <w:rFonts w:ascii="Academy Cyr" w:hAnsi="Academy Cyr"/>
        </w:rPr>
        <w:softHyphen/>
        <w:t>та. Я дол</w:t>
      </w:r>
      <w:r>
        <w:rPr>
          <w:rFonts w:ascii="Academy Cyr" w:hAnsi="Academy Cyr"/>
        </w:rPr>
        <w:softHyphen/>
        <w:t>жен мно</w:t>
      </w:r>
      <w:r>
        <w:rPr>
          <w:rFonts w:ascii="Academy Cyr" w:hAnsi="Academy Cyr"/>
        </w:rPr>
        <w:softHyphen/>
        <w:t>гое ска</w:t>
      </w:r>
      <w:r>
        <w:rPr>
          <w:rFonts w:ascii="Academy Cyr" w:hAnsi="Academy Cyr"/>
        </w:rPr>
        <w:softHyphen/>
        <w:t>зать вам, но вы не смо</w:t>
      </w:r>
      <w:r>
        <w:rPr>
          <w:rFonts w:ascii="Academy Cyr" w:hAnsi="Academy Cyr"/>
        </w:rPr>
        <w:softHyphen/>
        <w:t>же</w:t>
      </w:r>
      <w:r>
        <w:rPr>
          <w:rFonts w:ascii="Academy Cyr" w:hAnsi="Academy Cyr"/>
        </w:rPr>
        <w:softHyphen/>
        <w:t>те по</w:t>
      </w:r>
      <w:r>
        <w:rPr>
          <w:rFonts w:ascii="Academy Cyr" w:hAnsi="Academy Cyr"/>
        </w:rPr>
        <w:softHyphen/>
        <w:t>нять это</w:t>
      </w:r>
      <w:r>
        <w:rPr>
          <w:rFonts w:ascii="Academy Cyr" w:hAnsi="Academy Cyr"/>
        </w:rPr>
        <w:softHyphen/>
        <w:t>го, ибо гла</w:t>
      </w:r>
      <w:r>
        <w:rPr>
          <w:rFonts w:ascii="Academy Cyr" w:hAnsi="Academy Cyr"/>
        </w:rPr>
        <w:softHyphen/>
        <w:t>за ва</w:t>
      </w:r>
      <w:r>
        <w:rPr>
          <w:rFonts w:ascii="Academy Cyr" w:hAnsi="Academy Cyr"/>
        </w:rPr>
        <w:softHyphen/>
        <w:t>ши ос</w:t>
      </w:r>
      <w:r>
        <w:rPr>
          <w:rFonts w:ascii="Academy Cyr" w:hAnsi="Academy Cyr"/>
        </w:rPr>
        <w:softHyphen/>
        <w:t>лаб</w:t>
      </w:r>
      <w:r>
        <w:rPr>
          <w:rFonts w:ascii="Academy Cyr" w:hAnsi="Academy Cyr"/>
        </w:rPr>
        <w:softHyphen/>
        <w:t>ле</w:t>
      </w:r>
      <w:r>
        <w:rPr>
          <w:rFonts w:ascii="Academy Cyr" w:hAnsi="Academy Cyr"/>
        </w:rPr>
        <w:softHyphen/>
        <w:t>ны су</w:t>
      </w:r>
      <w:r>
        <w:rPr>
          <w:rFonts w:ascii="Academy Cyr" w:hAnsi="Academy Cyr"/>
        </w:rPr>
        <w:softHyphen/>
        <w:t>мер</w:t>
      </w:r>
      <w:r>
        <w:rPr>
          <w:rFonts w:ascii="Academy Cyr" w:hAnsi="Academy Cyr"/>
        </w:rPr>
        <w:softHyphen/>
        <w:t>ка</w:t>
      </w:r>
      <w:r>
        <w:rPr>
          <w:rFonts w:ascii="Academy Cyr" w:hAnsi="Academy Cyr"/>
        </w:rPr>
        <w:softHyphen/>
        <w:t>ми, и пол</w:t>
      </w:r>
      <w:r>
        <w:rPr>
          <w:rFonts w:ascii="Academy Cyr" w:hAnsi="Academy Cyr"/>
        </w:rPr>
        <w:softHyphen/>
        <w:t>ный Свет От</w:t>
      </w:r>
      <w:r>
        <w:rPr>
          <w:rFonts w:ascii="Academy Cyr" w:hAnsi="Academy Cyr"/>
        </w:rPr>
        <w:softHyphen/>
        <w:t>ца Не</w:t>
      </w:r>
      <w:r>
        <w:rPr>
          <w:rFonts w:ascii="Academy Cyr" w:hAnsi="Academy Cyr"/>
        </w:rPr>
        <w:softHyphen/>
        <w:t>бес</w:t>
      </w:r>
      <w:r>
        <w:rPr>
          <w:rFonts w:ascii="Academy Cyr" w:hAnsi="Academy Cyr"/>
        </w:rPr>
        <w:softHyphen/>
        <w:t>но</w:t>
      </w:r>
      <w:r>
        <w:rPr>
          <w:rFonts w:ascii="Academy Cyr" w:hAnsi="Academy Cyr"/>
        </w:rPr>
        <w:softHyphen/>
        <w:t>го ос</w:t>
      </w:r>
      <w:r>
        <w:rPr>
          <w:rFonts w:ascii="Academy Cyr" w:hAnsi="Academy Cyr"/>
        </w:rPr>
        <w:softHyphen/>
        <w:t>ле</w:t>
      </w:r>
      <w:r>
        <w:rPr>
          <w:rFonts w:ascii="Academy Cyr" w:hAnsi="Academy Cyr"/>
        </w:rPr>
        <w:softHyphen/>
        <w:t>пил бы вас. По</w:t>
      </w:r>
      <w:r>
        <w:rPr>
          <w:rFonts w:ascii="Academy Cyr" w:hAnsi="Academy Cyr"/>
        </w:rPr>
        <w:softHyphen/>
        <w:t>это</w:t>
      </w:r>
      <w:r>
        <w:rPr>
          <w:rFonts w:ascii="Academy Cyr" w:hAnsi="Academy Cyr"/>
        </w:rPr>
        <w:softHyphen/>
        <w:t>му не мо</w:t>
      </w:r>
      <w:r>
        <w:rPr>
          <w:rFonts w:ascii="Academy Cyr" w:hAnsi="Academy Cyr"/>
        </w:rPr>
        <w:softHyphen/>
        <w:t>же</w:t>
      </w:r>
      <w:r>
        <w:rPr>
          <w:rFonts w:ascii="Academy Cyr" w:hAnsi="Academy Cyr"/>
        </w:rPr>
        <w:softHyphen/>
        <w:t>те вы по</w:t>
      </w:r>
      <w:r>
        <w:rPr>
          <w:rFonts w:ascii="Academy Cyr" w:hAnsi="Academy Cyr"/>
        </w:rPr>
        <w:softHyphen/>
        <w:t>нять все</w:t>
      </w:r>
      <w:r>
        <w:rPr>
          <w:rFonts w:ascii="Academy Cyr" w:hAnsi="Academy Cyr"/>
        </w:rPr>
        <w:softHyphen/>
        <w:t>го, что я го</w:t>
      </w:r>
      <w:r>
        <w:rPr>
          <w:rFonts w:ascii="Academy Cyr" w:hAnsi="Academy Cyr"/>
        </w:rPr>
        <w:softHyphen/>
        <w:t>во</w:t>
      </w:r>
      <w:r>
        <w:rPr>
          <w:rFonts w:ascii="Academy Cyr" w:hAnsi="Academy Cyr"/>
        </w:rPr>
        <w:softHyphen/>
        <w:t>рю вам об От</w:t>
      </w:r>
      <w:r>
        <w:rPr>
          <w:rFonts w:ascii="Academy Cyr" w:hAnsi="Academy Cyr"/>
        </w:rPr>
        <w:softHyphen/>
        <w:t>це Не</w:t>
      </w:r>
      <w:r>
        <w:rPr>
          <w:rFonts w:ascii="Academy Cyr" w:hAnsi="Academy Cyr"/>
        </w:rPr>
        <w:softHyphen/>
        <w:t>бес</w:t>
      </w:r>
      <w:r>
        <w:rPr>
          <w:rFonts w:ascii="Academy Cyr" w:hAnsi="Academy Cyr"/>
        </w:rPr>
        <w:softHyphen/>
        <w:t>ном, ко</w:t>
      </w:r>
      <w:r>
        <w:rPr>
          <w:rFonts w:ascii="Academy Cyr" w:hAnsi="Academy Cyr"/>
        </w:rPr>
        <w:softHyphen/>
        <w:t>то</w:t>
      </w:r>
      <w:r>
        <w:rPr>
          <w:rFonts w:ascii="Academy Cyr" w:hAnsi="Academy Cyr"/>
        </w:rPr>
        <w:softHyphen/>
        <w:t>рый по</w:t>
      </w:r>
      <w:r>
        <w:rPr>
          <w:rFonts w:ascii="Academy Cyr" w:hAnsi="Academy Cyr"/>
        </w:rPr>
        <w:softHyphen/>
        <w:t>слал ме</w:t>
      </w:r>
      <w:r>
        <w:rPr>
          <w:rFonts w:ascii="Academy Cyr" w:hAnsi="Academy Cyr"/>
        </w:rPr>
        <w:softHyphen/>
        <w:t>ня к вам», — цитировано по “Мертвой воде”, часть </w:t>
      </w:r>
      <w:r>
        <w:rPr>
          <w:rFonts w:ascii="Times New Roman" w:hAnsi="Times New Roman"/>
          <w:lang w:val="en-US"/>
        </w:rPr>
        <w:t>II</w:t>
      </w:r>
      <w:r>
        <w:rPr>
          <w:rFonts w:ascii="Academy Cyr" w:hAnsi="Academy Cyr"/>
        </w:rPr>
        <w:t xml:space="preserve">, в редакции 1998 г. </w:t>
      </w:r>
    </w:p>
    <w:p w14:paraId="1D27940A" w14:textId="77777777" w:rsidR="00B70147" w:rsidRDefault="00B70147">
      <w:r>
        <w:t>Этот же фрагмент “Евангелия мира Иисуса Христа от ученика Иоа</w:t>
      </w:r>
      <w:r>
        <w:t>н</w:t>
      </w:r>
      <w:r>
        <w:t>на” более или менее полно приводится и в “Вопросах митрополиту Иоа</w:t>
      </w:r>
      <w:r>
        <w:t>н</w:t>
      </w:r>
      <w:r>
        <w:t>ну…”, в работе “К Богодержавию…”, в других наших публикациях.</w:t>
      </w:r>
    </w:p>
    <w:p w14:paraId="1266F490" w14:textId="77777777" w:rsidR="00B70147" w:rsidRDefault="00B70147">
      <w:r>
        <w:t>Ясно же из приведенного, да и по всей Истории и текущей жизни, что вера в Писание, даже в истинно Священное, оригинал которого принесен лично Богом, не может заменить веры Богу непосредственно в жизни, о чем и говорит Иисус в приведенном фрагменте апокрифического Еванг</w:t>
      </w:r>
      <w:r>
        <w:t>е</w:t>
      </w:r>
      <w:r>
        <w:t xml:space="preserve">лия, утаенного иерархией церквей по понятным причинам. </w:t>
      </w:r>
    </w:p>
    <w:p w14:paraId="12C1033E" w14:textId="77777777" w:rsidR="00B70147" w:rsidRDefault="00B70147">
      <w:r>
        <w:t>Чтобы понять, как обстоит дело в исторически реальной ведической культуре с традицией веры и традицией писания, необходимо обратиться к самой ведической литературе. В наши дни в России из всего собрания текстов “Вед” русскоязычному читателю наиболее доступна уже цитир</w:t>
      </w:r>
      <w:r>
        <w:t>о</w:t>
      </w:r>
      <w:r>
        <w:t>ванная ранее книга “«Бхагавад-гита» как она есть”. В предисловии к её английскому изданию, перевод которого включен и в русское издание, читаем:</w:t>
      </w:r>
    </w:p>
    <w:p w14:paraId="11A62D94" w14:textId="6EDF39DF" w:rsidR="00B70147" w:rsidRDefault="00B70147">
      <w:pPr>
        <w:pStyle w:val="a"/>
        <w:rPr>
          <w:rFonts w:ascii="Academy Cyr" w:hAnsi="Academy Cyr"/>
        </w:rPr>
      </w:pPr>
      <w:r>
        <w:rPr>
          <w:rFonts w:ascii="Academy Cyr" w:hAnsi="Academy Cyr"/>
        </w:rPr>
        <w:t xml:space="preserve">«Обычно так называемые ученые, политики, философы и </w:t>
      </w:r>
      <w:r>
        <w:rPr>
          <w:rFonts w:ascii="Academy Cyr" w:hAnsi="Academy Cyr"/>
          <w:i/>
        </w:rPr>
        <w:t>свами</w:t>
      </w:r>
      <w:r w:rsidR="00CE1068" w:rsidRPr="00CE1068">
        <w:rPr>
          <w:i/>
          <w:vertAlign w:val="superscript"/>
        </w:rPr>
        <w:t>[CLXVII]</w:t>
      </w:r>
      <w:r>
        <w:rPr>
          <w:rFonts w:ascii="Academy Cyr" w:hAnsi="Academy Cyr"/>
          <w:i/>
        </w:rPr>
        <w:t xml:space="preserve">, </w:t>
      </w:r>
      <w:r>
        <w:rPr>
          <w:rFonts w:ascii="Academy Cyr" w:hAnsi="Academy Cyr"/>
        </w:rPr>
        <w:t>пишущие комментарии к “Бхагавад-гите”, не обладая совершенным знанием о Кришне</w:t>
      </w:r>
      <w:r w:rsidR="00CE1068" w:rsidRPr="00CE1068">
        <w:rPr>
          <w:vertAlign w:val="superscript"/>
        </w:rPr>
        <w:t>[CLXVIII]</w:t>
      </w:r>
      <w:r>
        <w:rPr>
          <w:rFonts w:ascii="Academy Cyr" w:hAnsi="Academy Cyr"/>
        </w:rPr>
        <w:t>, пытаются изгнать Его, убить Кри</w:t>
      </w:r>
      <w:r>
        <w:rPr>
          <w:rFonts w:ascii="Academy Cyr" w:hAnsi="Academy Cyr"/>
        </w:rPr>
        <w:t>ш</w:t>
      </w:r>
      <w:r>
        <w:rPr>
          <w:rFonts w:ascii="Academy Cyr" w:hAnsi="Academy Cyr"/>
        </w:rPr>
        <w:t>ну. (…)</w:t>
      </w:r>
    </w:p>
    <w:p w14:paraId="2F2F4841" w14:textId="77777777" w:rsidR="00B70147" w:rsidRDefault="00B70147">
      <w:pPr>
        <w:pStyle w:val="a"/>
        <w:rPr>
          <w:rFonts w:ascii="Academy Cyr" w:hAnsi="Academy Cyr"/>
        </w:rPr>
      </w:pPr>
      <w:r>
        <w:rPr>
          <w:rFonts w:ascii="Academy Cyr" w:hAnsi="Academy Cyr"/>
        </w:rPr>
        <w:t>Наше единственное желание — представить “Бхагавад-гиту”, как она есть, чтобы направить обусловленные души к той цели, ради кот</w:t>
      </w:r>
      <w:r>
        <w:rPr>
          <w:rFonts w:ascii="Academy Cyr" w:hAnsi="Academy Cyr"/>
        </w:rPr>
        <w:t>о</w:t>
      </w:r>
      <w:r>
        <w:rPr>
          <w:rFonts w:ascii="Academy Cyr" w:hAnsi="Academy Cyr"/>
        </w:rPr>
        <w:t>рой Кришна нисходит на эту планету раз в день Брахмы, или каждые 8.600.000.000 лет. Эта цель сформулирована в “Бхагавад-гите”, и нам следует принять ей, как она есть, в другом случае нет смысла пытаться понять “Бхагавад-гиту” и её рассказчика, Господа Кришну. Господь Кришна вначале рассказал “Бхагавад-гиту” богу солнца, со</w:t>
      </w:r>
      <w:r>
        <w:rPr>
          <w:rFonts w:ascii="Academy Cyr" w:hAnsi="Academy Cyr"/>
        </w:rPr>
        <w:t>т</w:t>
      </w:r>
      <w:r>
        <w:rPr>
          <w:rFonts w:ascii="Academy Cyr" w:hAnsi="Academy Cyr"/>
        </w:rPr>
        <w:t>ни миллионов лет назад. Нам следует принять этот факт и таким образом осознать историческое значение “Бхагавад-гиты”, не перето</w:t>
      </w:r>
      <w:r>
        <w:rPr>
          <w:rFonts w:ascii="Academy Cyr" w:hAnsi="Academy Cyr"/>
        </w:rPr>
        <w:t>л</w:t>
      </w:r>
      <w:r>
        <w:rPr>
          <w:rFonts w:ascii="Academy Cyr" w:hAnsi="Academy Cyr"/>
        </w:rPr>
        <w:t>ковывая её, но полагаясь целиком на авторитет Кришны. Толковать “Бхагавад-гиту”, не ссылаясь на волю Кришны, есть величайшее о</w:t>
      </w:r>
      <w:r>
        <w:rPr>
          <w:rFonts w:ascii="Academy Cyr" w:hAnsi="Academy Cyr"/>
        </w:rPr>
        <w:t>с</w:t>
      </w:r>
      <w:r>
        <w:rPr>
          <w:rFonts w:ascii="Academy Cyr" w:hAnsi="Academy Cyr"/>
        </w:rPr>
        <w:t xml:space="preserve">корбление, и чтобы не совершить такой ошибки, следует осознать Господа как </w:t>
      </w:r>
      <w:r>
        <w:rPr>
          <w:rFonts w:ascii="Academy Cyr" w:hAnsi="Academy Cyr"/>
        </w:rPr>
        <w:lastRenderedPageBreak/>
        <w:t>Верховную божественную личность так, как Он неп</w:t>
      </w:r>
      <w:r>
        <w:rPr>
          <w:rFonts w:ascii="Academy Cyr" w:hAnsi="Academy Cyr"/>
        </w:rPr>
        <w:t>о</w:t>
      </w:r>
      <w:r>
        <w:rPr>
          <w:rFonts w:ascii="Academy Cyr" w:hAnsi="Academy Cyr"/>
        </w:rPr>
        <w:t>средственно осознан Арджуной, первым учеником Кри</w:t>
      </w:r>
      <w:r>
        <w:rPr>
          <w:rFonts w:ascii="Academy Cyr" w:hAnsi="Academy Cyr"/>
        </w:rPr>
        <w:t>ш</w:t>
      </w:r>
      <w:r>
        <w:rPr>
          <w:rFonts w:ascii="Academy Cyr" w:hAnsi="Academy Cyr"/>
        </w:rPr>
        <w:t>ны».</w:t>
      </w:r>
    </w:p>
    <w:p w14:paraId="43F3B603" w14:textId="77777777" w:rsidR="00B70147" w:rsidRDefault="00B70147">
      <w:pPr>
        <w:pStyle w:val="a"/>
        <w:rPr>
          <w:rFonts w:ascii="Academy Cyr" w:hAnsi="Academy Cyr"/>
        </w:rPr>
      </w:pPr>
      <w:r>
        <w:rPr>
          <w:rFonts w:ascii="Times New Roman" w:hAnsi="Times New Roman"/>
          <w:sz w:val="20"/>
        </w:rPr>
        <w:t>Во введении сообщается, что Кришна-Всевышний, воплотившись ср</w:t>
      </w:r>
      <w:r>
        <w:rPr>
          <w:rFonts w:ascii="Times New Roman" w:hAnsi="Times New Roman"/>
          <w:sz w:val="20"/>
        </w:rPr>
        <w:t>е</w:t>
      </w:r>
      <w:r>
        <w:rPr>
          <w:rFonts w:ascii="Times New Roman" w:hAnsi="Times New Roman"/>
          <w:sz w:val="20"/>
        </w:rPr>
        <w:t xml:space="preserve">ди людей, избрал принца Арджуну — своего друга и </w:t>
      </w:r>
      <w:r>
        <w:rPr>
          <w:rFonts w:ascii="Times New Roman" w:hAnsi="Times New Roman"/>
          <w:i/>
          <w:sz w:val="20"/>
        </w:rPr>
        <w:t>преданного слугу</w:t>
      </w:r>
      <w:r>
        <w:rPr>
          <w:rFonts w:ascii="Times New Roman" w:hAnsi="Times New Roman"/>
          <w:sz w:val="20"/>
        </w:rPr>
        <w:t xml:space="preserve"> (бхакти — т.е. слугу вне иерархии внутрисоциальных отношений) — как первое звено</w:t>
      </w:r>
      <w:r>
        <w:rPr>
          <w:rFonts w:ascii="Academy Cyr" w:hAnsi="Academy Cyr"/>
        </w:rPr>
        <w:t xml:space="preserve"> «новой парампары — цепи ученической преемственности, потому что прежняя цепь была нарушена. Поэтому Господь решил восстановить цепь ученической преемственности, которая передавала бы знания точно в том виде, в каком оно исходило от бога солнца к другим, и Он пожелал, чтобы Его учение было заново распространено Арджуной. Он хотел, чтобы Арджуна стал авторитетом в понимании “Бхагавад-гиты”. Таким образом мы видим, что “Бхагавад-гита” была поведана Арджуне потому, что он был бхактой Господа, непосредс</w:t>
      </w:r>
      <w:r>
        <w:rPr>
          <w:rFonts w:ascii="Academy Cyr" w:hAnsi="Academy Cyr"/>
        </w:rPr>
        <w:t>т</w:t>
      </w:r>
      <w:r>
        <w:rPr>
          <w:rFonts w:ascii="Academy Cyr" w:hAnsi="Academy Cyr"/>
        </w:rPr>
        <w:t xml:space="preserve">венным учеником Кришны и Его близким другом». </w:t>
      </w:r>
    </w:p>
    <w:p w14:paraId="779A671B" w14:textId="77777777" w:rsidR="00B70147" w:rsidRDefault="00B70147">
      <w:r>
        <w:t>Введение заканчивается перечнем участников парампары в послед</w:t>
      </w:r>
      <w:r>
        <w:t>о</w:t>
      </w:r>
      <w:r>
        <w:t>вательности ученической преемственности из 32 человек, начиная от Арджуны и кончая А.Ч.Бхактиведантом Свами Прабхупадой, автором “«Бхагавад-гиты» как она есть”. Им было создано Международнрое общ</w:t>
      </w:r>
      <w:r>
        <w:t>е</w:t>
      </w:r>
      <w:r>
        <w:t>ство сознание Кришны, которое перевело многие его книги на русский язык. Т.е. перевод “«Бхагавад-гиты» как она есть” на русский язык, ко</w:t>
      </w:r>
      <w:r>
        <w:t>м</w:t>
      </w:r>
      <w:r>
        <w:t>ментарии к “Бхагавад-гите” — легитимный информационный продукт, санкционированный парамп</w:t>
      </w:r>
      <w:r>
        <w:t>а</w:t>
      </w:r>
      <w:r>
        <w:t>рой.</w:t>
      </w:r>
    </w:p>
    <w:p w14:paraId="797264BA" w14:textId="77777777" w:rsidR="00B70147" w:rsidRDefault="00B70147">
      <w:r>
        <w:t>Но с точки зрения читателя этот же перевод может быть назван “«Бхагавад-гита» в том виде, как она дошла до нас”. А прочитав книгу читатель по существу должен ответить на вопрос, справедливо ли уравн</w:t>
      </w:r>
      <w:r>
        <w:t>е</w:t>
      </w:r>
      <w:r>
        <w:t xml:space="preserve">ние: </w:t>
      </w:r>
    </w:p>
    <w:p w14:paraId="348F1F65" w14:textId="2E1F39E2" w:rsidR="00B70147" w:rsidRDefault="00B70147">
      <w:pPr>
        <w:pStyle w:val="af0"/>
      </w:pPr>
      <w:r>
        <w:t>“«Бхагавад-гита» в том виде, как она дошла до нас” = “«Бхагавад-гита» как она есть”</w:t>
      </w:r>
      <w:r w:rsidR="00CE1068" w:rsidRPr="00CE1068">
        <w:rPr>
          <w:vertAlign w:val="superscript"/>
        </w:rPr>
        <w:t>[CLXIX]</w:t>
      </w:r>
      <w:r>
        <w:t> = “«Бхагавад-гита», как она была изначально поведана Ар</w:t>
      </w:r>
      <w:r>
        <w:t>д</w:t>
      </w:r>
      <w:r>
        <w:t>жуне”.</w:t>
      </w:r>
    </w:p>
    <w:p w14:paraId="71B427DA" w14:textId="77777777" w:rsidR="00B70147" w:rsidRDefault="00B70147">
      <w:r>
        <w:t>И право читателя признать либо отвергнуть утверждение “«Бхагавад-гиты», как она дошла до нас” о том, что Кришна — воплотившийся среди людей Всевышний Бог. Но, как явствует из текста “«Бхагавад-гиты» как она есть”, для принца Арджуны, когда он перед битвой обратился к сидящему с ним в боевой колеснице Кришне с вопросами, не было сомнения в том, что он обращается, минуя посредников, лично ко Всевышнему Богу, к</w:t>
      </w:r>
      <w:r>
        <w:t>о</w:t>
      </w:r>
      <w:r>
        <w:t xml:space="preserve">торому доверяет и верит. И Кришна, как бы кто ни относился к нему на основании ведических текстов, отвечает своему </w:t>
      </w:r>
      <w:r>
        <w:lastRenderedPageBreak/>
        <w:t>другу-человеку по сущ</w:t>
      </w:r>
      <w:r>
        <w:t>е</w:t>
      </w:r>
      <w:r>
        <w:t>ству заданных им вопросов. И среди всего прочего говорит следу</w:t>
      </w:r>
      <w:r>
        <w:t>ю</w:t>
      </w:r>
      <w:r>
        <w:t>щее:</w:t>
      </w:r>
    </w:p>
    <w:p w14:paraId="2769BEF2" w14:textId="77777777" w:rsidR="00B70147" w:rsidRDefault="00B70147">
      <w:pPr>
        <w:pStyle w:val="a"/>
        <w:rPr>
          <w:rFonts w:ascii="Academy Cyr" w:hAnsi="Academy Cyr"/>
        </w:rPr>
      </w:pPr>
      <w:r>
        <w:rPr>
          <w:rFonts w:ascii="Academy Cyr" w:hAnsi="Academy Cyr"/>
        </w:rPr>
        <w:t>«Тот, кому известная Абсолютная истина, о сильнорукий, не и</w:t>
      </w:r>
      <w:r>
        <w:rPr>
          <w:rFonts w:ascii="Academy Cyr" w:hAnsi="Academy Cyr"/>
        </w:rPr>
        <w:t>н</w:t>
      </w:r>
      <w:r>
        <w:rPr>
          <w:rFonts w:ascii="Academy Cyr" w:hAnsi="Academy Cyr"/>
        </w:rPr>
        <w:t xml:space="preserve">тересуется чувственным удовлетворением, хорошо понимая разницу между деятельностью в преданном служении </w:t>
      </w:r>
      <w:r w:rsidRPr="00B70147">
        <w:t>&lt;</w:t>
      </w:r>
      <w:r>
        <w:rPr>
          <w:rFonts w:ascii="Academy Cyr" w:hAnsi="Academy Cyr"/>
        </w:rPr>
        <w:t>Всевышнему, если бы Кришна говорил о Боге в третьем лице</w:t>
      </w:r>
      <w:r w:rsidRPr="00B70147">
        <w:t xml:space="preserve">&gt; </w:t>
      </w:r>
      <w:r>
        <w:rPr>
          <w:rFonts w:ascii="Academy Cyr" w:hAnsi="Academy Cyr"/>
        </w:rPr>
        <w:t>и кармической деятельн</w:t>
      </w:r>
      <w:r>
        <w:rPr>
          <w:rFonts w:ascii="Academy Cyr" w:hAnsi="Academy Cyr"/>
        </w:rPr>
        <w:t>о</w:t>
      </w:r>
      <w:r>
        <w:rPr>
          <w:rFonts w:ascii="Academy Cyr" w:hAnsi="Academy Cyr"/>
        </w:rPr>
        <w:t xml:space="preserve">стью </w:t>
      </w:r>
      <w:r w:rsidRPr="00B70147">
        <w:t>&lt;</w:t>
      </w:r>
      <w:r>
        <w:rPr>
          <w:rFonts w:ascii="Academy Cyr" w:hAnsi="Academy Cyr"/>
        </w:rPr>
        <w:t>т.е. деятельностью для себя, либо в служении кому-либо, п</w:t>
      </w:r>
      <w:r>
        <w:rPr>
          <w:rFonts w:ascii="Academy Cyr" w:hAnsi="Academy Cyr"/>
        </w:rPr>
        <w:t>о</w:t>
      </w:r>
      <w:r>
        <w:rPr>
          <w:rFonts w:ascii="Academy Cyr" w:hAnsi="Academy Cyr"/>
        </w:rPr>
        <w:t>мимо Всевышнего, что обрекает душу на последующие многократные воплощения</w:t>
      </w:r>
      <w:r w:rsidRPr="00B70147">
        <w:t>&gt;</w:t>
      </w:r>
      <w:r>
        <w:rPr>
          <w:rFonts w:ascii="Academy Cyr" w:hAnsi="Academy Cyr"/>
        </w:rPr>
        <w:t>» (“Бхагавад-гита”, гл. 3:28; здесь и далее в угловых скобках наши пояснения для незнакомых с текстом цитируемого исто</w:t>
      </w:r>
      <w:r>
        <w:rPr>
          <w:rFonts w:ascii="Academy Cyr" w:hAnsi="Academy Cyr"/>
        </w:rPr>
        <w:t>ч</w:t>
      </w:r>
      <w:r>
        <w:rPr>
          <w:rFonts w:ascii="Academy Cyr" w:hAnsi="Academy Cyr"/>
        </w:rPr>
        <w:t>ника).</w:t>
      </w:r>
    </w:p>
    <w:p w14:paraId="1ECF215C" w14:textId="77777777" w:rsidR="00B70147" w:rsidRDefault="00B70147">
      <w:pPr>
        <w:pStyle w:val="a"/>
        <w:rPr>
          <w:rFonts w:ascii="Academy Cyr" w:hAnsi="Academy Cyr"/>
        </w:rPr>
      </w:pPr>
      <w:r>
        <w:rPr>
          <w:rFonts w:ascii="Academy Cyr" w:hAnsi="Academy Cyr"/>
        </w:rPr>
        <w:t>«Поэтому, о Арджуна, посвятив Мне все свои действия, полн</w:t>
      </w:r>
      <w:r>
        <w:rPr>
          <w:rFonts w:ascii="Academy Cyr" w:hAnsi="Academy Cyr"/>
        </w:rPr>
        <w:t>о</w:t>
      </w:r>
      <w:r>
        <w:rPr>
          <w:rFonts w:ascii="Academy Cyr" w:hAnsi="Academy Cyr"/>
        </w:rPr>
        <w:t>стью сознавая Меня, не желая выгоды, без притязаний на собственн</w:t>
      </w:r>
      <w:r>
        <w:rPr>
          <w:rFonts w:ascii="Academy Cyr" w:hAnsi="Academy Cyr"/>
        </w:rPr>
        <w:t>и</w:t>
      </w:r>
      <w:r>
        <w:rPr>
          <w:rFonts w:ascii="Academy Cyr" w:hAnsi="Academy Cyr"/>
        </w:rPr>
        <w:t>чество и стряхнув апатию — сражайся» (гл. 3:30).</w:t>
      </w:r>
    </w:p>
    <w:p w14:paraId="0B3F78ED" w14:textId="77777777" w:rsidR="00B70147" w:rsidRDefault="00B70147">
      <w:pPr>
        <w:pStyle w:val="a"/>
        <w:rPr>
          <w:rFonts w:ascii="Academy Cyr" w:hAnsi="Academy Cyr"/>
        </w:rPr>
      </w:pPr>
      <w:r>
        <w:rPr>
          <w:rFonts w:ascii="Academy Cyr" w:hAnsi="Academy Cyr"/>
        </w:rPr>
        <w:t xml:space="preserve">«Те люди, которые исполняют свои обязанности в соответствии с Моими предписаниями, и которые следуют этому учению с верой, без зависти, освобождаются из оков кармической деятельности </w:t>
      </w:r>
      <w:r w:rsidRPr="00B70147">
        <w:t>&lt;</w:t>
      </w:r>
      <w:r>
        <w:rPr>
          <w:rFonts w:ascii="Academy Cyr" w:hAnsi="Academy Cyr"/>
        </w:rPr>
        <w:t>т.е. во</w:t>
      </w:r>
      <w:r>
        <w:rPr>
          <w:rFonts w:ascii="Academy Cyr" w:hAnsi="Academy Cyr"/>
        </w:rPr>
        <w:t>з</w:t>
      </w:r>
      <w:r>
        <w:rPr>
          <w:rFonts w:ascii="Academy Cyr" w:hAnsi="Academy Cyr"/>
        </w:rPr>
        <w:t>вращаются к Богу, необратимо избегая необходимости перевоплощат</w:t>
      </w:r>
      <w:r>
        <w:rPr>
          <w:rFonts w:ascii="Academy Cyr" w:hAnsi="Academy Cyr"/>
        </w:rPr>
        <w:t>ь</w:t>
      </w:r>
      <w:r>
        <w:rPr>
          <w:rFonts w:ascii="Academy Cyr" w:hAnsi="Academy Cyr"/>
        </w:rPr>
        <w:t>ся, а иначе говоря обретают спасение в смысле вероучений историч</w:t>
      </w:r>
      <w:r>
        <w:rPr>
          <w:rFonts w:ascii="Academy Cyr" w:hAnsi="Academy Cyr"/>
        </w:rPr>
        <w:t>е</w:t>
      </w:r>
      <w:r>
        <w:rPr>
          <w:rFonts w:ascii="Academy Cyr" w:hAnsi="Academy Cyr"/>
        </w:rPr>
        <w:t>ски реальных христианс</w:t>
      </w:r>
      <w:r>
        <w:rPr>
          <w:rFonts w:ascii="Academy Cyr" w:hAnsi="Academy Cyr"/>
        </w:rPr>
        <w:t>т</w:t>
      </w:r>
      <w:r>
        <w:rPr>
          <w:rFonts w:ascii="Academy Cyr" w:hAnsi="Academy Cyr"/>
        </w:rPr>
        <w:t>ва и ислама</w:t>
      </w:r>
      <w:r w:rsidRPr="00B70147">
        <w:t>&gt;</w:t>
      </w:r>
      <w:r>
        <w:rPr>
          <w:rFonts w:ascii="Academy Cyr" w:hAnsi="Academy Cyr"/>
        </w:rPr>
        <w:t xml:space="preserve"> (гл. 3:31).</w:t>
      </w:r>
    </w:p>
    <w:p w14:paraId="1D0EDFE9" w14:textId="77777777" w:rsidR="00B70147" w:rsidRDefault="00B70147">
      <w:r>
        <w:t>Каждый абзац, которому в “«Бхагавад-гите» как она есть” присвоен номер, снабжен комментарием, объем которого в подавляющем бол</w:t>
      </w:r>
      <w:r>
        <w:t>ь</w:t>
      </w:r>
      <w:r>
        <w:t>шинстве случаев намного превосходит объем оригинального текста, бл</w:t>
      </w:r>
      <w:r>
        <w:t>а</w:t>
      </w:r>
      <w:r>
        <w:t>годаря чему читатель может узнать многое, что сообщается в иной вед</w:t>
      </w:r>
      <w:r>
        <w:t>и</w:t>
      </w:r>
      <w:r>
        <w:t>ческой литературе, а также и мнение автора книги, принадлежащего к цепи парампары. К тексту гл. 3:31 дан сл</w:t>
      </w:r>
      <w:r>
        <w:t>е</w:t>
      </w:r>
      <w:r>
        <w:t>дующий комментарий:</w:t>
      </w:r>
    </w:p>
    <w:p w14:paraId="5EB0AFE1" w14:textId="77777777" w:rsidR="00B70147" w:rsidRDefault="00B70147">
      <w:pPr>
        <w:pStyle w:val="a"/>
        <w:rPr>
          <w:rFonts w:ascii="Academy Cyr" w:hAnsi="Academy Cyr"/>
        </w:rPr>
      </w:pPr>
      <w:r>
        <w:rPr>
          <w:rFonts w:ascii="Academy Cyr" w:hAnsi="Academy Cyr"/>
        </w:rPr>
        <w:t>«Предписания Верховной божественной личности, Кришны, явл</w:t>
      </w:r>
      <w:r>
        <w:rPr>
          <w:rFonts w:ascii="Academy Cyr" w:hAnsi="Academy Cyr"/>
        </w:rPr>
        <w:t>я</w:t>
      </w:r>
      <w:r>
        <w:rPr>
          <w:rFonts w:ascii="Academy Cyr" w:hAnsi="Academy Cyr"/>
        </w:rPr>
        <w:t>ются сутью всей ведической мудрости; они вечно истинны. Как вечны „Веды”, так вечна истина сознания Кришны. Нужно иметь твердую веру в наставления Господа не испытывая к Нему зависти. Существ</w:t>
      </w:r>
      <w:r>
        <w:rPr>
          <w:rFonts w:ascii="Academy Cyr" w:hAnsi="Academy Cyr"/>
        </w:rPr>
        <w:t>у</w:t>
      </w:r>
      <w:r>
        <w:rPr>
          <w:rFonts w:ascii="Academy Cyr" w:hAnsi="Academy Cyr"/>
        </w:rPr>
        <w:t>ет множество философов, которые пишут комментарии к “Бхагавад-гите”, но не верят в Кришну. (…)»</w:t>
      </w:r>
    </w:p>
    <w:p w14:paraId="3B583A75" w14:textId="77777777" w:rsidR="00B70147" w:rsidRDefault="00B70147">
      <w:r>
        <w:t>В комментарии к тексту “Бхагавад-гиты” гл. 4:2 читаем «демоны не в</w:t>
      </w:r>
      <w:r>
        <w:t>е</w:t>
      </w:r>
      <w:r>
        <w:t>рят в Господа, а лишь пользуются тем, что принадлежит Всевышнему». Так же и в комментарии к тексту гл. 4:4 говорится о вере «в Верховную божественную личность» и демонах, «которым не хочется принимать Кришну, как Верховную бож</w:t>
      </w:r>
      <w:r>
        <w:t>е</w:t>
      </w:r>
      <w:r>
        <w:t xml:space="preserve">ственную личность». </w:t>
      </w:r>
    </w:p>
    <w:p w14:paraId="42C76DAD" w14:textId="77777777" w:rsidR="00B70147" w:rsidRDefault="00B70147">
      <w:pPr>
        <w:pStyle w:val="af0"/>
      </w:pPr>
      <w:r>
        <w:lastRenderedPageBreak/>
        <w:t>В комментариях повсеместно идет речь о вере во Всевышнего, в то время как в тексте самой “Бхагавад-гиты” речь идет о необходим</w:t>
      </w:r>
      <w:r>
        <w:t>о</w:t>
      </w:r>
      <w:r>
        <w:t xml:space="preserve">сти веры человека в наставления от Всевышнего Господа, в основе которой лежит вера человека Всевышнему Богу как личности. </w:t>
      </w:r>
    </w:p>
    <w:p w14:paraId="77C75126" w14:textId="77777777" w:rsidR="00B70147" w:rsidRDefault="00B70147">
      <w:r>
        <w:t>В частности, Арджуна верил Кришне лично, отождествляя его с вопл</w:t>
      </w:r>
      <w:r>
        <w:t>о</w:t>
      </w:r>
      <w:r>
        <w:t>тившимся Всевышним Богом, поэтому вопрос о «вере в Кришну», о вере в Бога для него вообще не стоял, а Кришна, заявив о Боговоплощении в своем лице, излагая лично верившему ему Арджуне учение о жизни на основе веры человека Верховной божественной личности, также ничего не говорил о «вере в Бога».</w:t>
      </w:r>
    </w:p>
    <w:p w14:paraId="34810DB3" w14:textId="77777777" w:rsidR="00B70147" w:rsidRDefault="00B70147">
      <w:r>
        <w:t>Появление в комментариях отсебятины о «вере в Верховную божес</w:t>
      </w:r>
      <w:r>
        <w:t>т</w:t>
      </w:r>
      <w:r>
        <w:t>венную личность» — Всевышнего — наводит на мысль, что и в парамп</w:t>
      </w:r>
      <w:r>
        <w:t>а</w:t>
      </w:r>
      <w:r>
        <w:t>ре, начатой Арджуной, тоже не всё в порядке, и это подтверждается те</w:t>
      </w:r>
      <w:r>
        <w:t>к</w:t>
      </w:r>
      <w:r>
        <w:t>стом гл. 10:21 и комментарием к нему. Кришна говорит Арджуне следу</w:t>
      </w:r>
      <w:r>
        <w:t>ю</w:t>
      </w:r>
      <w:r>
        <w:t>щее:</w:t>
      </w:r>
    </w:p>
    <w:p w14:paraId="55F75F46" w14:textId="77777777" w:rsidR="00B70147" w:rsidRDefault="00B70147">
      <w:pPr>
        <w:pStyle w:val="a"/>
        <w:rPr>
          <w:rFonts w:ascii="Academy Cyr" w:hAnsi="Academy Cyr"/>
        </w:rPr>
      </w:pPr>
      <w:r>
        <w:rPr>
          <w:rFonts w:ascii="Academy Cyr" w:hAnsi="Academy Cyr"/>
        </w:rPr>
        <w:t>«Из Адитий Я — Вишну, из светил Я — лучезарное солнце, из Марутов Я — Маричи, и среди звезд Я — луна» (“Бхагавад-гита”, гл. 10:21).</w:t>
      </w:r>
    </w:p>
    <w:p w14:paraId="0E0ED2B4" w14:textId="77777777" w:rsidR="00B70147" w:rsidRDefault="00B70147">
      <w:r>
        <w:t>Читаем в комментарии к этому тексту:</w:t>
      </w:r>
    </w:p>
    <w:p w14:paraId="69B607CC" w14:textId="77777777" w:rsidR="00B70147" w:rsidRDefault="00B70147">
      <w:pPr>
        <w:pStyle w:val="a"/>
        <w:rPr>
          <w:rFonts w:ascii="Academy Cyr" w:hAnsi="Academy Cyr"/>
        </w:rPr>
      </w:pPr>
      <w:r>
        <w:rPr>
          <w:rFonts w:ascii="Academy Cyr" w:hAnsi="Academy Cyr"/>
        </w:rPr>
        <w:t>«Луна наиболее выделяется ночью среди звезд и потому она пре</w:t>
      </w:r>
      <w:r>
        <w:rPr>
          <w:rFonts w:ascii="Academy Cyr" w:hAnsi="Academy Cyr"/>
        </w:rPr>
        <w:t>д</w:t>
      </w:r>
      <w:r>
        <w:rPr>
          <w:rFonts w:ascii="Academy Cyr" w:hAnsi="Academy Cyr"/>
        </w:rPr>
        <w:t>ставляет Кришну. Из этого стиха можно понять, что луна является одной из звезд; то есть звезды, мерцающие в небе, также отражают свет солнца. Теория о том, что во вселенной есть много солнц, не принимается в ведической литературе. Солнце одно, а луна и звезды светят как отражение солнца. Поскольку “Бхагавад-гита” указывает, здесь, что луна есть одна из звезд, мерцающие звезды также не я</w:t>
      </w:r>
      <w:r>
        <w:rPr>
          <w:rFonts w:ascii="Academy Cyr" w:hAnsi="Academy Cyr"/>
        </w:rPr>
        <w:t>в</w:t>
      </w:r>
      <w:r>
        <w:rPr>
          <w:rFonts w:ascii="Academy Cyr" w:hAnsi="Academy Cyr"/>
        </w:rPr>
        <w:t>ляются солнцами, но подобны луне».</w:t>
      </w:r>
    </w:p>
    <w:p w14:paraId="07561719" w14:textId="26615478" w:rsidR="00B70147" w:rsidRDefault="00B70147">
      <w:r>
        <w:t>Признав этот комментарий истинным, поскольку он исходит из лег</w:t>
      </w:r>
      <w:r>
        <w:t>и</w:t>
      </w:r>
      <w:r>
        <w:t>тимной парампары духовных учителей, волхвов и т.п., кшатриям-витязям, как тому учит В.В.Данилов в доктрине “Ведического социализма”</w:t>
      </w:r>
      <w:r w:rsidR="00CE1068" w:rsidRPr="00CE1068">
        <w:rPr>
          <w:vertAlign w:val="superscript"/>
        </w:rPr>
        <w:t>[CLXX]</w:t>
      </w:r>
      <w:r>
        <w:t>, следует организовать уничтожение рассадников “атеистических”, “демонических” воззрений на Космос как на множество галактик, каждая из которых вкл</w:t>
      </w:r>
      <w:r>
        <w:t>ю</w:t>
      </w:r>
      <w:r>
        <w:t xml:space="preserve">чает в себя множество звезд-солнц и множество планет, часть из которых имеет спутники-луны. </w:t>
      </w:r>
    </w:p>
    <w:p w14:paraId="0CC0C279" w14:textId="09423CDA" w:rsidR="00B70147" w:rsidRDefault="00B70147">
      <w:r>
        <w:t>Если согласиться с этой точкой зрения, то уничтожению подлежат все астрономические оптические и радиотелескопы и локаторы за исключен</w:t>
      </w:r>
      <w:r>
        <w:t>и</w:t>
      </w:r>
      <w:r>
        <w:t>ем визиров и угломеров, предназначенных для наблюдения неба невоор</w:t>
      </w:r>
      <w:r>
        <w:t>у</w:t>
      </w:r>
      <w:r>
        <w:t xml:space="preserve">женным глазом, подобных 40-метровому мраморному секстану Улугбека (родился в 1394 г. — убит в 1449 г.), остатки которого </w:t>
      </w:r>
      <w:r>
        <w:lastRenderedPageBreak/>
        <w:t xml:space="preserve">сохранились до наших дней в Самарканде в его обсерватории, разрушенной в 1449 г. тогдашним поколением борцов за </w:t>
      </w:r>
      <w:r>
        <w:rPr>
          <w:b/>
        </w:rPr>
        <w:t xml:space="preserve">чистоту веры от разумной науки. </w:t>
      </w:r>
      <w:r>
        <w:t>Также уничтож</w:t>
      </w:r>
      <w:r>
        <w:t>е</w:t>
      </w:r>
      <w:r>
        <w:t>нию подлежат все архивы обсерваторий и их библиотеки, в которых собр</w:t>
      </w:r>
      <w:r>
        <w:t>а</w:t>
      </w:r>
      <w:r>
        <w:t>ны и прокомментированы материалы многовековых астрономических наблюдений с использованием телескопов, спектрометров, радиотелеск</w:t>
      </w:r>
      <w:r>
        <w:t>о</w:t>
      </w:r>
      <w:r>
        <w:t>пов и т.п. А персонал обсерваторий, придерживающийся взглядов, прои</w:t>
      </w:r>
      <w:r>
        <w:t>с</w:t>
      </w:r>
      <w:r>
        <w:t>текающих из экспериментальных наблюдений, а не из комментариев к Писанию, якобы унаследованному от Бога, необходимо изолировать от общества, пока астрономы не “образумятся” и не признают, что звезды, закрепленные на хрустальной небесной сфере, светят светом отраженным от солнца, а в центре вселенной неподвижно установлена Земля и т.п. И сделать это необходимо исключительно на том основании, что кто-то, отгородившись от Бога и Жизни ритуалами и унаследованным от древн</w:t>
      </w:r>
      <w:r>
        <w:t>о</w:t>
      </w:r>
      <w:r>
        <w:t>сти писанием, заучившись в парампаре брахманов-волхвов-знахарей до утраты здравомыслия, обычную поэтическую метафору отождествил с Откровением Свыше об астрофизике всего обозримого и необозримого Косм</w:t>
      </w:r>
      <w:r>
        <w:t>о</w:t>
      </w:r>
      <w:r>
        <w:t>са.</w:t>
      </w:r>
      <w:r w:rsidR="00CE1068" w:rsidRPr="00CE1068">
        <w:rPr>
          <w:vertAlign w:val="superscript"/>
        </w:rPr>
        <w:t>[CLXXI]</w:t>
      </w:r>
      <w:r>
        <w:t xml:space="preserve"> </w:t>
      </w:r>
    </w:p>
    <w:p w14:paraId="59F14BC3" w14:textId="77777777" w:rsidR="00B70147" w:rsidRDefault="00B70147">
      <w:r>
        <w:t xml:space="preserve">Возможно, что кто-то из сторонников </w:t>
      </w:r>
      <w:r>
        <w:rPr>
          <w:i/>
        </w:rPr>
        <w:t>ведистов иного толка</w:t>
      </w:r>
      <w:r>
        <w:t xml:space="preserve"> скажет, что Шри Шримад А.Ч. Свами Прабхупада принадлежит “не к той” пара</w:t>
      </w:r>
      <w:r>
        <w:t>м</w:t>
      </w:r>
      <w:r>
        <w:t xml:space="preserve">паре. Но это приводит к вопросу: а где представители “той” — истинной парампары, которая сохранила Откровение, легшее в основу дошедших до нас “Вед”, в неизменности вечного смысла всех Откровений? </w:t>
      </w:r>
    </w:p>
    <w:p w14:paraId="18F44D56" w14:textId="77777777" w:rsidR="00B70147" w:rsidRDefault="00B70147">
      <w:r>
        <w:t>Представитель же всякой парампары — цепи ученической преемс</w:t>
      </w:r>
      <w:r>
        <w:t>т</w:t>
      </w:r>
      <w:r>
        <w:t>венности — цепи рукоположений — цепи прочих форм посвящений — будет настаивать на том, что именно он и представляет Истину в обществе людей. Но решать, кто из них, что и кого по сути представляет, предстоит всё же остальному большинству общества, которое к цепям парампар не принадлежат; и решать необходимо приходится в обычной повседневности людям, ведущим жизнь в профессиональном труде, не имеющим возмо</w:t>
      </w:r>
      <w:r>
        <w:t>ж</w:t>
      </w:r>
      <w:r>
        <w:t>ности досконально разбирать склоки всех парампар и их взаимные обв</w:t>
      </w:r>
      <w:r>
        <w:t>и</w:t>
      </w:r>
      <w:r>
        <w:t>нения в нелегитимности и извращении несомого ими наследия реального либо мнимого Откровения.</w:t>
      </w:r>
    </w:p>
    <w:p w14:paraId="6F479962" w14:textId="77777777" w:rsidR="00B70147" w:rsidRDefault="00B70147">
      <w:r>
        <w:t>И только на основе веры Богу по совести может быть дан ответ на т</w:t>
      </w:r>
      <w:r>
        <w:t>а</w:t>
      </w:r>
      <w:r>
        <w:t>кого рода вопросы и может быть построено общество людей, общество справедливости и свободы для всех, кто не приемлет вседозволенности. А Писания — только напомин</w:t>
      </w:r>
      <w:r>
        <w:t>а</w:t>
      </w:r>
      <w:r>
        <w:t xml:space="preserve">ния об этом. </w:t>
      </w:r>
    </w:p>
    <w:p w14:paraId="28D426D6" w14:textId="77777777" w:rsidR="00B70147" w:rsidRDefault="00B70147">
      <w:pPr>
        <w:ind w:firstLine="454"/>
      </w:pPr>
      <w:r>
        <w:t>Такого рода воззрение выражены в Коране:</w:t>
      </w:r>
      <w:r>
        <w:rPr>
          <w:i/>
        </w:rPr>
        <w:t xml:space="preserve"> «Для всякого предела — свое Писание. Стирает Бог, что желает, и утверждает; у Него — мать книги»</w:t>
      </w:r>
      <w:r>
        <w:t xml:space="preserve"> (сура 13:38, 39). И сам </w:t>
      </w:r>
      <w:r>
        <w:rPr>
          <w:i/>
          <w:u w:val="words"/>
        </w:rPr>
        <w:t>Коран</w:t>
      </w:r>
      <w:r>
        <w:t xml:space="preserve"> характеризуется как </w:t>
      </w:r>
      <w:r>
        <w:rPr>
          <w:i/>
          <w:u w:val="words"/>
        </w:rPr>
        <w:t>напомин</w:t>
      </w:r>
      <w:r>
        <w:rPr>
          <w:i/>
          <w:u w:val="words"/>
        </w:rPr>
        <w:t>а</w:t>
      </w:r>
      <w:r>
        <w:rPr>
          <w:i/>
          <w:u w:val="words"/>
        </w:rPr>
        <w:t>ние</w:t>
      </w:r>
      <w:r>
        <w:t xml:space="preserve"> (в </w:t>
      </w:r>
      <w:r>
        <w:lastRenderedPageBreak/>
        <w:t xml:space="preserve">частности, сура 38:1, 74:54). Принимающие же его в качестве записи Откровения предупреждаются об их обязанности в отношении верующих иных религиозных культов: </w:t>
      </w:r>
      <w:r>
        <w:rPr>
          <w:i/>
        </w:rPr>
        <w:t>«А если они уверовали в подобное тому, во что вы уверовали, то они уже нашли прямой путь»</w:t>
      </w:r>
      <w:r>
        <w:t xml:space="preserve"> (сура 2:131).</w:t>
      </w:r>
    </w:p>
    <w:p w14:paraId="6DE29850" w14:textId="77777777" w:rsidR="00B70147" w:rsidRDefault="00B70147">
      <w:pPr>
        <w:ind w:firstLine="454"/>
      </w:pPr>
      <w:r>
        <w:t>Из этого можно понять, что в истории человечества Писания, на к</w:t>
      </w:r>
      <w:r>
        <w:t>о</w:t>
      </w:r>
      <w:r>
        <w:t>торых основаны религиозные культы, подобны записной книжке с адрес</w:t>
      </w:r>
      <w:r>
        <w:t>а</w:t>
      </w:r>
      <w:r>
        <w:t>ми и телефонами в кармане человека, к которой человек обращается тол</w:t>
      </w:r>
      <w:r>
        <w:t>ь</w:t>
      </w:r>
      <w:r>
        <w:t>ко тогда, когда ему следует вспомнить то, что он забыл. Если его память легкодоступна, то записная книжка необяз</w:t>
      </w:r>
      <w:r>
        <w:t>а</w:t>
      </w:r>
      <w:r>
        <w:t xml:space="preserve">тельна. </w:t>
      </w:r>
    </w:p>
    <w:p w14:paraId="28FA1439" w14:textId="77777777" w:rsidR="00B70147" w:rsidRDefault="00B70147">
      <w:pPr>
        <w:ind w:firstLine="454"/>
      </w:pPr>
      <w:r>
        <w:t xml:space="preserve">Так же и в культуре: живая религия — двустороннее общение живых людей и Бога живого; священное Писание в этом общении — не главное, ибо оно — напоминание о </w:t>
      </w:r>
      <w:r>
        <w:rPr>
          <w:i/>
          <w:u w:val="single"/>
        </w:rPr>
        <w:t>живой религии</w:t>
      </w:r>
      <w:r>
        <w:t xml:space="preserve"> для тех, кто в неё не вошел по каким-то его личным причинам. Но, если же Писания изолганы, как об этом Коран предупреждает многократно, и что в отношении Библии по</w:t>
      </w:r>
      <w:r>
        <w:t>д</w:t>
      </w:r>
      <w:r>
        <w:t xml:space="preserve">тверждается нашим анализом, то, приняв их в качестве </w:t>
      </w:r>
      <w:r>
        <w:rPr>
          <w:i/>
        </w:rPr>
        <w:t>неусомнительной основы</w:t>
      </w:r>
      <w:r>
        <w:t xml:space="preserve"> вероучения, невозможно обрести религию — общение с Богом живым в единстве эмоционального и смыслового строя души человека. И если у кого-то есть сомнения в истинности того или иного Писания, но он верует Богу непосредственно, то Бог найдет способ привести верующего Ему человека к неоспоримой истине в любом религиозном или светском в</w:t>
      </w:r>
      <w:r>
        <w:t>о</w:t>
      </w:r>
      <w:r>
        <w:t>просе.</w:t>
      </w:r>
    </w:p>
    <w:p w14:paraId="1CE69C8F" w14:textId="77777777" w:rsidR="00B70147" w:rsidRDefault="00B70147">
      <w:r>
        <w:t xml:space="preserve">И обществу не нужны иерархии </w:t>
      </w:r>
      <w:r>
        <w:sym w:font="Times New Roman" w:char="201C"/>
      </w:r>
      <w:r>
        <w:t>Духовных</w:t>
      </w:r>
      <w:r>
        <w:sym w:font="Times New Roman" w:char="201D"/>
      </w:r>
      <w:r>
        <w:t xml:space="preserve"> сословий, для того чтобы один человек сказал другому: “Веруй Богу, и отвечай ему, когда Он обр</w:t>
      </w:r>
      <w:r>
        <w:t>а</w:t>
      </w:r>
      <w:r>
        <w:t>щается к тебе через совесть, других людей, жизненные обстоятельства на языке жизненных знамений.” И не нужны “духовные учителя”, иерархии, цепи “парампары” для того, чтобы другой человек, услышав или прочитав эти слова, сам подумал над их смыслом и обратился к Богу непосредс</w:t>
      </w:r>
      <w:r>
        <w:t>т</w:t>
      </w:r>
      <w:r>
        <w:t>венно, минуя всех иера</w:t>
      </w:r>
      <w:r>
        <w:t>р</w:t>
      </w:r>
      <w:r>
        <w:t>хов и “гуру”.</w:t>
      </w:r>
    </w:p>
    <w:p w14:paraId="5610E939" w14:textId="77777777" w:rsidR="00B70147" w:rsidRDefault="00B70147">
      <w:pPr>
        <w:pStyle w:val="af0"/>
      </w:pPr>
      <w:r>
        <w:t>Всё остальное в нормальной культуре людей в нормальном общ</w:t>
      </w:r>
      <w:r>
        <w:t>е</w:t>
      </w:r>
      <w:r>
        <w:t>стве, в нормальной цивилизации — только подспорье для жизни в непосредственной вере Богу каждого нормального ч</w:t>
      </w:r>
      <w:r>
        <w:t>е</w:t>
      </w:r>
      <w:r>
        <w:t xml:space="preserve">ловека. </w:t>
      </w:r>
    </w:p>
    <w:p w14:paraId="61D0104A" w14:textId="50BEAF9A" w:rsidR="00B70147" w:rsidRDefault="00B70147">
      <w:r>
        <w:t>Но нет, иерархии “духовных” отрицают это: вот Писание — оно св</w:t>
      </w:r>
      <w:r>
        <w:t>я</w:t>
      </w:r>
      <w:r>
        <w:t xml:space="preserve">щенно, поскольку от Бога и в нём выражено Божье вероучение; вот мы — преемственность рукоположения и парампара, восходящая в прошлые века либо к воплотившемуся Богу, либо к Его истинному посланцу; мы — хранители истинных знаний, и потому мы лучше знаем, какие знания вам давать, а до каких вы </w:t>
      </w:r>
      <w:r>
        <w:sym w:font="Times New Roman" w:char="201C"/>
      </w:r>
      <w:r>
        <w:t>духовно</w:t>
      </w:r>
      <w:r>
        <w:sym w:font="Times New Roman" w:char="201D"/>
      </w:r>
      <w:r>
        <w:t xml:space="preserve"> не доросли, и потому эти знания — искл</w:t>
      </w:r>
      <w:r>
        <w:t>ю</w:t>
      </w:r>
      <w:r>
        <w:t>чительно для высших посвященных, только которые и способны руков</w:t>
      </w:r>
      <w:r>
        <w:t>о</w:t>
      </w:r>
      <w:r>
        <w:t>дить всеми в соответствии с известными им во всей исчерпывающей</w:t>
      </w:r>
      <w:r w:rsidR="00CE1068" w:rsidRPr="00CE1068">
        <w:rPr>
          <w:vertAlign w:val="superscript"/>
        </w:rPr>
        <w:t>[CLXXII]</w:t>
      </w:r>
      <w:r>
        <w:t xml:space="preserve"> по</w:t>
      </w:r>
      <w:r>
        <w:t>л</w:t>
      </w:r>
      <w:r>
        <w:t xml:space="preserve">ноте законами, данными Богом; кормите, </w:t>
      </w:r>
      <w:r>
        <w:lastRenderedPageBreak/>
        <w:t>одевайте, обустраивайте нашу жизнь, и если вы будете делать это хорошо, то получится ведический (символический) социализм — для вас, а кто не согласен с этим выраж</w:t>
      </w:r>
      <w:r>
        <w:t>е</w:t>
      </w:r>
      <w:r>
        <w:t xml:space="preserve">нием “справедливости”, те — скоты и демоны в обличье человеческом, и потому должны работать на вас, пока не поумнеют и не обретут иного воплощения согласно карме; а если будут возражать, то с ними следует бороться как с противниками Бога, дабы общество не подпало под их власть и не погибло в богоотступничестве. </w:t>
      </w:r>
    </w:p>
    <w:p w14:paraId="060DC5E5" w14:textId="77777777" w:rsidR="00B70147" w:rsidRDefault="00B70147">
      <w:r>
        <w:t>У авторов “Сварожьего круга” эти тезисы излагаются следующими словами:</w:t>
      </w:r>
    </w:p>
    <w:p w14:paraId="596DA1F4" w14:textId="77777777" w:rsidR="00B70147" w:rsidRDefault="00B70147">
      <w:pPr>
        <w:pStyle w:val="a"/>
        <w:rPr>
          <w:rFonts w:ascii="Academy Cyr" w:hAnsi="Academy Cyr"/>
          <w:b/>
        </w:rPr>
      </w:pPr>
      <w:r>
        <w:rPr>
          <w:rFonts w:ascii="Academy Cyr" w:hAnsi="Academy Cyr"/>
        </w:rPr>
        <w:t>«И Веды указывают, что в отличие от простых тружеников, пр</w:t>
      </w:r>
      <w:r>
        <w:rPr>
          <w:rFonts w:ascii="Academy Cyr" w:hAnsi="Academy Cyr"/>
        </w:rPr>
        <w:t>а</w:t>
      </w:r>
      <w:r>
        <w:rPr>
          <w:rFonts w:ascii="Academy Cyr" w:hAnsi="Academy Cyr"/>
        </w:rPr>
        <w:t>вить страной, а значит и вырабатывать какие-либо политологические концепции, могут лишь те, кто обладает не просто Ведическими Зн</w:t>
      </w:r>
      <w:r>
        <w:rPr>
          <w:rFonts w:ascii="Academy Cyr" w:hAnsi="Academy Cyr"/>
        </w:rPr>
        <w:t>а</w:t>
      </w:r>
      <w:r>
        <w:rPr>
          <w:rFonts w:ascii="Academy Cyr" w:hAnsi="Academy Cyr"/>
        </w:rPr>
        <w:t>ниями, а Самыми Сокровенными Знаниями</w:t>
      </w:r>
      <w:r>
        <w:rPr>
          <w:rFonts w:ascii="Academy Cyr" w:hAnsi="Academy Cyr"/>
          <w:b/>
        </w:rPr>
        <w:t xml:space="preserve"> высшего</w:t>
      </w:r>
      <w:r>
        <w:rPr>
          <w:rFonts w:ascii="Academy Cyr" w:hAnsi="Academy Cyr"/>
        </w:rPr>
        <w:t xml:space="preserve"> уровня. Да ещё и обладающие соо</w:t>
      </w:r>
      <w:r>
        <w:rPr>
          <w:rFonts w:ascii="Academy Cyr" w:hAnsi="Academy Cyr"/>
        </w:rPr>
        <w:t>т</w:t>
      </w:r>
      <w:r>
        <w:rPr>
          <w:rFonts w:ascii="Academy Cyr" w:hAnsi="Academy Cyr"/>
        </w:rPr>
        <w:t xml:space="preserve">ветствующими </w:t>
      </w:r>
      <w:r>
        <w:rPr>
          <w:rFonts w:ascii="Academy Cyr" w:hAnsi="Academy Cyr"/>
          <w:b/>
        </w:rPr>
        <w:t>качествами.</w:t>
      </w:r>
    </w:p>
    <w:p w14:paraId="5DEAFD95" w14:textId="77777777" w:rsidR="00B70147" w:rsidRDefault="00B70147">
      <w:pPr>
        <w:pStyle w:val="a"/>
        <w:rPr>
          <w:rFonts w:ascii="Academy Cyr" w:hAnsi="Academy Cyr"/>
        </w:rPr>
      </w:pPr>
      <w:r>
        <w:rPr>
          <w:rFonts w:ascii="Academy Cyr" w:hAnsi="Academy Cyr"/>
        </w:rPr>
        <w:t>Люди же, которые утверждают, что Бог есть, но дающие прои</w:t>
      </w:r>
      <w:r>
        <w:rPr>
          <w:rFonts w:ascii="Academy Cyr" w:hAnsi="Academy Cyr"/>
        </w:rPr>
        <w:t>з</w:t>
      </w:r>
      <w:r>
        <w:rPr>
          <w:rFonts w:ascii="Academy Cyr" w:hAnsi="Academy Cyr"/>
        </w:rPr>
        <w:t>вольное ему толкование и не следующие никаким Знаниям, кроме как рождённым своим собственным, скудным человеческим умишком, сп</w:t>
      </w:r>
      <w:r>
        <w:rPr>
          <w:rFonts w:ascii="Academy Cyr" w:hAnsi="Academy Cyr"/>
        </w:rPr>
        <w:t>о</w:t>
      </w:r>
      <w:r>
        <w:rPr>
          <w:rFonts w:ascii="Academy Cyr" w:hAnsi="Academy Cyr"/>
        </w:rPr>
        <w:t>собны привести своих последователей только в пасть к Дьяволу».</w:t>
      </w:r>
    </w:p>
    <w:p w14:paraId="1B0F2535" w14:textId="77777777" w:rsidR="00B70147" w:rsidRDefault="00B70147">
      <w:r>
        <w:t>Может стать вопрос: А в чем конкретно проявляется демонизм в так</w:t>
      </w:r>
      <w:r>
        <w:t>о</w:t>
      </w:r>
      <w:r>
        <w:t>го рода ссылках на Веды и иные писания, провозглашаемые священными? На него есть ответ в Коране:</w:t>
      </w:r>
    </w:p>
    <w:p w14:paraId="2F132132" w14:textId="77777777" w:rsidR="00B70147" w:rsidRDefault="00B70147">
      <w:pPr>
        <w:pStyle w:val="af0"/>
      </w:pPr>
      <w:r>
        <w:t>«Бог лучше знает, где помещать Свое посольство», — с</w:t>
      </w:r>
      <w:r>
        <w:t>у</w:t>
      </w:r>
      <w:r>
        <w:t>ра 6:124.</w:t>
      </w:r>
    </w:p>
    <w:p w14:paraId="0BED44D2" w14:textId="77777777" w:rsidR="00B70147" w:rsidRDefault="00B70147">
      <w:r>
        <w:t>Иными словами, если авторы “Сварожьего круга” признают Коран з</w:t>
      </w:r>
      <w:r>
        <w:t>а</w:t>
      </w:r>
      <w:r>
        <w:t>писью истинного Откровения (они на него ссылаются, цитируют и нигде не объявляют “сатанинскими стихами”), то они обязаны признать, что в только что цитированном абзаце они запрещают Богу обращаться к людям через того человека из простого народа, кого Он выберет Сам, и обязыв</w:t>
      </w:r>
      <w:r>
        <w:t>а</w:t>
      </w:r>
      <w:r>
        <w:t xml:space="preserve">ют Бога обращаться к толпе только через иерархию посвященных в «Сокровенные Знания </w:t>
      </w:r>
      <w:r>
        <w:rPr>
          <w:b/>
        </w:rPr>
        <w:t xml:space="preserve">высшего </w:t>
      </w:r>
      <w:r>
        <w:t>уровня», не взирая на то, что высшие посвященные насилуют общество и Мир отсебятиной, не внемля ни о</w:t>
      </w:r>
      <w:r>
        <w:t>б</w:t>
      </w:r>
      <w:r>
        <w:t>ращениям “снизу”, ни вразумлен</w:t>
      </w:r>
      <w:r>
        <w:t>и</w:t>
      </w:r>
      <w:r>
        <w:t>ям Свыше.</w:t>
      </w:r>
    </w:p>
    <w:p w14:paraId="2875F4F9" w14:textId="77777777" w:rsidR="00B70147" w:rsidRDefault="00B70147">
      <w:r>
        <w:t>Таким образом толпо-</w:t>
      </w:r>
      <w:r>
        <w:sym w:font="Times New Roman" w:char="201C"/>
      </w:r>
      <w:r>
        <w:t>элитаризм</w:t>
      </w:r>
      <w:r>
        <w:sym w:font="Times New Roman" w:char="201D"/>
      </w:r>
      <w:r>
        <w:t xml:space="preserve"> должен существовать в веках и д</w:t>
      </w:r>
      <w:r>
        <w:t>а</w:t>
      </w:r>
      <w:r>
        <w:t>лее. Зачем простому труженику менять шило на мыло, поддерживая па</w:t>
      </w:r>
      <w:r>
        <w:t>р</w:t>
      </w:r>
      <w:r>
        <w:t>тию истинных арийцев, сторонников “Ведического Духовного социали</w:t>
      </w:r>
      <w:r>
        <w:t>з</w:t>
      </w:r>
      <w:r>
        <w:t xml:space="preserve">ма”? </w:t>
      </w:r>
    </w:p>
    <w:p w14:paraId="5043AF46" w14:textId="77777777" w:rsidR="00B70147" w:rsidRDefault="00B70147">
      <w:r>
        <w:t xml:space="preserve"> Не много ли на себя берете, сторонники ведического демонизма, пр</w:t>
      </w:r>
      <w:r>
        <w:t>и</w:t>
      </w:r>
      <w:r>
        <w:t xml:space="preserve">крываясь лозунгами социализма и справедливости? Описанным </w:t>
      </w:r>
      <w:r>
        <w:lastRenderedPageBreak/>
        <w:t>способом сокрытия знаний от общества при осуществлении такого рода принципов на основе ведических знаний некогда и возник ве</w:t>
      </w:r>
      <w:r>
        <w:t>т</w:t>
      </w:r>
      <w:r>
        <w:t>хозаветно-талмудичес</w:t>
      </w:r>
      <w:r>
        <w:softHyphen/>
        <w:t>кий сионоинтернацизм.</w:t>
      </w:r>
    </w:p>
    <w:p w14:paraId="4FA800D2" w14:textId="77777777" w:rsidR="00B70147" w:rsidRDefault="00B70147">
      <w:r>
        <w:t>Происхождение ветхозаветно-талмудического сионоинтернацизма именно таким путем признают и авторы “Сварожьего круга”:</w:t>
      </w:r>
    </w:p>
    <w:p w14:paraId="7B3463CF" w14:textId="77777777" w:rsidR="00B70147" w:rsidRDefault="00B70147">
      <w:pPr>
        <w:pStyle w:val="a"/>
        <w:rPr>
          <w:rFonts w:ascii="Academy Cyr" w:hAnsi="Academy Cyr"/>
        </w:rPr>
      </w:pPr>
      <w:r>
        <w:rPr>
          <w:rFonts w:ascii="Academy Cyr" w:hAnsi="Academy Cyr"/>
        </w:rPr>
        <w:t>«Подключите всех к "Интернету", обучите всех по доктрине КОБР, и будет общество знающих, образованных демонов. За пр</w:t>
      </w:r>
      <w:r>
        <w:rPr>
          <w:rFonts w:ascii="Academy Cyr" w:hAnsi="Academy Cyr"/>
        </w:rPr>
        <w:t>и</w:t>
      </w:r>
      <w:r>
        <w:rPr>
          <w:rFonts w:ascii="Academy Cyr" w:hAnsi="Academy Cyr"/>
        </w:rPr>
        <w:t>мером далеко ходить не надо. Сионские мудрецы написали свои пр</w:t>
      </w:r>
      <w:r>
        <w:rPr>
          <w:rFonts w:ascii="Academy Cyr" w:hAnsi="Academy Cyr"/>
        </w:rPr>
        <w:t>о</w:t>
      </w:r>
      <w:r>
        <w:rPr>
          <w:rFonts w:ascii="Academy Cyr" w:hAnsi="Academy Cyr"/>
        </w:rPr>
        <w:t>токолы, как</w:t>
      </w:r>
      <w:r>
        <w:rPr>
          <w:rFonts w:ascii="Academy Cyr" w:hAnsi="Academy Cyr"/>
          <w:b/>
        </w:rPr>
        <w:t xml:space="preserve"> </w:t>
      </w:r>
      <w:r>
        <w:rPr>
          <w:rFonts w:ascii="Academy Cyr" w:hAnsi="Academy Cyr"/>
        </w:rPr>
        <w:t>гениальный,</w:t>
      </w:r>
      <w:r>
        <w:rPr>
          <w:rFonts w:ascii="Academy Cyr" w:hAnsi="Academy Cyr"/>
          <w:b/>
        </w:rPr>
        <w:t xml:space="preserve"> демонический</w:t>
      </w:r>
      <w:r>
        <w:rPr>
          <w:rFonts w:ascii="Academy Cyr" w:hAnsi="Academy Cyr"/>
        </w:rPr>
        <w:t xml:space="preserve"> план порабощения всего мира, на основе совершенных</w:t>
      </w:r>
      <w:r>
        <w:rPr>
          <w:rFonts w:ascii="Academy Cyr" w:hAnsi="Academy Cyr"/>
          <w:b/>
        </w:rPr>
        <w:t xml:space="preserve"> Богоцентричных</w:t>
      </w:r>
      <w:r>
        <w:rPr>
          <w:rFonts w:ascii="Academy Cyr" w:hAnsi="Academy Cyr"/>
        </w:rPr>
        <w:t xml:space="preserve"> Ведических Знаний». </w:t>
      </w:r>
    </w:p>
    <w:p w14:paraId="23E5EF24" w14:textId="77777777" w:rsidR="00B70147" w:rsidRDefault="00B70147">
      <w:pPr>
        <w:pStyle w:val="af0"/>
      </w:pPr>
      <w:r>
        <w:t>Но для того, чтобы такое осуществить, “мудрецы”, если быть более точным, то не сионские, а древнеегипетские, прежде того сказали: “Жизнь общества и вера (как религия) основываются на Священных Писаниях, легитимно происходящих от Бога, который есть Вседе</w:t>
      </w:r>
      <w:r>
        <w:t>р</w:t>
      </w:r>
      <w:r>
        <w:t>житель. Мы — хранители Священных Писаний. По всем вопросам следует обращаться к нам, и мы донесем ваши просьбы до Бога, а его волю до вас”. Но при этом умолчали, что за такого рода диле</w:t>
      </w:r>
      <w:r>
        <w:t>р</w:t>
      </w:r>
      <w:r>
        <w:t>ство и брокерство «духовного сословия» всему остальному общ</w:t>
      </w:r>
      <w:r>
        <w:t>е</w:t>
      </w:r>
      <w:r>
        <w:t>ству придется платить изрядные комиссионные, возможно, что за счет спас</w:t>
      </w:r>
      <w:r>
        <w:t>е</w:t>
      </w:r>
      <w:r>
        <w:t>ния души.</w:t>
      </w:r>
    </w:p>
    <w:p w14:paraId="47140421" w14:textId="77777777" w:rsidR="00B70147" w:rsidRDefault="00B70147">
      <w:r>
        <w:t xml:space="preserve">На следующем этапе </w:t>
      </w:r>
      <w:r>
        <w:rPr>
          <w:i/>
        </w:rPr>
        <w:t xml:space="preserve">демоны комиссионеры и дилеры </w:t>
      </w:r>
      <w:r>
        <w:rPr>
          <w:i/>
          <w:u w:val="single"/>
        </w:rPr>
        <w:t>иллюзорной благодати</w:t>
      </w:r>
      <w:r>
        <w:t xml:space="preserve"> (те, что покрупнее), устав от суеты и посягательств на высшее место в иерархии демонических личностей (тех, что помельче), заявят, что в целях борьбы с бесконтрольным и общественно зловредным употребл</w:t>
      </w:r>
      <w:r>
        <w:t>е</w:t>
      </w:r>
      <w:r>
        <w:t>нием истинных Знаний демонами, все Знания должны быть доступны только надежным, проверенным “товарищам”, а все остальные члены общества будут получать их дозировано — по мере возникновения общ</w:t>
      </w:r>
      <w:r>
        <w:t>е</w:t>
      </w:r>
      <w:r>
        <w:t>ственных потребностей и прохождения ими ступеней во многоступенч</w:t>
      </w:r>
      <w:r>
        <w:t>а</w:t>
      </w:r>
      <w:r>
        <w:t>той системе проверок на нравственность и этику, открывающих путь к посвящению в вы</w:t>
      </w:r>
      <w:r>
        <w:t>с</w:t>
      </w:r>
      <w:r>
        <w:t xml:space="preserve">шие тайные знания. </w:t>
      </w:r>
    </w:p>
    <w:p w14:paraId="65EF4DD6" w14:textId="77777777" w:rsidR="00B70147" w:rsidRDefault="00B70147">
      <w:pPr>
        <w:pStyle w:val="af0"/>
      </w:pPr>
      <w:r>
        <w:t>Это было давно. В наши дни то же самое говорят и творят сторо</w:t>
      </w:r>
      <w:r>
        <w:t>н</w:t>
      </w:r>
      <w:r>
        <w:t>ники доктрины “ведического социализма”. Следует ли наступить на те же грабли еще раз?</w:t>
      </w:r>
    </w:p>
    <w:p w14:paraId="288A0181" w14:textId="77777777" w:rsidR="00B70147" w:rsidRDefault="00B70147">
      <w:r>
        <w:t>Еще одну разновидность ведической — знахарской культуры толпо-“элитаризма” несет Саентологическая церковь. Саентология по Л.Р.Хаб</w:t>
      </w:r>
      <w:r>
        <w:softHyphen/>
        <w:t>барду утверждает (и это действительно так), что поведение людей обусло</w:t>
      </w:r>
      <w:r>
        <w:t>в</w:t>
      </w:r>
      <w:r>
        <w:t xml:space="preserve">лено не только той информацией, которую они могут осознать, но и той информацией, которая свойственна психике каждого, но </w:t>
      </w:r>
      <w:r>
        <w:lastRenderedPageBreak/>
        <w:t>заблокирована от его сознания различными периодами бессознательности: обмороки, шоки, боль, гипноз, общий наркоз, алкогольное и прочее наркотическое опьян</w:t>
      </w:r>
      <w:r>
        <w:t>е</w:t>
      </w:r>
      <w:r>
        <w:t>ние и т.п. (однако естественный сон, рассматривается, как одно из но</w:t>
      </w:r>
      <w:r>
        <w:t>р</w:t>
      </w:r>
      <w:r>
        <w:t>мальных состояний сознания). Когда индивид находится в состоянии бе</w:t>
      </w:r>
      <w:r>
        <w:t>с</w:t>
      </w:r>
      <w:r>
        <w:t>сознательности, нарушается генетически обусловленный процесс загрузки информации в его психику, вследствие чего информация периодов бе</w:t>
      </w:r>
      <w:r>
        <w:t>с</w:t>
      </w:r>
      <w:r>
        <w:t>сознательности оказывается недоступной для осознанного осмысления и переосмысления, но пребывая в контурах циркуляции информации в пс</w:t>
      </w:r>
      <w:r>
        <w:t>и</w:t>
      </w:r>
      <w:r>
        <w:t>хике, искажает и подавляет сознательное поведение человека, что и являе</w:t>
      </w:r>
      <w:r>
        <w:t>т</w:t>
      </w:r>
      <w:r>
        <w:t>ся причиной невозможности использовать все психические ресурсы, ведет к нарушениям в физиологии организма (психосоматические заболевания, составляющие более 70 процентов болезней, которые знает западная м</w:t>
      </w:r>
      <w:r>
        <w:t>е</w:t>
      </w:r>
      <w:r>
        <w:t>дицина), ошибочному функционированию психики индивидов и вызывает большинство конфликтов и неурядиц в обществе. Чтобы ликвидировать неурядицы в личной и общественной жизни информацию периодов бе</w:t>
      </w:r>
      <w:r>
        <w:t>с</w:t>
      </w:r>
      <w:r>
        <w:t>сознательности необходимо осознать так, чтобы впредь она не искажала сознательного поведения челов</w:t>
      </w:r>
      <w:r>
        <w:t>е</w:t>
      </w:r>
      <w:r>
        <w:t xml:space="preserve">ка. </w:t>
      </w:r>
    </w:p>
    <w:p w14:paraId="516887E1" w14:textId="77777777" w:rsidR="00B70147" w:rsidRDefault="00B70147">
      <w:r>
        <w:t>Такое осознание достигается в результате проведения процедуры, именуемой одитинг (от английского глагола «слушать, рассчитывать») или клирование (от английского слова «чистый, ясный, понятный»). Клиров</w:t>
      </w:r>
      <w:r>
        <w:t>а</w:t>
      </w:r>
      <w:r>
        <w:t>ние представляет собой беседу, которую ведет одитор, с человеком, в о</w:t>
      </w:r>
      <w:r>
        <w:t>т</w:t>
      </w:r>
      <w:r>
        <w:t>ношении которого проводится эта процедура. Беседа преследует опред</w:t>
      </w:r>
      <w:r>
        <w:t>е</w:t>
      </w:r>
      <w:r>
        <w:t>ленные цели и проводится по определенным правилам, так чтобы человек мог осознанно вспомнить всё, что происходило с ним от момента образ</w:t>
      </w:r>
      <w:r>
        <w:t>о</w:t>
      </w:r>
      <w:r>
        <w:t>вания зиготы — первой клетки его тела. Как сообщается, в результате кл</w:t>
      </w:r>
      <w:r>
        <w:t>и</w:t>
      </w:r>
      <w:r>
        <w:t>рования возрастает интеллектуальная мощь, улучшается память, проходят психосоматические заболевания, исчезает наркотическая зависимость, если не все, то многие возвращаются к нормальной половой ориентации, излечивается даже шизофрения, и улучшается общее состояние телесного и психич</w:t>
      </w:r>
      <w:r>
        <w:t>е</w:t>
      </w:r>
      <w:r>
        <w:t xml:space="preserve">ского здоровья индивида. </w:t>
      </w:r>
    </w:p>
    <w:p w14:paraId="3231B0A9" w14:textId="77777777" w:rsidR="00B70147" w:rsidRDefault="00B70147">
      <w:r>
        <w:t>Суть саентологической модификации ведической культуры состоит в том, что организация психики всех членов толпы должна быть приведена к единому стандарту психической нормальности на основе прохождения всеми процедуры клирования. Однако понятие психической нормальн</w:t>
      </w:r>
      <w:r>
        <w:t>о</w:t>
      </w:r>
      <w:r>
        <w:t xml:space="preserve">сти, определенное Л.Р.Хаббардом, клирование как процедура приведения психики индивида к этой психической норме, затрагивают </w:t>
      </w:r>
      <w:r>
        <w:rPr>
          <w:i/>
        </w:rPr>
        <w:t>не психику в целом в её взаимодействии с коллективной психикой общества и би</w:t>
      </w:r>
      <w:r>
        <w:rPr>
          <w:i/>
        </w:rPr>
        <w:t>о</w:t>
      </w:r>
      <w:r>
        <w:rPr>
          <w:i/>
        </w:rPr>
        <w:t xml:space="preserve">сферы, </w:t>
      </w:r>
      <w:r>
        <w:t>а только некоторые компоненты психики индивида. При этом все то, что не попадает в процедуру стандартного клирования, позволяет п</w:t>
      </w:r>
      <w:r>
        <w:t>о</w:t>
      </w:r>
      <w:r>
        <w:t xml:space="preserve">строить по умолчанию иерархию личностных психических культур, в </w:t>
      </w:r>
      <w:r>
        <w:lastRenderedPageBreak/>
        <w:t>к</w:t>
      </w:r>
      <w:r>
        <w:t>о</w:t>
      </w:r>
      <w:r>
        <w:t>торой индивиды, прошедшие клирование по стандартной процедуре пре</w:t>
      </w:r>
      <w:r>
        <w:t>д</w:t>
      </w:r>
      <w:r>
        <w:t xml:space="preserve">назначенной для всех будут занимать место низшего рабочего сословия. А высшие правящие сословия в своей деятельности будут опираться на иные более полные и эффективные духовные практики, нежели стандартное клирование. </w:t>
      </w:r>
    </w:p>
    <w:p w14:paraId="375308C7" w14:textId="5D4A9716" w:rsidR="00000000" w:rsidRDefault="00B70147">
      <w:r>
        <w:t>Это и многое другое, что мы не затрагиваем в настоящей работе</w:t>
      </w:r>
      <w:r w:rsidR="00CE1068" w:rsidRPr="00CE1068">
        <w:rPr>
          <w:vertAlign w:val="superscript"/>
        </w:rPr>
        <w:t>[CLXXIII]</w:t>
      </w:r>
      <w:r>
        <w:t>,</w:t>
      </w:r>
      <w:r w:rsidR="00851A70">
        <w:t xml:space="preserve"> п</w:t>
      </w:r>
      <w:r w:rsidR="00851A70">
        <w:t>о</w:t>
      </w:r>
      <w:r w:rsidR="00851A70">
        <w:t>зволяет определённо утверждать, что саентология представляет собой только новую лексическую оболочку древнего «Я-центричного» ведич</w:t>
      </w:r>
      <w:r w:rsidR="00851A70">
        <w:t>е</w:t>
      </w:r>
      <w:r w:rsidR="00851A70">
        <w:t xml:space="preserve">ского демонического мировоззрения, культивирование которого из века в век поддерживает толпо-“элитарное” расслоение общества в нынешней глобальной цивилизации и биороботизацию населения культурой, что несовместимо со смыслом Откровений, данных через Мухаммада, Христа, и других более ранних </w:t>
      </w:r>
      <w:r w:rsidR="00851A70">
        <w:t>пророков Единого Зав</w:t>
      </w:r>
      <w:r w:rsidR="00851A70">
        <w:t>е</w:t>
      </w:r>
      <w:r w:rsidR="00851A70">
        <w:t>та.</w:t>
      </w:r>
    </w:p>
    <w:p w14:paraId="07849BC7" w14:textId="77777777" w:rsidR="00000000" w:rsidRDefault="00851A70">
      <w:r>
        <w:t>В общественно узаконенной отсебятине иерархов, посвященных в “высшие” (попросту таимые от остального общества с целью его эксплу</w:t>
      </w:r>
      <w:r>
        <w:t>а</w:t>
      </w:r>
      <w:r>
        <w:t xml:space="preserve">тации) знания, — суть всех </w:t>
      </w:r>
      <w:r>
        <w:sym w:font="Times New Roman" w:char="201C"/>
      </w:r>
      <w:r>
        <w:t>тайных</w:t>
      </w:r>
      <w:r>
        <w:sym w:font="Times New Roman" w:char="201D"/>
      </w:r>
      <w:r>
        <w:t xml:space="preserve"> доктрин. С такого рода злоупотребл</w:t>
      </w:r>
      <w:r>
        <w:t>е</w:t>
      </w:r>
      <w:r>
        <w:t>ниями тайной властью в древних городах-государствах боролись просто: на рыночной площади был вмурован эталонный “локоть” (мера длины); были контрольные весы и гири; а основные законы были там же отчеканены на бронзовых плитах, что практически напрочь исключало злоупотребления как мерами</w:t>
      </w:r>
      <w:r>
        <w:t xml:space="preserve"> длины и веса, так и тайными подчистками задним числом некогда общепринятых зак</w:t>
      </w:r>
      <w:r>
        <w:t>о</w:t>
      </w:r>
      <w:r>
        <w:t xml:space="preserve">нов. </w:t>
      </w:r>
    </w:p>
    <w:p w14:paraId="0558E0D6" w14:textId="77777777" w:rsidR="00000000" w:rsidRDefault="00851A70">
      <w:r>
        <w:t xml:space="preserve">Концепция общественной безопасности, развиваемая Внутренним Предиктором СССР, предусматривает такое же отношение и к Знаниями, отличающим духовную культуру человека разумного от какой ни на есть духовности животного либо духовности демона. И при этом она следует Единому Завету, предлагающему, в отличие ото всех </w:t>
      </w:r>
      <w:r>
        <w:sym w:font="Times New Roman" w:char="201C"/>
      </w:r>
      <w:r>
        <w:t>тайных</w:t>
      </w:r>
      <w:r>
        <w:sym w:font="Times New Roman" w:char="201D"/>
      </w:r>
      <w:r>
        <w:t xml:space="preserve"> доктрин (начиная от узурпированных </w:t>
      </w:r>
      <w:r>
        <w:sym w:font="Times New Roman" w:char="201C"/>
      </w:r>
      <w:r>
        <w:t>духовной элитой</w:t>
      </w:r>
      <w:r>
        <w:sym w:font="Times New Roman" w:char="201D"/>
      </w:r>
      <w:r>
        <w:t xml:space="preserve"> Вед, библейских Ветхого и Нового заветов в их канон</w:t>
      </w:r>
      <w:r>
        <w:t>ическом виде и кончая разными Последними Заветами), прямое обращение к Богу и первенство суда над собой по с</w:t>
      </w:r>
      <w:r>
        <w:t>о</w:t>
      </w:r>
      <w:r>
        <w:t xml:space="preserve">вести в единстве смысла Веры Богу и собственного разумения, как основу общественной жизни, к которой только прилагаются все без исключения знания. </w:t>
      </w:r>
    </w:p>
    <w:p w14:paraId="3DB6266B" w14:textId="77777777" w:rsidR="00000000" w:rsidRDefault="00851A70">
      <w:pPr>
        <w:pStyle w:val="af0"/>
      </w:pPr>
      <w:r>
        <w:t>Если кто-то вынужден утаивать какие-то знания, вследствие объе</w:t>
      </w:r>
      <w:r>
        <w:t>к</w:t>
      </w:r>
      <w:r>
        <w:t xml:space="preserve">тивной возможности злоупотребления ими, то это означает, что эти знания — несовершенны. </w:t>
      </w:r>
      <w:r>
        <w:rPr>
          <w:b/>
        </w:rPr>
        <w:t>Совершенные знания сами по себе обл</w:t>
      </w:r>
      <w:r>
        <w:rPr>
          <w:b/>
        </w:rPr>
        <w:t>а</w:t>
      </w:r>
      <w:r>
        <w:rPr>
          <w:b/>
        </w:rPr>
        <w:t>дают качеством самозащиты от злоупотребления ими.</w:t>
      </w:r>
      <w:r>
        <w:t xml:space="preserve"> Соответс</w:t>
      </w:r>
      <w:r>
        <w:t>т</w:t>
      </w:r>
      <w:r>
        <w:t>венно, ес</w:t>
      </w:r>
      <w:r>
        <w:t>ли ведическая культура вынуждена предоставлять доступ к каким-то видам знаний только своим высшим иерархам, то это о</w:t>
      </w:r>
      <w:r>
        <w:t>з</w:t>
      </w:r>
      <w:r>
        <w:t>начает, что она давно уже утратила истинные совершенные зн</w:t>
      </w:r>
      <w:r>
        <w:t>а</w:t>
      </w:r>
      <w:r>
        <w:t>ния.</w:t>
      </w:r>
    </w:p>
    <w:p w14:paraId="0FECA4F3" w14:textId="77777777" w:rsidR="00000000" w:rsidRDefault="00851A70">
      <w:r>
        <w:lastRenderedPageBreak/>
        <w:t>И потому мы открываем в наших публикациях разные знания, подр</w:t>
      </w:r>
      <w:r>
        <w:t>ы</w:t>
      </w:r>
      <w:r>
        <w:t xml:space="preserve">вая тем самым устои </w:t>
      </w:r>
      <w:r>
        <w:sym w:font="Times New Roman" w:char="201C"/>
      </w:r>
      <w:r>
        <w:t>тайных</w:t>
      </w:r>
      <w:r>
        <w:sym w:font="Times New Roman" w:char="201D"/>
      </w:r>
      <w:r>
        <w:t xml:space="preserve"> доктрин в жизни общества, вследствие чего все властные демонические иерархии — библейская и ведические (знахарские, якобы “языческие”) — против Концепции общественной безопасности, вследствие чего и делают из неё пугало для своей доверч</w:t>
      </w:r>
      <w:r>
        <w:t>и</w:t>
      </w:r>
      <w:r>
        <w:t>вой</w:t>
      </w:r>
      <w:r>
        <w:t xml:space="preserve"> паствы. Обе иерархии, хотя и ненавидят друг друга, однако одним м</w:t>
      </w:r>
      <w:r>
        <w:t>и</w:t>
      </w:r>
      <w:r>
        <w:t>ром мазаны, и “миро” это не из садов Земли или Рая, и если это — дейс</w:t>
      </w:r>
      <w:r>
        <w:t>т</w:t>
      </w:r>
      <w:r>
        <w:t xml:space="preserve">вительно помазание, а не самохвальство, то — не Божье. </w:t>
      </w:r>
    </w:p>
    <w:p w14:paraId="0480BC19" w14:textId="77777777" w:rsidR="00000000" w:rsidRDefault="00851A70">
      <w:pPr>
        <w:spacing w:before="240"/>
        <w:jc w:val="right"/>
      </w:pPr>
      <w:r>
        <w:t>16 — 17 февраля 1999 г.</w:t>
      </w:r>
    </w:p>
    <w:p w14:paraId="59BCB8F0" w14:textId="0ADA3BAE" w:rsidR="00000000" w:rsidRDefault="00851A70">
      <w:pPr>
        <w:jc w:val="right"/>
      </w:pPr>
      <w:r>
        <w:t xml:space="preserve">Уточнения: 21 — 26 февраля, </w:t>
      </w:r>
      <w:r>
        <w:br/>
        <w:t>9 — 21 марта 1999 г.</w:t>
      </w:r>
    </w:p>
    <w:p w14:paraId="713033E3" w14:textId="614375B6" w:rsidR="00B70147" w:rsidRDefault="00B70147">
      <w:pPr>
        <w:jc w:val="right"/>
      </w:pPr>
    </w:p>
    <w:p w14:paraId="7407B6D5" w14:textId="66FE02E9" w:rsidR="00B70147" w:rsidRDefault="00B70147">
      <w:pPr>
        <w:jc w:val="right"/>
      </w:pPr>
    </w:p>
    <w:p w14:paraId="39C29676" w14:textId="79130355" w:rsidR="00B70147" w:rsidRDefault="00B70147">
      <w:pPr>
        <w:jc w:val="right"/>
      </w:pPr>
    </w:p>
    <w:p w14:paraId="6973C53E" w14:textId="1962D4FC" w:rsidR="00B70147" w:rsidRDefault="00B70147">
      <w:pPr>
        <w:jc w:val="right"/>
      </w:pPr>
    </w:p>
    <w:p w14:paraId="7F918BE1" w14:textId="0DB029C2" w:rsidR="00B70147" w:rsidRDefault="00B70147">
      <w:pPr>
        <w:jc w:val="right"/>
      </w:pPr>
    </w:p>
    <w:p w14:paraId="3A3EA40F" w14:textId="1028B037" w:rsidR="00B70147" w:rsidRDefault="00B70147">
      <w:pPr>
        <w:jc w:val="right"/>
      </w:pPr>
    </w:p>
    <w:p w14:paraId="03FCDC84" w14:textId="16A45FB7" w:rsidR="00B70147" w:rsidRDefault="00B70147">
      <w:pPr>
        <w:jc w:val="right"/>
      </w:pPr>
    </w:p>
    <w:p w14:paraId="3AF8A5F4" w14:textId="70035D80" w:rsidR="00B70147" w:rsidRDefault="00B70147">
      <w:pPr>
        <w:jc w:val="right"/>
      </w:pPr>
    </w:p>
    <w:p w14:paraId="4C26EBDD" w14:textId="0C335A93" w:rsidR="00B70147" w:rsidRDefault="00B70147">
      <w:pPr>
        <w:jc w:val="right"/>
      </w:pPr>
    </w:p>
    <w:p w14:paraId="29267259" w14:textId="42FD9BF8" w:rsidR="00B70147" w:rsidRDefault="00B70147">
      <w:pPr>
        <w:jc w:val="right"/>
      </w:pPr>
    </w:p>
    <w:p w14:paraId="1655588E" w14:textId="633302CB" w:rsidR="00B70147" w:rsidRDefault="00B70147">
      <w:pPr>
        <w:jc w:val="right"/>
      </w:pPr>
    </w:p>
    <w:p w14:paraId="36FF2354" w14:textId="74FB1179" w:rsidR="00B70147" w:rsidRDefault="00B70147">
      <w:pPr>
        <w:jc w:val="right"/>
      </w:pPr>
    </w:p>
    <w:p w14:paraId="5EDA457E" w14:textId="76A8DA65" w:rsidR="00B70147" w:rsidRDefault="00B70147">
      <w:pPr>
        <w:jc w:val="right"/>
      </w:pPr>
    </w:p>
    <w:p w14:paraId="46CF5CE9" w14:textId="1C2C392E" w:rsidR="00B70147" w:rsidRDefault="00B70147">
      <w:pPr>
        <w:jc w:val="right"/>
      </w:pPr>
    </w:p>
    <w:p w14:paraId="679A47B7" w14:textId="24BE258D" w:rsidR="00B70147" w:rsidRDefault="00B70147">
      <w:pPr>
        <w:jc w:val="right"/>
      </w:pPr>
    </w:p>
    <w:p w14:paraId="2DB3658B" w14:textId="564B5EBC" w:rsidR="00B70147" w:rsidRDefault="00B70147">
      <w:pPr>
        <w:jc w:val="right"/>
      </w:pPr>
    </w:p>
    <w:p w14:paraId="247E38F3" w14:textId="195B9646" w:rsidR="00B70147" w:rsidRDefault="00B70147">
      <w:pPr>
        <w:jc w:val="right"/>
      </w:pPr>
    </w:p>
    <w:p w14:paraId="69A0C6A8" w14:textId="57F202F5" w:rsidR="00B70147" w:rsidRDefault="00B70147">
      <w:pPr>
        <w:jc w:val="right"/>
      </w:pPr>
    </w:p>
    <w:p w14:paraId="7A68485E" w14:textId="0DAD3669" w:rsidR="00B70147" w:rsidRDefault="00B70147">
      <w:pPr>
        <w:jc w:val="right"/>
      </w:pPr>
    </w:p>
    <w:p w14:paraId="490D2227" w14:textId="17E3FB00" w:rsidR="00B70147" w:rsidRDefault="00B70147">
      <w:pPr>
        <w:jc w:val="right"/>
      </w:pPr>
    </w:p>
    <w:p w14:paraId="2020F7C2" w14:textId="2BCD8F44" w:rsidR="00B70147" w:rsidRDefault="00B70147">
      <w:pPr>
        <w:jc w:val="right"/>
      </w:pPr>
    </w:p>
    <w:p w14:paraId="07FDE99D" w14:textId="32F7F192" w:rsidR="00B70147" w:rsidRDefault="00B70147">
      <w:pPr>
        <w:jc w:val="right"/>
      </w:pPr>
    </w:p>
    <w:p w14:paraId="6CFB3717" w14:textId="7C7D7160" w:rsidR="00B70147" w:rsidRDefault="00B70147">
      <w:pPr>
        <w:jc w:val="right"/>
      </w:pPr>
    </w:p>
    <w:p w14:paraId="7373722C" w14:textId="2EEFFD65" w:rsidR="00B70147" w:rsidRDefault="00B70147">
      <w:pPr>
        <w:jc w:val="right"/>
      </w:pPr>
    </w:p>
    <w:p w14:paraId="47D8C576" w14:textId="621C1B6E" w:rsidR="00B70147" w:rsidRDefault="00B70147">
      <w:pPr>
        <w:jc w:val="right"/>
      </w:pPr>
    </w:p>
    <w:p w14:paraId="6B552373" w14:textId="3C3DE079" w:rsidR="00B70147" w:rsidRDefault="00B70147">
      <w:pPr>
        <w:jc w:val="right"/>
      </w:pPr>
    </w:p>
    <w:p w14:paraId="2CD958CD" w14:textId="293077F5" w:rsidR="00B70147" w:rsidRDefault="00B70147">
      <w:pPr>
        <w:jc w:val="right"/>
      </w:pPr>
    </w:p>
    <w:p w14:paraId="4376B06B" w14:textId="3B5ADE79" w:rsidR="00B70147" w:rsidRDefault="00B70147">
      <w:pPr>
        <w:jc w:val="right"/>
      </w:pPr>
    </w:p>
    <w:p w14:paraId="2815AD7D" w14:textId="62AD4C9B" w:rsidR="00B70147" w:rsidRDefault="00B70147">
      <w:pPr>
        <w:jc w:val="right"/>
      </w:pPr>
    </w:p>
    <w:p w14:paraId="2D60B8FE" w14:textId="72A5A437" w:rsidR="00B70147" w:rsidRDefault="00B70147">
      <w:pPr>
        <w:jc w:val="right"/>
      </w:pPr>
    </w:p>
    <w:p w14:paraId="5799B7CF" w14:textId="3F2D5458" w:rsidR="00B70147" w:rsidRDefault="00B70147">
      <w:pPr>
        <w:jc w:val="right"/>
      </w:pPr>
    </w:p>
    <w:p w14:paraId="49098D22" w14:textId="0E78310A" w:rsidR="00B70147" w:rsidRDefault="00B70147">
      <w:pPr>
        <w:jc w:val="right"/>
      </w:pPr>
    </w:p>
    <w:p w14:paraId="33FDFE63" w14:textId="3214E6D2" w:rsidR="00B70147" w:rsidRDefault="00B70147">
      <w:pPr>
        <w:jc w:val="right"/>
      </w:pPr>
    </w:p>
    <w:p w14:paraId="66E7CB5F" w14:textId="6571E77B" w:rsidR="00B70147" w:rsidRDefault="00B70147">
      <w:pPr>
        <w:jc w:val="right"/>
      </w:pPr>
    </w:p>
    <w:p w14:paraId="5DCA5012" w14:textId="356E9C14" w:rsidR="00B70147" w:rsidRDefault="00B70147">
      <w:pPr>
        <w:jc w:val="right"/>
      </w:pPr>
    </w:p>
    <w:p w14:paraId="6F66876D" w14:textId="4B664A79" w:rsidR="00B70147" w:rsidRDefault="00B70147">
      <w:pPr>
        <w:jc w:val="right"/>
      </w:pPr>
    </w:p>
    <w:p w14:paraId="2E43D0C3" w14:textId="7AAC8348" w:rsidR="00B70147" w:rsidRDefault="00B70147">
      <w:pPr>
        <w:jc w:val="right"/>
      </w:pPr>
    </w:p>
    <w:p w14:paraId="47355512" w14:textId="640D6D60" w:rsidR="00B70147" w:rsidRDefault="00B70147">
      <w:pPr>
        <w:jc w:val="right"/>
      </w:pPr>
    </w:p>
    <w:p w14:paraId="7229F3E8" w14:textId="4E7F0B09" w:rsidR="00B70147" w:rsidRDefault="00B70147">
      <w:pPr>
        <w:jc w:val="right"/>
      </w:pPr>
    </w:p>
    <w:p w14:paraId="7AD72691" w14:textId="2AEF81C3" w:rsidR="00B70147" w:rsidRDefault="00B70147">
      <w:pPr>
        <w:jc w:val="right"/>
      </w:pPr>
    </w:p>
    <w:p w14:paraId="4151DDB2" w14:textId="74CDB0F9" w:rsidR="00B70147" w:rsidRDefault="00B70147" w:rsidP="00B70147">
      <w:pPr>
        <w:pStyle w:val="Heading1"/>
      </w:pPr>
      <w:r>
        <w:t xml:space="preserve">Примечания </w:t>
      </w:r>
    </w:p>
    <w:p w14:paraId="120B3114" w14:textId="5266800A" w:rsidR="00B70147" w:rsidRDefault="00B70147" w:rsidP="00B70147"/>
    <w:p w14:paraId="414AED2E" w14:textId="7279C69D" w:rsidR="00B70147" w:rsidRDefault="00B70147" w:rsidP="00B70147"/>
    <w:p w14:paraId="44C56B1F" w14:textId="64AB684A" w:rsidR="00B70147" w:rsidRDefault="00B70147" w:rsidP="00B70147"/>
    <w:p w14:paraId="1ECCCB88" w14:textId="31A8E26B" w:rsidR="00B70147" w:rsidRDefault="00B70147" w:rsidP="00B70147"/>
    <w:p w14:paraId="3702FDAF" w14:textId="08CB021D" w:rsidR="00B70147" w:rsidRDefault="00B70147" w:rsidP="00B70147"/>
    <w:p w14:paraId="6F1CB659" w14:textId="3B8C6DCB" w:rsidR="00B70147" w:rsidRDefault="00B70147" w:rsidP="00B70147"/>
    <w:p w14:paraId="155CC929" w14:textId="239DD727" w:rsidR="00B70147" w:rsidRDefault="00B70147" w:rsidP="00B70147"/>
    <w:p w14:paraId="7953C1EA" w14:textId="1D432A8B" w:rsidR="00B70147" w:rsidRDefault="00B70147" w:rsidP="00B70147"/>
    <w:p w14:paraId="34C3C5C7" w14:textId="55872E5F" w:rsidR="00B70147" w:rsidRDefault="00B70147" w:rsidP="00B70147"/>
    <w:p w14:paraId="3E0ACC80" w14:textId="3F542A1C" w:rsidR="00B70147" w:rsidRDefault="00B70147" w:rsidP="00B70147"/>
    <w:p w14:paraId="1AE04552" w14:textId="77777777" w:rsidR="00B70147" w:rsidRDefault="00B70147" w:rsidP="00B70147"/>
    <w:p w14:paraId="380FAF52" w14:textId="77777777" w:rsidR="00000000" w:rsidRDefault="00851A70" w:rsidP="00B70147"/>
    <w:p w14:paraId="39AFF280" w14:textId="2DF6FB1B" w:rsidR="00CE1068" w:rsidRDefault="00CE1068" w:rsidP="00B70147">
      <w:r>
        <w:pict w14:anchorId="770C1625">
          <v:rect id="_x0000_i1028" style="width:0;height:1.5pt" o:hralign="center" o:hrstd="t" o:hr="t" fillcolor="#a0a0a0" stroked="f"/>
        </w:pict>
      </w:r>
    </w:p>
    <w:p w14:paraId="4CC5B85A" w14:textId="7CE9972B" w:rsidR="00000000" w:rsidRDefault="00CE1068" w:rsidP="00B70147">
      <w:r>
        <w:t>[I] Настоящий © Copyright при публикации книги не удалять, поскольку это противоречит его смыслу. При необходимости после него следует поместить еще один © Copyright издателя. ЭТУ СНОСКУ ПРИ ПУБЛИКАЦИИ УДАЛИТЬ.</w:t>
      </w:r>
    </w:p>
    <w:p w14:paraId="285956A4" w14:textId="502494F6" w:rsidR="00CE1068" w:rsidRDefault="00CE1068" w:rsidP="00B70147">
      <w:r>
        <w:t>[II] В оформлении использована репродукция картины Н.Н.Ге “Что есть истина?”</w:t>
      </w:r>
    </w:p>
    <w:p w14:paraId="26737211" w14:textId="3072F3D4" w:rsidR="00CE1068" w:rsidRDefault="00CE1068" w:rsidP="00B70147">
      <w:r>
        <w:t>[III] Те, кому нравится обращаться к другим на “господин”, кто приемлет таковое обращение к себе, пусть подумают, чьими лакеями и холопами они успели стать, возможно, сами того не понимания.</w:t>
      </w:r>
    </w:p>
    <w:p w14:paraId="4500D2E6" w14:textId="770A0E7B" w:rsidR="00CE1068" w:rsidRDefault="00CE1068" w:rsidP="00B70147">
      <w:r>
        <w:t>[IV] Многократное переписывание исторического мифа, культивируемого в обществе, — само есть выражение одного из наиболее общих законов бытия нынешней цивилизации, понимание которого открывает пути к пониманию и более общих законов Бытия.</w:t>
      </w:r>
    </w:p>
    <w:p w14:paraId="57DA8D94" w14:textId="5D36ED98" w:rsidR="00CE1068" w:rsidRDefault="00CE1068" w:rsidP="00B70147">
      <w:r>
        <w:t xml:space="preserve">[V] Писания, названные “священными” и поставленные в обществе вне критики, определённо принадлежат к такого рода книгам, вне зависимости от того, ложны они или истинны, поскольку даже Истина, возведенная в ранг неусомнительной веры, вводит в самообман. И в </w:t>
      </w:r>
      <w:r>
        <w:lastRenderedPageBreak/>
        <w:t>затронутой А.Кротовым проблематике многое открывается, если заняться сравнительным изучением писаний, признаваемых “священными” в каждом обществе.</w:t>
      </w:r>
    </w:p>
    <w:p w14:paraId="1F45C7C6" w14:textId="7A6EBFF9" w:rsidR="00CE1068" w:rsidRDefault="00CE1068" w:rsidP="00B70147">
      <w:r>
        <w:t xml:space="preserve">[VI] На наш взгляд, это — клевета на Маугли: перечитайте сказку Р.Киплинга. Его лесной мальчик, в отличие от реальных “маугли”, будучи воспитанным в волчьей стае, добрее и человечнее многих, воспитанных в цивилизации. В ней большинству политически активной части населения нынешней цивилизации более соответствуют “бандерлоги”, которые, когда предоставлены сами себе, посягают на свободу человека-Маугли (именуемого в сказке “человеческий детеныш”, т.е. это маска на словосочетании “сын человеческий”, хотя такое отождествление покажется кощунственным многим, почитающим себя христианами), а когда к ним обращается “удав”-гипнотизер (как образ всех средств массовой информации и культовых традиций общества), то заворожено делают всё, что тот велит. Склонность же к действию в соответствии с гипнотическим внушением — не столько выражение силы-власти гипнотизера, сколько следствие неопределённости в собственных мнениях по тематике, через которую гипнотизер активизирует внушаемую программу действий: сила воли и т.п. обладают вторичной по отношению к неопределённостям значимостью. </w:t>
      </w:r>
    </w:p>
    <w:p w14:paraId="05BBE202" w14:textId="77777777" w:rsidR="00CE1068" w:rsidRDefault="00CE1068" w:rsidP="00B70147">
      <w:r>
        <w:t xml:space="preserve">[VII] Сиречь, “бандерлогами”, предоставленными самим себе. Термин “двуногое зверье” не следует понимать как метафору или ругательство. Его следует понимать в прямом смысле, поскольку нынешняя цивилизация не только цивилизация состоявшихся людей, но и цивилизация человекообразных “бандерлогов” — особей биологического вида Человек Разумный, чье поведение подчиненно животным инстинктам, как и у всех животных, а не свободной воле в Божьем промысле, как то должно быть у человека. </w:t>
      </w:r>
    </w:p>
    <w:p w14:paraId="17FD1C28" w14:textId="77777777" w:rsidR="00CE1068" w:rsidRDefault="00CE1068" w:rsidP="00B70147">
      <w:r>
        <w:t>Обнаружив, что дрессировщик, в лице “тоталитарного государства” покинул арену, цивилизованные “бандерлоги” стали проявлять свою истинную сущность, устав изображать из себя людей.</w:t>
      </w:r>
    </w:p>
    <w:p w14:paraId="3D4AFBAA" w14:textId="77777777" w:rsidR="00CE1068" w:rsidRDefault="00CE1068" w:rsidP="00B70147">
      <w:r>
        <w:t>Но состоявшийся человек, не в праве подражать “бандерлогам” и называть их “господами”, чтобы самому не обратиться в “бандерлога”.</w:t>
      </w:r>
    </w:p>
    <w:p w14:paraId="05C7AE91" w14:textId="6A4D8535" w:rsidR="00CE1068" w:rsidRDefault="00CE1068" w:rsidP="00B70147">
      <w:r>
        <w:t>Понимание термина «цивилизованное “двуногое зверье”» в прямом смысле позволяет ясно увидеть многое непонятное в жизни глобальной цивилизации.</w:t>
      </w:r>
    </w:p>
    <w:p w14:paraId="3AFC290F" w14:textId="5D7C047E" w:rsidR="00CE1068" w:rsidRDefault="00CE1068" w:rsidP="00B70147">
      <w:r>
        <w:t xml:space="preserve">[VIII] Цитата из выступления Е.Т.Гайдара 30.01.1999 г. на съезде возглавляемой им партии Демократический выбор России. После этих слов невольно приходишь к мысли, что Егор Тимурович никогда не заглядывает в зеркало (что в нём не воплощен идеал мужской красоты и совершенства — это неоспоримо) и уж он совсем забыл, как недавно сам </w:t>
      </w:r>
      <w:r>
        <w:lastRenderedPageBreak/>
        <w:t>выполз из-под красного знамени ВЛКСМ и КПСС, предварительно успев под ними справить очень большую нужду в делании карьеры.</w:t>
      </w:r>
    </w:p>
    <w:p w14:paraId="79C54005" w14:textId="30EC4DF2" w:rsidR="00CE1068" w:rsidRDefault="00CE1068" w:rsidP="00B70147">
      <w:r>
        <w:t xml:space="preserve">[IX] Кроме того, в разные годы занимал посты председателя Сибирского отделения АН СССР, зам. пред. Совмина СССР, председателя Государственного комитета по науке и технике. Основные труды по вычислительной и прикладной математике (расчет ядерных реакторов, динамика атмосферы и океана, численные методы расчета автоматизированных систем управления) — “Советский энциклопедический словарь”, 1986 г. </w:t>
      </w:r>
    </w:p>
    <w:p w14:paraId="74770092" w14:textId="23237918" w:rsidR="00CE1068" w:rsidRDefault="00CE1068" w:rsidP="00B70147">
      <w:r>
        <w:t>[X] Существованию истории и социологии в качестве науки предшествовал довольно длительный период их существования в форме культовых мифов различных вероучений. Потом начался процесс выделения из вероучений научного естествознания и обществоведческих дисциплин, и возник пресловутый конфликт науки и религии, в котором выражается ущербность и той, и другой.</w:t>
      </w:r>
    </w:p>
    <w:p w14:paraId="22E957FA" w14:textId="060665E6" w:rsidR="00CE1068" w:rsidRDefault="00CE1068" w:rsidP="00B70147">
      <w:r>
        <w:t>[XI] Перед этим речь шла о многократном устаревании знаний и навыков при жизни одного поколения. В наши дни фактоописательные знания, полученные в вузе, устаревают в течение 5 — 8 лет.</w:t>
      </w:r>
    </w:p>
    <w:p w14:paraId="3E7FCF4B" w14:textId="64DFE5BE" w:rsidR="00CE1068" w:rsidRDefault="00CE1068" w:rsidP="00B70147">
      <w:r>
        <w:t>[XII] На нынешнем этапе это еще не “корабли”, а космические аналоги долбленного челна-однодревки эпохи каменного века, более способного к демонстрации правильности закона Архимеда, нежели к мореплаванию.</w:t>
      </w:r>
    </w:p>
    <w:p w14:paraId="7C7D8548" w14:textId="1D794AB8" w:rsidR="00CE1068" w:rsidRDefault="00CE1068" w:rsidP="00B70147">
      <w:r>
        <w:t>[XIII] В статье речь шла о Директиве Совета Национальной Безопасности США 20/1 от 18.08.1948 г., представлявшей собой осуществляемый М.С.Горбачевым и последователями план перестройки СССР в колонию осатанелого Запада. В угловых скобках дано наше пояснение при цитировании журнальной статьи.</w:t>
      </w:r>
    </w:p>
    <w:p w14:paraId="513426E5" w14:textId="1980E356" w:rsidR="00CE1068" w:rsidRDefault="00CE1068" w:rsidP="00B70147">
      <w:r>
        <w:t>[XIV] Даже номер Директивы СНБ США 20/1 набрали неправильно.</w:t>
      </w:r>
    </w:p>
    <w:p w14:paraId="009E215A" w14:textId="22BD60C9" w:rsidR="00CE1068" w:rsidRDefault="00CE1068" w:rsidP="00B70147">
      <w:r>
        <w:t>[XV] Кроме статьи “Для чего быть науке” редакции “Молодой гвардии” на протяжении нескольких лет систематически предлагались для публикации и другие материалы Внутреннего Предиктора СССР, но ничего не было опубликовано. Зато было опубликовано многое другое, тематически сходное, но извращающее понимание существа затронутых проблем или уводящее внимание читателя от них в сторону к искусственно раздутым проблемкам сиюминутной значимости.</w:t>
      </w:r>
    </w:p>
    <w:p w14:paraId="6E2DD0DB" w14:textId="77777777" w:rsidR="00CE1068" w:rsidRDefault="00CE1068" w:rsidP="00B70147">
      <w:r>
        <w:t xml:space="preserve">[XVI] А если считать от 1987 г., когда впервые заговорили о реставрации капитализма под лозунгами перестройки социализма, — то 12 лет: смотри, в частности, передовую статью “По догмам огонь!” главного редактора экономического журнала “ЭКО” А.Аганбегяна в “ЭКО” № 11, 1987 г., в которой прямо говорится: «… не намечается на данном этапе перестройки создания рынка ценных бумаг, вексельного обращения. Надо многому научиться, овладеть рынком товаров, ведь мы </w:t>
      </w:r>
      <w:r>
        <w:lastRenderedPageBreak/>
        <w:t>пока не умеем делать и этого. А уж потом, со знанием дела, можно перейти к рынку ценных бумаг».</w:t>
      </w:r>
    </w:p>
    <w:p w14:paraId="5636C0CE" w14:textId="64B6E715" w:rsidR="00CE1068" w:rsidRDefault="00CE1068" w:rsidP="00B70147">
      <w:r>
        <w:t>После ГКЧП новый этап перестройки настал, и всё то, что в 1987 г. А.Аганбегян охарактеризовал как неуместное на том этапе перестройки, было осуществлено. Но с ноября 1987 г. по август 1991 г. прошло без малого четыре года, за какой срок под руководством И.В.Сталина успели выдержать разгром армии мирного времени, перевооружиться, решить исход войны, а тут даже не начали на бой собираться после прямого объявления войны через множество писак, подобных А.Аганбегяну…</w:t>
      </w:r>
    </w:p>
    <w:p w14:paraId="32259DAC" w14:textId="77777777" w:rsidR="00CE1068" w:rsidRDefault="00CE1068" w:rsidP="00B70147">
      <w:r>
        <w:t xml:space="preserve">[XVII] Если быть текстуально точным, то в повести Н.В.Гоголя “Тарас Бульба” есть эпизод, в котором описывается вступление козаков в Запорожскую Сечь: </w:t>
      </w:r>
    </w:p>
    <w:p w14:paraId="7A4FF276" w14:textId="77777777" w:rsidR="00CE1068" w:rsidRDefault="00CE1068" w:rsidP="00B70147">
      <w:r>
        <w:t>«Пришедший являлся только к кошевому &lt;атаману&gt;, который обыкновенно говорил:</w:t>
      </w:r>
    </w:p>
    <w:p w14:paraId="3ED4191F" w14:textId="77777777" w:rsidR="00CE1068" w:rsidRDefault="00CE1068" w:rsidP="00B70147">
      <w:r>
        <w:t>— Здравствуй! Что, во Христа веруешь?</w:t>
      </w:r>
    </w:p>
    <w:p w14:paraId="1A84C3A8" w14:textId="77777777" w:rsidR="00CE1068" w:rsidRDefault="00CE1068" w:rsidP="00B70147">
      <w:r>
        <w:t>— Верую! — отвечал приходивший.</w:t>
      </w:r>
    </w:p>
    <w:p w14:paraId="6AC9C2B9" w14:textId="77777777" w:rsidR="00CE1068" w:rsidRDefault="00CE1068" w:rsidP="00B70147">
      <w:r>
        <w:t>— И в Троицу святую веруешь?</w:t>
      </w:r>
    </w:p>
    <w:p w14:paraId="0D40A912" w14:textId="77777777" w:rsidR="00CE1068" w:rsidRDefault="00CE1068" w:rsidP="00B70147">
      <w:r>
        <w:t>— Верую!</w:t>
      </w:r>
    </w:p>
    <w:p w14:paraId="73E8CEE8" w14:textId="77777777" w:rsidR="00CE1068" w:rsidRDefault="00CE1068" w:rsidP="00B70147">
      <w:r>
        <w:t>— И в церковь ходишь?</w:t>
      </w:r>
    </w:p>
    <w:p w14:paraId="263ABB2E" w14:textId="77777777" w:rsidR="00CE1068" w:rsidRDefault="00CE1068" w:rsidP="00B70147">
      <w:r>
        <w:t>— Хожу!</w:t>
      </w:r>
    </w:p>
    <w:p w14:paraId="3F192C2B" w14:textId="77777777" w:rsidR="00CE1068" w:rsidRDefault="00CE1068" w:rsidP="00B70147">
      <w:r>
        <w:t>— А ну, перекрестись!</w:t>
      </w:r>
    </w:p>
    <w:p w14:paraId="44AD1294" w14:textId="77777777" w:rsidR="00CE1068" w:rsidRDefault="00CE1068" w:rsidP="00B70147">
      <w:r>
        <w:t>Пришедший крестился.</w:t>
      </w:r>
    </w:p>
    <w:p w14:paraId="4B8D480A" w14:textId="77777777" w:rsidR="00CE1068" w:rsidRDefault="00CE1068" w:rsidP="00B70147">
      <w:r>
        <w:t xml:space="preserve">— Ну, хорошо, — отвечал кошевой, — ступай же в который сам знаешь курень». </w:t>
      </w:r>
    </w:p>
    <w:p w14:paraId="769CC094" w14:textId="77777777" w:rsidR="00CE1068" w:rsidRDefault="00CE1068" w:rsidP="00B70147">
      <w:r>
        <w:t>А несколькими страницами ранее, есть слова: “Не жалей, Фома, горелки православным христианам!” Застолье по приезде сыновей Бульба начинает словами: “Ну ж, паны-браты, садись всякий, где кому лучше, за стол. Ну, сынки! прежде всего выпьем горелки! Боже, благослови! …”</w:t>
      </w:r>
    </w:p>
    <w:p w14:paraId="57CBEB71" w14:textId="66B950FE" w:rsidR="00CE1068" w:rsidRDefault="00CE1068" w:rsidP="00B70147">
      <w:r>
        <w:t>В фильме снятом по повести, это всё сократилось и влилось в одну фразу: «В Христа веруешь? Водку пьешь? — истинно христианская душа». Ну а фраза из фильма запомнилась многим лучше, чем оригинальный текст Н.В.Гоголя.</w:t>
      </w:r>
    </w:p>
    <w:p w14:paraId="6E65002E" w14:textId="6E9C0675" w:rsidR="00CE1068" w:rsidRDefault="00CE1068" w:rsidP="00B70147">
      <w:r>
        <w:t>[XVIII] Непригодна потому, что «людей веками сбивало с толку учение, приписываемое Гермесу Трисмегисту и изложенное в Изумрудной Скрижали, которую арабы называли великим тайным принципом Великой Работы» (Идрис Шах. “Суфизм”. М.: «Клышников, Комаров и КО». 1994, стр. 226).</w:t>
      </w:r>
    </w:p>
    <w:p w14:paraId="27B5C408" w14:textId="77777777" w:rsidR="00CE1068" w:rsidRDefault="00CE1068" w:rsidP="00B70147">
      <w:r>
        <w:t xml:space="preserve">[XIX] Это афористичное определение “русскости”: “В Христа веруешь? Водку пьешь? — значит, русский”, — многим из считающих себя патриотами может показаться оскорбительным. Но если это сочетание Христа и водки оскорбительно для них в одном афоризме, то почему то же самое сочетание водки и веры в Христа они находят в своей </w:t>
      </w:r>
      <w:r>
        <w:lastRenderedPageBreak/>
        <w:t>жизни вполне уместным и не оскорбительным по отношению ко Христу? На наш взгляд, если это определение “русскости” оскорбительно, то будьте всегда трезвыми, но после этого и ваша вера станет иной, поскольку исчезнет оскорбительность вашей жизни по отношению ко Христу и пославшему его в мир Богу.</w:t>
      </w:r>
    </w:p>
    <w:p w14:paraId="122821C9" w14:textId="77777777" w:rsidR="00CE1068" w:rsidRDefault="00CE1068" w:rsidP="00B70147">
      <w:r>
        <w:t>Продолжение этого вопроса к православным иерархам. В конце XIX — начале ХХ века русский крестьянин Иоанн Чуриков попытался отделить в жизни веру во Христа от водки, прочего алкоголя и курения. В отличие от Корана он не отрицал ни обрядности (за исключением вашего пьяного причастия), ни догматики православия в их исторически сложившемся виде. Так чего же вы не признаете учения Иоанна Чурикова истинным, нормальным православным христианством, но ополчились против его сторонников, вследствие чего они стали сектой, а не господствующей в России православной церковью, а афористичное определение “русскости” по-прежнему истинно по отношению ко многим?</w:t>
      </w:r>
    </w:p>
    <w:p w14:paraId="4823300C" w14:textId="77777777" w:rsidR="00CE1068" w:rsidRDefault="00CE1068" w:rsidP="00B70147">
      <w:r>
        <w:t xml:space="preserve">Если же говорить о чуриковцах, как об одной из христианских церквей, то безусловно, на личностном уровне рассмотрения вхождение людей в абсолютную трезвость — неоспоримое благо. Но при рассмотрении на уровне концепций общественной жизни, его вероучение, если считать его не основой для дальнейшего развития, а завершенной религией (очередным Новым заветом), представляет собой попытку придать второе дыхание полуиздохшей к концу XIX века библейской доктрине порабощения человечества. </w:t>
      </w:r>
    </w:p>
    <w:p w14:paraId="2AAE6EAD" w14:textId="77777777" w:rsidR="00CE1068" w:rsidRDefault="00CE1068" w:rsidP="00B70147">
      <w:r>
        <w:t xml:space="preserve">Когда в 1917 г. проходили выборы в Учредительное собрание, то все партии в списке были под номерами. Как можно узнать из воспоминаний о братце Иоанне, многие обращались к нему с вопросом, за кого голосовать. Он отвечал: “Голосуйте за № 1 — Новый Завет и за № 2 — Библию”. </w:t>
      </w:r>
    </w:p>
    <w:p w14:paraId="18C0C9EA" w14:textId="77777777" w:rsidR="00CE1068" w:rsidRDefault="00CE1068" w:rsidP="00B70147">
      <w:r>
        <w:t xml:space="preserve">В стихах, опубликованных в сборнике “Письма братца Иоанна Самарского (Чурикова)” (СПб, “Глаголъ”, 1995 г.), он охарактеризовал себя как прохожего, который собрал стадо, разбредшееся у нерадивых пастырей, после чего те обвинили его в воровстве заблудших овец. Художественные образы и иносказательность таких его стихотворений (он посвятил теме самочинного пастырства не одно стихотворение) вполне соответствует идеалам хозяев библейской доктрины о низведении человека до уровня барана. </w:t>
      </w:r>
    </w:p>
    <w:p w14:paraId="7AB01A1D" w14:textId="77777777" w:rsidR="00CE1068" w:rsidRDefault="00CE1068" w:rsidP="00B70147">
      <w:r>
        <w:t xml:space="preserve">Есть два воззрения: одно свойственно ведической-знахарской культуре (в том числе и её библейской разновидности) и согласно ему, большинство населения — “стадо”, а меньшинство “пастыри”, и это — якобы норма жизни общества, данная Богом; другое свойственно кораническому мировоззрению, и в нем Бог отказывается Сам от миссии </w:t>
      </w:r>
      <w:r>
        <w:lastRenderedPageBreak/>
        <w:t>пастырства и возлагает на каждого человека обязанность быть внимательным и отзывчивым к Его обращениям: «О те, которые уверовали! Не говорите: “Упаси нас!”, а говорите: “Посмотри на нас!” — и слушайте. А для неверных — наказание мучительное!» — сура 2:98(104). Тем более Коран не возлагает миссию пастырства и на кого-либо из людей. Разделение общество на “стадо” и “пастырей” противно кораническому мировоззрению. «Мы не возлагаем на душу ничего, кроме возможного для нее», — сообщается в суре 6:153 и в других местах многократно. То есть, какими бы разными ни были люди, ни от кого из них Бог не требует более, чем тот может, вследствие чего живущие по совести в согласии с Богом не нуждаются и “пастырской опеке”, низводящей человека до уровня скота.</w:t>
      </w:r>
    </w:p>
    <w:p w14:paraId="72B0BA26" w14:textId="7DEDB921" w:rsidR="00CE1068" w:rsidRDefault="00CE1068" w:rsidP="00B70147">
      <w:r>
        <w:t>После ухода братца Иоанна в мир иной (сгинул без вести в ГУЛАГе в 1930</w:t>
      </w:r>
      <w:r>
        <w:noBreakHyphen/>
        <w:t>е гг.), его наследие стало застывшей догмой, пригодной только для того, чтобы отрезвлять рабов для хозяев библейской доктрины: ни одному рабовладельцу не нужны спивающиеся рабы, которым нельзя поручить ни одного дела…</w:t>
      </w:r>
    </w:p>
    <w:p w14:paraId="23E41C41" w14:textId="434FFB2E" w:rsidR="00CE1068" w:rsidRDefault="00CE1068" w:rsidP="00B70147">
      <w:r>
        <w:t>[XX] Ставим вопрос конкретно: С чем согласия? С лицемерием?</w:t>
      </w:r>
    </w:p>
    <w:p w14:paraId="6E63F3D8" w14:textId="74108187" w:rsidR="00CE1068" w:rsidRDefault="00CE1068" w:rsidP="00B70147">
      <w:r>
        <w:t>[XXI] Если бы участников было много и они представляли действительно широкие слои общества, то для проведения конференции штаб-квартире пришлось бы арендовать зал. Кроме того, действительная конференция от тусовки отличается тем, что деятельные участники конференции после неё обретают новые знания либо начинают иначе относиться к тому, что знали раньше; тусовки же эмоциональны, но бессмысленны и потому вредны.</w:t>
      </w:r>
    </w:p>
    <w:p w14:paraId="75F65FB1" w14:textId="77777777" w:rsidR="00CE1068" w:rsidRDefault="00CE1068" w:rsidP="00B70147">
      <w:r>
        <w:t xml:space="preserve">[XXII] “А властька слушает да ест” (почти по И.А.Крылову) Россию мелким и крупным поедом. На ту же тему у неприязненно воспринимаемых многими патриотами русских-еврейских поэтов: </w:t>
      </w:r>
    </w:p>
    <w:p w14:paraId="25C095BD" w14:textId="77777777" w:rsidR="00CE1068" w:rsidRDefault="00CE1068" w:rsidP="00B70147">
      <w:r>
        <w:t>«СЛЕПОЙ ПРОСИТ МИЛОСТЫНЮ У ПОПУГАЯ, / Старинный Гюбера Робера сюжет, Возобновляется снова, пугая, / Как и тогда, тому 200 лет. // Символ, сработанный на столетья, / Хлещет по голому сердцу плетью, / Снова беспокоит и гложет, / Поскольку слепой — по-прежнему слеп, / А попугай не хочет, не может / Дать ему даже насущный хлеб. // Эта безысходная притча / Стала со временем даже прытче. // Правда, попугая выучили / Тайнам новейшего языка, / Но слепца из беды не выручили. // Снова протянутая рука / Этого бедного дурака / Просит милостыню через века» (Б.А.Слуцкий. “Новый мир”, 1987 г., № 10, с. 179).</w:t>
      </w:r>
    </w:p>
    <w:p w14:paraId="37448DFE" w14:textId="77777777" w:rsidR="00CE1068" w:rsidRDefault="00CE1068" w:rsidP="00B70147">
      <w:r>
        <w:t xml:space="preserve">Это стихотворение опубликовано примерно на месяц раньше, чем А.Аганбегян высказался в “ЭКО”, и как должно быть ясно из его содержания, патриотически обеспокоенным не следует упиваться каким-то одним полюбившимся им изданием и собственным графоманством, но </w:t>
      </w:r>
      <w:r>
        <w:lastRenderedPageBreak/>
        <w:t>необходимо иметь более широкий кругозор, оставив брезгливость, поскольку социология современного общества не чище объекта деятельности гнойной хирургии.</w:t>
      </w:r>
    </w:p>
    <w:p w14:paraId="3845FDDF" w14:textId="79BE40B6" w:rsidR="00CE1068" w:rsidRDefault="00CE1068" w:rsidP="00B70147">
      <w:r>
        <w:t>“Обращать внимание” властей предержащих и слепо просить у этого “попугая” милостыню — бесполезное занятие в случаях, когда следует употребить в отношении них власть иного рода — власть концептуальную.</w:t>
      </w:r>
    </w:p>
    <w:p w14:paraId="12C57863" w14:textId="191D7D77" w:rsidR="00CE1068" w:rsidRDefault="00CE1068" w:rsidP="00B70147">
      <w:r>
        <w:t>[XXIII] Настоящий текст выражает точку зрения не последователей этой концепции, а лиц, её развивающих на нынешнем этапе истории.</w:t>
      </w:r>
    </w:p>
    <w:p w14:paraId="1B630F61" w14:textId="7A2C6C6D" w:rsidR="00CE1068" w:rsidRDefault="00CE1068" w:rsidP="00B70147">
      <w:r>
        <w:t>[XXIV] Если редакция считает, что надо просто верить, как веровали отцы и деды, то почему бы ей не показать эффективность такого подхода, объединившись для начала на этой основе со старообрядцами и русской православной церковью за рубежом? Историческая практика показывает, что “просто верить, как веровали отцы и деды”, это не та основа, которая позволяет не создавать себе проблем и решать проблемы, унаследованные от прошлого либо порожденные инаковерующими жителями Земли.</w:t>
      </w:r>
    </w:p>
    <w:p w14:paraId="15489C98" w14:textId="7004CFF4" w:rsidR="00CE1068" w:rsidRDefault="00CE1068" w:rsidP="00B70147">
      <w:r>
        <w:t>[XXV] Инквизиция это орган, посредством которого “хороший” демонизм борется со всем, что отождествляет с “плохим” демонизмом.</w:t>
      </w:r>
    </w:p>
    <w:p w14:paraId="03AAC3B2" w14:textId="431CD58F" w:rsidR="00CE1068" w:rsidRDefault="00CE1068" w:rsidP="00B70147">
      <w:r>
        <w:t>[XXVI] В определенном смысле чиста и “безгрешна” только Лаодикийская церковь, см. Апокалипсис-Откровение, гл. 3:14 — 22.</w:t>
      </w:r>
    </w:p>
    <w:p w14:paraId="4439984E" w14:textId="14EA3588" w:rsidR="00CE1068" w:rsidRDefault="00CE1068" w:rsidP="00B70147">
      <w:r>
        <w:t>[XXVII] Более подробно об этом см. наши работы “Мертвая вода”, “Вопросы митрополиту Санкт-Петербургскому и Ладожскому Иоанну и иерархии Русской православной церкви”, “Синайский “турпоход””, “К Богодержавию…” по адресу в Интернет: http://www.kobro.com</w:t>
      </w:r>
    </w:p>
    <w:p w14:paraId="78146B02" w14:textId="1501D233" w:rsidR="00CE1068" w:rsidRDefault="00CE1068" w:rsidP="00B70147">
      <w:r>
        <w:t>[XXVIII] Имеется в виду длинная еврейская фамилия “главного кукловода” “Березовско-Гусинско-Смоленско-Ходорковский и так далее”, которую Э.Тополь называет в своем обращении к зарвавшимся жидам-финансистам, опубликованном в “Аргументах и фактах”, № 38, 1998 г.</w:t>
      </w:r>
    </w:p>
    <w:p w14:paraId="01E99844" w14:textId="36DCB6E0" w:rsidR="00CE1068" w:rsidRDefault="00CE1068" w:rsidP="00B70147">
      <w:r>
        <w:t>[XXIX] Примером тому отечественные ток-шоу “Тема” (ведущий Ю.Гусман), “Мы”, “Человек в маске” (ведущий В.Познер), “Спросите у Лившица” и т.п.</w:t>
      </w:r>
    </w:p>
    <w:p w14:paraId="4C608A43" w14:textId="0DD0AE88" w:rsidR="00CE1068" w:rsidRDefault="00CE1068" w:rsidP="00B70147">
      <w:r>
        <w:t>[XXX] См. выступление Тополя в “АиФ”, № 38, 1998 г.</w:t>
      </w:r>
    </w:p>
    <w:p w14:paraId="19C44484" w14:textId="6972A0C7" w:rsidR="00CE1068" w:rsidRDefault="00CE1068" w:rsidP="00B70147">
      <w:r>
        <w:t>[XXXI] Если говорить о приверженности идеям, придающим смысл жизни русских, то это довольствование немногим ради того, чтобы хозяевам доктрины “Второзакония-Исаии” досталось побольше? Или есть альтернативы библейской доктрине и несущим её иерархиям и иерархам, отрекшимся от Богом данного разума и свободной воли?</w:t>
      </w:r>
    </w:p>
    <w:p w14:paraId="6D8EDCD7" w14:textId="7FACA9A1" w:rsidR="00CE1068" w:rsidRDefault="00CE1068" w:rsidP="00B70147">
      <w:r>
        <w:t xml:space="preserve">[XXXII] Это действительно необходимо, поскольку, во-первых, каждый киловатт-час эквивалентен всякому другому киловатт-часу и, во-вторых, количество продукции, которую может произвести общество, в современных условиях пропорционально (с точностью до коэффициента </w:t>
      </w:r>
      <w:r>
        <w:lastRenderedPageBreak/>
        <w:t>полезного действия) тому количеству электроэнергии, которое оно может произвести. Эти два обстоятельства придают однозначную определённость всей социально экономической статистике, экономическому анализу, прогностике и планированию. Обоснованность такого перехода к энергетическому стандарту обеспеченности денежной единицы вытекает из теории подобия многоотраслевых производственно-потребительских систем. Подробно смотри, в частности, нашу работу “Краткий курс…”.</w:t>
      </w:r>
    </w:p>
    <w:p w14:paraId="75219C9F" w14:textId="77777777" w:rsidR="00CE1068" w:rsidRDefault="00CE1068" w:rsidP="00B70147">
      <w:r>
        <w:t xml:space="preserve">[XXXIII] В 1826 г. был приговорен к повешению и символическому сожжению школьный учитель Каэтано Риполь из-под Валенсии. Символическое сожжение состояло в том, что тело было снято с виселицы и похоронено в не освященной земле в бочке, на которой были нарисованы языки пламени. Риполь был осужден как “упорствующий и злобствующий еретик”, поскольку на следствии и суде утверждал, что “верит в Бога, но не считает себя католиком и отрицает за инквизицией право судить его”. До исполнения приговора, последовавшего 26 июля, инквизиция в течение двух лет добивалась от него отречения и примирения с церковью. </w:t>
      </w:r>
    </w:p>
    <w:p w14:paraId="1DF480D3" w14:textId="5CF23C1A" w:rsidR="00CE1068" w:rsidRDefault="00CE1068" w:rsidP="00B70147">
      <w:r>
        <w:t>Предпоследней жертвой был отлученный от церкви масон Антонио Каро, повешенный, а после повешения четвертованный, 7 марта 1826 г. (И.Р.Григулевич. “История инквизиции”. М.: “Наука”. 1970. С. 263, 264).</w:t>
      </w:r>
    </w:p>
    <w:p w14:paraId="53F89B9E" w14:textId="2F00483B" w:rsidR="00CE1068" w:rsidRDefault="00CE1068" w:rsidP="00B70147">
      <w:r>
        <w:t>[XXXIV] Даже С.Хусейн продает нефть Ирака за свою национальную валюту, а потом, когда это необходимо, покупает доллары и другие валюты, и при такой системе доллар обходится Ираку в нефтяном исчислении его стоимости дешевле, нежели сразу продавать свою нефть за зеленые бумажки, не обеспеченные ни чем, кроме глобалистских амбиций США.</w:t>
      </w:r>
    </w:p>
    <w:p w14:paraId="38DFCABD" w14:textId="6F995F36" w:rsidR="00CE1068" w:rsidRDefault="00CE1068" w:rsidP="00B70147">
      <w:r>
        <w:t>[XXXV] Дезинтегрированного в том смысле, что целостное и внутренне согласованное информационное обеспечение его поведения своими различными фрагментами рассредоточено по психике множества индивидов, каждый из которых не осознает этой целостности, а все вместе они и образуют единый инструмент-биоробот, воспроизводящий себя в преемственности поколений.</w:t>
      </w:r>
    </w:p>
    <w:p w14:paraId="69E69340" w14:textId="571D1E8A" w:rsidR="00CE1068" w:rsidRDefault="00CE1068" w:rsidP="00B70147">
      <w:r>
        <w:t>[XXXVI] В.О.Ключевский.</w:t>
      </w:r>
    </w:p>
    <w:p w14:paraId="13298102" w14:textId="179BF5B6" w:rsidR="00CE1068" w:rsidRDefault="00CE1068" w:rsidP="00B70147">
      <w:r>
        <w:t>[XXXVII] “Церемониал погребения тела в бозе усопшего поручика и кавалера Фаддея Козьмича П…”: «Идут славянофилы и нигилисты; / У тех и у других ногти не чисты. // Ибо если они не сходятся в теории вероятности (какое отношение к жизни общества имеет “теория вероятностей”, речь пойдет в настоящей работе далее: — наше замечание при цитировании), / То сходятся в неопрятности (в частности, мысли: — наше замечание при цитировании). // И потому нет ничего слюнявее и плюгавее / Русского безбожия и православия. // На краю разверстой могилы / Имеют спорить нигилисты и славянофилы».</w:t>
      </w:r>
    </w:p>
    <w:p w14:paraId="552E02C2" w14:textId="0C539C4E" w:rsidR="00CE1068" w:rsidRDefault="00CE1068" w:rsidP="00B70147">
      <w:r>
        <w:lastRenderedPageBreak/>
        <w:t>[XXXVIII] Помнится Г.Хазанов, изображая учащегося «калинарного техникума», задавал аналогичный вопрос: “Чего в этом супе не хватает?” — и давал на него тоже исчерпывающий ответ: “Это — компот”, что свидетельствует о полном отсутствии чувства меры.</w:t>
      </w:r>
    </w:p>
    <w:p w14:paraId="7EA006AB" w14:textId="3BCF1087" w:rsidR="00CE1068" w:rsidRDefault="00CE1068" w:rsidP="00B70147">
      <w:r>
        <w:t>[XXXIX] В заголовке в журнальной публикации набранное нами заглавными буквами тоже набрано заглавными. Набранное нами курсивом — набрано кирпичным цветом, вследствие чего слова «КАК НЕПОЗНАННАЯ БОГОМ» оказались выделенными огоньковцами.</w:t>
      </w:r>
    </w:p>
    <w:p w14:paraId="11B9D1EE" w14:textId="657A00B6" w:rsidR="00CE1068" w:rsidRDefault="00CE1068" w:rsidP="00B70147">
      <w:r>
        <w:t>[XL] Так в латиноязычных терминах философии называется доктрина о принципиальной невозможности познания Мира человеком, подразумевающая потребительски бессмысленное существование, поскольку, если Мир в принципе непознаваем, то смысл Жизни тоже не познаваем и остается потреблять каждому по способности.</w:t>
      </w:r>
    </w:p>
    <w:p w14:paraId="147A40DA" w14:textId="4C95BAFA" w:rsidR="00CE1068" w:rsidRDefault="00CE1068" w:rsidP="00B70147">
      <w:r>
        <w:t>[XLI] А.С.Пушкин. “О втором томе “Истории русского народа” Полевого”. (1830 г.). Цитировано по Полному академическому собранию сочинений в 17 томах, переизданному в 1996 г. в издательстве “Воскресенье” на основе издания АН СССР 1949 г., с. 127. Слово “случая” выделено, самим А.С.Пушкиным. В изданиях, вышедших ранее 1917 г., слово “случая” не выделяли и после него ставили точку, выбрасывая текст «— мощного мгновенного орудия Провидения» (см., в частности, издание А.С.Суворина 1887 г. и издание под ред. П.О.Моро</w:t>
      </w:r>
      <w:r>
        <w:softHyphen/>
        <w:t>зова 1909 г.): дореволюционная цензура полагала, что человеку, не получившему специального богословского образования, не престало рассуждать о Провидении, вследствие чего его мнения по этим вопросам до общества доводить не следует, дабы не подрывать ими авторитет казенного богословия; а церковь не относила Солнце Русской поэзии к числу писателей, произведения которых последующим поколениям богословов пристало цитировать и комментировать в своих трактатах. В эпоху господства исторического материализма издатели А.С.Пушкина оказались честнее, нежели их верующие в Бога предшественники, и привели мнение А.С.Пушкина по этому вопросу без изъятий.</w:t>
      </w:r>
    </w:p>
    <w:p w14:paraId="12EC0C03" w14:textId="77777777" w:rsidR="00CE1068" w:rsidRDefault="00CE1068" w:rsidP="00B70147">
      <w:r>
        <w:t>[XLII] 14.04.1993 Борис Стругацкий, накануне своего 60-летия в интервью “Радио России” высказал следующие мнения:</w:t>
      </w:r>
    </w:p>
    <w:p w14:paraId="79CF830A" w14:textId="77777777" w:rsidR="00CE1068" w:rsidRDefault="00CE1068" w:rsidP="00B70147">
      <w:r>
        <w:t xml:space="preserve">1. “Если Бог есть, — то в душе человека; если в душе нет — то нет нигде”. </w:t>
      </w:r>
    </w:p>
    <w:p w14:paraId="4A17A98E" w14:textId="77777777" w:rsidR="00CE1068" w:rsidRDefault="00CE1068" w:rsidP="00B70147">
      <w:r>
        <w:t xml:space="preserve">2. “Предвидеть будущее невозможно. Сначала мы полагали, что задача фантастики — прогностика, но потом отказались”. </w:t>
      </w:r>
    </w:p>
    <w:p w14:paraId="2732F0BF" w14:textId="419122FA" w:rsidR="00CE1068" w:rsidRDefault="00CE1068" w:rsidP="00B70147">
      <w:r>
        <w:t>(Записано по трансляции, второе утверждение записано не дословно). Из того, что он сказал в своем интервью, можно было понять, что воздействие “случайности” на ситуацию для него и беспричинно, и бесцельно.</w:t>
      </w:r>
    </w:p>
    <w:p w14:paraId="77F7B90B" w14:textId="362EBBB9" w:rsidR="00CE1068" w:rsidRDefault="00CE1068" w:rsidP="00B70147">
      <w:r>
        <w:lastRenderedPageBreak/>
        <w:t>[XLIII] См. “Церемониал погребения тела в бозе усопшего поручика и кавалера Фаддея Козмича П…”</w:t>
      </w:r>
    </w:p>
    <w:p w14:paraId="39E47FA6" w14:textId="786847CB" w:rsidR="00CE1068" w:rsidRDefault="00CE1068" w:rsidP="00B70147">
      <w:r>
        <w:t>[XLIV] Вообще-то “Титаник” был снабжен паросиловой энергетической установкой, и потому не был теплоходом, каким словом именуют суда, гребные винты которых приводятся в движение дизелем либо напрямую, либо через механический или гидравлический редуктор.</w:t>
      </w:r>
    </w:p>
    <w:p w14:paraId="53971F58" w14:textId="28C8CD1C" w:rsidR="00CE1068" w:rsidRDefault="00CE1068" w:rsidP="00B70147">
      <w:r>
        <w:t>[XLV] Более того, безо всяких книг за несколько часов до столкновения и гибели судна один из американских миллионеров, рассуждая в салоне “Титаника” о характере пассажирских перевозок через Атлантику, сказал, что всё это приведет к ужасной катастрофе.</w:t>
      </w:r>
    </w:p>
    <w:p w14:paraId="6782E58F" w14:textId="77777777" w:rsidR="00CE1068" w:rsidRDefault="00CE1068" w:rsidP="00B70147">
      <w:r>
        <w:t xml:space="preserve">[XLVI] Если быть более точным, то катастрофа была следствием порочной практики судовождения, господствовавшей в те годы, когда судовладельцы гласно утверждали инструкции, следование которым действительно обеспечивало достаточно высокую степень безопасности плавания, но которые в негласном сговоре нарушались всеми судоводителями, на что судовладельцы смотрели сквозь пальцы, поскольку соблюдение их кем-то одним обрекало его на разорение, так как удлиняло продолжительность трансатлантического рейса на сутки и более по сравнению с судами тех, кто их не соблюдал, а пассажиры, потребительски не думая о безопасности плавания, предпочитали рейсы продолжительностью покороче. </w:t>
      </w:r>
    </w:p>
    <w:p w14:paraId="1CF6F248" w14:textId="77777777" w:rsidR="00CE1068" w:rsidRDefault="00CE1068" w:rsidP="00B70147">
      <w:r>
        <w:t xml:space="preserve">Поэтому было общепринято следовать полным ходом в районах скопления айсбергов. Бывали случаи столкновений, но до появления радио, суда либо пропадали без вести, либо, получив повреждения, всё же добирались до портов. Это случалось не часто и потому никого не пугало. “Титанику” просто “не повезло”. Благонамеренное, но ошибочное решение вахтенного помощника капитана избежать столкновения, изменив курс, вместо того, чтобы принять удар на форштевень, как то рекомендуется в случаях невозможности обойти препятствие стороной, повлекло за собой скользящий удар об айсберг, вызывавший поступление воды в отсеки на протяжении около 1/3 длины корпуса. Технически это была катастрофа с момента соприкосновения корпуса “Титаника” с айсбергом, но это не было аварией, которую судно могло выдержать, при ином характере командования им после столкновения. </w:t>
      </w:r>
    </w:p>
    <w:p w14:paraId="2495BCF9" w14:textId="77777777" w:rsidR="00CE1068" w:rsidRDefault="00CE1068" w:rsidP="00B70147">
      <w:r>
        <w:t xml:space="preserve">Нераспорядительностью было другое: в шлюпках, отошедших от борта тонущего судна, было много свободных мест. По подсчету, произведенному на борту “Карпатии”, оказавшей помощь всем уцелевшим, с “Титаника” было спасено в шлюпках 651 человек, в то время как общая вместимость его шлюпок составляла 1178 мест (попавшие в воду даже в спасательных жилетах замерзли до смерти в первые полчаса и, когда “Карпатия” пришла в район катастрофы спустя несколько часов после гибели (Титаника(, в помощи уже не нуждались). А если учитывать </w:t>
      </w:r>
      <w:r>
        <w:lastRenderedPageBreak/>
        <w:t>то обстоятельство, что в районе катастрофы волнения не было (был почти полный штиль), и было известно, что, по крайней мере, одно судно идет на помощь и его приход ожидается в течение менее чем 5 часов, то в шлюпках можно было разместить несколько больше людей, чем то количество, на которое они были рассчитаны. То есть при ином командовании после столкновения спасенных могло быть не 651 человек, а минимум 1178; а с учетом допустимой — при отсутствии волнения — сверхнормативной посадки в шлюпки реально могло быть спасено примерно до 1300 из общего числа 2207 человек, находившихся на борту.</w:t>
      </w:r>
    </w:p>
    <w:p w14:paraId="3A71767A" w14:textId="6333AF5C" w:rsidR="00CE1068" w:rsidRDefault="00CE1068" w:rsidP="00B70147">
      <w:r>
        <w:t>Гибель “Титаника” не была единственной катастрофой, вызванной порочной морской практикой, но была самой большой. Однако от такой порочной практики судовождения страдали не только пассажиры и команды лайнеров, попадавших в аварии и катастрофы. Большие и по нынешним временам лайнеры следовали полным ходом не только в районах ледовой опасности, но и в прибрежных районах рыбных промыслов, где даже в тихую погоду регулярно исчезали без вести лайбы рыбаков, которые, ведя промысел и будучи отягощены сетями, ночью или в тумане не успевали уйти с пути лайнеров и во множестве гибли под их корпусами. Лайнеры не останавливались, чтобы оказать помощь, даже если факт потопления небольшого рыбацкого судна был замечен на мостике, а следовали по расписанию. Один из помощников капитана “Титаника” — со знанием дела — охарактеризовал трансатлантические лайнеры одним словом: убийцы.</w:t>
      </w:r>
    </w:p>
    <w:p w14:paraId="50DB50EF" w14:textId="46E56FBA" w:rsidR="00CE1068" w:rsidRDefault="00CE1068" w:rsidP="00B70147">
      <w:r>
        <w:t>[XLVII] Их количество определялось действующим законодательством на основании дурацкой формулы, в которой общий объем шлюпок определялся как доля от водоизмещения судна. Проектная или фактическая численность пассажиров и команды на борту на вместимости шлюпок ни коим образом не сказывалась. Шлюпок на борту “Титаника” было даже больше, чем то предписывали такие формальные арифметические нормы, поэтому владельцы “Титаника” были чисты перед законом; а законодатели — как всегда — оказались неподсудны. В настоящее время действуют нормы, согласно которым шлюпки одного борта должны вмещать всех пассажиров и членов команды, но как показывает опыт катастроф, проблема спасения на водах не сводится к вместимости шлюпок и спасательных плотов, находящихся на борту судна, и гибель (Адмирала Нахимова(, (Эстонии( — тому печальные свидетельства.</w:t>
      </w:r>
    </w:p>
    <w:p w14:paraId="6AFBFBC6" w14:textId="2128F4A4" w:rsidR="00CE1068" w:rsidRDefault="00CE1068" w:rsidP="00B70147">
      <w:r>
        <w:t xml:space="preserve">[XLVIII] Из источника, откуда мы берем эти сведения (У.Лорд. “Последняя ночь «Титаника»”. Ленинград. “Судостроение”. 1983), не однозначно ясно, имеется в виду название “Осень” (существительное в именительном падеже) либо грамматическая форма глагола в повелительном наклонении “Осени” как просьба, обращенная к Богу. В </w:t>
      </w:r>
      <w:r>
        <w:lastRenderedPageBreak/>
        <w:t>другом источнике (Р.Гарднер, Д. ван дер Ват. “Загадка «Титаника»”.М.: “Вече”.1997) гимн в русском переводе называется “Осень”.</w:t>
      </w:r>
    </w:p>
    <w:p w14:paraId="5659A417" w14:textId="77777777" w:rsidR="00CE1068" w:rsidRDefault="00CE1068" w:rsidP="00B70147">
      <w:r>
        <w:t>[XLIX] В действительности “Титаниан” не успел полностью остановиться, поскольку всё же столкнулся с айсбергом, скорость которого относительно воды примерно равна нулю, как скорость всякого плавающего предмета, площадь надводной поверхности (парусности) которого мала по сравнению с площадью подводной части, оказывающей сопротивление дрейфу под воздействием ветра.</w:t>
      </w:r>
    </w:p>
    <w:p w14:paraId="3B3DEB81" w14:textId="6A5ACB2A" w:rsidR="00CE1068" w:rsidRDefault="00CE1068" w:rsidP="00B70147">
      <w:r>
        <w:t>Корабль, если у него нет специальных подруливающих устройств, управляем только на ходу при скорости, больше некоторой минимальной, величина которой зависит от его гидро- и аэродинамических характеристик, силы и направления ветра относительно его курса. При падении скорости ниже этой величины корабль поворачивается, как правило, бортом к ветру и генеральному направлению бега волн и дрейфует в таком положении, гонимый ветром и волнением. Поскольку площадь его погруженной поверхности соизмерима с площадью парусности, а размеры волн соизмеримы с его размерами, то скорость его относительно воды не нулевая, что отличает ветроволновой дрейф корабля от дрейфа айсберга.</w:t>
      </w:r>
    </w:p>
    <w:p w14:paraId="3830F51B" w14:textId="00B4FEB0" w:rsidR="00CE1068" w:rsidRDefault="00CE1068" w:rsidP="00B70147">
      <w:r>
        <w:t>[L] Либо афоризма, придуманного Бобом Фрисселом, автором книги “В этой книге нет ни слова правды, но именно так всё и происходит” (Издательство “София”. 1998. С. 164), и приписанного им для убедительности издревле авторитетной китайской культуре.</w:t>
      </w:r>
    </w:p>
    <w:p w14:paraId="3A9B561E" w14:textId="7408CE1C" w:rsidR="00CE1068" w:rsidRDefault="00CE1068" w:rsidP="00B70147">
      <w:r>
        <w:t>[LI] Вообще-то религии могут быть и атеистическими, если мистические связи души индивида направлены не к Богу, а к чему-то еще: к коллективной психике (эгрегоры — в терминологии западного оккультизма), иным порождениям личностной и коллективной духовной культуры, иным сущностям, но не к Богу лично и т.п.</w:t>
      </w:r>
    </w:p>
    <w:p w14:paraId="10D7F904" w14:textId="5EE4F467" w:rsidR="00CE1068" w:rsidRDefault="00CE1068" w:rsidP="00B70147">
      <w:r>
        <w:t>[LII] Цитируется по публикации на сайте газеты “Дуэль” в Интернет: орфография, принятая в файле на сайте.</w:t>
      </w:r>
    </w:p>
    <w:p w14:paraId="1080FFB1" w14:textId="402050CC" w:rsidR="00CE1068" w:rsidRDefault="00CE1068" w:rsidP="00B70147">
      <w:r>
        <w:t>[LIII] За исключением тех малочисленных, кто воспринимал их органолептически.</w:t>
      </w:r>
    </w:p>
    <w:p w14:paraId="32C87FC5" w14:textId="6A145E17" w:rsidR="00CE1068" w:rsidRDefault="00CE1068" w:rsidP="00B70147">
      <w:r>
        <w:t>[LIV] Это не смешно, а печально…</w:t>
      </w:r>
    </w:p>
    <w:p w14:paraId="2A6A79B0" w14:textId="147DDADB" w:rsidR="00CE1068" w:rsidRDefault="00CE1068" w:rsidP="00B70147">
      <w:r>
        <w:t>[LV] Как мы поняли, Ю.И.Мухин подразумевает, что безумная Природа для решения своих проблем, которые она решить не может по причине своего безумия, создала совершенный разум человека и принуждает его разного рода обстоятельствами к решению задачи её собственного выживания.</w:t>
      </w:r>
    </w:p>
    <w:p w14:paraId="3B41C86B" w14:textId="1B0885D2" w:rsidR="00CE1068" w:rsidRDefault="00CE1068" w:rsidP="00B70147">
      <w:r>
        <w:t xml:space="preserve">[LVI] Кстати, этот принцип впервые был оглашен носителем (неизгладимой царственной харизмы( (правда, католической), но и многие православные монархи жили в полном соответствии с ним, однако по </w:t>
      </w:r>
      <w:r>
        <w:lastRenderedPageBreak/>
        <w:t>умолчанию, что еще более демонически лицемерно; или просто по-скотски, если не понимали, что творят.</w:t>
      </w:r>
    </w:p>
    <w:p w14:paraId="310289A7" w14:textId="28705BF6" w:rsidR="00CE1068" w:rsidRDefault="00CE1068" w:rsidP="00B70147">
      <w:r>
        <w:t xml:space="preserve">[LVII] Вообще-то компьютер — это не только “память”, но еще, как минимум, и процессор — преобразователь информации. </w:t>
      </w:r>
    </w:p>
    <w:p w14:paraId="7984AE4D" w14:textId="2E3871E6" w:rsidR="00CE1068" w:rsidRDefault="00CE1068" w:rsidP="00B70147">
      <w:r>
        <w:t>[LVIII] По умолчанию в рассматриваемой статье речь идет о вере в Бога, но не о вере Богу: как можно верить тому, чье несуществование доказано логически безупречно? — остается быть самонадеянным… Но и разумного самонадеянного жизненные обстоятельства вынуждают к тому, чтобы взять на себя ответственность и заботу и пресекать безответственность и беззаботность.</w:t>
      </w:r>
    </w:p>
    <w:p w14:paraId="46765E05" w14:textId="4B7029B9" w:rsidR="00CE1068" w:rsidRDefault="00CE1068" w:rsidP="00B70147">
      <w:r>
        <w:t>[LIX] Если быть более точным, то не между людьми, а войны, инспирированные недолюдками.</w:t>
      </w:r>
    </w:p>
    <w:p w14:paraId="28FD6A90" w14:textId="59258F56" w:rsidR="00CE1068" w:rsidRDefault="00CE1068" w:rsidP="00B70147">
      <w:r>
        <w:t>[LX] В статистической массе это так. Но, кроме того, есть и статистическое меньшинство, которое в войнах и иных тяжелых обстоятельствах и катастрофах выживает не потому, что отличается исключительными навыками прятаться за чужие спины, но потому, что более чем статистическая масса готовы к тому, чтобы не порождать своими действиями катастрофических обстоятельств для других и преодолевать бедствия, порожденные другими.</w:t>
      </w:r>
    </w:p>
    <w:p w14:paraId="10F8B614" w14:textId="19C1243C" w:rsidR="00CE1068" w:rsidRDefault="00CE1068" w:rsidP="00B70147">
      <w:r>
        <w:t xml:space="preserve">[LXI] “Растительно паразитическое” и “хищнически паразитическое” означают не то, что растения в биосфере и хищники в животном мире являются паразитами. Но растительный и хищнический образ жизни тех, кому дано Свыше быть Людьми, объективно является паразитизмом и узурпацией бытия. </w:t>
      </w:r>
    </w:p>
    <w:p w14:paraId="1404CEF4" w14:textId="77777777" w:rsidR="00CE1068" w:rsidRDefault="00CE1068" w:rsidP="00B70147">
      <w:r>
        <w:t xml:space="preserve">[LXII] “Чумакофф” со ссылкой на Американскую ассоциацию судебных наук приводит случай из действительной следственной практики, имевший место в Нью-Йорке в 1994 г. </w:t>
      </w:r>
    </w:p>
    <w:p w14:paraId="29570227" w14:textId="77777777" w:rsidR="00CE1068" w:rsidRDefault="00CE1068" w:rsidP="00B70147">
      <w:r>
        <w:t xml:space="preserve">Один оболтус, знал о семейной “традиции”: когда его папа гневался на маму, то хватал со стены незаряженное ружье, целился в свою супругу и нажимал на курок. Желая побыстрее получить родительское наследство, сынок зарядил ружье, в предположении, что папа убьет маму, сам сядет надолго в тюрьму, а он получит доступ к родительском наследству. После того, как он это сделал, родители жили три недели на редкость мирно. Но за это время оболтус извелся в ожидании наследства и решил покончить собой. Он выбросился из окна своей квартиры на девятом этаже. Однако он не должен был погибнуть в результате этого, поскольку не заметил, что двумя этажами ниже, мойщики окон небоскреба (в США предпочитают платить деньги за мытье окон, а не за повышенный расход электроэнергии, если окна грязные и не пропускают дневной свет) натянули страховочную сетку. Однако, когда он пролетал мимо окон, квартиры расположенной этажом ниже, из окна раздался выстрел, и заряд дроби разнес оболтусу голову. Этажом ниже жили его родители, и как раз </w:t>
      </w:r>
      <w:r>
        <w:lastRenderedPageBreak/>
        <w:t xml:space="preserve">в тот момент, когда оболтус пролетал мимо их окон, родители завершали очередную ссору. Папа сорвал со стены дробовик, приложился и, как обычно, нажал на курок — раздался выстрел: в маму он не попал, но непутевый их сынок получил всё сполна. </w:t>
      </w:r>
    </w:p>
    <w:p w14:paraId="2197D05E" w14:textId="0770A257" w:rsidR="00CE1068" w:rsidRDefault="00CE1068" w:rsidP="00B70147">
      <w:r>
        <w:t>Вся эта история была задокументирована в ходе следствия. Дело начали как дело о неумышленном убийстве стариком олуха, летевшего на страховочную сетку мимо его окон; потом к этому добавили покушение на убийство им своей супруги; когда выявилась специфически семейная традиция завершения семейных ссор “выстрелом”, то стали искать того, кто, зная о ней, злоумышленно зарядил ружье, и выяснили, что это сделал их сын; в конце концов, дело закрыли как дело о самоубийстве. Но способ совершения самоубийства оказался весьма изощренным, намного превосходящим уровень сценариев комедий убийств и положений, которыми полон кинематограф Запада.</w:t>
      </w:r>
    </w:p>
    <w:p w14:paraId="0710A313" w14:textId="2F12DBDF" w:rsidR="00CE1068" w:rsidRDefault="00CE1068" w:rsidP="00B70147">
      <w:r>
        <w:t>[LXIII] Сравните это с тем, что «Бог избрал для самого Себя быть милостивым», — Коран, неоднократно, сура 6:54, в частности.</w:t>
      </w:r>
    </w:p>
    <w:p w14:paraId="0189B775" w14:textId="7E13FD82" w:rsidR="00CE1068" w:rsidRDefault="00CE1068" w:rsidP="00B70147">
      <w:r>
        <w:t>[LXIV] Символ — это одно; а то, что он символизирует, — это объективно другое. Возможно обладание символами при утрате того, что они символизируют. Возможно обладание тем, что может быть символизируемо, но не иметь символов, в том числе и умышленно от них отказавшись</w:t>
      </w:r>
    </w:p>
    <w:p w14:paraId="5FF15D02" w14:textId="5058AA11" w:rsidR="00CE1068" w:rsidRDefault="00CE1068" w:rsidP="00B70147">
      <w:r>
        <w:t xml:space="preserve">[LXV] АНА(ЕМА — «церковное проклятие, отлучение от церкви, отвержение обществом верующих» (В.И.Даль). </w:t>
      </w:r>
    </w:p>
    <w:p w14:paraId="74811DAC" w14:textId="26CED71B" w:rsidR="00CE1068" w:rsidRDefault="00CE1068" w:rsidP="00B70147">
      <w:r>
        <w:t>[LXVI] Онтология — «учение о существе или о сущности» (В.И.Даль). То есть «онтологическое соединение с Богом», это сущностное соединение с Богом.</w:t>
      </w:r>
    </w:p>
    <w:p w14:paraId="681EE7B2" w14:textId="41E8DF9F" w:rsidR="00CE1068" w:rsidRDefault="00CE1068" w:rsidP="00B70147">
      <w:r>
        <w:t>[LXVII] В этой книге приводится текст выступления Алексия II перед раввинами Нью-Йорка, после чего он комментируется на предмет выявления отступничества предстоятеля Русской православной церкви от канонов православия в сторону жидовствования.</w:t>
      </w:r>
    </w:p>
    <w:p w14:paraId="233E9BE9" w14:textId="77777777" w:rsidR="00CE1068" w:rsidRDefault="00CE1068" w:rsidP="00B70147">
      <w:r>
        <w:t xml:space="preserve">[LXVIII] Дух Святой не оказался для С.А.Нилуса наставником на истину: в “Протоколах” изложена одна из редакций действительно осуществляемой доктрины “Второзакония-Исаии”, но сделано это так, чтобы было легко доказать подложность протоколов. Это позволяет обсуждение в обществе вопроса о доктрине “Второзакония-Исаии” свести к доказательному утверждению факта подложности “Протоколов” и тем самым закрыть вопрос о действительно осуществляемой в истории доктрине построения глобального расового “элитарно”-невольничьего государства. Таким образом, с усердием, достойным лучшего применения С.А.Нилус работал на доктрину одних и тех хозяев “Протоколов” и “священного писания” Русской православной церкви — “Библии”. Так в </w:t>
      </w:r>
      <w:r>
        <w:lastRenderedPageBreak/>
        <w:t>его жизни выразилось одно из истинных таинств всех христианских церквей.</w:t>
      </w:r>
    </w:p>
    <w:p w14:paraId="1DD79B53" w14:textId="17AA8174" w:rsidR="00CE1068" w:rsidRDefault="00CE1068" w:rsidP="00B70147">
      <w:r>
        <w:t xml:space="preserve">На наш же взгляд, если для верующего Дух Святой не является в повседневной жизни наставником на всякую истину, то он пребывает в помрачении веры Богу, влекущем помрачение разума. </w:t>
      </w:r>
    </w:p>
    <w:p w14:paraId="0334F0F9" w14:textId="115A9757" w:rsidR="00CE1068" w:rsidRDefault="00CE1068" w:rsidP="00B70147">
      <w:r>
        <w:t>[LXIX] В отличие от иерархии и остальной монастырской братии, при жизни Серафима относившейся к нему без того почтения, которое имеет место ныне.</w:t>
      </w:r>
    </w:p>
    <w:p w14:paraId="55F0C49A" w14:textId="77777777" w:rsidR="00CE1068" w:rsidRDefault="00CE1068" w:rsidP="00B70147">
      <w:r>
        <w:t xml:space="preserve">[LXX] Совершенно иначе на этот вопрос отвечает сама церковь. Еженедельник “Аргументы и факты”, № 11, 1999 опубликовал заметку “Почему православие говорит на «мертвом» языке”. Один из читателей задал редакции вопрос: «В наших церквях служба ведется на церковно-славянском. Но ведь его, кроме священников, мало кто понимает. Почему же наша Церковь настолько консервативна, что, в отличие от многих других религий, не переходит на современный литературный язык?» </w:t>
      </w:r>
    </w:p>
    <w:p w14:paraId="489BC8FC" w14:textId="77777777" w:rsidR="00CE1068" w:rsidRDefault="00CE1068" w:rsidP="00B70147">
      <w:r>
        <w:t>Редакция переадресовала вопрос патриархии и сообщила читателям:</w:t>
      </w:r>
    </w:p>
    <w:p w14:paraId="3F99180C" w14:textId="77777777" w:rsidR="00CE1068" w:rsidRDefault="00CE1068" w:rsidP="00B70147">
      <w:r>
        <w:t>«Вот что ответили нам в Московской Патриархии:</w:t>
      </w:r>
    </w:p>
    <w:p w14:paraId="6D45CA82" w14:textId="77777777" w:rsidR="00CE1068" w:rsidRDefault="00CE1068" w:rsidP="00B70147">
      <w:r>
        <w:t>— Всякий “живой” язык таит в себе как добро, так и зло, то есть способен либо одухотворять, либо омертвлять человека. Современный жаргонно-опошленный русский язык, который языком-то не назовешь, для целей богослужения использовать невозможно, потому что в нем много зла. В то время как церковно-славянский язык несет исключительно добро. Верующие, постоянно посещающие храмы, прекрасно понимают этот мягкий музыкальный язык».</w:t>
      </w:r>
    </w:p>
    <w:p w14:paraId="18D06D65" w14:textId="77777777" w:rsidR="00CE1068" w:rsidRDefault="00CE1068" w:rsidP="00B70147">
      <w:r>
        <w:t>Это еще один образец лицемерия патриархии: читатель “Аргументов и фактов” спрашивает, почему служба не ведется на современном литературном языке, а патриархия отвечает ему, что она не желает переходить на жаргонно-опошленый. Но если пребывать в ясном разумении, то следует признать, что никто не предлагал Церкви перейти на современное сквернословие. Надо полагать, что сквернословие было свойственно какой-то части наших предков и во времена становления церковного служения на том языке, который некогда был живым, а ныне стал мертвым — «церковно-славянским».</w:t>
      </w:r>
    </w:p>
    <w:p w14:paraId="5B6C9B3A" w14:textId="04D02994" w:rsidR="00CE1068" w:rsidRDefault="00CE1068" w:rsidP="00B70147">
      <w:r>
        <w:t xml:space="preserve">А что касается несения «исключительно добра», то граждане-иерархи, вы Библию хоть когда-нибудь читали? Чего доброго вы нашли в доктрине “Второзакония-Исаии”, одинаково мерзостной вне зависимости от того, выражена ли она церковно-славянским языком в Острожской Библии первопечатника Ивана Федорова, либо в синодальном переводе Библии на литературный русский язык второй половины XIX века? </w:t>
      </w:r>
    </w:p>
    <w:p w14:paraId="40D7C51E" w14:textId="34BCC532" w:rsidR="00CE1068" w:rsidRDefault="00CE1068" w:rsidP="00B70147">
      <w:r>
        <w:t xml:space="preserve">[LXXI] Это разрушение языкового барьера церковью привело к тому, что Библия, став общедоступной, обнажила мерзость библейской </w:t>
      </w:r>
      <w:r>
        <w:lastRenderedPageBreak/>
        <w:t>доктрины, что вызвало неприятие в обществе Библии в качестве священного писания и отрицание распространяющей её иерархии.</w:t>
      </w:r>
    </w:p>
    <w:p w14:paraId="48E5D7C5" w14:textId="18DA18CF" w:rsidR="00CE1068" w:rsidRDefault="00CE1068" w:rsidP="00B70147">
      <w:r>
        <w:t xml:space="preserve">[LXXII] Еще раз обратим внимание на то, что Коран сообщает: Бог избрал для Себя ограничение быть милостивым. </w:t>
      </w:r>
    </w:p>
    <w:p w14:paraId="01F681FD" w14:textId="5C780CD2" w:rsidR="00CE1068" w:rsidRDefault="00CE1068" w:rsidP="00B70147">
      <w:r>
        <w:t>[LXXIII] Аминь, Амен, Омон, Амун — имя древнеегипетского бога солнца в фонетике разных языков, а также Аминь Апокалипсиса (Откровения Иоанну) «свидетель верный и истинный; начало создания Божия» (Апокалипсис, гл. 3:14) к которому по существу и обращаются все последователи якобы христианских церквей.</w:t>
      </w:r>
    </w:p>
    <w:p w14:paraId="0490B57A" w14:textId="028F2B13" w:rsidR="00CE1068" w:rsidRDefault="00CE1068" w:rsidP="00B70147">
      <w:r>
        <w:t>[LXXIV] Подразумевается Господь-Бог либо какой-то иной Господь?</w:t>
      </w:r>
    </w:p>
    <w:p w14:paraId="49741E1E" w14:textId="0FF7E0E8" w:rsidR="00CE1068" w:rsidRDefault="00CE1068" w:rsidP="00B70147">
      <w:r>
        <w:t>[LXXV] Животное, обладающее исключительно предметно образным, конкретным мышлением, уступает человеку. Но и человекообразное, говорящее и пишущее существо, утратившее конкретность предметно-образного мышления, на наш взгляд, не является человеком и ближе по своим качествам к попугаю.</w:t>
      </w:r>
    </w:p>
    <w:p w14:paraId="6A587FA9" w14:textId="77777777" w:rsidR="00CE1068" w:rsidRDefault="00CE1068" w:rsidP="00B70147">
      <w:r>
        <w:t xml:space="preserve">[LXXVI] Единственное известное нам исключение из общецерковной нормы — статья “Коммунизм и церковь” за подписью «Северный Свято-Троицкий монастырь», опубликованная в газете “Дуэль”, № 9 (100), 1999 г., фрагменты из которой мы приводим ниже: </w:t>
      </w:r>
    </w:p>
    <w:p w14:paraId="3D581A49" w14:textId="77777777" w:rsidR="00CE1068" w:rsidRDefault="00CE1068" w:rsidP="00B70147">
      <w:r>
        <w:t xml:space="preserve">«Церковные иерархи и рядовые верующие проклинали революционеров, не замечая кричащий факт: революция произошла в стране, где Церковь была на троне Власти и Воспитателя. </w:t>
      </w:r>
    </w:p>
    <w:p w14:paraId="219FAE60" w14:textId="77777777" w:rsidR="00CE1068" w:rsidRDefault="00CE1068" w:rsidP="00B70147">
      <w:r>
        <w:t>Если “антихристианство” могло захватить власть в условиях, ФОРМИРУЕМЫХ “Церковью Христа”, то разумен вопрос: какова ж была (и осталась) истинная цена этой Церкви? Верующие отвечают на этот болезненный вопрос так: “Надо различать Церковь Небесную, безгрешно-истинную, и Церковь земную, составленную людьми, слабыми перед искушением антихриста”… Верно. Но абсолютно то же самое можно сказать о коммунизме! Он тоже имеет свое Небесное тело жизни, пошло уродливо отображенное людьми на Земле. &lt;…&gt;</w:t>
      </w:r>
    </w:p>
    <w:p w14:paraId="662B4794" w14:textId="77777777" w:rsidR="00CE1068" w:rsidRDefault="00CE1068" w:rsidP="00B70147">
      <w:r>
        <w:t>Коммунистическая суть Евангелий и формы её земных воплощений, равно трагичные и ущербные для коммунизма и Церкви, — этот раздрай ставит проблему самой возможности воплотить Царство Божие на Земле. &lt;…&gt;</w:t>
      </w:r>
    </w:p>
    <w:p w14:paraId="50725D47" w14:textId="77777777" w:rsidR="00CE1068" w:rsidRDefault="00CE1068" w:rsidP="00B70147">
      <w:r>
        <w:t>Печально, что почти 2 тысячи лет читая Евангелие и Молитву Христа, люди не видят в них ясного указания, что надо им делать тут, в мире сем.</w:t>
      </w:r>
    </w:p>
    <w:p w14:paraId="3B124BB8" w14:textId="77777777" w:rsidR="00CE1068" w:rsidRDefault="00CE1068" w:rsidP="00B70147">
      <w:r>
        <w:t>“Отче наш, иже еси на Небе, да святится имя Твое, ДА ПРИДЕТ ЦАРСТВИЕ ТВОЕ, да БУДЕТ ВОЛЯ ТВОЯ И НА ЗЕМЛЕ, КАК НА НЕБЕ”. &lt;…&gt;</w:t>
      </w:r>
    </w:p>
    <w:p w14:paraId="50EAA6A0" w14:textId="77777777" w:rsidR="00CE1068" w:rsidRDefault="00CE1068" w:rsidP="00B70147">
      <w:r>
        <w:t>В Небесной Церкви НЕТ ВОСПИТАНИЯ ХИЩНОСТЬЮ; есть воспитание душ не злом, а Добром! &lt;…&gt;</w:t>
      </w:r>
    </w:p>
    <w:p w14:paraId="380A6FE7" w14:textId="77777777" w:rsidR="00CE1068" w:rsidRDefault="00CE1068" w:rsidP="00B70147">
      <w:r>
        <w:lastRenderedPageBreak/>
        <w:t xml:space="preserve">Но ведь суть та, что социальная ориентация земной Церкви вовсе не на уклад Царства Небесного, не на сущно-истинный коммунизм, а на капитализм! Увы, это — ориентация на царство дьявола, факт. </w:t>
      </w:r>
    </w:p>
    <w:p w14:paraId="4ACB2D9C" w14:textId="77777777" w:rsidR="00CE1068" w:rsidRDefault="00CE1068" w:rsidP="00B70147">
      <w:r>
        <w:t>Повторю, что социальная форма Небесной Церкви — идеальная реализация не капитализма отнюдь, но коммунизма. А если так, то и земная теория христианства должна включать в себя коммунистический вариант социологии. Должна. Но этого нет. &lt;…&gt;</w:t>
      </w:r>
    </w:p>
    <w:p w14:paraId="22E46E70" w14:textId="77777777" w:rsidR="00CE1068" w:rsidRDefault="00CE1068" w:rsidP="00B70147">
      <w:r>
        <w:t>Нынешняя земная теория христианства успешно заговорила, замаскировала тот центро-факт, что Слово-Христос — ИСТИНЫЙ ПЕРВОИСТОК коммунизма.</w:t>
      </w:r>
    </w:p>
    <w:p w14:paraId="4C97945B" w14:textId="77777777" w:rsidR="00CE1068" w:rsidRDefault="00CE1068" w:rsidP="00B70147">
      <w:r>
        <w:t>Так ретивые интерпретаторы извратили Интерпретируемого. Стеная молитвами о Распятом, они продолжают распинать Завет Распятого, Его Послание к людям. Положив Новый Завет на жертвенную треногу маммоны, администраторы Церкви земной распинают, по сути, Христа в людских душах, — СОВЕСТЬ.</w:t>
      </w:r>
    </w:p>
    <w:p w14:paraId="5CBC43DA" w14:textId="77777777" w:rsidR="00CE1068" w:rsidRDefault="00CE1068" w:rsidP="00B70147">
      <w:r>
        <w:t>А если так, если на Земле нет ИСТИННОЙ Теории Христианства, то разве может возникнуть истинная теория социологической его части, т.е. коммунизма? Конечно, нет. &lt;…&gt;</w:t>
      </w:r>
    </w:p>
    <w:p w14:paraId="337BD403" w14:textId="43D26000" w:rsidR="00CE1068" w:rsidRDefault="00CE1068" w:rsidP="00B70147">
      <w:r>
        <w:t>Следующая работа заполнит этот пробел. Бог даст, она будет явлена так же легко, как эта».</w:t>
      </w:r>
    </w:p>
    <w:p w14:paraId="78B9CA18" w14:textId="4EE3EBF3" w:rsidR="00CE1068" w:rsidRDefault="00CE1068" w:rsidP="00B70147">
      <w:r>
        <w:t>[LXXVII] «А нужно просто вернуться к вере отцов» (Алексий II) “Огонек”, № 15, 1998 г., с. 11 комментарий к фотографии “Со всех концов страны приезжают люди, чтобы окунуться в воды святого источника Серафима Саровского”. “Огонёк” и Алексий II умалчивают о том, что сам Серафим Саровский из-за конфликта с официальной церковью ушел в лес, на природу восстанавливать личностную этику отношений с Богом помимо иерархии, так как шёл по пути от веры в Бога к вере Богу. После завершения земного пути старца монахи Саровского монастыря выбросили его вещи, скит не сохранили, а современные “почитатели” святого отлили ему памятник у дороги, который и демонстрируют в качестве “медного” образа как местную достопримечательность посетителям, забыв о том, что сам святой при жизни был против идолопоклонства. Так рекламируется реанимация веры в таинства: иерархии нужны новые поколения “мотовиловых”, уклоняющихся от веры Богу и исполнения известного им Промысла, но охочих до приобщения к таинствам.</w:t>
      </w:r>
    </w:p>
    <w:p w14:paraId="18DF9721" w14:textId="5402BABE" w:rsidR="00CE1068" w:rsidRDefault="00CE1068" w:rsidP="00B70147">
      <w:r>
        <w:t>[LXXVIII] На долларовых купюрах США надпись: «In God we trust», которую можно перевести на русский двояко: «Мы верим в Бога» или «Мы верим в Боге» во что-то еще. Так, что принципиальной разницы между верой православного патриарха и верой тех, кто согласен с надписью на долларе, — нет.</w:t>
      </w:r>
    </w:p>
    <w:p w14:paraId="07C2F128" w14:textId="5AD2BD2B" w:rsidR="00CE1068" w:rsidRDefault="00CE1068" w:rsidP="00B70147">
      <w:r>
        <w:lastRenderedPageBreak/>
        <w:t>[LXXIX] «… православные с тревогой наблюдают за попытками привить нашему национальному чувству вирус “славянского язычества” и оккультизма — этих религиозных основ фашистской идеологии», — игумен Алексий, цитировано по ранее упомянутой статье “Монах и воин” в газете “Завтра”, № 2, 1999 г. Наблюдают и всё; правда, с тревогой; но сами ничего не делают и не смогут сделать потому, что привержены лицемерию, и подчиняют свою волю лицемерию церковников.</w:t>
      </w:r>
    </w:p>
    <w:p w14:paraId="61B00AA3" w14:textId="0B17EDED" w:rsidR="00CE1068" w:rsidRDefault="00CE1068" w:rsidP="00B70147">
      <w:r>
        <w:t>[LXXX] Это по умолчанию подразумевает, что Русская православная церковь, её иерархия, — не народ, и не часть народа, а некая “общественная организация”, сопутствующая народу в его жизни, что прямо приводит к вопросу о целях этой “общественной организации”, которые она провозглашает в отношении народа, и которые она реально преследует.</w:t>
      </w:r>
    </w:p>
    <w:p w14:paraId="300F6242" w14:textId="14EF9654" w:rsidR="00CE1068" w:rsidRDefault="00CE1068" w:rsidP="00B70147">
      <w:r>
        <w:t>[LXXXI] «Не связывает» — это одно, а вот то, что не имеет идеала общественного устройства и государственного правления — другое. Внутренний Предиктор СССР тоже не связывает себя, но определённый идеал имеет. Либо иерархия всё же идеал имеет, но в его существе он представляет собой такую дрянь, что она его огласить не может потому, что будет отвергнута народом.</w:t>
      </w:r>
    </w:p>
    <w:p w14:paraId="4666C6CB" w14:textId="0C029065" w:rsidR="00CE1068" w:rsidRDefault="00CE1068" w:rsidP="00B70147">
      <w:r>
        <w:t>[LXXXII] Это и отличает их действия от действий вождей народных восстаний, таких как восстания С.Т.Разина и Е.И.Пугачева. Восстания такого рода по отношению к зажравшейся правящей “элите” — бич Божий, а по отношению к обществу в целом — крайнее средство воздействия на его дальнейшую судьбу.</w:t>
      </w:r>
    </w:p>
    <w:p w14:paraId="596A3108" w14:textId="2F513DC8" w:rsidR="00CE1068" w:rsidRDefault="00CE1068" w:rsidP="00B70147">
      <w:r>
        <w:t>[LXXXIII] В последствие она приняла христианство, и была канонизирована Русской православной церковью в качестве святой равноапостольной.</w:t>
      </w:r>
    </w:p>
    <w:p w14:paraId="5ABBFFD7" w14:textId="754B88EA" w:rsidR="00CE1068" w:rsidRDefault="00CE1068" w:rsidP="00B70147">
      <w:r>
        <w:t>[LXXXIV] В книге Бориса Романова “Русские волхвы, астрологи, провидцы. Мистика истории России. История мистики России” (СПб, «Роза Мира», 1998 г., с. 112) этот же текст приводится как цитата из изданной в 1995 г. Свято-Троицким Ново-Голутвинским монастырем книги “Житие преподобного Авеля прорицателя”.</w:t>
      </w:r>
    </w:p>
    <w:p w14:paraId="6DD065BA" w14:textId="75C9EAA4" w:rsidR="00CE1068" w:rsidRDefault="00CE1068" w:rsidP="00B70147">
      <w:r>
        <w:t>[LXXXV] Эта церковная метафора не соответствует образу жизни городских голубей, либо их следует понимать в ироничном смысле.</w:t>
      </w:r>
    </w:p>
    <w:p w14:paraId="5E3B9EC5" w14:textId="296E51A8" w:rsidR="00CE1068" w:rsidRDefault="00CE1068" w:rsidP="00B70147">
      <w:r>
        <w:t>[LXXXVI] Это называется бескровной жертве подобно? Или опять рекомендуется не понимать прямого смысла слов, веруя в их иносказательную таинственность?</w:t>
      </w:r>
    </w:p>
    <w:p w14:paraId="083F6ABC" w14:textId="6904B34D" w:rsidR="00CE1068" w:rsidRDefault="00CE1068" w:rsidP="00B70147">
      <w:r>
        <w:t>[LXXXVII] Скорее «обагрят», а не убелят.</w:t>
      </w:r>
    </w:p>
    <w:p w14:paraId="745F7E37" w14:textId="79081BF1" w:rsidR="00CE1068" w:rsidRDefault="00CE1068" w:rsidP="00B70147">
      <w:r>
        <w:t>[LXXXVIII] Исторически недостоверно: мужик власть не брал; интеллигенты от имени мужиков, рабочих, солдат — власть брали и ею злоупотребляли, как до того цари и правящая “элита”.</w:t>
      </w:r>
    </w:p>
    <w:p w14:paraId="4724D60D" w14:textId="5A9CB614" w:rsidR="00CE1068" w:rsidRDefault="00CE1068" w:rsidP="00B70147">
      <w:r>
        <w:lastRenderedPageBreak/>
        <w:t>[LXXXIX] Петры с первого по третьего прошли. Александры с первого по третьего прошли. Алексеев был один царь и один цесаревич, не успевший стать царем. Николаев было два. Ждите третьего… — Романова-Дальского? Еще остаются Михаилы, которых также было, если не два, то всё же не один: первый в династии Романовых и брат Николая II, немедленно отрекшийся от царства, как только узнал об отречении Николая в его пользу. Кстати один из английских принцев — Михаил, а английская династия в родстве с Романовыми.</w:t>
      </w:r>
    </w:p>
    <w:p w14:paraId="49021633" w14:textId="441928B3" w:rsidR="00CE1068" w:rsidRDefault="00CE1068" w:rsidP="00B70147">
      <w:r>
        <w:t>[XC] С.Д.Сазонов “Воспоминания”, Москва, “Международные отношения”, 1991 г.; репринтное воспроизведение парижского издания 1927 г.</w:t>
      </w:r>
    </w:p>
    <w:p w14:paraId="143B2B47" w14:textId="517499FB" w:rsidR="00CE1068" w:rsidRDefault="00CE1068" w:rsidP="00B70147">
      <w:r>
        <w:t>[XCI] Получил офицерский чин только потому, что было установлено, что на момент рождения будущего адмирала его отец уже выслужился из боцманов до офицерского чина и получил потомственное дворянство. Если бы С.О.Макаров родился до того, как его отец стал прапорщиком, то адмиралом в империи ему было не стать.</w:t>
      </w:r>
    </w:p>
    <w:p w14:paraId="01441AB6" w14:textId="3256AA12" w:rsidR="00CE1068" w:rsidRDefault="00CE1068" w:rsidP="00B70147">
      <w:r>
        <w:t>[XCII] Оппозиция декабристам в дворянстве была куда более опасной своим возможным саботажем, нежели малочисленные ниспровергатели основ, с которыми вполне справлялось «третье отеделение собственной Его Императорского Величества канцелярии». Если бы декабристы смогли прийти к власти 14 декабря 1825 г., то первое, с чем они бы столкнулись в своих преобразованиях — массовый саботаж дворян-крепостников, вынужденная борьба с которым вылилась бы в гражданскую войну. Именно гражданскую войну Николай I предотвратил своими решительными и эффективными действиями 14 декабря 1825 г.</w:t>
      </w:r>
    </w:p>
    <w:p w14:paraId="41C7367A" w14:textId="15CFC0EA" w:rsidR="00CE1068" w:rsidRDefault="00CE1068" w:rsidP="00B70147">
      <w:r>
        <w:t>[XCIII] Более подробно см. нашу работу “Разгерметизация”, гл. I.</w:t>
      </w:r>
    </w:p>
    <w:p w14:paraId="5E289AD0" w14:textId="2D820E73" w:rsidR="00CE1068" w:rsidRDefault="00CE1068" w:rsidP="00B70147">
      <w:r>
        <w:t>[XCIV] Третья мировая война ХХ века против СССР по плану НАТО “Дропшот” в конце сороковых годов не была начата потому, что натовские аналитики посчитали, что если даже на столицы и промышленные центры СССР сбросить порядка 70 имевшихся к тому времени атомных бомб, то через две недели советские танки всё равно будут на берегах Ла-Манша.</w:t>
      </w:r>
    </w:p>
    <w:p w14:paraId="71710FE4" w14:textId="34006662" w:rsidR="00CE1068" w:rsidRDefault="00CE1068" w:rsidP="00B70147">
      <w:r>
        <w:t>[XCV] А. фон Тирпиц. “Воспоминания”. М.: Военное издательство МО СССР, 1957 г.</w:t>
      </w:r>
    </w:p>
    <w:p w14:paraId="0E649AAA" w14:textId="1EC0AAE6" w:rsidR="00CE1068" w:rsidRDefault="00CE1068" w:rsidP="00B70147">
      <w:r>
        <w:t xml:space="preserve">[XCVI] День начала Австро-Венгрией военных действий против Сербии и предъявления Германией России ультиматума с требованием прекратить начатую мобилизацию, которую в Берлине расценили как шаг, эквивалентный началу войны. </w:t>
      </w:r>
    </w:p>
    <w:p w14:paraId="58AE6198" w14:textId="77777777" w:rsidR="00CE1068" w:rsidRDefault="00CE1068" w:rsidP="00B70147">
      <w:r>
        <w:t xml:space="preserve">[XCVII] В кавычках — определение ситуации в воспоминаниях одного из германских политиков. </w:t>
      </w:r>
    </w:p>
    <w:p w14:paraId="6068F186" w14:textId="075DAC17" w:rsidR="00CE1068" w:rsidRDefault="00CE1068" w:rsidP="00B70147">
      <w:r>
        <w:t xml:space="preserve">В “Воспоминаниях” А. фон Тирпиц сообщает, что в 1911 г. в Германии был правительственный кризис, в ходе которого поползли </w:t>
      </w:r>
      <w:r>
        <w:lastRenderedPageBreak/>
        <w:t>слухи о предстоящем назначении его канцлером империи. Не дожидаясь развития событий, он написал письмо кайзеру, в котором заверил его в своей верноподданности и уведомил, что не примет поста канцлера, если тот будет ему предложен. Тирпиц, как явствует из его “Воспоминаний”, один из немногих (если не единственный) высших политических деятелей Германии тех лет, кто обладал глобальным масштабом мышления (возможно потому, что избороздил моря всего мира) и видел, реальную политическую кухню. Если бы его назначение на пост канцлера состоялось в 1911 г., возможно, что ему удалось бы удержать Германию от авантюризма на Балканах, приведшего к тому, что очередная из множества провокаций разразилась первой мировой войной ХХ века.</w:t>
      </w:r>
    </w:p>
    <w:p w14:paraId="2F9F9ACA" w14:textId="7DB4FC63" w:rsidR="00CE1068" w:rsidRDefault="00CE1068" w:rsidP="00B70147">
      <w:r>
        <w:t>[XCVIII] «Мне отмщенье и Аз воздам».</w:t>
      </w:r>
    </w:p>
    <w:p w14:paraId="03505084" w14:textId="77777777" w:rsidR="00CE1068" w:rsidRDefault="00CE1068" w:rsidP="00B70147">
      <w:r>
        <w:t>[XCIX] Необходимость защиты Сербии от австро-германского диктата — это благовидный предлог. А что касается правящей “элиты” Сербии, то она и тогда, и сейчас была глобально беззаботной и видела в России мощное средство, манипулируя которым можно осуществить свои мелкие националистические цели: место, с которого Гаврила Принцип стрелял в эрц-герцога Фердинанда, до сих пор считается национальной святыней, а Гаврила Принцип — национальным героем. Если человека, чья истеричность дала повод к мировой войне, унесшей миллионы человеческих жизней и принесшей несчастья множеству оставшихся в живых, — национальный герой, то пока это так, сербы достойны вкушать плоды гражданской войны. И пока не одумаются, Россия им ни в чем помочь не сможет, не навредив себе же.</w:t>
      </w:r>
    </w:p>
    <w:p w14:paraId="234359B4" w14:textId="6310A52E" w:rsidR="00CE1068" w:rsidRDefault="00CE1068" w:rsidP="00B70147">
      <w:r>
        <w:t>Если же говорить о тогдашнем стремлении России к контролю над турецкими проливами, то сожалеющим об упущенных в прошлом возможностях следует напомнить: выходы из Средиземного моря были в то время заперты Великобританией, которой принадлежали и Гибралтар, и Суэцкий канал. То есть переход контроля над турецкими проливами в руки России проблемы свободного выхода в открытое море военно-морского флота не решал, а при добрососедских отношениях с Турцией её суверенитет над проливами помехой русской торговле тоже не был. Это означает, что стремление Петербурга к контролю над турецкими проливами в начале ХХ века было анахронизмом.</w:t>
      </w:r>
    </w:p>
    <w:p w14:paraId="109DCBBA" w14:textId="7FB49D97" w:rsidR="00CE1068" w:rsidRDefault="00CE1068" w:rsidP="00B70147">
      <w:r>
        <w:t>[C] Александр III издал самоубийственный для него указ, существенно ограничивший возможности обучения в высших учебных заведениях империи выходцев из простонародья, чем поддерживал сословно-кастовое разделение общества в России. Этот указ острословы прозвали «указом о кухаркиных детях». Так Александр III “зачал” ленинскую «кухарку», которая «должна учиться управлять государством».</w:t>
      </w:r>
    </w:p>
    <w:p w14:paraId="4F0EAE8E" w14:textId="4099D6F6" w:rsidR="00CE1068" w:rsidRDefault="00CE1068" w:rsidP="00B70147">
      <w:r>
        <w:lastRenderedPageBreak/>
        <w:t>[CI] Александру III придерживался мнения: «За то, что происходит на Балканах, я не дам жизни ни одного русского солдата».</w:t>
      </w:r>
    </w:p>
    <w:p w14:paraId="68D87BF3" w14:textId="3854BADC" w:rsidR="00CE1068" w:rsidRDefault="00CE1068" w:rsidP="00B70147">
      <w:r>
        <w:t>[CII] Самооценка Николая II в переписи населения.</w:t>
      </w:r>
    </w:p>
    <w:p w14:paraId="25916928" w14:textId="73241501" w:rsidR="00CE1068" w:rsidRDefault="00CE1068" w:rsidP="00B70147">
      <w:r>
        <w:t>[CIII] Пока останки не найдены и не идентифицированы, следует считать, что цесаревич остался жив и есть прямые потомки Николая II. И многое говорит о том, что останки найдены не будут именно потому, что цесаревич выжил вопреки всему. См. в частности книгу Г.Б.Егоров, И.В.Лысенко, В.В.Петров “Спасение Цесаревича Алексея. Историко-криминалистическая реконструкция расстрела Царской Семьи” (СПб. «Блиц». 1998 г.)</w:t>
      </w:r>
    </w:p>
    <w:p w14:paraId="4A46C877" w14:textId="4E3C2148" w:rsidR="00CE1068" w:rsidRDefault="00CE1068" w:rsidP="00B70147">
      <w:r>
        <w:t>[CIV] Бессознательные автоматизмы, в случае, если это автоматизмы царя, православные писатели именуют «царственной харизмой», не вдаваясь в источники их происхождения, списывая всё на таинство венчания на царство и неисповедимость Промысла.</w:t>
      </w:r>
    </w:p>
    <w:p w14:paraId="73D595C1" w14:textId="7C6B2C7C" w:rsidR="00CE1068" w:rsidRDefault="00CE1068" w:rsidP="00B70147">
      <w:r>
        <w:t>[CV] Обстоятельно тема о роли кулацкой психологии в истории России XX века рассмотрена в нашей работе “Да притечем и мы ко свету…” (СПб, 1998).</w:t>
      </w:r>
    </w:p>
    <w:p w14:paraId="36969A2B" w14:textId="255E2DC3" w:rsidR="00CE1068" w:rsidRDefault="00CE1068" w:rsidP="00B70147">
      <w:r>
        <w:t>[CVI] Так по Павлу I за всё время царствования Александра I, как утверждает в одной из своих телевизионных лекций Ю.Лотман, не было отслужено ни одной панихиды. Церковь молчала, подчинившись светскому чиновнику, назначенному очередным царем руководить синодом. Комитет по делам религий, действовавший в СССР, по принципам руководства церковью мало чем отличался от имперского синода</w:t>
      </w:r>
    </w:p>
    <w:p w14:paraId="143D0FB1" w14:textId="77777777" w:rsidR="00CE1068" w:rsidRDefault="00CE1068" w:rsidP="00B70147">
      <w:r>
        <w:t xml:space="preserve">[CVII] Псковский монах Филофей первым высказал в такой форме мысль о всемирном значении Москвы и её царства в послании к великому князю Василию: </w:t>
      </w:r>
    </w:p>
    <w:p w14:paraId="2ADA96D8" w14:textId="77777777" w:rsidR="00CE1068" w:rsidRDefault="00CE1068" w:rsidP="00B70147">
      <w:r>
        <w:t xml:space="preserve">«Блюди и внемли, благочестивый царю, яко вся христианская царства снидошася в твое едино, яко два Рима падоша, а третий (Москва) стоит, а четвертому не быти».  Однако, Филофей не раскрыл содержательной стороны «всемирного значения Москвы и ее царства», поскольку в его кругу это было обусловлено библейской концепцией и “само собой” разумелось. Понять же это “само собой” разумение можно из соотнесения информации, свойственной формулировке Филофея по оглашению и умолчанию. </w:t>
      </w:r>
    </w:p>
    <w:p w14:paraId="290E6144" w14:textId="72D322B7" w:rsidR="00CE1068" w:rsidRDefault="00CE1068" w:rsidP="00B70147">
      <w:r>
        <w:t xml:space="preserve">Понимал это Филофей или нет — значения не имеет. Важнее другое: «Два Рима падоши», третий пока стоит; четвертому — не бывать! Но какими качествами обладали те два Рима, что ко времени Филофея были уже «падоши», — никогда на мировоззренческом уровне не обсуждалось. И если Московское государство будет повторять падшие Римы, то падение “третьего Рима” неизбежно, что и подтвердилось в 1917 г. Это означает, что сама формула Филофея — информационный “троянский </w:t>
      </w:r>
      <w:r>
        <w:lastRenderedPageBreak/>
        <w:t>конь” — ярлык программы уничтожения России, способной выжить, только преобразившись из очередного “Рима” в самою себя .</w:t>
      </w:r>
    </w:p>
    <w:p w14:paraId="28E7C962" w14:textId="4DC8860E" w:rsidR="00CE1068" w:rsidRDefault="00CE1068" w:rsidP="00B70147">
      <w:r>
        <w:t>[CVIII] Редакция “Завтра” сочла, что церковника следует именовать везде по должности и имени, а с холопствующего перед иерархией “генерала” хватит и инициалов. Чего стоит на самом деле генеральское звание А.М.Макашова, показало его командование “партизанским движением” во время сентябрьских 1993 г. событий в Москве: пошел на поводу у эмоционально взвинченной толпы, не организовал разведку, предпринял не только бесполезные, но провокационно вредные действия, как в мэрии, так и в Останкино. Сталин, орденом имени которого А.Проханов наградил А.М.Макашова, обязательно разжаловал бы его минимум до майора за политическую близорукость, безволие и безграмотное в военном отношении поведение в период московских событий сентября 1993 г.</w:t>
      </w:r>
    </w:p>
    <w:p w14:paraId="20CBA905" w14:textId="33695E21" w:rsidR="00CE1068" w:rsidRDefault="00CE1068" w:rsidP="00B70147">
      <w:r>
        <w:t>[CIX] А почему только черновика? — Неужто окончательный вариант за подписью Сталина, поддающейся графологической экспертизе (Русский орден( утратил, точно также, как ранее церковными орденами и братствами были утрачены русскоязычные тексты апокрифического (Благовестия мира Иисуса Христа от ученика Иоанна(, просто потому, что их смысл не отвечал целям хозяев орденской иерархии.</w:t>
      </w:r>
    </w:p>
    <w:p w14:paraId="6C4CE709" w14:textId="36586039" w:rsidR="00CE1068" w:rsidRDefault="00CE1068" w:rsidP="00B70147">
      <w:r>
        <w:t>[CX] Здесь и далее при цитировании сохранена грамматика оригинала.</w:t>
      </w:r>
    </w:p>
    <w:p w14:paraId="77703748" w14:textId="215A843A" w:rsidR="00CE1068" w:rsidRDefault="00CE1068" w:rsidP="00B70147">
      <w:r>
        <w:t>[CXI] Стилистика фразы сохранена при цитировании неизменной.</w:t>
      </w:r>
    </w:p>
    <w:p w14:paraId="288F5E51" w14:textId="7A624860" w:rsidR="00CE1068" w:rsidRDefault="00CE1068" w:rsidP="00B70147">
      <w:r>
        <w:t>[CXII] Йога, суть которой состоит в преданном служении Всевышнему, что поясняется в цитируемом абзаце.</w:t>
      </w:r>
    </w:p>
    <w:p w14:paraId="277F75F3" w14:textId="3308F82C" w:rsidR="00CE1068" w:rsidRDefault="00CE1068" w:rsidP="00B70147">
      <w:r>
        <w:t>[CXIII] Текст выделен жирным нами при цитировании. Это — общий принцип построения внутрисоциальной иерархии в ведической культуре. И следует признать, что рукоположение в сан в иерархиях библейских церквей полностью соответствует описанному способу передачи благодати-шакти от одного поколения иерархов к последующим. О том же говорит и Патриарх Московский и всея Руси Алексий II в ранее приводившемся фрагменте его поучения о жизни и вере: «никогда в духовной жизни нельзя равняться на слабейших, но, напротив, все время должно искать более опытных и духовно богатых наставников».</w:t>
      </w:r>
    </w:p>
    <w:p w14:paraId="7A258A45" w14:textId="7D2205E2" w:rsidR="00CE1068" w:rsidRDefault="00CE1068" w:rsidP="00B70147">
      <w:r>
        <w:t xml:space="preserve">[CXIV] Если быть точным, то не прямое, а опосредованное иерархией учителей и учеников в цепях парампары. </w:t>
      </w:r>
    </w:p>
    <w:p w14:paraId="1D48A5F1" w14:textId="720346BB" w:rsidR="00CE1068" w:rsidRDefault="00CE1068" w:rsidP="00B70147">
      <w:r>
        <w:t xml:space="preserve">[CXV] Подразумевается преданность Богу. Но «квалифицированная преданность» подразумевает наличие квалификационной комиссии, действующей от имени Бога. Но даже если она действует по своей отсебятине, игнорируя Промысел, то всё остальное общество должно верить квалификационным “сертификатам” о преданности Богу, монопольно выдаваемым корпорацией «квалифицированных преданных», подобно тому, как  ныне обществу предлагается верить, что </w:t>
      </w:r>
      <w:r>
        <w:lastRenderedPageBreak/>
        <w:t xml:space="preserve">А.Г.Аганбегян, Е.Т.Гайдар, Г.А.Явлинский и многие другие — квалифицированные экономисты на основании того, что АН и ВАК выписали им соответствующие квалификационные сертификаты. </w:t>
      </w:r>
    </w:p>
    <w:p w14:paraId="7DCBED22" w14:textId="77777777" w:rsidR="00CE1068" w:rsidRDefault="00CE1068" w:rsidP="00B70147">
      <w:r>
        <w:t xml:space="preserve">[CXVI] В Японии они именовались самураями. А их прямая ответственность перед обществом состояла в том, что если какой-то самурай был не сдержан в своей вседозволенности по отношению к членам управляемого им фрагмента общества, то он становился жертвой пятого сословия, о котором В.Данилов не пишет: кланов «ниндзя», которые вели внешне обычный образ жизни, соответствующий нормам того сословия, к которому они внешне принадлежали, но сверх того были носителями искусства эффективно убивать, не оставляя за собой следов. </w:t>
      </w:r>
    </w:p>
    <w:p w14:paraId="02BD6B86" w14:textId="71AED924" w:rsidR="00CE1068" w:rsidRDefault="00CE1068" w:rsidP="00B70147">
      <w:r>
        <w:t>Организовать «прямую ответственность витязей за состояние дел в государстве» в ведической культуре иным образом невозможно. Будет либо безответственность, либо сословие, именуемое в Японии «ниндзя», просто не будет иметь имени, хотя будет действовать по умолчанию.</w:t>
      </w:r>
    </w:p>
    <w:p w14:paraId="4E81418F" w14:textId="77777777" w:rsidR="00CE1068" w:rsidRDefault="00CE1068" w:rsidP="00B70147">
      <w:r>
        <w:t xml:space="preserve">[CXVII] Вера в Бога, вытеснившая из сознания индивида веру Богу, — разновидность атеизма. И если те, кого В.В.Данилов назвал в одном из предшествующих предложений «воинствующими атеистами», — исповедуют материалистический атеизм, то насаждающие веру в Бога исповедуют идеалистический атеизм, но эту разновидность атеизма В.В.Данилов называет «религиозным фундаментализмом». </w:t>
      </w:r>
    </w:p>
    <w:p w14:paraId="0C4CDE39" w14:textId="77777777" w:rsidR="00CE1068" w:rsidRDefault="00CE1068" w:rsidP="00B70147">
      <w:r>
        <w:t xml:space="preserve">На наш взгляд, если некоторая группа людей действительно живет Духом Святым, то они не будут требовать от остального общества того, чего не требует от остальных сам Бог. </w:t>
      </w:r>
    </w:p>
    <w:p w14:paraId="5BCD2BBE" w14:textId="06D27B8E" w:rsidR="00CE1068" w:rsidRDefault="00CE1068" w:rsidP="00B70147">
      <w:r>
        <w:t>Если же требования ритуального усердия выдвигается по отношению к остальному обществу, то сословие — паразитирующее на исполнении принятых им на себя обязанностях перед Богом и остальным обществом, но никак не Духовное. Вследствие этого оно будет неспособно нести цепи парампары и осуществлять связь общества с Богом, что и доказывает история Индии и других ведических культур, выродившихся в ритуальщину и наследственно-клановую кастовость.</w:t>
      </w:r>
    </w:p>
    <w:p w14:paraId="13F72BDF" w14:textId="77777777" w:rsidR="00CE1068" w:rsidRDefault="00CE1068" w:rsidP="00B70147">
      <w:r>
        <w:t xml:space="preserve">[CXVIII] Термин “нация” поясняется следующим образом: «совокупность всех граждан конкретной страны, НЕЗАВИСИМО ОТ ИХ ЭТНИЧЕСКОГО ПРОИСХОЖДЕНИЯ, для которых она является Родиной, интересы которой они готовы защищать, спаянных единой созидательной идеей, идеологией, единой системой ценностей». </w:t>
      </w:r>
    </w:p>
    <w:p w14:paraId="44BA3FF4" w14:textId="77777777" w:rsidR="00CE1068" w:rsidRDefault="00CE1068" w:rsidP="00B70147">
      <w:r>
        <w:t>«НАЦИОНАЛЬНАЯ ФОРМА СОЦИАЛИЗМА (национал-социализм) — модель общества социальной справедливости, обусловленная историей, традициями, условиями конкретного государства, конкретной НАЦИИ в вышеизложенном смысле этого термина».</w:t>
      </w:r>
    </w:p>
    <w:p w14:paraId="30890B16" w14:textId="77777777" w:rsidR="00CE1068" w:rsidRDefault="00CE1068" w:rsidP="00B70147">
      <w:r>
        <w:t xml:space="preserve">То есть “определение” нации дано по признаку государственного гражданства и лояльности режиму, что, в отличие от определения понятия </w:t>
      </w:r>
      <w:r>
        <w:lastRenderedPageBreak/>
        <w:t>“нация” И.В.Сталиным, позволяет дурить людям головы в национальном вопросе со ссылкой на Веды, как на Абсолютные, исчерпывающие Знания. Для сравнения приведем определение нации И.В.Сталиным, в краткой его редакции (полная редакция содержит пояснения как каждого из признаков нации, так и необходимости включения его в формулировку определения термина):</w:t>
      </w:r>
    </w:p>
    <w:p w14:paraId="4228A441" w14:textId="77777777" w:rsidR="00CE1068" w:rsidRDefault="00CE1068" w:rsidP="00B70147">
      <w:r>
        <w:t>«Нация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 (…) Только наличие всех признаков, взятых вместе, дает нам нацию».</w:t>
      </w:r>
    </w:p>
    <w:p w14:paraId="53DAA364" w14:textId="796AF9BF" w:rsidR="00CE1068" w:rsidRDefault="00CE1068" w:rsidP="00B70147">
      <w:r>
        <w:t>Также и социализму дано определение как «формы», а равно модели «общества социальной справедливости», но определения «общества справедливости» как такового не дано: сами понимаете, что модель — отличается от оригинала; а форма может быть наполнена и не соответствующим ей содержанием.</w:t>
      </w:r>
    </w:p>
    <w:p w14:paraId="17FC1B69" w14:textId="48AA9639" w:rsidR="00CE1068" w:rsidRDefault="00CE1068" w:rsidP="00B70147">
      <w:r>
        <w:t>[CXIX] Закон воздаяния за всё содеянное ему аналогичным, дабы душа прочувствовала всё, что творит другим, в собственном жизненном опыте.</w:t>
      </w:r>
    </w:p>
    <w:p w14:paraId="5351F0C8" w14:textId="50176005" w:rsidR="00CE1068" w:rsidRDefault="00CE1068" w:rsidP="00B70147">
      <w:r>
        <w:t>[CXX] На основе перевода В.М.Прохоровой.</w:t>
      </w:r>
    </w:p>
    <w:p w14:paraId="2BCB8EDD" w14:textId="659728D6" w:rsidR="00CE1068" w:rsidRDefault="00CE1068" w:rsidP="00B70147">
      <w:r>
        <w:t>[CXXI] В переводе И.Ю.Крачковского.</w:t>
      </w:r>
    </w:p>
    <w:p w14:paraId="73068543" w14:textId="69C8951A" w:rsidR="00CE1068" w:rsidRDefault="00CE1068" w:rsidP="00B70147">
      <w:r>
        <w:t>[CXXII] По тексту русского издания “«Бхагавад-гита» как она есть” Международного общества сознания Кришны. («Бхактиведанта Бук Траст», Москва — Ленинград — Калькутта — Бомбей — Нью-Дели. Полное издание с подлинными санскритскими текстами, русской транслитерацией, дословным и литературным переводами и подробными комментариями).</w:t>
      </w:r>
    </w:p>
    <w:p w14:paraId="4F0CFD35" w14:textId="5C3985E0" w:rsidR="00CE1068" w:rsidRDefault="00CE1068" w:rsidP="00B70147">
      <w:r>
        <w:t>[CXXIII] Но собственные имена во всех языках — не бессмысленные сочетание звуков; в каждом языке бессмысленны только имена, заимствованные из других языков. Соответственно, если имя Крышень — праславянского происхождения, то однокоренное слово ему — крыша, т.е. то, что наверху; а Всевышний, согласно сложившимся нормам грамматики русского языка, также является именем Единого Бога. Коран об этом сообщает следующее: «У Бога прекрасные имена; зовите Его по ним и оставьте тех, которые раскольничают о Его именах. Будет им воздано за то, что они делают!» (сура 7:179(180)).</w:t>
      </w:r>
    </w:p>
    <w:p w14:paraId="25D1D637" w14:textId="1C169709" w:rsidR="00CE1068" w:rsidRDefault="00CE1068" w:rsidP="00B70147">
      <w:r>
        <w:t>[CXXIV] Другое название “Евангелие мира Иисуса Христа от ученика Иоанна”. Арамейский текст скрывается от людей в Ватикане, а древнеславянский перед второй мировой войной был собственностью правительства Австрии и хранился в бывшей королевской Библиотеке Габсбургов.</w:t>
      </w:r>
    </w:p>
    <w:p w14:paraId="29AD05A5" w14:textId="37EE8F37" w:rsidR="00CE1068" w:rsidRDefault="00CE1068" w:rsidP="00B70147">
      <w:r>
        <w:lastRenderedPageBreak/>
        <w:t>[CXXV] Не в расовом, а в ранее определённом смысле слова. Национал-социализм в Германии характеризуется как псевдоарийский, а Гитлер как демон (с. 49, 51).</w:t>
      </w:r>
    </w:p>
    <w:p w14:paraId="55F8FB3C" w14:textId="1491A565" w:rsidR="00CE1068" w:rsidRDefault="00CE1068" w:rsidP="00B70147">
      <w:r>
        <w:t>[CXXVI] Соблюдение этих требований действительно необходимо для правильного функционирования тела и биополевой системы человеческого организма, что лежит в основе нормальной психической деятельности, хотя большинству наших современников они покажутся, мягко говоря, странными, и ни коим образом не влияющими на условия жизни их самих и общества в целом, а потому не обязательными. Но это не так. Соблюдение этих требований возвращает физиологию тела и духа человека к генетически предопределённой Свыше норме: анатомически человек — не хищник, не вампир, не паразит. Возвращение к физиологической норме является основой для искоренения извращений с существующей культуре и построению нормальной для общества людей культуры.</w:t>
      </w:r>
    </w:p>
    <w:p w14:paraId="3282D4E1" w14:textId="06530C8D" w:rsidR="00CE1068" w:rsidRDefault="00CE1068" w:rsidP="00B70147">
      <w:r>
        <w:t>[CXXVII] Последняя фраза, выделенная курсивом, вызывает вопрос: “А что, ваша собственная совесть вас обманывает или её у вас просто нет, что первенство в оценках вашего поведения вы отдаете сторонним наблюдателям?” Мы первенство в оценках отдаем собственной совести, а со мнением сторонних наблюдателей только соотносимся.</w:t>
      </w:r>
    </w:p>
    <w:p w14:paraId="3B152A55" w14:textId="1597C7B7" w:rsidR="00CE1068" w:rsidRDefault="00CE1068" w:rsidP="00B70147">
      <w:r>
        <w:t xml:space="preserve">[CXXVIII] В переводе с греческого — таинственные, или иначе знания о таинствах. </w:t>
      </w:r>
    </w:p>
    <w:p w14:paraId="7AD565DC" w14:textId="227347D3" w:rsidR="00CE1068" w:rsidRDefault="00CE1068" w:rsidP="00B70147">
      <w:r>
        <w:t>[CXXIX] Кто сам без греха?</w:t>
      </w:r>
    </w:p>
    <w:p w14:paraId="3B972C57" w14:textId="0270C098" w:rsidR="00CE1068" w:rsidRDefault="00CE1068" w:rsidP="00B70147">
      <w:r>
        <w:t>[CXXX] На наш взгляд, это должно относить не только к личной, но и к корпоративной выгодности, включая и корпоративную выгодность “сословий” в ведическом обществе.</w:t>
      </w:r>
    </w:p>
    <w:p w14:paraId="3A992E68" w14:textId="182B4D92" w:rsidR="00CE1068" w:rsidRDefault="00CE1068" w:rsidP="00B70147">
      <w:r>
        <w:t>[CXXXI] Здесь и далее мы опираемся на фрагмент названной книги (с. 103 — 115), помещенный на сайт Движения “К Богодержавию…” в Интернет.</w:t>
      </w:r>
    </w:p>
    <w:p w14:paraId="504B881F" w14:textId="4E4F5563" w:rsidR="00CE1068" w:rsidRDefault="00CE1068" w:rsidP="00B70147">
      <w:r>
        <w:t>[CXXXII] Один из идеологов КПРФ.</w:t>
      </w:r>
    </w:p>
    <w:p w14:paraId="548B90A7" w14:textId="747680D5" w:rsidR="00CE1068" w:rsidRDefault="00CE1068" w:rsidP="00B70147">
      <w:r>
        <w:t>[CXXXIII] Вы когда-нибудь видели кавалерию и боевых слонов на подмостках?</w:t>
      </w:r>
    </w:p>
    <w:p w14:paraId="01395F39" w14:textId="3245230D" w:rsidR="00CE1068" w:rsidRDefault="00CE1068" w:rsidP="00B70147">
      <w:r>
        <w:t>[CXXXIV] Вообще-то в наших публикациях просто «Концепция общественной безопасности». Мы не ограничиваем зону своей ответственности и заботы границами России, поскольку при таком подходе от России и удельного княжества Московского не останется. Добавление к названию Концепции слова «России» это — региональный поток в деле её осуществления; но столь же правомерно на её основе подходить к обеспечению общественной безопасности и США, Японии, Китая и других стран, хотя в каждой из них будет своя специфика, обусловленная их прошлой историей и текущими проблемами, ибо все они являются ростками будущего единого человечества.</w:t>
      </w:r>
    </w:p>
    <w:p w14:paraId="215E7747" w14:textId="237F52DF" w:rsidR="00CE1068" w:rsidRDefault="00CE1068" w:rsidP="00B70147">
      <w:r>
        <w:lastRenderedPageBreak/>
        <w:t>[CXXXV] Вообще-то в ведической традиции индуизма кобра принадлежит к атрибутам Шивы — одной из ипостасей Верховной троицы, наряду с Брахмой и Вишну. Из-за чего такое неприятие аббревиатуры “КОБР” у сторонников Вед?</w:t>
      </w:r>
    </w:p>
    <w:p w14:paraId="669AEC28" w14:textId="7977C7F9" w:rsidR="00CE1068" w:rsidRDefault="00CE1068" w:rsidP="00B70147">
      <w:r>
        <w:t xml:space="preserve">[CXXXVI] Неужто русские сказки позабыли и не знают, для каких целей употребляется мертвая вода? Или капелька мертвой воды </w:t>
      </w:r>
      <w:r>
        <w:softHyphen/>
        <w:t>капнула и выжгла мертвечину, вот и боятся, что если в мертвую воду войти, то ничего от них и не останется? А почему так названа работа, объяснено в ней самой на последних её страницах. Живая вода — живое дело, творимое живым человеком для живых людей милостью Божией.</w:t>
      </w:r>
    </w:p>
    <w:p w14:paraId="033FA0D5" w14:textId="33E402E5" w:rsidR="00CE1068" w:rsidRDefault="00CE1068" w:rsidP="00B70147">
      <w:r>
        <w:t>[CXXXVII] Предлагалась и предлагается всем, но не навязчиво. Мы не принуждаем никого и ни к чему: хотят принимают, хотят не принимают — это их право выбора и принятия решений, за каждое из которых они ответят и перед людьми, и окончательно — перед Богом; точно также ответим и мы.</w:t>
      </w:r>
    </w:p>
    <w:p w14:paraId="4D4FE76E" w14:textId="113DF7AF" w:rsidR="00CE1068" w:rsidRDefault="00CE1068" w:rsidP="00B70147">
      <w:r>
        <w:t>[CXXXVIII] Не возглавляемое, а координируемое: это — разные действия: возглавлять, раздавая указания и принимая доклады, это — одно; а координировать, обеспечивая информационную поддержку деятельности участников Движения на основе их личных убеждений по их свободному разумению и совести, это — качественно другое.</w:t>
      </w:r>
    </w:p>
    <w:p w14:paraId="76570CBA" w14:textId="77777777" w:rsidR="00CE1068" w:rsidRDefault="00CE1068" w:rsidP="00B70147">
      <w:r>
        <w:t xml:space="preserve">[CXXXIX] Вообще-то этот термин введен нами. Впервые он был широко оглашен в цитировавшейся ранее статье “Концептуальная власть миф или реальность?”, опубликованной в “Молодой гвардии” еще в 1990 г. тиражом в 700000 экз. Кроме того, следует понимать, что оборот речи, «как и всякому государству» в данном контексте не уместен, поскольку подавляющее большинство современных государственностей безвластны концептуально. Россия же находится в лучшем положении по сравнению со многими именно благодаря тому, что в её, уже общественном, сознании есть понятие «концептуальная власть». И потому есть и внутренняя концептуальная власть как явление общественной и, в частности, политической жизни. И это уже вопрос срока времени, когда государственность России примет к исполнению концепцию общественной жизни в Богодержавии. </w:t>
      </w:r>
    </w:p>
    <w:p w14:paraId="11539C4A" w14:textId="77FE7E56" w:rsidR="00CE1068" w:rsidRDefault="00CE1068" w:rsidP="00B70147">
      <w:r>
        <w:t>Если мы в чем-то ошиблись или лицемерим, как полагают авторы “Сварожьего круга”, то что мешало им употребить термин «концептуальная власть» раньше нас при построении ими истинно благочестивой доктрины общественного устройства?</w:t>
      </w:r>
    </w:p>
    <w:p w14:paraId="7941B461" w14:textId="5AAA10BC" w:rsidR="00CE1068" w:rsidRDefault="00CE1068" w:rsidP="00B70147">
      <w:r>
        <w:t xml:space="preserve">[CXL] Ну не пользуемся мы термином «внешний предиктор». Мы пользуемся термином «надиудейский предиктор», которым обозначаем ту власть, которая властна и над «Мировым масонским Правительством», которому многие борцы с жидомасонством приписывают внутри общественное полновластье глобального масштаба. Кроме того, как </w:t>
      </w:r>
      <w:r>
        <w:lastRenderedPageBreak/>
        <w:t xml:space="preserve">должно понять из “Мертвой воды”, термин предиктор введен в социологию, вследствие рассмотрения общественных процессов с позиций достаточно общей теории управления. Т.е. термин — функциональный, а не знаковый. </w:t>
      </w:r>
    </w:p>
    <w:p w14:paraId="1D9A75EB" w14:textId="77777777" w:rsidR="00CE1068" w:rsidRDefault="00CE1068" w:rsidP="00B70147">
      <w:r>
        <w:t xml:space="preserve">[CXLI] Это ложь. Во-первых, мы рассматриваем глобальный исторический процесс с позиций достаточно общей теории управления, и термин «глобальный надиудейский предиктор» это вовсе не “кокетливая замена”, а название по существу, соотносящее жизнь общества с полной функцией управления: исполнительное концептуально безвластное стоеросовое масонство посвященных в нечто оболтусов нас мало интересует. Предиктор — это то, что породило библейскую концепцию безраздельного мирового господства на расовой ростовщической основе и несет в этой концепции на себе один из этапов полной функции управления, иерархически высший по отношению к деятельности исполнительного стоеросового масонства. Термин введен в социологию для того, чтобы называть в ней вещи своими сущностными именами. </w:t>
      </w:r>
    </w:p>
    <w:p w14:paraId="2A0F3479" w14:textId="77777777" w:rsidR="00CE1068" w:rsidRDefault="00CE1068" w:rsidP="00B70147">
      <w:r>
        <w:t>Во-вторых, где речь идет об исполнительном масонстве, там мы употребляем термины “масоны” и “жидомасоны”.</w:t>
      </w:r>
    </w:p>
    <w:p w14:paraId="4A8164CF" w14:textId="77777777" w:rsidR="00CE1068" w:rsidRDefault="00CE1068" w:rsidP="00B70147">
      <w:r>
        <w:t>В-третьих, введение этого термина переносит сознание на понятийную территорию по ту сторону вопроса: “А кто породил масонство, на какой мировоззренческой основе, и что с ним возможно сделать?”</w:t>
      </w:r>
    </w:p>
    <w:p w14:paraId="02306498" w14:textId="77777777" w:rsidR="00CE1068" w:rsidRDefault="00CE1068" w:rsidP="00B70147">
      <w:r>
        <w:t>Кроме того, введение этого термина позволяет не (завуалировать истинную суть(, а показать её той части масонства, которая, в отличие от авторов (Сварожьего круга( способна помнить и понимать прочитанное, что открывает перед ними возможность протрезветь от завышенных самооценок об их роли в глобальном управлении нынешней цивилизацией. Более того, первоначальное рабочее название (Мертвой воды( было (Как вам реорганизовать Бнай-Брит(.</w:t>
      </w:r>
    </w:p>
    <w:p w14:paraId="01A0F78E" w14:textId="77777777" w:rsidR="00CE1068" w:rsidRDefault="00CE1068" w:rsidP="00B70147">
      <w:r>
        <w:t xml:space="preserve">Если термин “предиктор” показался “мудреным”, это говорит о том, что идеологии Духовного Ведического социализма взялись за критику Концепции общественной безопасности, развиваемой Внутренним Предиктором СССР, даже не прочитав “Мертвой воды” и других наших работ. Либо, — по известным им причинам — не совладали с данным им Богом интеллектом и не смогли понять материалы Концепции, сохранив однако притязания на власть, свойственную “Витязям”, то есть продолжая быть концептуально безвластными. </w:t>
      </w:r>
    </w:p>
    <w:p w14:paraId="2B9D0867" w14:textId="77777777" w:rsidR="00CE1068" w:rsidRDefault="00CE1068" w:rsidP="00B70147">
      <w:r>
        <w:t xml:space="preserve">Если же В.Данилов и И.Мочалова ограничиваются только видами власти исключая концептуальную, то (в нормах избранной ими ведической культуры) судить о власти концептуальной — выход за пределы компетенции сословия “Витязей” без обладания качествами </w:t>
      </w:r>
      <w:r>
        <w:lastRenderedPageBreak/>
        <w:t>сословия Волхвов, что самим В.В.Даниловым характеризуется как демонизм.</w:t>
      </w:r>
    </w:p>
    <w:p w14:paraId="4950DB75" w14:textId="4AB7560C" w:rsidR="00CE1068" w:rsidRDefault="00CE1068" w:rsidP="00B70147">
      <w:r>
        <w:t>Волхвы же гласно нам не возражают… Кроме того, следует понимать, что Внутренний Предиктор активизировался потому, что на Руси в последние века жречески властного слова волхвов, упреждающего катастрофы, не дождаться…</w:t>
      </w:r>
    </w:p>
    <w:p w14:paraId="766CE817" w14:textId="5D27E261" w:rsidR="00CE1068" w:rsidRDefault="00CE1068" w:rsidP="00B70147">
      <w:r>
        <w:t>[CXLII] За несогласованность падежей и прочее в импортированных файлах цитируемых источников мы не отвечаем.</w:t>
      </w:r>
    </w:p>
    <w:p w14:paraId="5E2492E1" w14:textId="3FC64867" w:rsidR="00CE1068" w:rsidRDefault="00CE1068" w:rsidP="00B70147">
      <w:r>
        <w:t>[CXLIII] Если это так, и они действительно общеизвестны, то почему они не лежат в основе экономической и политической деятельности хотя бы меньшинства образованных людей; образованных в том смысле, что они закончили с хорошими и отличными оценками какие-то институты и более-менее сообразно обстоятельствам применяют в жизни б(льшую часть полученных ими знаний, но за избирательным исключением именно достаточно общей теории управления и её приложений к решению практических задач общественной жизни, экономики, науки, техники, системы образования и т.п.</w:t>
      </w:r>
    </w:p>
    <w:p w14:paraId="34D47E72" w14:textId="42E60073" w:rsidR="00CE1068" w:rsidRDefault="00CE1068" w:rsidP="00B70147">
      <w:r>
        <w:t>[CXLIV] Авторы — в смысле разработчики — есть, а наше отношение к “авторству” и анонимности поясним далее.</w:t>
      </w:r>
    </w:p>
    <w:p w14:paraId="0C17B84A" w14:textId="77777777" w:rsidR="00CE1068" w:rsidRDefault="00CE1068" w:rsidP="00B70147">
      <w:r>
        <w:t xml:space="preserve">[CXLV] Содержание этого предложения — сплетня, в которой выразилась мифологизация толпой, соприкоснувшейся с Концепцией общественной безопасности, (на основе её собственных домыслов) всего того, что толпа услышала и прочитала. Вся информация, в которой выражен наш опыт и необходимая для организации работы Предиктора и вхождения в его деятельность, содержится в наших публикациях, хотя такого рода фрагменты в них и не снабжены транспарантами типа “Наставление по организации предикции и коррекции”. Те, кто принимает на себя заботу и ответственность властвования по концептуальное включительно, те её сами освоят и без наводок типа “фрагмент, обязательный для посвящаемых в предиктор-корректор”. </w:t>
      </w:r>
    </w:p>
    <w:p w14:paraId="0CAC2594" w14:textId="0FC495FE" w:rsidR="00CE1068" w:rsidRDefault="00CE1068" w:rsidP="00B70147">
      <w:r>
        <w:t>Если после прочтения наших публикаций (Внутренний Предиктор СССР( для авторов “Сварожьего круга” — “некий” и “загадочный”, то, как им самим должно быть известно из Вед, — проблемы в них самих. И это проблемы нравственной обусловленности возможности понять всё.</w:t>
      </w:r>
    </w:p>
    <w:p w14:paraId="03BADFBC" w14:textId="4D4630F3" w:rsidR="00CE1068" w:rsidRDefault="00CE1068" w:rsidP="00B70147">
      <w:r>
        <w:t>[CXLVI] Это по вашей логике. У нас другая логика, о чем далее.</w:t>
      </w:r>
    </w:p>
    <w:p w14:paraId="591B3806" w14:textId="77777777" w:rsidR="00CE1068" w:rsidRDefault="00CE1068" w:rsidP="00B70147">
      <w:r>
        <w:t xml:space="preserve">[CXLVII] Источников всех материалов “КОБР” — два: </w:t>
      </w:r>
    </w:p>
    <w:p w14:paraId="5E067CB8" w14:textId="77777777" w:rsidR="00CE1068" w:rsidRDefault="00CE1068" w:rsidP="00B70147">
      <w:r>
        <w:t>1. Общая всем нам история нынешней глобальной цивилизации и России, известная нам в виде исторических мифов, созданных народами, церковью, наукой, весьма отличных от реально свершившейся истории, а также текущая жизнь современного общества как таковая и мифологизированная средствами массовой информации.</w:t>
      </w:r>
    </w:p>
    <w:p w14:paraId="18D0B5C4" w14:textId="79AF1AD7" w:rsidR="00CE1068" w:rsidRDefault="00CE1068" w:rsidP="00B70147">
      <w:r>
        <w:lastRenderedPageBreak/>
        <w:t>2. Переосмысление всего этого на основе Богом данных каждому человеку средств и возможностей его личностного развития, обусловленное нравственностью и верой (в смысле обсуждаемом в настоящей работе) каждого из разработчиков Концепции.</w:t>
      </w:r>
    </w:p>
    <w:p w14:paraId="4DA5A9C8" w14:textId="33A7B2AB" w:rsidR="00CE1068" w:rsidRDefault="00CE1068" w:rsidP="00B70147">
      <w:r>
        <w:t>[CXLVIII] 64 сура Корана так и называется: (Взаимное обманывание(.</w:t>
      </w:r>
    </w:p>
    <w:p w14:paraId="437E15B9" w14:textId="1927CC6D" w:rsidR="00CE1068" w:rsidRDefault="00CE1068" w:rsidP="00B70147">
      <w:r>
        <w:t>[CXLIX] Когда А.В.Руцкой был еще вице-президентом и пресса муссировала вопрос о его чемоданах с компроматом и чемоданах с компроматом на него, в передаче (Парламентский час(, в порядке защиты А.В.Руцкого от обвинений в злоупотреблениях властью, был показан сюжет, как при помощи сканера, компьютера с соответствующим программным обеспечением и цветного принтера перед телекамерой был сфабрикован документ с подписями и печатями, который после этого был заверен у нотариуса с какой-то двусмысленной формулировкой, благодаря которой нотариус, заверив документ, не заверял подлога. Образцово-показательная фабрикация подложного документа происходила на территории Швейцарии.</w:t>
      </w:r>
    </w:p>
    <w:p w14:paraId="26DA3F9A" w14:textId="6A061D16" w:rsidR="00CE1068" w:rsidRDefault="00CE1068" w:rsidP="00B70147">
      <w:r>
        <w:t>[CL] (Иное” (Хрестоматия нового российского самосознания) — название сборника работ интеллектуалов времен перестройки под редакцией С.Б.Чернышева, Издательство Аргус, 1995 год.</w:t>
      </w:r>
    </w:p>
    <w:p w14:paraId="0796B4C1" w14:textId="4ED0CDC7" w:rsidR="00CE1068" w:rsidRDefault="00CE1068" w:rsidP="00B70147">
      <w:r>
        <w:t>[CLI] В противном случае придется даже не признать за Тружениками право, а наделить их обязанностью выдвигать из своих рядов Контролеров, самочинных и самовластных над всеми высшими сословиями, на том основании, что они пребывая в простом труде, сверх того обладают личностными качествами, знаниями и навыками, позволяющими ими судить о делах всех легитимно высших в ведической культуре сословий.</w:t>
      </w:r>
    </w:p>
    <w:p w14:paraId="3B7333BE" w14:textId="63A7773F" w:rsidR="00CE1068" w:rsidRDefault="00CE1068" w:rsidP="00B70147">
      <w:r>
        <w:t>[CLII] Либо «внутри»?</w:t>
      </w:r>
    </w:p>
    <w:p w14:paraId="2A969CCE" w14:textId="7B3B443C" w:rsidR="00CE1068" w:rsidRDefault="00CE1068" w:rsidP="00B70147">
      <w:r>
        <w:t>[CLIII] То же самое в переводе В.Прохоровой: «В сей жизни всякая душа имеет супротиву (Что ей назначена от Бога), к ней (в молитве) обращается она».</w:t>
      </w:r>
    </w:p>
    <w:p w14:paraId="4B56BFA0" w14:textId="77777777" w:rsidR="00CE1068" w:rsidRDefault="00CE1068" w:rsidP="00B70147">
      <w:r>
        <w:t>[CLIV] Ну, что поделаешь: не вышел А.С.Пушкин, чьим дедом был эфиоп, по анкетным данным в даниловский стандарт “истинного арийца”, хотя сам В.В.Данилов начинает книгу “Русь ведическая…” с объяснения того, что арийцем может быть каждый вне зависимости от этнического происхождения. Соответственно этому вопрос о том, является ли А.С.Пушкин истинным арийцем, переходит в область рассмотрения мировоззрения, нашедшего выражение в литературном наследии и рисунках А.С.Пушкина. Но заниматься изучением и пониманием наследия А.С.Пушкина мешает предубеждение: “масон и семит” — изучать нечего.</w:t>
      </w:r>
    </w:p>
    <w:p w14:paraId="6B7F9811" w14:textId="77777777" w:rsidR="00CE1068" w:rsidRDefault="00CE1068" w:rsidP="00B70147">
      <w:r>
        <w:t xml:space="preserve">Что касается того, что А.С.Пушкин вступил в масонство, то Объединение “Всеясветная грамота” утверждает, что Арина Родионовна </w:t>
      </w:r>
      <w:r>
        <w:lastRenderedPageBreak/>
        <w:t xml:space="preserve">— няня, воспитавшая А.С.Пушкина, — их посвященная, т.е. русская жрица и воспитывала она А.С.Пушкина в качестве жреца. Всеясветная грамота построена так, что в ней невозможно научиться читать и писать, не научившись мыслить ей сообразно. Вступление к поэме “Руслан и Людмила” рассматривается Объединением “Всеясветная грамота” в качестве текста, выражающего их мировоззрение без каких-либо изъянов и огрехов. Соответственно А.С.Пушкин — русский жрец, и потому его вхождение в систему посвящений противника отличается от вхождения в неё же увлеченных профанов их “элитарной” толпы. </w:t>
      </w:r>
    </w:p>
    <w:p w14:paraId="39C0B321" w14:textId="77777777" w:rsidR="00CE1068" w:rsidRDefault="00CE1068" w:rsidP="00B70147">
      <w:r>
        <w:t>Согласно нормам ведической культуры судить о действиях жреца (Волхва) для кшатрия (Витязя) — действия за пределами его компетенции. Суждение о компетенции Волхва — в ведической культуре — удел самих Волхвов и Духовных Учителей, на какой уровень компетенции, помнится, В.В.Данилов не претендовал. Если встает вопрос о легитимности Арины Родионовны и А.С.Пушкина в качестве представителей русского жречества, то нет необходимости ставить встречный вопрос о легитимности В.В.Данилова: достаточно проанализировать мировоззрение А.С.Пушкина и В.В.Данилова, не заглядывая в их анкетные данные, а только рассмотрев их произведения и выраженные в них оглашения и умолчания.</w:t>
      </w:r>
    </w:p>
    <w:p w14:paraId="2BB5A6C3" w14:textId="409C9CB1" w:rsidR="00CE1068" w:rsidRDefault="00CE1068" w:rsidP="00B70147">
      <w:r>
        <w:t>Но с таким подходом, какой авторы “Сварожьего круга” явили по отношению к А.С.Пушкину, из многонациональной культуры России придется вычеркнуть очень многое: у М.Ю.Лермонтова — шотландские предки, возможно связанные с тамошними родами посвященных, что внесло определенную мистику в судьбу этого поэта. Л.Н.Толстой — масон; у композитора Г.В.Свирирдова подозрительно не славянский профиль и систематическое обращение к творчеству А.С.Пушкина; М.И.Глинка и П.И.Чайковский тоже обращались к творчеству А.С.Пушкина; нынешний Кремль построен под руководством архитекторов, выходцев из Италии и т.п. И так на протяжении всей тысячелетней истории Руси после крещения? Что остается из того, что было до крещения? — разве, что Вещий Баян, упоминаемый в былинах, но это приводит к вопросу, адресованному Волхвам: Куда дели наследие Баяна, хранители истинно русской духовности? Или Баян тоже какой-то затесавшийся поганый половец либо финно-унгр?</w:t>
      </w:r>
    </w:p>
    <w:p w14:paraId="3893F285" w14:textId="77777777" w:rsidR="00CE1068" w:rsidRDefault="00CE1068" w:rsidP="00B70147">
      <w:r>
        <w:t>[CLV] “Ни когда” импортировано из файла цитируемого документа в Интернет.</w:t>
      </w:r>
    </w:p>
    <w:p w14:paraId="5333F6A2" w14:textId="6C616B6D" w:rsidR="00CE1068" w:rsidRDefault="00CE1068" w:rsidP="00B70147">
      <w:r>
        <w:t xml:space="preserve">Что касается того, что «сами еврейские массы никогда таких заявлений не делали и на угнетение не жаловались», то “массы” вообще не делают заявлений и не жалуются: «массы» — имя собирательное. Но если знать реальную историю, то урожденные евреи на протяжении всех веков существования иудаизма неоднократно осознанно </w:t>
      </w:r>
      <w:r>
        <w:lastRenderedPageBreak/>
        <w:t>свидетельствовали об исключительном бесправии и угнетенности простых евреев генералитетом этой религиозной мафии; по этой причине во все времена было достаточное количество евреев, искренне пытавшихся порвать со своим иудейским прошлым, а также и тех, кто достигал в этом успеха. Но, чтобы это знать, читать следует не только произведения ожиденевших в борьбе с жидомасонским заговором “антисемитов”.</w:t>
      </w:r>
    </w:p>
    <w:p w14:paraId="70632716" w14:textId="6351A8EA" w:rsidR="00CE1068" w:rsidRDefault="00CE1068" w:rsidP="00B70147">
      <w:r>
        <w:t>[CLVI] А что вам, кроме бесплодия демонизма («Бесплоден всякий дух гордыни…» строка из стихотворения А.С.Хомякова), мешает думать и излагать мысли свои так, чтобы другие цитировали вас?</w:t>
      </w:r>
    </w:p>
    <w:p w14:paraId="4EC9F65E" w14:textId="10AEC097" w:rsidR="00CE1068" w:rsidRDefault="00CE1068" w:rsidP="00B70147">
      <w:r>
        <w:t>[CLVII] Что касается нас, то мы не разделяем якобы “нашу позицию” в вашем её изложении. Наши взгляды по вопросу о происхождении исторически реального еврейства, его реальной и мнимой миссии в Истории изложены достаточно ясно в наших публикациях. К еврейству мы относимся как к искусственному продукту селекции. То есть точка зрения Штейнзальца, с которой согласились авторы “Сварожьего круга”, выражает один из аспектов наших воззрений. Но мы пришли ко мнению, что еврейство в его исторически сложившемся виде, представляет собой биоробот, биоробот дезинтегрированный, т.е. такой, программа поведения которого различными своими фрагментами рассредоточена по психике множества индивидов и воспроизводится в преемственности поколений именно на принципах “парампары”, о чем уже говорилось ранее. Извиняться перед инструментом, или перед программой, на основе которой инструмент действует, ни одному нормальному человеку и в голову прийти не может. У авторов “Сварожьего круга” явно проблемы с памятью и способностью понимать, что имеет какие-то нравственно-этические причины, которые должны быть известны им самим по совести. Поэтому вопрос, если даже и правомерный, то обусловлен какими-то иными причинами.</w:t>
      </w:r>
    </w:p>
    <w:p w14:paraId="1B1F1FCC" w14:textId="4FBE8DE2" w:rsidR="00CE1068" w:rsidRDefault="00CE1068" w:rsidP="00B70147">
      <w:r>
        <w:t>[CLVIII] Не являются, но авторы “Сварожьего круга” по сложившемуся у них предубеждению в это не поверят.</w:t>
      </w:r>
    </w:p>
    <w:p w14:paraId="5C55F848" w14:textId="77F43061" w:rsidR="00CE1068" w:rsidRDefault="00CE1068" w:rsidP="00B70147">
      <w:r>
        <w:t>[CLIX] Ответ на этот вопрос легко получить из сравнения оглашений и умолчаний “Мертвой воды” и других наших работ с оглашениями и умолчаниями Библии и Концепции “Ведического Духовного социализма”, чем мы и занимаемся в настоящей работе.</w:t>
      </w:r>
    </w:p>
    <w:p w14:paraId="6DF0EC2D" w14:textId="37B1A292" w:rsidR="00CE1068" w:rsidRDefault="00CE1068" w:rsidP="00B70147">
      <w:r>
        <w:t xml:space="preserve">[CLX] В некоторые “центры идеологической войны”, в частности, в ЦРУ и разработчикам “Нового Гарвардского проекта” “Мертвая вода” и другие материалы отгружены на тех же основаниях и принципах, что они распространяются и в России: неправомерно закрывать противнику и врагу возможность одуматься и перестать быть противником и врагом. Если он не воспользуется этой возможностью, то авторы “Сварожьего </w:t>
      </w:r>
      <w:r>
        <w:lastRenderedPageBreak/>
        <w:t>круга” должны порассуждать о кармических последствиях, в том числе и для себя.</w:t>
      </w:r>
    </w:p>
    <w:p w14:paraId="54D0B61F" w14:textId="77777777" w:rsidR="00CE1068" w:rsidRDefault="00CE1068" w:rsidP="00B70147">
      <w:r>
        <w:t xml:space="preserve">[CLXI] И вот, я беру “Мертвую воду”, в первой редакции, вышедшей в свет в 1992 г., открываю первый том и на третьей странице текста Введения читаю: </w:t>
      </w:r>
    </w:p>
    <w:p w14:paraId="58EBD1D8" w14:textId="77777777" w:rsidR="00CE1068" w:rsidRDefault="00CE1068" w:rsidP="00B70147">
      <w:r>
        <w:t xml:space="preserve">«При этом необходимо отдавать себе отчет, что в основе любого знания лежит владение некоторым различением. Коран — единственное Писание, которое прямо говорит о ниспослании Различения: “И вот, Мы дали Моисею Писание и Различение: может быть, вы пойдете прямым путем.” В суре 25, названной Различение, сказано, что Аллах “создал всякую вещь и размерил её мерой”. Придерживаясь этого Различения, пойдем дальше». </w:t>
      </w:r>
    </w:p>
    <w:p w14:paraId="2212F426" w14:textId="77777777" w:rsidR="00CE1068" w:rsidRDefault="00CE1068" w:rsidP="00B70147">
      <w:r>
        <w:t>Помнится, В.В.Данилов рекомендовал читать “трансцендентную” литературу, среди которой упоминался и Коран. “Мертвая вода” — следствие прочтения Корана. Кораническое утверждение «создал всякую вещь и размерил её мерой» понимается нами по отношению к тварному Мирозданию в терминологии современной науки как неразрывное триединство материи-информации-меры.</w:t>
      </w:r>
    </w:p>
    <w:p w14:paraId="493145A8" w14:textId="77777777" w:rsidR="00CE1068" w:rsidRDefault="00CE1068" w:rsidP="00B70147">
      <w:r>
        <w:t xml:space="preserve">Материя — то, что существует. Информация — то, каким образом существует, и образ объективен сам по себе, вне зависимости от его материального носителя. Мера — по отношению к материи — предопределение пустых форм, которые придают образ материи в сочетании с предопределением путей перехода материи из одной формы в другую; а по отношению к информации мера — общевселенская многоуровневая система кодирования информации. И в тварном Мироздании это существует в неразрывном триединстве. </w:t>
      </w:r>
    </w:p>
    <w:p w14:paraId="34B68CF0" w14:textId="364763F8" w:rsidR="00CE1068" w:rsidRDefault="00CE1068" w:rsidP="00B70147">
      <w:r>
        <w:t>Высказанное — мировоззрение, отличное от пропагандируемого В.В.Даниловым (со ссылками на Веды) мировоззрения двуединства материального и антиматериального миров, образующих в совокупности тварное либо воплощенное Мироздание (Вселенская форма Господа, как то поясняется в “Бхагавад-гите”). Кораническое мировоззрение, выраженное в “Мертвой воде” в меру нашего разумения и веры Богу, это — мировоззрение, а не отсутствие мировоззрения. Да, оно не совпадает с мировоззрением Ведической философии в её изложении авторами “Сварожьего круга”, но это ставит перед вопросом о том, какое из двух мировоззрений Богоцентрично, а какое — “субъекто-центрично”, либо хотя бы ближе к истинно Богоцентричному. Вопрос, почему кораническое мировоззрение — Богоцентрично, а ведическое мировоззрение на основе первичных категорий вещество, дух, пространство, время — субъекто-центрично рассмотрен в нашей работе “Приди на помощь моему неверью… (О дианетике и саентологии по существу: взгляд со стороны)” (СПб, 1998).</w:t>
      </w:r>
    </w:p>
    <w:p w14:paraId="2061705A" w14:textId="77777777" w:rsidR="00CE1068" w:rsidRDefault="00CE1068" w:rsidP="00B70147">
      <w:r>
        <w:lastRenderedPageBreak/>
        <w:t xml:space="preserve">[CLXII] Вообще-то “К Богодержавию…” — название одной из наших книг, которую авторам “Сварожьего круга” следовало бы прочесть, дабы не клеветать по неведению; если же умышленно лицемерят — то всё равно: читай, не читай, — а социальный заказ исполнить необходимо, иначе “духовные учителя” вышибут из ячейки в иерархии. </w:t>
      </w:r>
    </w:p>
    <w:p w14:paraId="6BD2E593" w14:textId="7201A4EE" w:rsidR="00CE1068" w:rsidRDefault="00CE1068" w:rsidP="00B70147">
      <w:r>
        <w:t xml:space="preserve">Книга “К Богодержавию…” и дала название Движению, а не партии, поскольку Движение строится на принципе оказания информационной поддержки свободе воли его участников, а не на принципах партийной дисциплины, в которой выражается иерархия демонических личностных отношений, прикрывающаяся принципами демократического централизма и нормами партийной идеологии, лишенной методологии выработки и коррекции идеологий. </w:t>
      </w:r>
    </w:p>
    <w:p w14:paraId="442143D5" w14:textId="2B02CCCF" w:rsidR="00CE1068" w:rsidRDefault="00CE1068" w:rsidP="00B70147">
      <w:r>
        <w:t>[CLXIII] Это риторический вопрос? либо вы Богу лично не веруете, и потому лишены непосредственно даваемых Им самим каждому доказательств Его бытия, но, сталкиваясь с разного рода мистикой, вынуждены верить в Бога?</w:t>
      </w:r>
    </w:p>
    <w:p w14:paraId="2577E2EA" w14:textId="1F43D8EF" w:rsidR="00CE1068" w:rsidRDefault="00CE1068" w:rsidP="00B70147">
      <w:r>
        <w:t>[CLXIV] Евангелие, и в особенности Коран не разделяют Мироздание на материальный мир и антиматериальный. Это отсебятина авторов “Сварожьего круга”.</w:t>
      </w:r>
    </w:p>
    <w:p w14:paraId="08E61183" w14:textId="476905AF" w:rsidR="00CE1068" w:rsidRDefault="00CE1068" w:rsidP="00B70147">
      <w:r>
        <w:t>[CLXV] Иисус никогда не превозносился над своими современниками по плоти, а, кроме того, в устной речи нет прописных и строчных звуков, и потому личные местоимения «я» набраны строчными буквами.</w:t>
      </w:r>
    </w:p>
    <w:p w14:paraId="230BF6FF" w14:textId="7319BAFB" w:rsidR="00CE1068" w:rsidRDefault="00CE1068" w:rsidP="00B70147">
      <w:r>
        <w:t>[CLXVI] Текст, выделенный курсивом, попал в канон Нового Завета в пересказе апостола Павла: 1 послание Павла коринфянам, гл. 13.</w:t>
      </w:r>
    </w:p>
    <w:p w14:paraId="3D2733F5" w14:textId="583913EF" w:rsidR="00CE1068" w:rsidRDefault="00CE1068" w:rsidP="00B70147">
      <w:r>
        <w:t>[CLXVII] В глоссарии дается следующее пояснение: «свами — тот, кто может полностью контролировать свои чувства; человек, принявший обет отречения».</w:t>
      </w:r>
    </w:p>
    <w:p w14:paraId="20BE9CE8" w14:textId="5A1778F3" w:rsidR="00CE1068" w:rsidRDefault="00CE1068" w:rsidP="00B70147">
      <w:r>
        <w:t>[CLXVIII] Здесь и далее при цитировании “«Бхагавад-гиты» как она есть” имя Кришна, по учению ведической культуры, следует понимать как собственное имя Всевышнего Бога.</w:t>
      </w:r>
    </w:p>
    <w:p w14:paraId="5187E256" w14:textId="3838DB5B" w:rsidR="00CE1068" w:rsidRDefault="00CE1068" w:rsidP="00B70147">
      <w:r>
        <w:t>[CLXIX] Имеется в виду оригинальный текст Свами Прабхупады.</w:t>
      </w:r>
    </w:p>
    <w:p w14:paraId="7843F903" w14:textId="51547629" w:rsidR="00CE1068" w:rsidRDefault="00CE1068" w:rsidP="00B70147">
      <w:r>
        <w:t xml:space="preserve">[CLXX] Ранее приводилось его высказывание о долге кшатриев-витязей: «пресечь активность демонических личностей — воинствующих атеистов». </w:t>
      </w:r>
    </w:p>
    <w:p w14:paraId="3045F3BD" w14:textId="0F759986" w:rsidR="00CE1068" w:rsidRDefault="00CE1068" w:rsidP="00B70147">
      <w:r>
        <w:t xml:space="preserve">[CLXXI] Для сведения: Шрила Прабхупада родился не во времена убийства Улугбека низкопоклонниками молитвенному коврику; и не во времена конфликта Галилея (1564 — 1642) со знахарями из инквизиции католической церкви, — а в 1896 г. и умер в 1977 г. То есть его изучению были доступны не только тексты древних “Вед”, но и многие знания полученные наукой, от которых он отмахнулся, полагаясь на самодостаточность парампары с мифическими корнями. </w:t>
      </w:r>
    </w:p>
    <w:p w14:paraId="2D8F6E8A" w14:textId="2BD32FEA" w:rsidR="00CE1068" w:rsidRDefault="00CE1068" w:rsidP="00B70147">
      <w:r>
        <w:lastRenderedPageBreak/>
        <w:t>[CLXXII] Коран, сура 18:109(109): «Скажи: (Если бы море стало чернилами для написания слов Господа моего, то иссякло бы море раньше, чем иссякли слова Господа моего, даже если бы Мы добавили еще &lt;одно море&gt; подобное этому(».</w:t>
      </w:r>
    </w:p>
    <w:p w14:paraId="5FE1FC7F" w14:textId="7BA081D4" w:rsidR="00CE1068" w:rsidRDefault="00CE1068" w:rsidP="00B70147">
      <w:r>
        <w:t>[CLXXIII] Наши взгляды на саентологию и дианетику выражены в работе “Приди на помощь моему неверью…” (СПб, 1998 г.)</w:t>
      </w:r>
    </w:p>
    <w:sectPr w:rsidR="00CE1068">
      <w:headerReference w:type="default" r:id="rId26"/>
      <w:footerReference w:type="even" r:id="rId27"/>
      <w:footerReference w:type="default" r:id="rId28"/>
      <w:footnotePr>
        <w:numRestart w:val="eachPage"/>
      </w:footnotePr>
      <w:pgSz w:w="16840" w:h="11907" w:orient="landscape" w:code="9"/>
      <w:pgMar w:top="851" w:right="851" w:bottom="851" w:left="966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A4AD3" w14:textId="77777777" w:rsidR="00851A70" w:rsidRDefault="00851A70">
      <w:r>
        <w:separator/>
      </w:r>
    </w:p>
  </w:endnote>
  <w:endnote w:type="continuationSeparator" w:id="0">
    <w:p w14:paraId="20AEE4FD" w14:textId="77777777" w:rsidR="00851A70" w:rsidRDefault="0085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cademy">
    <w:altName w:val="Calibri"/>
    <w:charset w:val="00"/>
    <w:family w:val="auto"/>
    <w:pitch w:val="variable"/>
    <w:sig w:usb0="00000003" w:usb1="00000000" w:usb2="00000000" w:usb3="00000000" w:csb0="00000001" w:csb1="00000000"/>
  </w:font>
  <w:font w:name="Decor">
    <w:altName w:val="Calibri"/>
    <w:charset w:val="00"/>
    <w:family w:val="auto"/>
    <w:pitch w:val="variable"/>
    <w:sig w:usb0="00000003" w:usb1="00000000" w:usb2="00000000" w:usb3="00000000" w:csb0="00000001" w:csb1="00000000"/>
  </w:font>
  <w:font w:name="Izhitsa Cyr">
    <w:altName w:val="Calibri"/>
    <w:panose1 w:val="00000000000000000000"/>
    <w:charset w:val="CC"/>
    <w:family w:val="swiss"/>
    <w:notTrueType/>
    <w:pitch w:val="variable"/>
    <w:sig w:usb0="00000201" w:usb1="00000000" w:usb2="00000000" w:usb3="00000000" w:csb0="00000004" w:csb1="00000000"/>
  </w:font>
  <w:font w:name="Izhitsa">
    <w:altName w:val="Calibri"/>
    <w:charset w:val="00"/>
    <w:family w:val="swiss"/>
    <w:pitch w:val="variable"/>
    <w:sig w:usb0="00000003" w:usb1="00000000" w:usb2="00000000" w:usb3="00000000" w:csb0="00000001" w:csb1="00000000"/>
  </w:font>
  <w:font w:name="Decor Cyr">
    <w:altName w:val="Calibri"/>
    <w:panose1 w:val="00000000000000000000"/>
    <w:charset w:val="CC"/>
    <w:family w:val="auto"/>
    <w:notTrueType/>
    <w:pitch w:val="variable"/>
    <w:sig w:usb0="00000201" w:usb1="00000000" w:usb2="00000000" w:usb3="00000000" w:csb0="00000004" w:csb1="00000000"/>
  </w:font>
  <w:font w:name="Academy Cyr">
    <w:altName w:val="Calibri"/>
    <w:panose1 w:val="00000000000000000000"/>
    <w:charset w:val="CC"/>
    <w:family w:val="auto"/>
    <w:notTrueType/>
    <w:pitch w:val="variable"/>
    <w:sig w:usb0="00000201" w:usb1="00000000" w:usb2="00000000" w:usb3="00000000" w:csb0="00000004" w:csb1="00000000"/>
  </w:font>
  <w:font w:name="AGHlvCyrillic">
    <w:altName w:val="Cambria"/>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A55A" w14:textId="77777777" w:rsidR="00B70147" w:rsidRPr="00B70147" w:rsidRDefault="00B70147" w:rsidP="00B70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7839" w14:textId="77777777" w:rsidR="00B70147" w:rsidRPr="00B70147" w:rsidRDefault="00B70147" w:rsidP="00B70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3576" w14:textId="77777777" w:rsidR="00B70147" w:rsidRPr="00B70147" w:rsidRDefault="00B70147" w:rsidP="00B701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4E95A" w14:textId="77777777" w:rsidR="00B70147" w:rsidRPr="00B70147" w:rsidRDefault="00B70147" w:rsidP="00B7014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2B9F" w14:textId="77777777" w:rsidR="00B70147" w:rsidRPr="00B70147" w:rsidRDefault="00B70147" w:rsidP="00B7014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1A49" w14:textId="77777777" w:rsidR="00B70147" w:rsidRPr="00B70147" w:rsidRDefault="00B70147" w:rsidP="00B7014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49172" w14:textId="77777777" w:rsidR="00B70147" w:rsidRPr="00B70147" w:rsidRDefault="00B70147" w:rsidP="00B7014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2B55" w14:textId="77777777" w:rsidR="00000000" w:rsidRPr="00B70147" w:rsidRDefault="00851A70" w:rsidP="00B7014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39DA" w14:textId="77777777" w:rsidR="00000000" w:rsidRPr="00B70147" w:rsidRDefault="00851A70" w:rsidP="00B70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811A0" w14:textId="77777777" w:rsidR="00851A70" w:rsidRDefault="00851A70">
      <w:r>
        <w:separator/>
      </w:r>
    </w:p>
  </w:footnote>
  <w:footnote w:type="continuationSeparator" w:id="0">
    <w:p w14:paraId="6BCF4380" w14:textId="77777777" w:rsidR="00851A70" w:rsidRDefault="00851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9568" w14:textId="77777777" w:rsidR="00B70147" w:rsidRPr="00B70147" w:rsidRDefault="00B70147" w:rsidP="00CE106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98F16" w14:textId="415D00E2" w:rsidR="00B70147" w:rsidRPr="00B70147" w:rsidRDefault="00B70147" w:rsidP="00CE106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202C" w14:textId="27F7AC41" w:rsidR="00000000" w:rsidRPr="00B70147" w:rsidRDefault="00851A70" w:rsidP="00CE1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7F74" w14:textId="77777777" w:rsidR="00B70147" w:rsidRPr="00B70147" w:rsidRDefault="00B70147" w:rsidP="00CE10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0B276" w14:textId="77777777" w:rsidR="00B70147" w:rsidRPr="00B70147" w:rsidRDefault="00B70147" w:rsidP="00CE10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F634" w14:textId="2326AA19" w:rsidR="00B70147" w:rsidRPr="00B70147" w:rsidRDefault="00B70147" w:rsidP="00CE10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95DE9" w14:textId="77777777" w:rsidR="00B70147" w:rsidRPr="00B70147" w:rsidRDefault="00B70147" w:rsidP="00CE10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0C5D" w14:textId="5C411F7B" w:rsidR="00B70147" w:rsidRPr="00B70147" w:rsidRDefault="00B70147" w:rsidP="00CE106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F57C" w14:textId="1D5836F5" w:rsidR="00B70147" w:rsidRPr="00B70147" w:rsidRDefault="00B70147" w:rsidP="00CE106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C2EE" w14:textId="77777777" w:rsidR="00B70147" w:rsidRPr="00B70147" w:rsidRDefault="00B70147" w:rsidP="00CE106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8089" w14:textId="4961A0A7" w:rsidR="00B70147" w:rsidRPr="00B70147" w:rsidRDefault="00B70147" w:rsidP="00CE1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C0C9B4A"/>
    <w:lvl w:ilvl="0">
      <w:numFmt w:val="bullet"/>
      <w:lvlText w:val="*"/>
      <w:lvlJc w:val="left"/>
    </w:lvl>
  </w:abstractNum>
  <w:num w:numId="1">
    <w:abstractNumId w:val="0"/>
    <w:lvlOverride w:ilvl="0">
      <w:lvl w:ilvl="0">
        <w:start w:val="1"/>
        <w:numFmt w:val="bullet"/>
        <w:lvlText w:val=""/>
        <w:legacy w:legacy="1" w:legacySpace="0" w:legacyIndent="284"/>
        <w:lvlJc w:val="left"/>
        <w:pPr>
          <w:ind w:left="624" w:hanging="284"/>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GrammaticalErrors/>
  <w:proofState w:spelling="clean" w:grammar="clean"/>
  <w:attachedTemplate r:id="rId1"/>
  <w:defaultTabStop w:val="708"/>
  <w:autoHyphenation/>
  <w:hyphenationZone w:val="425"/>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47"/>
    <w:rsid w:val="00851A70"/>
    <w:rsid w:val="00B70147"/>
    <w:rsid w:val="00CE10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A46B4"/>
  <w15:chartTrackingRefBased/>
  <w15:docId w15:val="{2A0C7292-3056-4C96-8C96-960EC143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ind w:firstLine="340"/>
      <w:jc w:val="both"/>
      <w:textAlignment w:val="baseline"/>
    </w:pPr>
  </w:style>
  <w:style w:type="paragraph" w:styleId="Heading1">
    <w:name w:val="heading 1"/>
    <w:aliases w:val="глава"/>
    <w:basedOn w:val="Normal"/>
    <w:next w:val="Normal"/>
    <w:qFormat/>
    <w:pPr>
      <w:keepNext/>
      <w:suppressAutoHyphens/>
      <w:spacing w:before="120" w:after="60"/>
      <w:ind w:firstLine="0"/>
      <w:jc w:val="center"/>
      <w:outlineLvl w:val="0"/>
    </w:pPr>
    <w:rPr>
      <w:b/>
      <w:i/>
      <w:kern w:val="28"/>
      <w:sz w:val="32"/>
    </w:rPr>
  </w:style>
  <w:style w:type="paragraph" w:styleId="Heading2">
    <w:name w:val="heading 2"/>
    <w:aliases w:val="параграф,загол. вставки"/>
    <w:basedOn w:val="Normal"/>
    <w:next w:val="Normal"/>
    <w:qFormat/>
    <w:pPr>
      <w:keepNext/>
      <w:suppressAutoHyphens/>
      <w:spacing w:before="240" w:after="60"/>
      <w:ind w:firstLine="0"/>
      <w:jc w:val="center"/>
      <w:outlineLvl w:val="1"/>
    </w:pPr>
    <w:rPr>
      <w:b/>
      <w:sz w:val="24"/>
    </w:rPr>
  </w:style>
  <w:style w:type="paragraph" w:styleId="Heading3">
    <w:name w:val="heading 3"/>
    <w:aliases w:val="заголовок вставки,Заголовок вставки"/>
    <w:basedOn w:val="Normal"/>
    <w:next w:val="Normal"/>
    <w:qFormat/>
    <w:pPr>
      <w:keepNext/>
      <w:suppressAutoHyphens/>
      <w:spacing w:before="120" w:after="60"/>
      <w:ind w:firstLine="0"/>
      <w:jc w:val="center"/>
      <w:outlineLvl w:val="2"/>
    </w:pPr>
    <w:rPr>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08"/>
    </w:pPr>
  </w:style>
  <w:style w:type="paragraph" w:customStyle="1" w:styleId="a">
    <w:name w:val="Текст вставки"/>
    <w:basedOn w:val="Normal"/>
    <w:rPr>
      <w:rFonts w:ascii="Academy" w:hAnsi="Academy"/>
      <w:sz w:val="22"/>
    </w:rPr>
  </w:style>
  <w:style w:type="paragraph" w:styleId="Header">
    <w:name w:val="header"/>
    <w:aliases w:val="ВерхКолонтитул"/>
    <w:basedOn w:val="Normal"/>
    <w:semiHidden/>
    <w:pPr>
      <w:tabs>
        <w:tab w:val="center" w:pos="4536"/>
        <w:tab w:val="right" w:pos="9072"/>
      </w:tabs>
      <w:suppressAutoHyphens/>
      <w:ind w:firstLine="0"/>
      <w:jc w:val="center"/>
    </w:pPr>
    <w:rPr>
      <w:rFonts w:ascii="Decor" w:hAnsi="Decor"/>
      <w:spacing w:val="20"/>
      <w:sz w:val="28"/>
    </w:rPr>
  </w:style>
  <w:style w:type="character" w:styleId="PageNumber">
    <w:name w:val="page number"/>
    <w:basedOn w:val="DefaultParagraphFont"/>
    <w:semiHidden/>
    <w:rPr>
      <w:rFonts w:ascii="Times New Roman" w:hAnsi="Times New Roman"/>
      <w:i/>
      <w:sz w:val="20"/>
    </w:rPr>
  </w:style>
  <w:style w:type="character" w:styleId="FootnoteReference">
    <w:name w:val="footnote reference"/>
    <w:basedOn w:val="DefaultParagraphFont"/>
    <w:semiHidden/>
    <w:rPr>
      <w:rFonts w:ascii="Times New Roman" w:hAnsi="Times New Roman"/>
      <w:sz w:val="20"/>
      <w:vertAlign w:val="superscript"/>
    </w:rPr>
  </w:style>
  <w:style w:type="paragraph" w:styleId="FootnoteText">
    <w:name w:val="footnote text"/>
    <w:basedOn w:val="Normal"/>
    <w:semiHidden/>
    <w:pPr>
      <w:ind w:firstLine="284"/>
    </w:pPr>
    <w:rPr>
      <w:sz w:val="18"/>
    </w:rPr>
  </w:style>
  <w:style w:type="paragraph" w:styleId="Footer">
    <w:name w:val="footer"/>
    <w:aliases w:val="НижКолонтитул"/>
    <w:basedOn w:val="Normal"/>
    <w:semiHidden/>
    <w:pPr>
      <w:tabs>
        <w:tab w:val="center" w:pos="4536"/>
        <w:tab w:val="right" w:pos="9072"/>
      </w:tabs>
      <w:spacing w:before="240"/>
      <w:ind w:firstLine="0"/>
    </w:pPr>
    <w:rPr>
      <w:i/>
      <w:sz w:val="16"/>
    </w:rPr>
  </w:style>
  <w:style w:type="paragraph" w:customStyle="1" w:styleId="a0">
    <w:name w:val="Издатель"/>
    <w:basedOn w:val="Normal"/>
    <w:next w:val="a1"/>
    <w:pPr>
      <w:pageBreakBefore/>
      <w:suppressAutoHyphens/>
      <w:spacing w:after="2280"/>
      <w:ind w:firstLine="0"/>
      <w:jc w:val="center"/>
    </w:pPr>
    <w:rPr>
      <w:caps/>
      <w:spacing w:val="20"/>
      <w:sz w:val="28"/>
    </w:rPr>
  </w:style>
  <w:style w:type="paragraph" w:customStyle="1" w:styleId="a1">
    <w:name w:val="Название сборника"/>
    <w:basedOn w:val="Normal"/>
    <w:next w:val="Normal"/>
    <w:pPr>
      <w:suppressAutoHyphens/>
      <w:spacing w:after="240"/>
      <w:ind w:left="1134" w:right="1134" w:firstLine="0"/>
      <w:jc w:val="center"/>
    </w:pPr>
    <w:rPr>
      <w:rFonts w:ascii="Decor" w:hAnsi="Decor"/>
      <w:b/>
      <w:caps/>
      <w:spacing w:val="20"/>
      <w:sz w:val="32"/>
    </w:rPr>
  </w:style>
  <w:style w:type="paragraph" w:customStyle="1" w:styleId="-">
    <w:name w:val="Город-год"/>
    <w:basedOn w:val="Normal"/>
    <w:next w:val="Normal"/>
    <w:pPr>
      <w:keepLines/>
      <w:suppressAutoHyphens/>
      <w:ind w:firstLine="0"/>
      <w:jc w:val="center"/>
    </w:pPr>
    <w:rPr>
      <w:sz w:val="24"/>
    </w:rPr>
  </w:style>
  <w:style w:type="paragraph" w:customStyle="1" w:styleId="Copyright">
    <w:name w:val="Copyright"/>
    <w:basedOn w:val="Normal"/>
    <w:next w:val="Normal"/>
    <w:pPr>
      <w:spacing w:before="840"/>
      <w:ind w:left="1276" w:right="567" w:hanging="709"/>
    </w:pPr>
  </w:style>
  <w:style w:type="paragraph" w:styleId="EndnoteText">
    <w:name w:val="endnote text"/>
    <w:basedOn w:val="Normal"/>
    <w:semiHidden/>
  </w:style>
  <w:style w:type="paragraph" w:customStyle="1" w:styleId="a2">
    <w:name w:val="Название номера сборника"/>
    <w:basedOn w:val="Normal"/>
    <w:next w:val="Normal"/>
    <w:pPr>
      <w:suppressAutoHyphens/>
      <w:spacing w:before="240"/>
      <w:ind w:firstLine="0"/>
      <w:jc w:val="center"/>
    </w:pPr>
    <w:rPr>
      <w:rFonts w:ascii="Decor" w:hAnsi="Decor"/>
      <w:sz w:val="32"/>
    </w:rPr>
  </w:style>
  <w:style w:type="paragraph" w:customStyle="1" w:styleId="a3">
    <w:name w:val="Эпиграф"/>
    <w:basedOn w:val="Normal"/>
    <w:pPr>
      <w:ind w:left="3969"/>
    </w:pPr>
    <w:rPr>
      <w:rFonts w:ascii="Decor" w:hAnsi="Decor"/>
      <w:b/>
      <w:sz w:val="24"/>
    </w:rPr>
  </w:style>
  <w:style w:type="paragraph" w:customStyle="1" w:styleId="a4">
    <w:name w:val="Тип документа"/>
    <w:basedOn w:val="a5"/>
    <w:next w:val="Heading1"/>
    <w:pPr>
      <w:suppressAutoHyphens/>
    </w:pPr>
    <w:rPr>
      <w:b w:val="0"/>
      <w:i/>
      <w:caps/>
      <w:spacing w:val="20"/>
      <w:sz w:val="32"/>
    </w:rPr>
  </w:style>
  <w:style w:type="paragraph" w:customStyle="1" w:styleId="a5">
    <w:name w:val="Заглавие"/>
    <w:basedOn w:val="Normal"/>
    <w:next w:val="a4"/>
    <w:pPr>
      <w:spacing w:after="120"/>
      <w:ind w:firstLine="0"/>
      <w:jc w:val="center"/>
    </w:pPr>
    <w:rPr>
      <w:b/>
      <w:sz w:val="44"/>
    </w:rPr>
  </w:style>
  <w:style w:type="paragraph" w:customStyle="1" w:styleId="a6">
    <w:name w:val="Пояснение названия"/>
    <w:basedOn w:val="Normal"/>
    <w:next w:val="Normal"/>
    <w:pPr>
      <w:spacing w:after="240"/>
      <w:ind w:left="737" w:right="737" w:firstLine="0"/>
      <w:jc w:val="center"/>
    </w:pPr>
    <w:rPr>
      <w:b/>
      <w:sz w:val="24"/>
    </w:rPr>
  </w:style>
  <w:style w:type="paragraph" w:customStyle="1" w:styleId="a7">
    <w:name w:val="Стихи"/>
    <w:basedOn w:val="Heading1"/>
    <w:pPr>
      <w:keepNext w:val="0"/>
      <w:spacing w:before="0" w:after="0"/>
      <w:ind w:left="1701" w:right="851"/>
      <w:jc w:val="left"/>
      <w:outlineLvl w:val="9"/>
    </w:pPr>
    <w:rPr>
      <w:b w:val="0"/>
      <w:sz w:val="20"/>
    </w:rPr>
  </w:style>
  <w:style w:type="paragraph" w:customStyle="1" w:styleId="a8">
    <w:name w:val="ЦентрРазрыв"/>
    <w:basedOn w:val="Normal"/>
    <w:next w:val="Normal"/>
    <w:pPr>
      <w:ind w:firstLine="0"/>
      <w:jc w:val="center"/>
    </w:pPr>
  </w:style>
  <w:style w:type="paragraph" w:customStyle="1" w:styleId="a9">
    <w:name w:val="НормРазрыв"/>
    <w:basedOn w:val="Normal"/>
    <w:next w:val="Normal"/>
    <w:pPr>
      <w:ind w:firstLine="0"/>
      <w:jc w:val="center"/>
    </w:pPr>
  </w:style>
  <w:style w:type="paragraph" w:customStyle="1" w:styleId="aa">
    <w:name w:val="НормПрод"/>
    <w:basedOn w:val="Normal"/>
    <w:next w:val="Normal"/>
    <w:pPr>
      <w:spacing w:before="240"/>
      <w:ind w:firstLine="0"/>
    </w:pPr>
  </w:style>
  <w:style w:type="paragraph" w:styleId="TOC3">
    <w:name w:val="toc 3"/>
    <w:basedOn w:val="Normal"/>
    <w:next w:val="Normal"/>
    <w:semiHidden/>
    <w:pPr>
      <w:tabs>
        <w:tab w:val="right" w:leader="hyphen" w:pos="6322"/>
      </w:tabs>
      <w:suppressAutoHyphens/>
      <w:ind w:left="743" w:right="851" w:hanging="340"/>
      <w:jc w:val="left"/>
    </w:pPr>
  </w:style>
  <w:style w:type="paragraph" w:customStyle="1" w:styleId="ab">
    <w:name w:val="НазвРисунка"/>
    <w:basedOn w:val="Normal"/>
    <w:pPr>
      <w:ind w:left="680" w:hanging="680"/>
      <w:jc w:val="left"/>
    </w:pPr>
    <w:rPr>
      <w:i/>
      <w:smallCaps/>
      <w:sz w:val="18"/>
    </w:rPr>
  </w:style>
  <w:style w:type="paragraph" w:styleId="TOC2">
    <w:name w:val="toc 2"/>
    <w:basedOn w:val="Normal"/>
    <w:next w:val="Normal"/>
    <w:semiHidden/>
    <w:pPr>
      <w:tabs>
        <w:tab w:val="right" w:leader="dot" w:pos="6322"/>
      </w:tabs>
      <w:spacing w:before="120"/>
      <w:ind w:left="1191" w:right="1134" w:hanging="851"/>
      <w:jc w:val="left"/>
    </w:pPr>
    <w:rPr>
      <w:b/>
      <w:sz w:val="22"/>
    </w:rPr>
  </w:style>
  <w:style w:type="paragraph" w:styleId="TOC1">
    <w:name w:val="toc 1"/>
    <w:basedOn w:val="Normal"/>
    <w:next w:val="Normal"/>
    <w:semiHidden/>
    <w:pPr>
      <w:tabs>
        <w:tab w:val="right" w:leader="hyphen" w:pos="6322"/>
      </w:tabs>
      <w:suppressAutoHyphens/>
      <w:spacing w:before="240" w:after="120"/>
      <w:ind w:left="340" w:right="851" w:hanging="340"/>
      <w:jc w:val="left"/>
    </w:pPr>
    <w:rPr>
      <w:b/>
    </w:rPr>
  </w:style>
  <w:style w:type="paragraph" w:customStyle="1" w:styleId="ac">
    <w:name w:val="СписокТекст"/>
    <w:basedOn w:val="Normal"/>
    <w:pPr>
      <w:ind w:left="624" w:hanging="284"/>
    </w:pPr>
  </w:style>
  <w:style w:type="paragraph" w:customStyle="1" w:styleId="ad">
    <w:name w:val="МестоРис"/>
    <w:basedOn w:val="Normal"/>
    <w:next w:val="ab"/>
    <w:pPr>
      <w:spacing w:before="120"/>
      <w:ind w:firstLine="0"/>
    </w:pPr>
  </w:style>
  <w:style w:type="paragraph" w:customStyle="1" w:styleId="ae">
    <w:name w:val="МатФормулы"/>
    <w:basedOn w:val="Normal"/>
    <w:next w:val="aa"/>
    <w:pPr>
      <w:keepLines/>
      <w:widowControl w:val="0"/>
      <w:spacing w:before="240"/>
      <w:ind w:left="340" w:firstLine="0"/>
      <w:jc w:val="left"/>
    </w:pPr>
    <w:rPr>
      <w:i/>
    </w:rPr>
  </w:style>
  <w:style w:type="paragraph" w:customStyle="1" w:styleId="af">
    <w:name w:val="НормВыделение"/>
    <w:basedOn w:val="Normal"/>
    <w:next w:val="Normal"/>
    <w:pPr>
      <w:spacing w:before="120" w:after="120"/>
      <w:ind w:left="284" w:right="284" w:firstLine="0"/>
    </w:pPr>
    <w:rPr>
      <w:b/>
    </w:rPr>
  </w:style>
  <w:style w:type="paragraph" w:customStyle="1" w:styleId="af0">
    <w:name w:val="НормВыделен"/>
    <w:basedOn w:val="Normal"/>
    <w:next w:val="Normal"/>
    <w:pPr>
      <w:spacing w:before="120" w:after="120"/>
      <w:ind w:left="284" w:right="284" w:firstLine="0"/>
    </w:pPr>
  </w:style>
  <w:style w:type="paragraph" w:customStyle="1" w:styleId="af1">
    <w:name w:val="СписокНомер"/>
    <w:basedOn w:val="ac"/>
  </w:style>
  <w:style w:type="character" w:customStyle="1" w:styleId="af2">
    <w:name w:val="знак сноски"/>
    <w:basedOn w:val="DefaultParagraphFont"/>
    <w:rPr>
      <w:rFonts w:ascii="Times New Roman" w:hAnsi="Times New Roman"/>
      <w:sz w:val="20"/>
      <w:vertAlign w:val="superscript"/>
    </w:rPr>
  </w:style>
  <w:style w:type="character" w:customStyle="1" w:styleId="1">
    <w:name w:val="знак сноски1"/>
    <w:basedOn w:val="DefaultParagraphFont"/>
    <w:rPr>
      <w:rFonts w:ascii="Times New Roman" w:hAnsi="Times New Roman"/>
      <w:sz w:val="20"/>
      <w:vertAlign w:val="superscript"/>
    </w:rPr>
  </w:style>
  <w:style w:type="character" w:customStyle="1" w:styleId="af3">
    <w:name w:val="номер страницы"/>
    <w:basedOn w:val="DefaultParagraphFont"/>
    <w:rPr>
      <w:rFonts w:ascii="Times New Roman" w:hAnsi="Times New Roman"/>
      <w:i/>
      <w:sz w:val="20"/>
    </w:rPr>
  </w:style>
  <w:style w:type="paragraph" w:styleId="TOC4">
    <w:name w:val="toc 4"/>
    <w:basedOn w:val="Normal"/>
    <w:next w:val="Normal"/>
    <w:semiHidden/>
    <w:pPr>
      <w:tabs>
        <w:tab w:val="right" w:leader="dot" w:pos="6322"/>
      </w:tabs>
      <w:ind w:left="600"/>
    </w:pPr>
  </w:style>
  <w:style w:type="paragraph" w:customStyle="1" w:styleId="Fe8">
    <w:name w:val="ПоясненFe8е названия"/>
    <w:basedOn w:val="Normal"/>
    <w:next w:val="Normal"/>
    <w:pPr>
      <w:spacing w:after="240"/>
      <w:ind w:left="737" w:right="737" w:firstLine="0"/>
      <w:jc w:val="center"/>
    </w:pPr>
    <w:rPr>
      <w:b/>
      <w:sz w:val="24"/>
    </w:rPr>
  </w:style>
  <w:style w:type="paragraph" w:customStyle="1" w:styleId="af4">
    <w:name w:val="Название подраздела"/>
    <w:basedOn w:val="Normal"/>
    <w:next w:val="Normal"/>
    <w:pPr>
      <w:widowControl w:val="0"/>
      <w:suppressAutoHyphens/>
      <w:spacing w:before="120" w:after="120"/>
      <w:ind w:firstLine="0"/>
      <w:jc w:val="center"/>
    </w:pPr>
    <w:rPr>
      <w:i/>
      <w:sz w:val="24"/>
    </w:rPr>
  </w:style>
  <w:style w:type="paragraph" w:customStyle="1" w:styleId="21">
    <w:name w:val="оглавление 21"/>
    <w:basedOn w:val="Normal"/>
    <w:next w:val="Normal"/>
    <w:pPr>
      <w:tabs>
        <w:tab w:val="right" w:leader="dot" w:pos="6322"/>
      </w:tabs>
      <w:spacing w:before="120"/>
      <w:ind w:left="1191" w:hanging="851"/>
      <w:jc w:val="left"/>
    </w:pPr>
    <w:rPr>
      <w:b/>
      <w:sz w:val="22"/>
    </w:rPr>
  </w:style>
  <w:style w:type="paragraph" w:styleId="TOC5">
    <w:name w:val="toc 5"/>
    <w:basedOn w:val="Normal"/>
    <w:next w:val="Normal"/>
    <w:semiHidden/>
    <w:pPr>
      <w:tabs>
        <w:tab w:val="right" w:leader="dot" w:pos="6322"/>
      </w:tabs>
      <w:ind w:left="800"/>
    </w:pPr>
  </w:style>
  <w:style w:type="paragraph" w:customStyle="1" w:styleId="af5">
    <w:name w:val="текст сноски"/>
    <w:basedOn w:val="Normal"/>
    <w:pPr>
      <w:widowControl w:val="0"/>
      <w:ind w:firstLine="284"/>
    </w:pPr>
    <w:rPr>
      <w:sz w:val="18"/>
    </w:rPr>
  </w:style>
  <w:style w:type="paragraph" w:customStyle="1" w:styleId="10">
    <w:name w:val="текст сноски1"/>
    <w:basedOn w:val="Normal"/>
    <w:pPr>
      <w:ind w:firstLine="284"/>
    </w:pPr>
    <w:rPr>
      <w:sz w:val="18"/>
    </w:rPr>
  </w:style>
  <w:style w:type="paragraph" w:styleId="TOC6">
    <w:name w:val="toc 6"/>
    <w:basedOn w:val="Normal"/>
    <w:next w:val="Normal"/>
    <w:semiHidden/>
    <w:pPr>
      <w:tabs>
        <w:tab w:val="right" w:leader="dot" w:pos="6322"/>
      </w:tabs>
      <w:ind w:left="1000"/>
    </w:pPr>
  </w:style>
  <w:style w:type="paragraph" w:styleId="TOC7">
    <w:name w:val="toc 7"/>
    <w:basedOn w:val="Normal"/>
    <w:next w:val="Normal"/>
    <w:semiHidden/>
    <w:pPr>
      <w:tabs>
        <w:tab w:val="right" w:leader="dot" w:pos="6322"/>
      </w:tabs>
      <w:ind w:left="1200"/>
    </w:pPr>
  </w:style>
  <w:style w:type="paragraph" w:styleId="TOC8">
    <w:name w:val="toc 8"/>
    <w:basedOn w:val="Normal"/>
    <w:next w:val="Normal"/>
    <w:semiHidden/>
    <w:pPr>
      <w:tabs>
        <w:tab w:val="right" w:leader="dot" w:pos="6322"/>
      </w:tabs>
      <w:ind w:left="1400"/>
    </w:pPr>
  </w:style>
  <w:style w:type="paragraph" w:styleId="TOC9">
    <w:name w:val="toc 9"/>
    <w:basedOn w:val="Normal"/>
    <w:next w:val="Normal"/>
    <w:semiHidden/>
    <w:pPr>
      <w:tabs>
        <w:tab w:val="right" w:leader="dot" w:pos="6322"/>
      </w:tabs>
      <w:ind w:left="1600"/>
    </w:pPr>
  </w:style>
  <w:style w:type="character" w:styleId="EndnoteReference">
    <w:name w:val="endnote reference"/>
    <w:basedOn w:val="DefaultParagraphFont"/>
    <w:uiPriority w:val="99"/>
    <w:semiHidden/>
    <w:unhideWhenUsed/>
    <w:rsid w:val="00B701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7.xml"/><Relationship Id="rId27" Type="http://schemas.openxmlformats.org/officeDocument/2006/relationships/footer" Target="footer8.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ORD-6\TEMPLATE\1BOOK-V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3F80-B29D-4C8E-A0FE-19FBBDCCF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1BOOK-VV.DOT</Template>
  <TotalTime>2</TotalTime>
  <Pages>161</Pages>
  <Words>53259</Words>
  <Characters>303580</Characters>
  <Application>Microsoft Office Word</Application>
  <DocSecurity>0</DocSecurity>
  <Lines>2529</Lines>
  <Paragraphs>712</Paragraphs>
  <ScaleCrop>false</ScaleCrop>
  <Company>ВП СССР</Company>
  <LinksUpToDate>false</LinksUpToDate>
  <CharactersWithSpaces>356127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"Мертвой воды", ред. 1998</dc:title>
  <dc:subject/>
  <dc:creator>Внутренний Предиктор СССР</dc:creator>
  <cp:keywords/>
  <dc:description>Шаблон для толстых книг</dc:description>
  <cp:lastModifiedBy>User</cp:lastModifiedBy>
  <cp:revision>3</cp:revision>
  <cp:lastPrinted>1601-01-01T00:00:00Z</cp:lastPrinted>
  <dcterms:created xsi:type="dcterms:W3CDTF">2023-05-08T11:28:00Z</dcterms:created>
  <dcterms:modified xsi:type="dcterms:W3CDTF">2023-05-08T11:29:00Z</dcterms:modified>
</cp:coreProperties>
</file>